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144A4" w14:textId="38D82B63" w:rsidR="00DE26A6" w:rsidRDefault="00CA5531" w:rsidP="00DE26A6">
      <w:pPr>
        <w:pStyle w:val="ppTopic"/>
        <w:rPr>
          <w:noProof/>
        </w:rPr>
      </w:pPr>
      <w:sdt>
        <w:sdtPr>
          <w:rPr>
            <w:noProof/>
          </w:rPr>
          <w:alias w:val="Topic"/>
          <w:tag w:val="b3858de9-d626-416f-8df0-e8dd3b8c5814"/>
          <w:id w:val="9621636"/>
          <w:placeholder>
            <w:docPart w:val="61A72D7915B343999D15FD302D7005A3"/>
          </w:placeholder>
          <w:text/>
        </w:sdtPr>
        <w:sdtEndPr/>
        <w:sdtContent>
          <w:r w:rsidR="00DE26A6">
            <w:rPr>
              <w:noProof/>
            </w:rPr>
            <w:t>Index</w:t>
          </w:r>
        </w:sdtContent>
      </w:sdt>
    </w:p>
    <w:p w14:paraId="46D9A0F5" w14:textId="27C1FFEA" w:rsidR="007C449D" w:rsidRDefault="00786AF7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begin"/>
      </w:r>
      <w:r w:rsidR="00231C3D"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instrText xml:space="preserve"> TOC \o "1-2" \h \z \u </w:instrText>
      </w: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separate"/>
      </w:r>
      <w:hyperlink w:anchor="_Toc65835624" w:history="1">
        <w:r w:rsidR="007C449D" w:rsidRPr="003A44FE">
          <w:rPr>
            <w:rStyle w:val="Hyperlink"/>
          </w:rPr>
          <w:t>Exercise 1:</w:t>
        </w:r>
        <w:r w:rsidR="007C449D"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="007C449D" w:rsidRPr="003A44FE">
          <w:rPr>
            <w:rStyle w:val="Hyperlink"/>
          </w:rPr>
          <w:t>Generic Progra</w:t>
        </w:r>
        <w:r w:rsidR="007C449D" w:rsidRPr="003A44FE">
          <w:rPr>
            <w:rStyle w:val="Hyperlink"/>
          </w:rPr>
          <w:t>m</w:t>
        </w:r>
        <w:r w:rsidR="007C449D" w:rsidRPr="003A44FE">
          <w:rPr>
            <w:rStyle w:val="Hyperlink"/>
          </w:rPr>
          <w:t>ming 1</w:t>
        </w:r>
        <w:r w:rsidR="007C449D">
          <w:rPr>
            <w:webHidden/>
          </w:rPr>
          <w:tab/>
        </w:r>
        <w:r w:rsidR="007C449D">
          <w:rPr>
            <w:webHidden/>
          </w:rPr>
          <w:fldChar w:fldCharType="begin"/>
        </w:r>
        <w:r w:rsidR="007C449D">
          <w:rPr>
            <w:webHidden/>
          </w:rPr>
          <w:instrText xml:space="preserve"> PAGEREF _Toc65835624 \h </w:instrText>
        </w:r>
        <w:r w:rsidR="007C449D">
          <w:rPr>
            <w:webHidden/>
          </w:rPr>
        </w:r>
        <w:r w:rsidR="007C449D">
          <w:rPr>
            <w:webHidden/>
          </w:rPr>
          <w:fldChar w:fldCharType="separate"/>
        </w:r>
        <w:r w:rsidR="007C449D">
          <w:rPr>
            <w:webHidden/>
          </w:rPr>
          <w:t>3</w:t>
        </w:r>
        <w:r w:rsidR="007C449D">
          <w:rPr>
            <w:webHidden/>
          </w:rPr>
          <w:fldChar w:fldCharType="end"/>
        </w:r>
      </w:hyperlink>
    </w:p>
    <w:p w14:paraId="2600AFDF" w14:textId="63D99ABD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25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Box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67C1D3" w14:textId="12870B70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26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a running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837DE4" w14:textId="6E6CE93E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27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15D2F" w14:textId="6710EE30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28" w:history="1">
        <w:r w:rsidRPr="003A44FE">
          <w:rPr>
            <w:rStyle w:val="Hyperlink"/>
          </w:rPr>
          <w:t>Exercise 2: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Generic Programming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E0A73E" w14:textId="1222FE01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29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Using &lt;T extends A&gt; syntax  to restrict T to be a subclass of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CE730" w14:textId="48879E24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0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Try with Unbound wildcard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E0B55" w14:textId="3902FCF1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1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Try with lower bound wildcard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C58F1F" w14:textId="02432D11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2" w:history="1">
        <w:r w:rsidRPr="003A44FE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Try wild higher bound wildcard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1090E5" w14:textId="709B5CCA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33" w:history="1">
        <w:r w:rsidRPr="003A44FE">
          <w:rPr>
            <w:rStyle w:val="Hyperlink"/>
          </w:rPr>
          <w:t>Exercise 3: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ArrayList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938BF7" w14:textId="1C518932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4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ExArrayList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6D565B" w14:textId="1B56EC0A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5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Write code for main()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68972" w14:textId="50B1F6A8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6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23B096" w14:textId="13A4A78C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37" w:history="1">
        <w:r w:rsidRPr="003A44FE">
          <w:rPr>
            <w:rStyle w:val="Hyperlink"/>
          </w:rPr>
          <w:t>Exercise 4: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Student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43A199F" w14:textId="0D808F9D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8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Write code for Student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5CC44" w14:textId="13C78A5C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39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Write code for People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AA3D52" w14:textId="2AC9214C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0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a running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FF4CEE" w14:textId="73FF1FC6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1" w:history="1">
        <w:r w:rsidRPr="003A44FE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370DA5" w14:textId="7185F498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42" w:history="1">
        <w:r w:rsidRPr="003A44FE">
          <w:rPr>
            <w:rStyle w:val="Hyperlink"/>
          </w:rPr>
          <w:t>Exercise 5: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LinkedList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C133BD8" w14:textId="5ED85825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3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ExLinkedList class extending Thread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EBC38F" w14:textId="7A2FAC88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4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Write code for main()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BA029D" w14:textId="2CB7DEE6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5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032DAF" w14:textId="57522007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46" w:history="1">
        <w:r w:rsidRPr="003A44FE">
          <w:rPr>
            <w:rStyle w:val="Hyperlink"/>
          </w:rPr>
          <w:t>Exercise 6: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2FC5497" w14:textId="7ABDC135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7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ListDirectoryRecusive class extending Thread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45D94D" w14:textId="731CF0D7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8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Write code for main()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AE64DF" w14:textId="37972A30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49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608945" w14:textId="47CE78EE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50" w:history="1">
        <w:r w:rsidRPr="003A44FE">
          <w:rPr>
            <w:rStyle w:val="Hyperlink"/>
          </w:rPr>
          <w:t>Exercise 7: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267ECFC5" w14:textId="6EB06CB0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1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exMap class extending Thread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F578C7" w14:textId="4780E693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2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Write code for main()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275DB0" w14:textId="5C86AD9A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3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41D1EC" w14:textId="08B773EA" w:rsidR="007C449D" w:rsidRDefault="007C449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65835654" w:history="1">
        <w:r w:rsidRPr="003A44FE">
          <w:rPr>
            <w:rStyle w:val="Hyperlink"/>
          </w:rPr>
          <w:t>Exercise 8: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4"/>
            <w:szCs w:val="24"/>
            <w:lang w:eastAsia="en-US" w:bidi="ar-SA"/>
          </w:rPr>
          <w:tab/>
        </w:r>
        <w:r w:rsidRPr="003A44FE">
          <w:rPr>
            <w:rStyle w:val="Hyperlink"/>
          </w:rPr>
          <w:t>Employee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_Toc65835654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61F3249" w14:textId="0BCA12CB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5" w:history="1">
        <w:r w:rsidRPr="003A44FE">
          <w:rPr>
            <w:rStyle w:val="Hyperlink"/>
            <w:noProof/>
          </w:rPr>
          <w:t>Task 1 -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Employee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D8F568" w14:textId="6F7E68F9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6" w:history="1">
        <w:r w:rsidRPr="003A44FE">
          <w:rPr>
            <w:rStyle w:val="Hyperlink"/>
            <w:noProof/>
          </w:rPr>
          <w:t>Task 2 -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HREmpoyee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4B7D48" w14:textId="58794E86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7" w:history="1">
        <w:r w:rsidRPr="003A44FE">
          <w:rPr>
            <w:rStyle w:val="Hyperlink"/>
            <w:noProof/>
          </w:rPr>
          <w:t>Task 3 -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a running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121F95" w14:textId="0F3485B5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8" w:history="1">
        <w:r w:rsidRPr="003A44FE">
          <w:rPr>
            <w:rStyle w:val="Hyperlink"/>
            <w:noProof/>
          </w:rPr>
          <w:t>Task 4 -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52444F" w14:textId="4FAE1A8E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59" w:history="1">
        <w:r w:rsidRPr="003A44FE">
          <w:rPr>
            <w:rStyle w:val="Hyperlink"/>
            <w:noProof/>
          </w:rPr>
          <w:t>Task 5 -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Create EmployeeDetail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1378D8" w14:textId="08D1E02A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60" w:history="1">
        <w:r w:rsidRPr="003A44FE">
          <w:rPr>
            <w:rStyle w:val="Hyperlink"/>
            <w:noProof/>
          </w:rPr>
          <w:t>Task 6 -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Edit Running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0FD0C3" w14:textId="5E43AFC9" w:rsidR="007C449D" w:rsidRDefault="007C449D">
      <w:pPr>
        <w:pStyle w:val="TOC2"/>
        <w:tabs>
          <w:tab w:val="left" w:pos="1200"/>
        </w:tabs>
        <w:rPr>
          <w:rFonts w:asciiTheme="minorHAnsi" w:hAnsiTheme="minorHAnsi"/>
          <w:noProof/>
          <w:sz w:val="24"/>
          <w:szCs w:val="24"/>
          <w:lang w:bidi="ar-SA"/>
        </w:rPr>
      </w:pPr>
      <w:hyperlink w:anchor="_Toc65835661" w:history="1">
        <w:r w:rsidRPr="003A44FE">
          <w:rPr>
            <w:rStyle w:val="Hyperlink"/>
            <w:noProof/>
          </w:rPr>
          <w:t>Task 7 -</w:t>
        </w:r>
        <w:r>
          <w:rPr>
            <w:rFonts w:asciiTheme="minorHAnsi" w:hAnsiTheme="minorHAnsi"/>
            <w:noProof/>
            <w:sz w:val="24"/>
            <w:szCs w:val="24"/>
            <w:lang w:bidi="ar-SA"/>
          </w:rPr>
          <w:tab/>
        </w:r>
        <w:r w:rsidRPr="003A44FE">
          <w:rPr>
            <w:rStyle w:val="Hyperlink"/>
            <w:noProof/>
          </w:rPr>
          <w:t>Execute your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8144CB" w14:textId="56C87798" w:rsidR="005A3CFF" w:rsidRDefault="00786AF7" w:rsidP="00795DDA">
      <w:pP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fldChar w:fldCharType="end"/>
      </w:r>
    </w:p>
    <w:p w14:paraId="358144CC" w14:textId="77777777" w:rsidR="005A3CFF" w:rsidRDefault="005A3CFF">
      <w:pPr>
        <w:ind w:left="284"/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</w:pPr>
      <w:r>
        <w:rPr>
          <w:rFonts w:asciiTheme="majorHAnsi" w:eastAsia="Batang" w:hAnsiTheme="majorHAnsi" w:cs="Arial"/>
          <w:b/>
          <w:i/>
          <w:noProof/>
          <w:color w:val="365F91" w:themeColor="accent1" w:themeShade="BF"/>
          <w:sz w:val="28"/>
          <w:szCs w:val="28"/>
          <w:lang w:eastAsia="ko-KR"/>
        </w:rPr>
        <w:br w:type="page"/>
      </w:r>
    </w:p>
    <w:p w14:paraId="358144CE" w14:textId="77777777" w:rsidR="002B742E" w:rsidRDefault="000F5293" w:rsidP="008B7F22">
      <w:pPr>
        <w:pStyle w:val="Header1"/>
      </w:pPr>
      <w:bookmarkStart w:id="0" w:name="_Toc65835624"/>
      <w:r>
        <w:lastRenderedPageBreak/>
        <w:t xml:space="preserve">Generic </w:t>
      </w:r>
      <w:r w:rsidR="00CF54A4">
        <w:t>Programming 1</w:t>
      </w:r>
      <w:bookmarkEnd w:id="0"/>
    </w:p>
    <w:p w14:paraId="358144CF" w14:textId="77777777" w:rsidR="004803FD" w:rsidRDefault="004803FD" w:rsidP="004803FD">
      <w:pPr>
        <w:pStyle w:val="Heading2"/>
        <w:ind w:left="426"/>
      </w:pPr>
      <w:bookmarkStart w:id="1" w:name="_Toc65835625"/>
      <w:r>
        <w:t>Create Box Class</w:t>
      </w:r>
      <w:bookmarkEnd w:id="1"/>
    </w:p>
    <w:p w14:paraId="358144D0" w14:textId="77777777" w:rsidR="00712446" w:rsidRPr="00BB211C" w:rsidRDefault="00712446" w:rsidP="00BB211C">
      <w:pPr>
        <w:pStyle w:val="ppCode"/>
      </w:pPr>
      <w:r w:rsidRPr="00616DF6">
        <w:rPr>
          <w:b/>
          <w:bCs/>
          <w:color w:val="7F0055"/>
          <w:lang w:val="en-GB" w:bidi="ar-SA"/>
        </w:rPr>
        <w:t>public class</w:t>
      </w:r>
      <w:r w:rsidRPr="00BB211C">
        <w:t xml:space="preserve"> Box&lt;T&gt; {</w:t>
      </w:r>
    </w:p>
    <w:p w14:paraId="358144D1" w14:textId="77777777" w:rsidR="00616DF6" w:rsidRPr="00DC4ABC" w:rsidRDefault="00712446" w:rsidP="00BB211C">
      <w:pPr>
        <w:pStyle w:val="ppCode"/>
        <w:rPr>
          <w:lang w:val="nb-NO"/>
        </w:rPr>
      </w:pPr>
      <w:r w:rsidRPr="00DC4ABC">
        <w:rPr>
          <w:lang w:val="nb-NO"/>
        </w:rPr>
        <w:t xml:space="preserve">    </w:t>
      </w:r>
      <w:r w:rsidRPr="00DC4ABC">
        <w:rPr>
          <w:b/>
          <w:bCs/>
          <w:color w:val="7F0055"/>
          <w:lang w:val="nb-NO" w:bidi="ar-SA"/>
        </w:rPr>
        <w:t>private</w:t>
      </w:r>
      <w:r w:rsidRPr="00DC4ABC">
        <w:rPr>
          <w:lang w:val="nb-NO"/>
        </w:rPr>
        <w:t xml:space="preserve"> T t; </w:t>
      </w:r>
      <w:r w:rsidRPr="00DC4ABC">
        <w:rPr>
          <w:color w:val="3F7F5F"/>
          <w:lang w:val="nb-NO" w:bidi="ar-SA"/>
        </w:rPr>
        <w:t>// T stands for "Type"</w:t>
      </w:r>
    </w:p>
    <w:p w14:paraId="358144D2" w14:textId="77777777" w:rsidR="00616DF6" w:rsidRPr="00616DF6" w:rsidRDefault="00BB70F1" w:rsidP="00616DF6">
      <w:pPr>
        <w:pStyle w:val="ppCode"/>
        <w:rPr>
          <w:szCs w:val="20"/>
        </w:rPr>
      </w:pPr>
      <w:r w:rsidRPr="00DC4ABC">
        <w:rPr>
          <w:szCs w:val="20"/>
          <w:lang w:val="nb-NO"/>
        </w:rPr>
        <w:tab/>
      </w:r>
      <w:r>
        <w:rPr>
          <w:szCs w:val="20"/>
        </w:rPr>
        <w:t>Box(</w:t>
      </w:r>
      <w:r w:rsidR="00616DF6" w:rsidRPr="00616DF6">
        <w:rPr>
          <w:szCs w:val="20"/>
        </w:rPr>
        <w:t>)</w:t>
      </w:r>
      <w:r w:rsidR="00616DF6">
        <w:rPr>
          <w:szCs w:val="20"/>
        </w:rPr>
        <w:t xml:space="preserve"> </w:t>
      </w:r>
      <w:r w:rsidR="00616DF6" w:rsidRPr="00616DF6">
        <w:rPr>
          <w:szCs w:val="20"/>
        </w:rPr>
        <w:t>{</w:t>
      </w:r>
    </w:p>
    <w:p w14:paraId="358144D3" w14:textId="77777777" w:rsidR="00616DF6" w:rsidRPr="00BB211C" w:rsidRDefault="00616DF6" w:rsidP="00616DF6">
      <w:pPr>
        <w:pStyle w:val="ppCode"/>
        <w:rPr>
          <w:szCs w:val="20"/>
        </w:rPr>
      </w:pPr>
      <w:r w:rsidRPr="00BB211C">
        <w:rPr>
          <w:szCs w:val="20"/>
        </w:rPr>
        <w:tab/>
      </w:r>
      <w:r w:rsidRPr="00BB211C">
        <w:rPr>
          <w:szCs w:val="20"/>
        </w:rPr>
        <w:tab/>
        <w:t>t=</w:t>
      </w:r>
      <w:r>
        <w:rPr>
          <w:szCs w:val="20"/>
        </w:rPr>
        <w:t>null</w:t>
      </w:r>
      <w:r w:rsidRPr="00BB211C">
        <w:rPr>
          <w:szCs w:val="20"/>
        </w:rPr>
        <w:t>;</w:t>
      </w:r>
    </w:p>
    <w:p w14:paraId="358144D4" w14:textId="77777777" w:rsidR="00712446" w:rsidRPr="00BB211C" w:rsidRDefault="00616DF6" w:rsidP="00BB211C">
      <w:pPr>
        <w:pStyle w:val="ppCode"/>
      </w:pPr>
      <w:r w:rsidRPr="00BB70F1">
        <w:rPr>
          <w:szCs w:val="20"/>
        </w:rPr>
        <w:tab/>
        <w:t xml:space="preserve">} </w:t>
      </w:r>
      <w:r w:rsidR="00712446" w:rsidRPr="00BB211C">
        <w:t xml:space="preserve">        </w:t>
      </w:r>
    </w:p>
    <w:p w14:paraId="358144D5" w14:textId="77777777" w:rsidR="00BB211C" w:rsidRPr="00616DF6" w:rsidRDefault="00BB211C" w:rsidP="00BB211C">
      <w:pPr>
        <w:pStyle w:val="ppCode"/>
        <w:rPr>
          <w:szCs w:val="20"/>
        </w:rPr>
      </w:pPr>
      <w:r w:rsidRPr="00616DF6">
        <w:rPr>
          <w:szCs w:val="20"/>
        </w:rPr>
        <w:tab/>
        <w:t xml:space="preserve">Box(T </w:t>
      </w:r>
      <w:r w:rsidRPr="00BB211C">
        <w:t>t</w:t>
      </w:r>
      <w:r w:rsidRPr="00616DF6">
        <w:rPr>
          <w:szCs w:val="20"/>
        </w:rPr>
        <w:t>)</w:t>
      </w:r>
      <w:r w:rsidR="00616DF6">
        <w:rPr>
          <w:szCs w:val="20"/>
        </w:rPr>
        <w:t xml:space="preserve"> </w:t>
      </w:r>
      <w:r w:rsidRPr="00616DF6">
        <w:rPr>
          <w:szCs w:val="20"/>
        </w:rPr>
        <w:t>{</w:t>
      </w:r>
    </w:p>
    <w:p w14:paraId="358144D6" w14:textId="77777777" w:rsidR="00BB211C" w:rsidRPr="00BB211C" w:rsidRDefault="00BB211C" w:rsidP="00BB211C">
      <w:pPr>
        <w:pStyle w:val="ppCode"/>
        <w:rPr>
          <w:szCs w:val="20"/>
        </w:rPr>
      </w:pPr>
      <w:r w:rsidRPr="00BB211C">
        <w:rPr>
          <w:szCs w:val="20"/>
        </w:rPr>
        <w:tab/>
      </w:r>
      <w:r w:rsidRPr="00BB211C">
        <w:rPr>
          <w:szCs w:val="20"/>
        </w:rPr>
        <w:tab/>
        <w:t>this.t=</w:t>
      </w:r>
      <w:r w:rsidRPr="00BB211C">
        <w:t>t</w:t>
      </w:r>
      <w:r w:rsidRPr="00BB211C">
        <w:rPr>
          <w:szCs w:val="20"/>
        </w:rPr>
        <w:t>;</w:t>
      </w:r>
    </w:p>
    <w:p w14:paraId="358144D7" w14:textId="77777777" w:rsidR="00712446" w:rsidRPr="00BB211C" w:rsidRDefault="00BB211C" w:rsidP="00BB211C">
      <w:pPr>
        <w:pStyle w:val="ppCode"/>
      </w:pPr>
      <w:r w:rsidRPr="00616DF6">
        <w:rPr>
          <w:szCs w:val="20"/>
        </w:rPr>
        <w:tab/>
        <w:t xml:space="preserve">} </w:t>
      </w:r>
    </w:p>
    <w:p w14:paraId="358144D8" w14:textId="77777777" w:rsidR="00712446" w:rsidRPr="00BB211C" w:rsidRDefault="00712446" w:rsidP="00BB211C">
      <w:pPr>
        <w:pStyle w:val="ppCode"/>
      </w:pPr>
      <w:r w:rsidRPr="00BB211C">
        <w:t xml:space="preserve">    </w:t>
      </w:r>
      <w:r w:rsidRPr="00616DF6">
        <w:rPr>
          <w:b/>
          <w:bCs/>
          <w:color w:val="7F0055"/>
          <w:lang w:val="en-GB" w:bidi="ar-SA"/>
        </w:rPr>
        <w:t>public</w:t>
      </w:r>
      <w:r w:rsidRPr="00BB211C">
        <w:t xml:space="preserve"> void </w:t>
      </w:r>
      <w:r w:rsidR="00485355" w:rsidRPr="00BB211C">
        <w:t>set</w:t>
      </w:r>
      <w:r w:rsidRPr="00BB211C">
        <w:t>(T t) {</w:t>
      </w:r>
    </w:p>
    <w:p w14:paraId="358144D9" w14:textId="77777777" w:rsidR="00712446" w:rsidRPr="00BB211C" w:rsidRDefault="00712446" w:rsidP="00BB211C">
      <w:pPr>
        <w:pStyle w:val="ppCode"/>
      </w:pPr>
      <w:r w:rsidRPr="00BB211C">
        <w:t xml:space="preserve">        this.t = t;</w:t>
      </w:r>
    </w:p>
    <w:p w14:paraId="358144DA" w14:textId="77777777" w:rsidR="00712446" w:rsidRPr="00BB211C" w:rsidRDefault="00712446" w:rsidP="00BB211C">
      <w:pPr>
        <w:pStyle w:val="ppCode"/>
      </w:pPr>
      <w:r w:rsidRPr="00BB211C">
        <w:t xml:space="preserve">    }</w:t>
      </w:r>
    </w:p>
    <w:p w14:paraId="358144DB" w14:textId="77777777" w:rsidR="00712446" w:rsidRPr="00BB211C" w:rsidRDefault="00712446" w:rsidP="00BB211C">
      <w:pPr>
        <w:pStyle w:val="ppCode"/>
      </w:pPr>
      <w:r w:rsidRPr="00BB211C">
        <w:t xml:space="preserve">    </w:t>
      </w:r>
      <w:r w:rsidRPr="00616DF6">
        <w:rPr>
          <w:b/>
          <w:bCs/>
          <w:color w:val="7F0055"/>
          <w:lang w:val="en-GB" w:bidi="ar-SA"/>
        </w:rPr>
        <w:t>public</w:t>
      </w:r>
      <w:r w:rsidRPr="00BB211C">
        <w:t xml:space="preserve"> T get() {</w:t>
      </w:r>
    </w:p>
    <w:p w14:paraId="358144DC" w14:textId="77777777" w:rsidR="00712446" w:rsidRPr="00BB211C" w:rsidRDefault="00712446" w:rsidP="00BB211C">
      <w:pPr>
        <w:pStyle w:val="ppCode"/>
      </w:pPr>
      <w:r w:rsidRPr="00BB211C">
        <w:t xml:space="preserve">        return t;</w:t>
      </w:r>
    </w:p>
    <w:p w14:paraId="358144DD" w14:textId="77777777" w:rsidR="00712446" w:rsidRPr="00BB211C" w:rsidRDefault="00712446" w:rsidP="00BB211C">
      <w:pPr>
        <w:pStyle w:val="ppCode"/>
      </w:pPr>
      <w:r w:rsidRPr="00BB211C">
        <w:t xml:space="preserve">    }</w:t>
      </w:r>
    </w:p>
    <w:p w14:paraId="358144DE" w14:textId="77777777" w:rsidR="00712446" w:rsidRPr="00BB211C" w:rsidRDefault="00712446" w:rsidP="00BB211C">
      <w:pPr>
        <w:pStyle w:val="ppCode"/>
      </w:pPr>
      <w:r w:rsidRPr="00BB211C">
        <w:t>}</w:t>
      </w:r>
    </w:p>
    <w:p w14:paraId="358144DF" w14:textId="77777777" w:rsidR="004803FD" w:rsidRDefault="004803FD" w:rsidP="004803FD">
      <w:pPr>
        <w:pStyle w:val="Heading2"/>
        <w:ind w:left="426"/>
      </w:pPr>
      <w:bookmarkStart w:id="2" w:name="_Toc65835626"/>
      <w:r>
        <w:t>Create a running Program</w:t>
      </w:r>
      <w:bookmarkEnd w:id="2"/>
    </w:p>
    <w:p w14:paraId="358144E0" w14:textId="77777777" w:rsidR="003E5282" w:rsidRDefault="003E5282" w:rsidP="003E5282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 w:rsidR="00157B86">
        <w:rPr>
          <w:lang w:val="en-GB" w:bidi="ar-SA"/>
        </w:rPr>
        <w:t xml:space="preserve"> BoxDemo</w:t>
      </w:r>
      <w:r>
        <w:rPr>
          <w:lang w:val="en-GB" w:bidi="ar-SA"/>
        </w:rPr>
        <w:t xml:space="preserve"> {</w:t>
      </w:r>
    </w:p>
    <w:p w14:paraId="358144E1" w14:textId="77777777" w:rsidR="003E5282" w:rsidRDefault="003E5282" w:rsidP="003E528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</w:t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358144E2" w14:textId="77777777" w:rsidR="003E5282" w:rsidRDefault="003E5282" w:rsidP="003E528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  Box&lt;Integer&gt; integerBox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Box&lt;Integer&gt;();</w:t>
      </w:r>
    </w:p>
    <w:p w14:paraId="358144E3" w14:textId="77777777" w:rsidR="003E5282" w:rsidRDefault="003E5282" w:rsidP="003E528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  integerBox.</w:t>
      </w:r>
      <w:r w:rsidR="00A11F39">
        <w:rPr>
          <w:lang w:val="en-GB" w:bidi="ar-SA"/>
        </w:rPr>
        <w:t>set</w:t>
      </w:r>
      <w:r>
        <w:rPr>
          <w:lang w:val="en-GB" w:bidi="ar-SA"/>
        </w:rPr>
        <w:t>(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Integer(10));</w:t>
      </w:r>
    </w:p>
    <w:p w14:paraId="358144E4" w14:textId="77777777" w:rsidR="003E5282" w:rsidRDefault="003E5282" w:rsidP="003E528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  Integer </w:t>
      </w:r>
      <w:r w:rsidR="00B453AF">
        <w:rPr>
          <w:lang w:val="en-GB" w:bidi="ar-SA"/>
        </w:rPr>
        <w:t>someInteger = integerBox.get();</w:t>
      </w:r>
    </w:p>
    <w:p w14:paraId="358144E5" w14:textId="77777777" w:rsidR="003E5282" w:rsidRDefault="003E5282" w:rsidP="003E528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.println(someInteger);</w:t>
      </w:r>
    </w:p>
    <w:p w14:paraId="358144E6" w14:textId="77777777" w:rsidR="003E5282" w:rsidRDefault="003E5282" w:rsidP="003E5282">
      <w:pPr>
        <w:pStyle w:val="ppCode"/>
        <w:rPr>
          <w:lang w:val="en-GB" w:bidi="ar-SA"/>
        </w:rPr>
      </w:pPr>
      <w:r>
        <w:rPr>
          <w:lang w:val="en-GB" w:bidi="ar-SA"/>
        </w:rPr>
        <w:tab/>
        <w:t xml:space="preserve">    }</w:t>
      </w:r>
    </w:p>
    <w:p w14:paraId="358144E7" w14:textId="77777777" w:rsidR="003E5282" w:rsidRPr="003E5282" w:rsidRDefault="003E5282" w:rsidP="003E5282">
      <w:pPr>
        <w:pStyle w:val="ppCode"/>
      </w:pPr>
      <w:r>
        <w:rPr>
          <w:lang w:val="en-GB" w:bidi="ar-SA"/>
        </w:rPr>
        <w:t>}</w:t>
      </w:r>
    </w:p>
    <w:p w14:paraId="358144E8" w14:textId="77777777" w:rsidR="004803FD" w:rsidRDefault="004803FD" w:rsidP="004803FD">
      <w:pPr>
        <w:pStyle w:val="Heading2"/>
        <w:ind w:left="426"/>
      </w:pPr>
      <w:bookmarkStart w:id="3" w:name="_Toc65835627"/>
      <w:r>
        <w:t>Execute your program</w:t>
      </w:r>
      <w:bookmarkEnd w:id="3"/>
    </w:p>
    <w:p w14:paraId="358144EB" w14:textId="77777777" w:rsidR="00C25CEC" w:rsidRDefault="001026FC" w:rsidP="001026FC">
      <w:pPr>
        <w:jc w:val="center"/>
      </w:pPr>
      <w:r>
        <w:rPr>
          <w:noProof/>
          <w:lang w:bidi="ar-SA"/>
        </w:rPr>
        <w:drawing>
          <wp:inline distT="0" distB="0" distL="0" distR="0" wp14:anchorId="3581471F" wp14:editId="35814720">
            <wp:extent cx="3581400" cy="1076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4EC" w14:textId="77777777" w:rsidR="00CF54A4" w:rsidRDefault="00CF54A4" w:rsidP="00CF54A4">
      <w:pPr>
        <w:pStyle w:val="Header1"/>
      </w:pPr>
      <w:bookmarkStart w:id="4" w:name="_Toc65835628"/>
      <w:r>
        <w:lastRenderedPageBreak/>
        <w:t>Generic Programming 2</w:t>
      </w:r>
      <w:bookmarkEnd w:id="4"/>
    </w:p>
    <w:p w14:paraId="358144ED" w14:textId="77777777" w:rsidR="006F4BB8" w:rsidRDefault="00AA1F34" w:rsidP="00AF57AF">
      <w:pPr>
        <w:pStyle w:val="Heading2"/>
        <w:numPr>
          <w:ilvl w:val="0"/>
          <w:numId w:val="42"/>
        </w:numPr>
        <w:ind w:left="360"/>
      </w:pPr>
      <w:bookmarkStart w:id="5" w:name="_Toc65835629"/>
      <w:r w:rsidRPr="002E6AEE">
        <w:t>Using &lt;T extends A&gt; syntax  to restrict T to be a subclass of A</w:t>
      </w:r>
      <w:bookmarkEnd w:id="5"/>
    </w:p>
    <w:p w14:paraId="358144EE" w14:textId="77777777" w:rsidR="002E6AEE" w:rsidRDefault="002E6AEE" w:rsidP="00E61804">
      <w:pPr>
        <w:jc w:val="center"/>
      </w:pPr>
      <w:r w:rsidRPr="002E6AEE">
        <w:rPr>
          <w:noProof/>
          <w:lang w:bidi="ar-SA"/>
        </w:rPr>
        <w:drawing>
          <wp:inline distT="0" distB="0" distL="0" distR="0" wp14:anchorId="35814721" wp14:editId="35814722">
            <wp:extent cx="554892" cy="1762125"/>
            <wp:effectExtent l="19050" t="0" r="0" b="0"/>
            <wp:docPr id="7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4892" cy="1762125"/>
                      <a:chOff x="2362200" y="4257675"/>
                      <a:chExt cx="554892" cy="1762125"/>
                    </a:xfrm>
                  </a:grpSpPr>
                  <a:sp>
                    <a:nvSpPr>
                      <a:cNvPr id="137236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2362200" y="4257675"/>
                        <a:ext cx="554892" cy="2626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1400" b="1">
                              <a:solidFill>
                                <a:srgbClr val="000000"/>
                              </a:solidFill>
                            </a:rPr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7237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2362200" y="4915827"/>
                        <a:ext cx="554892" cy="3108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1400" b="1">
                              <a:solidFill>
                                <a:srgbClr val="000000"/>
                              </a:solidFill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7238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2639646" y="4520352"/>
                        <a:ext cx="0" cy="39401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GB"/>
                        </a:p>
                      </a:txBody>
                      <a:useSpRect/>
                    </a:txSp>
                  </a:sp>
                  <a:sp>
                    <a:nvSpPr>
                      <a:cNvPr id="137239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2362200" y="5724288"/>
                        <a:ext cx="554892" cy="2955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sz="1400" b="1">
                              <a:solidFill>
                                <a:srgbClr val="000000"/>
                              </a:solidFill>
                            </a:rPr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7240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2639646" y="5235417"/>
                        <a:ext cx="0" cy="49616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GB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358144EF" w14:textId="77777777" w:rsidR="00E61804" w:rsidRDefault="00E61804" w:rsidP="00AA1F34">
      <w:pPr>
        <w:pStyle w:val="Heading3"/>
        <w:numPr>
          <w:ilvl w:val="0"/>
          <w:numId w:val="24"/>
        </w:numPr>
      </w:pPr>
      <w:r>
        <w:t>Write class A</w:t>
      </w:r>
    </w:p>
    <w:p w14:paraId="358144F0" w14:textId="77777777" w:rsidR="002E6AEE" w:rsidRDefault="002E6AEE" w:rsidP="00E61804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A {</w:t>
      </w:r>
    </w:p>
    <w:p w14:paraId="358144F1" w14:textId="77777777" w:rsidR="002E6AEE" w:rsidRDefault="002E6AEE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358144F2" w14:textId="77777777" w:rsidR="002E6AEE" w:rsidRDefault="002E6AEE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"Class A"</w:t>
      </w:r>
      <w:r>
        <w:rPr>
          <w:color w:val="000000"/>
          <w:lang w:val="en-GB" w:bidi="ar-SA"/>
        </w:rPr>
        <w:t>;</w:t>
      </w:r>
    </w:p>
    <w:p w14:paraId="358144F3" w14:textId="77777777" w:rsidR="002E6AEE" w:rsidRDefault="002E6AEE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4F4" w14:textId="77777777" w:rsidR="002E6AEE" w:rsidRDefault="002E6AEE" w:rsidP="00E61804">
      <w:pPr>
        <w:pStyle w:val="ppCode"/>
        <w:rPr>
          <w:color w:val="000000"/>
          <w:lang w:val="en-GB" w:bidi="ar-SA"/>
        </w:rPr>
      </w:pPr>
      <w:r>
        <w:rPr>
          <w:color w:val="000000"/>
          <w:lang w:val="en-GB" w:bidi="ar-SA"/>
        </w:rPr>
        <w:t>}</w:t>
      </w:r>
    </w:p>
    <w:p w14:paraId="358144F5" w14:textId="77777777" w:rsidR="00E61804" w:rsidRDefault="00E61804" w:rsidP="00E61804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Write class B</w:t>
      </w:r>
    </w:p>
    <w:p w14:paraId="358144F6" w14:textId="77777777" w:rsidR="00F5053D" w:rsidRDefault="00F5053D" w:rsidP="00E61804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B </w:t>
      </w:r>
      <w:r>
        <w:rPr>
          <w:lang w:val="en-GB" w:bidi="ar-SA"/>
        </w:rPr>
        <w:t>extends</w:t>
      </w:r>
      <w:r>
        <w:rPr>
          <w:color w:val="000000"/>
          <w:lang w:val="en-GB" w:bidi="ar-SA"/>
        </w:rPr>
        <w:t xml:space="preserve"> A{</w:t>
      </w:r>
    </w:p>
    <w:p w14:paraId="358144F7" w14:textId="77777777" w:rsidR="00F5053D" w:rsidRDefault="00F5053D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358144F8" w14:textId="77777777" w:rsidR="00F5053D" w:rsidRDefault="00F5053D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"Class B"</w:t>
      </w:r>
      <w:r>
        <w:rPr>
          <w:color w:val="000000"/>
          <w:lang w:val="en-GB" w:bidi="ar-SA"/>
        </w:rPr>
        <w:t>;</w:t>
      </w:r>
    </w:p>
    <w:p w14:paraId="358144F9" w14:textId="77777777" w:rsidR="00F5053D" w:rsidRDefault="00F5053D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4FA" w14:textId="77777777" w:rsidR="00F5053D" w:rsidRDefault="00F5053D" w:rsidP="00E61804">
      <w:pPr>
        <w:pStyle w:val="ppCode"/>
        <w:rPr>
          <w:color w:val="000000"/>
          <w:lang w:val="en-GB" w:bidi="ar-SA"/>
        </w:rPr>
      </w:pPr>
      <w:r>
        <w:rPr>
          <w:color w:val="000000"/>
          <w:lang w:val="en-GB" w:bidi="ar-SA"/>
        </w:rPr>
        <w:t>}</w:t>
      </w:r>
    </w:p>
    <w:p w14:paraId="358144FB" w14:textId="77777777" w:rsidR="00E61804" w:rsidRDefault="00E61804" w:rsidP="00E61804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Write class C</w:t>
      </w:r>
    </w:p>
    <w:p w14:paraId="358144FC" w14:textId="77777777" w:rsidR="00F5053D" w:rsidRDefault="00F5053D" w:rsidP="00E61804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C </w:t>
      </w:r>
      <w:r>
        <w:rPr>
          <w:lang w:val="en-GB" w:bidi="ar-SA"/>
        </w:rPr>
        <w:t>extends</w:t>
      </w:r>
      <w:r>
        <w:rPr>
          <w:color w:val="000000"/>
          <w:lang w:val="en-GB" w:bidi="ar-SA"/>
        </w:rPr>
        <w:t xml:space="preserve"> B{</w:t>
      </w:r>
    </w:p>
    <w:p w14:paraId="358144FD" w14:textId="77777777" w:rsidR="00F5053D" w:rsidRDefault="00F5053D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358144FE" w14:textId="77777777" w:rsidR="00F5053D" w:rsidRDefault="00F5053D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"Class C"</w:t>
      </w:r>
      <w:r>
        <w:rPr>
          <w:color w:val="000000"/>
          <w:lang w:val="en-GB" w:bidi="ar-SA"/>
        </w:rPr>
        <w:t>;</w:t>
      </w:r>
    </w:p>
    <w:p w14:paraId="358144FF" w14:textId="77777777" w:rsidR="00F5053D" w:rsidRDefault="00F5053D" w:rsidP="00E61804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500" w14:textId="77777777" w:rsidR="00F5053D" w:rsidRPr="002E6AEE" w:rsidRDefault="00F5053D" w:rsidP="00E61804">
      <w:pPr>
        <w:pStyle w:val="ppCode"/>
        <w:rPr>
          <w:rFonts w:eastAsiaTheme="majorEastAsia"/>
        </w:rPr>
      </w:pPr>
      <w:r>
        <w:rPr>
          <w:color w:val="000000"/>
          <w:lang w:val="en-GB" w:bidi="ar-SA"/>
        </w:rPr>
        <w:t>}</w:t>
      </w:r>
    </w:p>
    <w:p w14:paraId="35814501" w14:textId="77777777" w:rsidR="00A1763B" w:rsidRDefault="00637A4B" w:rsidP="00A1763B">
      <w:pPr>
        <w:pStyle w:val="Heading3"/>
      </w:pPr>
      <w:r>
        <w:t>Edit class Box</w:t>
      </w:r>
      <w:r w:rsidR="00AE3C29">
        <w:t xml:space="preserve"> to </w:t>
      </w:r>
      <w:r w:rsidR="00361B90">
        <w:t xml:space="preserve">work with class </w:t>
      </w:r>
      <w:r w:rsidR="005A22A5">
        <w:t>B and C</w:t>
      </w:r>
    </w:p>
    <w:p w14:paraId="35814502" w14:textId="77777777" w:rsidR="003D17E1" w:rsidRDefault="003D17E1" w:rsidP="003D17E1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Box&lt;T </w:t>
      </w:r>
      <w:r>
        <w:rPr>
          <w:lang w:val="en-GB" w:bidi="ar-SA"/>
        </w:rPr>
        <w:t>extends</w:t>
      </w:r>
      <w:r>
        <w:rPr>
          <w:color w:val="000000"/>
          <w:lang w:val="en-GB" w:bidi="ar-SA"/>
        </w:rPr>
        <w:t xml:space="preserve"> B&gt; {</w:t>
      </w:r>
    </w:p>
    <w:p w14:paraId="35814503" w14:textId="77777777" w:rsidR="008D5135" w:rsidRPr="005354BA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private</w:t>
      </w:r>
      <w:r>
        <w:rPr>
          <w:color w:val="000000"/>
          <w:lang w:val="en-GB" w:bidi="ar-SA"/>
        </w:rPr>
        <w:t xml:space="preserve"> T </w:t>
      </w:r>
      <w:r>
        <w:rPr>
          <w:color w:val="0000C0"/>
          <w:lang w:val="en-GB" w:bidi="ar-SA"/>
        </w:rPr>
        <w:t>t</w:t>
      </w:r>
      <w:r>
        <w:rPr>
          <w:color w:val="000000"/>
          <w:lang w:val="en-GB" w:bidi="ar-SA"/>
        </w:rPr>
        <w:t>;</w:t>
      </w:r>
    </w:p>
    <w:p w14:paraId="35814504" w14:textId="77777777" w:rsidR="005354BA" w:rsidRPr="00616DF6" w:rsidRDefault="005354BA" w:rsidP="005354BA">
      <w:pPr>
        <w:pStyle w:val="ppCode"/>
        <w:rPr>
          <w:szCs w:val="20"/>
        </w:rPr>
      </w:pPr>
      <w:r>
        <w:rPr>
          <w:szCs w:val="20"/>
        </w:rPr>
        <w:tab/>
        <w:t>Box(</w:t>
      </w:r>
      <w:r w:rsidRPr="00616DF6">
        <w:rPr>
          <w:szCs w:val="20"/>
        </w:rPr>
        <w:t>)</w:t>
      </w:r>
      <w:r>
        <w:rPr>
          <w:szCs w:val="20"/>
        </w:rPr>
        <w:t xml:space="preserve"> </w:t>
      </w:r>
      <w:r w:rsidRPr="00616DF6">
        <w:rPr>
          <w:szCs w:val="20"/>
        </w:rPr>
        <w:t>{</w:t>
      </w:r>
    </w:p>
    <w:p w14:paraId="35814505" w14:textId="77777777" w:rsidR="005354BA" w:rsidRPr="00BB211C" w:rsidRDefault="005354BA" w:rsidP="005354BA">
      <w:pPr>
        <w:pStyle w:val="ppCode"/>
        <w:rPr>
          <w:szCs w:val="20"/>
        </w:rPr>
      </w:pPr>
      <w:r w:rsidRPr="00BB211C">
        <w:rPr>
          <w:szCs w:val="20"/>
        </w:rPr>
        <w:tab/>
      </w:r>
      <w:r w:rsidRPr="00BB211C">
        <w:rPr>
          <w:szCs w:val="20"/>
        </w:rPr>
        <w:tab/>
        <w:t>t=</w:t>
      </w:r>
      <w:r>
        <w:rPr>
          <w:szCs w:val="20"/>
        </w:rPr>
        <w:t>null</w:t>
      </w:r>
      <w:r w:rsidRPr="00BB211C">
        <w:rPr>
          <w:szCs w:val="20"/>
        </w:rPr>
        <w:t>;</w:t>
      </w:r>
    </w:p>
    <w:p w14:paraId="35814506" w14:textId="77777777" w:rsidR="005354BA" w:rsidRPr="00BB211C" w:rsidRDefault="005354BA" w:rsidP="005354BA">
      <w:pPr>
        <w:pStyle w:val="ppCode"/>
      </w:pPr>
      <w:r w:rsidRPr="00BB70F1">
        <w:rPr>
          <w:szCs w:val="20"/>
        </w:rPr>
        <w:tab/>
        <w:t xml:space="preserve">} </w:t>
      </w:r>
      <w:r w:rsidRPr="00BB211C">
        <w:t xml:space="preserve">        </w:t>
      </w:r>
    </w:p>
    <w:p w14:paraId="35814507" w14:textId="77777777" w:rsidR="005354BA" w:rsidRPr="00616DF6" w:rsidRDefault="005354BA" w:rsidP="005354BA">
      <w:pPr>
        <w:pStyle w:val="ppCode"/>
        <w:rPr>
          <w:szCs w:val="20"/>
        </w:rPr>
      </w:pPr>
      <w:r w:rsidRPr="00616DF6">
        <w:rPr>
          <w:szCs w:val="20"/>
        </w:rPr>
        <w:tab/>
        <w:t xml:space="preserve">Box(T </w:t>
      </w:r>
      <w:r w:rsidRPr="00BB211C">
        <w:t>t</w:t>
      </w:r>
      <w:r w:rsidRPr="00616DF6">
        <w:rPr>
          <w:szCs w:val="20"/>
        </w:rPr>
        <w:t>)</w:t>
      </w:r>
      <w:r>
        <w:rPr>
          <w:szCs w:val="20"/>
        </w:rPr>
        <w:t xml:space="preserve"> </w:t>
      </w:r>
      <w:r w:rsidRPr="00616DF6">
        <w:rPr>
          <w:szCs w:val="20"/>
        </w:rPr>
        <w:t>{</w:t>
      </w:r>
    </w:p>
    <w:p w14:paraId="35814508" w14:textId="77777777" w:rsidR="005354BA" w:rsidRPr="00BB211C" w:rsidRDefault="005354BA" w:rsidP="005354BA">
      <w:pPr>
        <w:pStyle w:val="ppCode"/>
        <w:rPr>
          <w:szCs w:val="20"/>
        </w:rPr>
      </w:pPr>
      <w:r w:rsidRPr="00BB211C">
        <w:rPr>
          <w:szCs w:val="20"/>
        </w:rPr>
        <w:tab/>
      </w:r>
      <w:r w:rsidRPr="00BB211C">
        <w:rPr>
          <w:szCs w:val="20"/>
        </w:rPr>
        <w:tab/>
        <w:t>this.t=</w:t>
      </w:r>
      <w:r w:rsidRPr="00BB211C">
        <w:t>t</w:t>
      </w:r>
      <w:r w:rsidRPr="00BB211C">
        <w:rPr>
          <w:szCs w:val="20"/>
        </w:rPr>
        <w:t>;</w:t>
      </w:r>
    </w:p>
    <w:p w14:paraId="35814509" w14:textId="77777777" w:rsidR="005354BA" w:rsidRPr="00BB211C" w:rsidRDefault="005354BA" w:rsidP="005354BA">
      <w:pPr>
        <w:pStyle w:val="ppCode"/>
      </w:pPr>
      <w:r w:rsidRPr="00616DF6">
        <w:rPr>
          <w:szCs w:val="20"/>
        </w:rPr>
        <w:lastRenderedPageBreak/>
        <w:tab/>
        <w:t xml:space="preserve">} </w:t>
      </w:r>
    </w:p>
    <w:p w14:paraId="3581450A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void</w:t>
      </w:r>
      <w:r>
        <w:rPr>
          <w:color w:val="000000"/>
          <w:lang w:val="en-GB" w:bidi="ar-SA"/>
        </w:rPr>
        <w:t xml:space="preserve"> set(T t) {</w:t>
      </w:r>
    </w:p>
    <w:p w14:paraId="3581450B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lang w:val="en-GB" w:bidi="ar-SA"/>
        </w:rPr>
        <w:t>this</w:t>
      </w:r>
      <w:r>
        <w:rPr>
          <w:color w:val="000000"/>
          <w:lang w:val="en-GB" w:bidi="ar-SA"/>
        </w:rPr>
        <w:t>.</w:t>
      </w:r>
      <w:r>
        <w:rPr>
          <w:color w:val="0000C0"/>
          <w:lang w:val="en-GB" w:bidi="ar-SA"/>
        </w:rPr>
        <w:t>t</w:t>
      </w:r>
      <w:r>
        <w:rPr>
          <w:color w:val="000000"/>
          <w:lang w:val="en-GB" w:bidi="ar-SA"/>
        </w:rPr>
        <w:t xml:space="preserve"> = t;</w:t>
      </w:r>
    </w:p>
    <w:p w14:paraId="3581450C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50D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T get() {</w:t>
      </w:r>
    </w:p>
    <w:p w14:paraId="3581450E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t</w:t>
      </w:r>
      <w:r>
        <w:rPr>
          <w:color w:val="000000"/>
          <w:lang w:val="en-GB" w:bidi="ar-SA"/>
        </w:rPr>
        <w:t>;</w:t>
      </w:r>
    </w:p>
    <w:p w14:paraId="3581450F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510" w14:textId="77777777" w:rsidR="003D17E1" w:rsidRDefault="003D17E1" w:rsidP="003D17E1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>}</w:t>
      </w:r>
    </w:p>
    <w:p w14:paraId="35814511" w14:textId="77777777" w:rsidR="003D17E1" w:rsidRDefault="003D17E1" w:rsidP="00961D76">
      <w:pPr>
        <w:pStyle w:val="Heading3"/>
      </w:pPr>
      <w:r>
        <w:t>Tes</w:t>
      </w:r>
      <w:r w:rsidR="00E124E5">
        <w:t>t with class C</w:t>
      </w:r>
    </w:p>
    <w:p w14:paraId="35814512" w14:textId="77777777" w:rsidR="00275A58" w:rsidRDefault="00275A58" w:rsidP="00E91467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test {</w:t>
      </w:r>
    </w:p>
    <w:p w14:paraId="35814513" w14:textId="77777777" w:rsidR="00275A58" w:rsidRDefault="00275A58" w:rsidP="00E91467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static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void</w:t>
      </w:r>
      <w:r>
        <w:rPr>
          <w:color w:val="000000"/>
          <w:lang w:val="en-GB" w:bidi="ar-SA"/>
        </w:rPr>
        <w:t xml:space="preserve"> main(String[] args) {</w:t>
      </w:r>
    </w:p>
    <w:p w14:paraId="35814514" w14:textId="77777777" w:rsidR="00275A58" w:rsidRDefault="00275A58" w:rsidP="00E91467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Box&lt;C&gt; myBox = </w:t>
      </w:r>
      <w:r>
        <w:rPr>
          <w:lang w:val="en-GB" w:bidi="ar-SA"/>
        </w:rPr>
        <w:t>new</w:t>
      </w:r>
      <w:r>
        <w:rPr>
          <w:color w:val="000000"/>
          <w:lang w:val="en-GB" w:bidi="ar-SA"/>
        </w:rPr>
        <w:t xml:space="preserve"> Box&lt;C&gt;();</w:t>
      </w:r>
    </w:p>
    <w:p w14:paraId="35814515" w14:textId="77777777" w:rsidR="00275A58" w:rsidRDefault="00275A58" w:rsidP="00E91467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myBox.set(</w:t>
      </w:r>
      <w:r>
        <w:rPr>
          <w:lang w:val="en-GB" w:bidi="ar-SA"/>
        </w:rPr>
        <w:t>new</w:t>
      </w:r>
      <w:r>
        <w:rPr>
          <w:color w:val="000000"/>
          <w:lang w:val="en-GB" w:bidi="ar-SA"/>
        </w:rPr>
        <w:t xml:space="preserve"> C());</w:t>
      </w:r>
    </w:p>
    <w:p w14:paraId="35814516" w14:textId="77777777" w:rsidR="00275A58" w:rsidRDefault="00275A58" w:rsidP="00E91467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B b = myBox.get(); </w:t>
      </w:r>
    </w:p>
    <w:p w14:paraId="35814517" w14:textId="77777777" w:rsidR="00275A58" w:rsidRDefault="00275A58" w:rsidP="00E91467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.println(b);</w:t>
      </w:r>
    </w:p>
    <w:p w14:paraId="35814518" w14:textId="77777777" w:rsidR="00275A58" w:rsidRDefault="00275A58" w:rsidP="00E91467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35814519" w14:textId="77777777" w:rsidR="00961D76" w:rsidRPr="00322138" w:rsidRDefault="00275A58" w:rsidP="00E91467">
      <w:pPr>
        <w:pStyle w:val="ppCode"/>
      </w:pPr>
      <w:r>
        <w:rPr>
          <w:color w:val="000000"/>
          <w:lang w:val="en-GB" w:bidi="ar-SA"/>
        </w:rPr>
        <w:t>}</w:t>
      </w:r>
    </w:p>
    <w:p w14:paraId="3581451A" w14:textId="77777777" w:rsidR="00322138" w:rsidRPr="00322138" w:rsidRDefault="00A700A7" w:rsidP="00322138">
      <w:r>
        <w:t>=&gt;R</w:t>
      </w:r>
      <w:r w:rsidR="00322138">
        <w:t>un</w:t>
      </w:r>
      <w:r w:rsidR="00567C33">
        <w:t>:</w:t>
      </w:r>
    </w:p>
    <w:p w14:paraId="3581451B" w14:textId="77777777" w:rsidR="00322138" w:rsidRPr="00322138" w:rsidRDefault="00322138" w:rsidP="00322138">
      <w:pPr>
        <w:jc w:val="center"/>
      </w:pPr>
      <w:r>
        <w:rPr>
          <w:noProof/>
          <w:lang w:bidi="ar-SA"/>
        </w:rPr>
        <w:drawing>
          <wp:inline distT="0" distB="0" distL="0" distR="0" wp14:anchorId="35814723" wp14:editId="35814724">
            <wp:extent cx="4171950" cy="10001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51C" w14:textId="77777777" w:rsidR="00C4411B" w:rsidRDefault="00C4411B" w:rsidP="00C4411B">
      <w:pPr>
        <w:pStyle w:val="Heading3"/>
      </w:pPr>
      <w:r>
        <w:t xml:space="preserve">Test with class </w:t>
      </w:r>
      <w:r w:rsidR="00A362CE">
        <w:t>B</w:t>
      </w:r>
    </w:p>
    <w:p w14:paraId="3581451D" w14:textId="77777777" w:rsidR="00B842F0" w:rsidRDefault="00B842F0" w:rsidP="00087678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test {</w:t>
      </w:r>
    </w:p>
    <w:p w14:paraId="3581451E" w14:textId="77777777" w:rsidR="00B842F0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static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void</w:t>
      </w:r>
      <w:r>
        <w:rPr>
          <w:color w:val="000000"/>
          <w:lang w:val="en-GB" w:bidi="ar-SA"/>
        </w:rPr>
        <w:t xml:space="preserve"> main(String[] args) {</w:t>
      </w:r>
    </w:p>
    <w:p w14:paraId="3581451F" w14:textId="77777777" w:rsidR="00B842F0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Box&lt;B&gt; myBox = </w:t>
      </w:r>
      <w:r>
        <w:rPr>
          <w:lang w:val="en-GB" w:bidi="ar-SA"/>
        </w:rPr>
        <w:t>new</w:t>
      </w:r>
      <w:r>
        <w:rPr>
          <w:color w:val="000000"/>
          <w:lang w:val="en-GB" w:bidi="ar-SA"/>
        </w:rPr>
        <w:t xml:space="preserve"> Box&lt;B&gt;();</w:t>
      </w:r>
    </w:p>
    <w:p w14:paraId="35814520" w14:textId="77777777" w:rsidR="00B842F0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myBox.set(</w:t>
      </w:r>
      <w:r>
        <w:rPr>
          <w:lang w:val="en-GB" w:bidi="ar-SA"/>
        </w:rPr>
        <w:t>new</w:t>
      </w:r>
      <w:r>
        <w:rPr>
          <w:color w:val="000000"/>
          <w:lang w:val="en-GB" w:bidi="ar-SA"/>
        </w:rPr>
        <w:t xml:space="preserve"> B());</w:t>
      </w:r>
    </w:p>
    <w:p w14:paraId="35814521" w14:textId="77777777" w:rsidR="00B842F0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B b = myBox.get(); </w:t>
      </w:r>
    </w:p>
    <w:p w14:paraId="35814522" w14:textId="77777777" w:rsidR="00B842F0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    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.println(b);</w:t>
      </w:r>
    </w:p>
    <w:p w14:paraId="35814523" w14:textId="77777777" w:rsidR="00B842F0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 xml:space="preserve">    }</w:t>
      </w:r>
    </w:p>
    <w:p w14:paraId="35814524" w14:textId="77777777" w:rsidR="00B842F0" w:rsidRPr="00A700A7" w:rsidRDefault="00B842F0" w:rsidP="00087678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>}</w:t>
      </w:r>
    </w:p>
    <w:p w14:paraId="35814525" w14:textId="77777777" w:rsidR="00A700A7" w:rsidRDefault="00A700A7" w:rsidP="00A700A7">
      <w:pPr>
        <w:rPr>
          <w:rFonts w:eastAsia="Times New Roman"/>
          <w:lang w:val="en-GB" w:bidi="ar-SA"/>
        </w:rPr>
      </w:pPr>
      <w:r w:rsidRPr="00A700A7">
        <w:t>=&gt;Run</w:t>
      </w:r>
      <w:r w:rsidR="00567C33">
        <w:t>:</w:t>
      </w:r>
    </w:p>
    <w:p w14:paraId="35814526" w14:textId="77777777" w:rsidR="00E91467" w:rsidRDefault="00A700A7" w:rsidP="00CB0CD5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35814725" wp14:editId="35814726">
            <wp:extent cx="4181475" cy="12954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527" w14:textId="77777777" w:rsidR="003D7D95" w:rsidRDefault="003D7D95" w:rsidP="003D7D95">
      <w:pPr>
        <w:pStyle w:val="Heading3"/>
      </w:pPr>
      <w:r>
        <w:t>Test with class A</w:t>
      </w:r>
    </w:p>
    <w:p w14:paraId="35814528" w14:textId="77777777" w:rsidR="003D7D95" w:rsidRDefault="003D7D95" w:rsidP="003D7D95">
      <w:pPr>
        <w:pStyle w:val="ppCode"/>
        <w:rPr>
          <w:lang w:val="en-GB" w:bidi="ar-SA"/>
        </w:rPr>
      </w:pP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class</w:t>
      </w:r>
      <w:r>
        <w:rPr>
          <w:color w:val="000000"/>
          <w:lang w:val="en-GB" w:bidi="ar-SA"/>
        </w:rPr>
        <w:t xml:space="preserve"> test {</w:t>
      </w:r>
    </w:p>
    <w:p w14:paraId="35814529" w14:textId="77777777" w:rsidR="003D7D95" w:rsidRDefault="003D7D95" w:rsidP="003D7D9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static</w:t>
      </w:r>
      <w:r>
        <w:rPr>
          <w:color w:val="000000"/>
          <w:lang w:val="en-GB" w:bidi="ar-SA"/>
        </w:rPr>
        <w:t xml:space="preserve"> </w:t>
      </w:r>
      <w:r>
        <w:rPr>
          <w:lang w:val="en-GB" w:bidi="ar-SA"/>
        </w:rPr>
        <w:t>void</w:t>
      </w:r>
      <w:r>
        <w:rPr>
          <w:color w:val="000000"/>
          <w:lang w:val="en-GB" w:bidi="ar-SA"/>
        </w:rPr>
        <w:t xml:space="preserve"> main(String[] args) {</w:t>
      </w:r>
    </w:p>
    <w:p w14:paraId="3581452A" w14:textId="77777777" w:rsidR="003D7D95" w:rsidRPr="003D7D95" w:rsidRDefault="003D7D95" w:rsidP="003D7D9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 w:rsidRPr="003D7D95">
        <w:rPr>
          <w:color w:val="000000"/>
          <w:lang w:val="en-GB" w:bidi="ar-SA"/>
        </w:rPr>
        <w:tab/>
        <w:t xml:space="preserve">Box&lt;A&gt; myBox = </w:t>
      </w:r>
      <w:r w:rsidRPr="003D7D95">
        <w:rPr>
          <w:lang w:val="en-GB" w:bidi="ar-SA"/>
        </w:rPr>
        <w:t>new</w:t>
      </w:r>
      <w:r w:rsidRPr="003D7D95">
        <w:rPr>
          <w:color w:val="000000"/>
          <w:lang w:val="en-GB" w:bidi="ar-SA"/>
        </w:rPr>
        <w:t xml:space="preserve"> Box&lt;A&gt;();</w:t>
      </w:r>
    </w:p>
    <w:p w14:paraId="3581452B" w14:textId="77777777" w:rsidR="003D7D95" w:rsidRDefault="003D7D95" w:rsidP="003D7D9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  <w:t>myBox.set(</w:t>
      </w:r>
      <w:r>
        <w:rPr>
          <w:lang w:val="en-GB" w:bidi="ar-SA"/>
        </w:rPr>
        <w:t>new</w:t>
      </w:r>
      <w:r>
        <w:rPr>
          <w:color w:val="000000"/>
          <w:lang w:val="en-GB" w:bidi="ar-SA"/>
        </w:rPr>
        <w:t xml:space="preserve"> A());</w:t>
      </w:r>
    </w:p>
    <w:p w14:paraId="3581452C" w14:textId="77777777" w:rsidR="003D7D95" w:rsidRDefault="003D7D95" w:rsidP="003D7D9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  <w:t>A a = myBox.get();</w:t>
      </w:r>
    </w:p>
    <w:p w14:paraId="3581452D" w14:textId="77777777" w:rsidR="003D7D95" w:rsidRDefault="003D7D95" w:rsidP="003D7D9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color w:val="000000"/>
          <w:lang w:val="en-GB" w:bidi="ar-SA"/>
        </w:rPr>
        <w:t>.println(a);</w:t>
      </w:r>
    </w:p>
    <w:p w14:paraId="3581452E" w14:textId="77777777" w:rsidR="003D7D95" w:rsidRDefault="003D7D95" w:rsidP="003D7D95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52F" w14:textId="77777777" w:rsidR="00E91467" w:rsidRDefault="003D7D95" w:rsidP="003D7D95">
      <w:pPr>
        <w:pStyle w:val="ppCode"/>
      </w:pPr>
      <w:r>
        <w:rPr>
          <w:color w:val="000000"/>
          <w:lang w:val="en-GB" w:bidi="ar-SA"/>
        </w:rPr>
        <w:t>}</w:t>
      </w:r>
    </w:p>
    <w:p w14:paraId="35814530" w14:textId="77777777" w:rsidR="007F09C9" w:rsidRDefault="007F09C9" w:rsidP="00567C33">
      <w:pPr>
        <w:pStyle w:val="Heading2"/>
        <w:ind w:left="426"/>
      </w:pPr>
      <w:bookmarkStart w:id="6" w:name="_Toc65835630"/>
      <w:r>
        <w:t>Try with Unbound wildcard</w:t>
      </w:r>
      <w:bookmarkEnd w:id="6"/>
    </w:p>
    <w:p w14:paraId="35814531" w14:textId="77777777" w:rsidR="00B1615D" w:rsidRPr="003C5FD9" w:rsidRDefault="00B1615D" w:rsidP="002F0785">
      <w:pPr>
        <w:pStyle w:val="Heading3"/>
        <w:numPr>
          <w:ilvl w:val="0"/>
          <w:numId w:val="43"/>
        </w:numPr>
      </w:pPr>
      <w:r>
        <w:t>Using Wildcard</w:t>
      </w:r>
    </w:p>
    <w:p w14:paraId="35814532" w14:textId="77777777" w:rsidR="00ED1AC2" w:rsidRDefault="00ED1AC2" w:rsidP="00ED1AC2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Box&lt;</w:t>
      </w:r>
      <w:r w:rsidRPr="00AB1059">
        <w:rPr>
          <w:color w:val="FF0000"/>
          <w:lang w:val="en-GB" w:bidi="ar-SA"/>
        </w:rPr>
        <w:t>?</w:t>
      </w:r>
      <w:r>
        <w:rPr>
          <w:lang w:val="en-GB" w:bidi="ar-SA"/>
        </w:rPr>
        <w:t>&gt; myBox;</w:t>
      </w:r>
    </w:p>
    <w:p w14:paraId="35814533" w14:textId="77777777" w:rsidR="00567C33" w:rsidRPr="008D5135" w:rsidRDefault="00ED1AC2" w:rsidP="00ED1AC2">
      <w:pPr>
        <w:pStyle w:val="ppCode"/>
      </w:pPr>
      <w:r>
        <w:rPr>
          <w:lang w:val="en-GB" w:bidi="ar-SA"/>
        </w:rPr>
        <w:t xml:space="preserve">        myBox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Box&lt;B&gt;(</w:t>
      </w:r>
      <w:r w:rsidR="005E5F54">
        <w:rPr>
          <w:lang w:val="en-GB" w:bidi="ar-SA"/>
        </w:rPr>
        <w:t>new B()</w:t>
      </w:r>
      <w:r>
        <w:rPr>
          <w:lang w:val="en-GB" w:bidi="ar-SA"/>
        </w:rPr>
        <w:t>);</w:t>
      </w:r>
    </w:p>
    <w:p w14:paraId="35814534" w14:textId="77777777" w:rsidR="008D5135" w:rsidRDefault="008D5135" w:rsidP="008F1F42">
      <w:pPr>
        <w:pStyle w:val="Heading3"/>
        <w:rPr>
          <w:b/>
        </w:rPr>
      </w:pPr>
      <w:r>
        <w:t xml:space="preserve">Write code to test method </w:t>
      </w:r>
      <w:r w:rsidRPr="008D5135">
        <w:rPr>
          <w:b/>
        </w:rPr>
        <w:t>get</w:t>
      </w:r>
      <w:r>
        <w:t xml:space="preserve"> and </w:t>
      </w:r>
      <w:r w:rsidRPr="008D5135">
        <w:rPr>
          <w:b/>
        </w:rPr>
        <w:t>set</w:t>
      </w:r>
    </w:p>
    <w:p w14:paraId="35814535" w14:textId="77777777" w:rsidR="005354BA" w:rsidRPr="005354BA" w:rsidRDefault="005354BA" w:rsidP="005354BA">
      <w:pPr>
        <w:pStyle w:val="ppCode"/>
      </w:pPr>
      <w:r>
        <w:t>//Your code</w:t>
      </w:r>
    </w:p>
    <w:p w14:paraId="35814536" w14:textId="77777777" w:rsidR="00A7157A" w:rsidRDefault="00A7157A" w:rsidP="00AA1F34">
      <w:pPr>
        <w:pStyle w:val="Heading3"/>
        <w:numPr>
          <w:ilvl w:val="0"/>
          <w:numId w:val="25"/>
        </w:numPr>
      </w:pPr>
      <w:r>
        <w:t>Edit Box class:</w:t>
      </w:r>
    </w:p>
    <w:p w14:paraId="35814537" w14:textId="77777777" w:rsidR="00A7157A" w:rsidRPr="00EA00C0" w:rsidRDefault="00A7157A" w:rsidP="00A7157A">
      <w:pPr>
        <w:pStyle w:val="ppCode"/>
        <w:rPr>
          <w:color w:val="000000"/>
          <w:lang w:val="en-GB" w:bidi="ar-SA"/>
        </w:rPr>
      </w:pPr>
      <w:r w:rsidRPr="00EA00C0">
        <w:rPr>
          <w:lang w:val="en-GB" w:bidi="ar-SA"/>
        </w:rPr>
        <w:t>public</w:t>
      </w:r>
      <w:r w:rsidRPr="00EA00C0">
        <w:rPr>
          <w:color w:val="000000"/>
          <w:lang w:val="en-GB" w:bidi="ar-SA"/>
        </w:rPr>
        <w:t xml:space="preserve"> </w:t>
      </w:r>
      <w:r w:rsidRPr="00EA00C0">
        <w:rPr>
          <w:lang w:val="en-GB" w:bidi="ar-SA"/>
        </w:rPr>
        <w:t>class</w:t>
      </w:r>
      <w:r w:rsidRPr="00EA00C0">
        <w:rPr>
          <w:color w:val="000000"/>
          <w:lang w:val="en-GB" w:bidi="ar-SA"/>
        </w:rPr>
        <w:t xml:space="preserve"> Box&lt;T </w:t>
      </w:r>
      <w:r w:rsidRPr="00EA00C0">
        <w:rPr>
          <w:b/>
          <w:color w:val="FF0000"/>
          <w:lang w:val="en-GB" w:bidi="ar-SA"/>
        </w:rPr>
        <w:t>extends</w:t>
      </w:r>
      <w:r w:rsidRPr="00EA00C0">
        <w:rPr>
          <w:color w:val="000000"/>
          <w:lang w:val="en-GB" w:bidi="ar-SA"/>
        </w:rPr>
        <w:t xml:space="preserve"> B&gt; {</w:t>
      </w:r>
    </w:p>
    <w:p w14:paraId="35814538" w14:textId="77777777" w:rsidR="00A7157A" w:rsidRDefault="00A7157A" w:rsidP="00A7157A">
      <w:pPr>
        <w:pStyle w:val="ppCode"/>
        <w:rPr>
          <w:color w:val="000000"/>
          <w:lang w:val="en-GB" w:bidi="ar-SA"/>
        </w:rPr>
      </w:pPr>
      <w:r>
        <w:rPr>
          <w:color w:val="000000"/>
          <w:lang w:val="en-GB" w:bidi="ar-SA"/>
        </w:rPr>
        <w:t>..</w:t>
      </w:r>
    </w:p>
    <w:p w14:paraId="35814539" w14:textId="77777777" w:rsidR="00A7157A" w:rsidRPr="00B1615D" w:rsidRDefault="00A7157A" w:rsidP="00A7157A">
      <w:pPr>
        <w:pStyle w:val="ppCode"/>
      </w:pPr>
      <w:r>
        <w:rPr>
          <w:color w:val="000000"/>
          <w:lang w:val="en-GB" w:bidi="ar-SA"/>
        </w:rPr>
        <w:t>}</w:t>
      </w:r>
    </w:p>
    <w:p w14:paraId="3581453A" w14:textId="77777777" w:rsidR="00AC0D34" w:rsidRDefault="00AC0D34" w:rsidP="00AC0D34">
      <w:pPr>
        <w:pStyle w:val="Heading3"/>
        <w:rPr>
          <w:b/>
        </w:rPr>
      </w:pPr>
      <w:r>
        <w:t xml:space="preserve">Write code to test method </w:t>
      </w:r>
      <w:r w:rsidRPr="008D5135">
        <w:rPr>
          <w:b/>
        </w:rPr>
        <w:t>get</w:t>
      </w:r>
      <w:r>
        <w:t xml:space="preserve"> and </w:t>
      </w:r>
      <w:r w:rsidRPr="008D5135">
        <w:rPr>
          <w:b/>
        </w:rPr>
        <w:t>set</w:t>
      </w:r>
      <w:r>
        <w:rPr>
          <w:b/>
        </w:rPr>
        <w:t xml:space="preserve"> (get Object and can’t set)</w:t>
      </w:r>
    </w:p>
    <w:p w14:paraId="3581453B" w14:textId="77777777" w:rsidR="007F09C9" w:rsidRDefault="007F09C9" w:rsidP="00567C33">
      <w:pPr>
        <w:pStyle w:val="Heading2"/>
        <w:ind w:left="426"/>
      </w:pPr>
      <w:bookmarkStart w:id="7" w:name="_Toc65835631"/>
      <w:r>
        <w:t>Try with lower bound wildcard</w:t>
      </w:r>
      <w:bookmarkEnd w:id="7"/>
    </w:p>
    <w:p w14:paraId="3581453C" w14:textId="77777777" w:rsidR="00A37F98" w:rsidRPr="003C5FD9" w:rsidRDefault="00A37F98" w:rsidP="002F0785">
      <w:pPr>
        <w:pStyle w:val="Heading3"/>
        <w:numPr>
          <w:ilvl w:val="0"/>
          <w:numId w:val="44"/>
        </w:numPr>
      </w:pPr>
      <w:r>
        <w:t>Using Wildcard</w:t>
      </w:r>
    </w:p>
    <w:p w14:paraId="3581453D" w14:textId="77777777" w:rsidR="00A37F98" w:rsidRDefault="00A37F98" w:rsidP="00A37F98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Box&lt;</w:t>
      </w:r>
      <w:r w:rsidRPr="00AB1059">
        <w:rPr>
          <w:color w:val="FF0000"/>
          <w:lang w:val="en-GB" w:bidi="ar-SA"/>
        </w:rPr>
        <w:t>?</w:t>
      </w:r>
      <w:r w:rsidR="00A242AF" w:rsidRPr="00AB1059">
        <w:rPr>
          <w:color w:val="FF0000"/>
          <w:lang w:val="en-GB" w:bidi="ar-SA"/>
        </w:rPr>
        <w:t xml:space="preserve"> </w:t>
      </w:r>
      <w:r w:rsidR="00A02716" w:rsidRPr="00AB1059">
        <w:rPr>
          <w:color w:val="FF0000"/>
          <w:lang w:val="en-GB" w:bidi="ar-SA"/>
        </w:rPr>
        <w:t>extends B</w:t>
      </w:r>
      <w:r>
        <w:rPr>
          <w:lang w:val="en-GB" w:bidi="ar-SA"/>
        </w:rPr>
        <w:t>&gt; myBox;</w:t>
      </w:r>
    </w:p>
    <w:p w14:paraId="3581453E" w14:textId="77777777" w:rsidR="00A37F98" w:rsidRPr="008D5135" w:rsidRDefault="00A37F98" w:rsidP="00A37F98">
      <w:pPr>
        <w:pStyle w:val="ppCode"/>
      </w:pPr>
      <w:r>
        <w:rPr>
          <w:lang w:val="en-GB" w:bidi="ar-SA"/>
        </w:rPr>
        <w:t xml:space="preserve">        myBox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Box&lt;B&gt;(new B());</w:t>
      </w:r>
    </w:p>
    <w:p w14:paraId="3581453F" w14:textId="77777777" w:rsidR="00A37F98" w:rsidRDefault="00A37F98" w:rsidP="00A37F98">
      <w:pPr>
        <w:pStyle w:val="Heading3"/>
        <w:rPr>
          <w:b/>
        </w:rPr>
      </w:pPr>
      <w:r>
        <w:t xml:space="preserve">Write code to test method </w:t>
      </w:r>
      <w:r w:rsidRPr="008D5135">
        <w:rPr>
          <w:b/>
        </w:rPr>
        <w:t>get</w:t>
      </w:r>
      <w:r>
        <w:t xml:space="preserve"> and </w:t>
      </w:r>
      <w:r w:rsidRPr="008D5135">
        <w:rPr>
          <w:b/>
        </w:rPr>
        <w:t>set</w:t>
      </w:r>
    </w:p>
    <w:p w14:paraId="35814540" w14:textId="77777777" w:rsidR="008944F4" w:rsidRPr="005354BA" w:rsidRDefault="008944F4" w:rsidP="008944F4">
      <w:pPr>
        <w:pStyle w:val="ppCode"/>
      </w:pPr>
      <w:r>
        <w:t>//Your code</w:t>
      </w:r>
    </w:p>
    <w:p w14:paraId="35814541" w14:textId="77777777" w:rsidR="007F09C9" w:rsidRDefault="007F09C9" w:rsidP="00567C33">
      <w:pPr>
        <w:pStyle w:val="Heading2"/>
        <w:ind w:left="426"/>
      </w:pPr>
      <w:bookmarkStart w:id="8" w:name="_Toc65835632"/>
      <w:r>
        <w:lastRenderedPageBreak/>
        <w:t>Try wild higher bound wildcard</w:t>
      </w:r>
      <w:bookmarkEnd w:id="8"/>
    </w:p>
    <w:p w14:paraId="35814542" w14:textId="77777777" w:rsidR="00A242AF" w:rsidRPr="003C5FD9" w:rsidRDefault="00A242AF" w:rsidP="00C52536">
      <w:pPr>
        <w:pStyle w:val="Heading3"/>
        <w:numPr>
          <w:ilvl w:val="0"/>
          <w:numId w:val="45"/>
        </w:numPr>
      </w:pPr>
      <w:r>
        <w:t>Using Wildcard</w:t>
      </w:r>
    </w:p>
    <w:p w14:paraId="35814543" w14:textId="77777777" w:rsidR="00A242AF" w:rsidRDefault="00A242AF" w:rsidP="00A242AF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Box&lt;?</w:t>
      </w:r>
      <w:r w:rsidR="00A02716" w:rsidRPr="00A02716">
        <w:rPr>
          <w:color w:val="FF0000"/>
          <w:lang w:val="en-GB" w:bidi="ar-SA"/>
        </w:rPr>
        <w:t xml:space="preserve"> </w:t>
      </w:r>
      <w:r w:rsidR="00A02716">
        <w:rPr>
          <w:color w:val="FF0000"/>
          <w:lang w:val="en-GB" w:bidi="ar-SA"/>
        </w:rPr>
        <w:t>s</w:t>
      </w:r>
      <w:r w:rsidR="00A02716" w:rsidRPr="00AB1059">
        <w:rPr>
          <w:color w:val="FF0000"/>
          <w:lang w:val="en-GB" w:bidi="ar-SA"/>
        </w:rPr>
        <w:t>uper B</w:t>
      </w:r>
      <w:r>
        <w:rPr>
          <w:lang w:val="en-GB" w:bidi="ar-SA"/>
        </w:rPr>
        <w:t>&gt; myBox;</w:t>
      </w:r>
    </w:p>
    <w:p w14:paraId="35814544" w14:textId="77777777" w:rsidR="00A242AF" w:rsidRPr="008D5135" w:rsidRDefault="00A242AF" w:rsidP="00A242AF">
      <w:pPr>
        <w:pStyle w:val="ppCode"/>
      </w:pPr>
      <w:r>
        <w:rPr>
          <w:lang w:val="en-GB" w:bidi="ar-SA"/>
        </w:rPr>
        <w:t xml:space="preserve">        myBox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Box&lt;B&gt;(new B());</w:t>
      </w:r>
    </w:p>
    <w:p w14:paraId="35814545" w14:textId="77777777" w:rsidR="00A242AF" w:rsidRDefault="00A242AF" w:rsidP="00A242AF">
      <w:pPr>
        <w:pStyle w:val="Heading3"/>
        <w:rPr>
          <w:b/>
        </w:rPr>
      </w:pPr>
      <w:r>
        <w:t xml:space="preserve">Write code to test method </w:t>
      </w:r>
      <w:r w:rsidRPr="008D5135">
        <w:rPr>
          <w:b/>
        </w:rPr>
        <w:t>get</w:t>
      </w:r>
      <w:r>
        <w:t xml:space="preserve"> and </w:t>
      </w:r>
      <w:r w:rsidRPr="008D5135">
        <w:rPr>
          <w:b/>
        </w:rPr>
        <w:t>set</w:t>
      </w:r>
    </w:p>
    <w:p w14:paraId="35814546" w14:textId="77777777" w:rsidR="00D10275" w:rsidRDefault="00D10275" w:rsidP="00D10275">
      <w:pPr>
        <w:pStyle w:val="Header1"/>
      </w:pPr>
      <w:bookmarkStart w:id="9" w:name="_Toc301884637"/>
      <w:bookmarkStart w:id="10" w:name="_Toc65835633"/>
      <w:r w:rsidRPr="00A32CD1">
        <w:t>ArrayList</w:t>
      </w:r>
      <w:bookmarkEnd w:id="9"/>
      <w:bookmarkEnd w:id="10"/>
    </w:p>
    <w:p w14:paraId="35814547" w14:textId="77777777" w:rsidR="00D10275" w:rsidRPr="00A32CD1" w:rsidRDefault="00D10275" w:rsidP="00D10275">
      <w:pPr>
        <w:pStyle w:val="Heading2"/>
        <w:numPr>
          <w:ilvl w:val="0"/>
          <w:numId w:val="29"/>
        </w:numPr>
        <w:ind w:left="426"/>
      </w:pPr>
      <w:bookmarkStart w:id="11" w:name="_Toc301884638"/>
      <w:bookmarkStart w:id="12" w:name="_Toc65835634"/>
      <w:r w:rsidRPr="00A32CD1">
        <w:t xml:space="preserve">Create </w:t>
      </w:r>
      <w:r w:rsidRPr="00FF52E3">
        <w:t xml:space="preserve">ExArrayList </w:t>
      </w:r>
      <w:r>
        <w:t>class</w:t>
      </w:r>
      <w:bookmarkEnd w:id="11"/>
      <w:bookmarkEnd w:id="12"/>
    </w:p>
    <w:p w14:paraId="3581454D" w14:textId="77777777" w:rsidR="00D10275" w:rsidRDefault="00D10275" w:rsidP="00897A57">
      <w:pPr>
        <w:pStyle w:val="Heading3"/>
        <w:numPr>
          <w:ilvl w:val="0"/>
          <w:numId w:val="49"/>
        </w:numPr>
      </w:pPr>
      <w:r>
        <w:t>Import Libraries</w:t>
      </w:r>
    </w:p>
    <w:p w14:paraId="3581454E" w14:textId="77777777" w:rsidR="00D10275" w:rsidRDefault="00D10275" w:rsidP="00D10275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import</w:t>
      </w:r>
      <w:r>
        <w:rPr>
          <w:lang w:val="en-GB" w:bidi="ar-SA"/>
        </w:rPr>
        <w:t xml:space="preserve"> java.util.ArrayList;</w:t>
      </w:r>
    </w:p>
    <w:p w14:paraId="3581454F" w14:textId="77777777" w:rsidR="00D10275" w:rsidRPr="00A32CD1" w:rsidRDefault="00D10275" w:rsidP="00D10275">
      <w:pPr>
        <w:pStyle w:val="Heading2"/>
        <w:ind w:left="426"/>
      </w:pPr>
      <w:bookmarkStart w:id="13" w:name="_Toc301884639"/>
      <w:bookmarkStart w:id="14" w:name="_Toc65835635"/>
      <w:r w:rsidRPr="00A32CD1">
        <w:t>Write code for main() method</w:t>
      </w:r>
      <w:bookmarkEnd w:id="13"/>
      <w:bookmarkEnd w:id="14"/>
    </w:p>
    <w:p w14:paraId="35814550" w14:textId="77777777" w:rsidR="00D10275" w:rsidRDefault="00D10275" w:rsidP="00D10275">
      <w:pPr>
        <w:pStyle w:val="ppCode"/>
        <w:rPr>
          <w:lang w:val="en-GB" w:bidi="ar-SA"/>
        </w:rPr>
      </w:pPr>
    </w:p>
    <w:p w14:paraId="35814551" w14:textId="77777777" w:rsidR="00D10275" w:rsidRPr="00E232E2" w:rsidRDefault="00D10275" w:rsidP="00E232E2">
      <w:pPr>
        <w:pStyle w:val="Heading3"/>
        <w:numPr>
          <w:ilvl w:val="0"/>
          <w:numId w:val="47"/>
        </w:numPr>
        <w:rPr>
          <w:rFonts w:eastAsia="Times New Roman"/>
          <w:lang w:val="en-GB" w:bidi="ar-SA"/>
        </w:rPr>
      </w:pPr>
      <w:r w:rsidRPr="00E232E2">
        <w:rPr>
          <w:rFonts w:eastAsia="Times New Roman"/>
          <w:lang w:val="en-GB" w:bidi="ar-SA"/>
        </w:rPr>
        <w:t>Creates a new List called arrayList.</w:t>
      </w:r>
    </w:p>
    <w:p w14:paraId="35814552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ArrayList&lt;String&gt; list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ArrayList&lt;String&gt;();</w:t>
      </w:r>
    </w:p>
    <w:p w14:paraId="35814553" w14:textId="77777777" w:rsidR="00D10275" w:rsidRDefault="00D10275" w:rsidP="00D10275">
      <w:pPr>
        <w:pStyle w:val="ppCode"/>
        <w:rPr>
          <w:lang w:val="en-GB" w:bidi="ar-SA"/>
        </w:rPr>
      </w:pPr>
    </w:p>
    <w:p w14:paraId="35814554" w14:textId="77777777" w:rsidR="00D10275" w:rsidRDefault="00D10275" w:rsidP="00D1027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Adds Five fruit elements into arrayList and prints it.</w:t>
      </w:r>
    </w:p>
    <w:p w14:paraId="35814555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</w:t>
      </w:r>
      <w:r>
        <w:rPr>
          <w:color w:val="2A00FF"/>
          <w:lang w:val="en-GB" w:bidi="ar-SA"/>
        </w:rPr>
        <w:t>"apples"</w:t>
      </w:r>
      <w:r>
        <w:rPr>
          <w:lang w:val="en-GB" w:bidi="ar-SA"/>
        </w:rPr>
        <w:t>);</w:t>
      </w:r>
    </w:p>
    <w:p w14:paraId="35814556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</w:t>
      </w:r>
      <w:r>
        <w:rPr>
          <w:color w:val="2A00FF"/>
          <w:lang w:val="en-GB" w:bidi="ar-SA"/>
        </w:rPr>
        <w:t>"bananas"</w:t>
      </w:r>
      <w:r>
        <w:rPr>
          <w:lang w:val="en-GB" w:bidi="ar-SA"/>
        </w:rPr>
        <w:t>);</w:t>
      </w:r>
    </w:p>
    <w:p w14:paraId="35814557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</w:t>
      </w:r>
      <w:r>
        <w:rPr>
          <w:color w:val="2A00FF"/>
          <w:lang w:val="en-GB" w:bidi="ar-SA"/>
        </w:rPr>
        <w:t>"grapes"</w:t>
      </w:r>
      <w:r>
        <w:rPr>
          <w:lang w:val="en-GB" w:bidi="ar-SA"/>
        </w:rPr>
        <w:t>);</w:t>
      </w:r>
    </w:p>
    <w:p w14:paraId="35814558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</w:t>
      </w:r>
      <w:r>
        <w:rPr>
          <w:color w:val="2A00FF"/>
          <w:lang w:val="en-GB" w:bidi="ar-SA"/>
        </w:rPr>
        <w:t>"pears"</w:t>
      </w:r>
      <w:r>
        <w:rPr>
          <w:lang w:val="en-GB" w:bidi="ar-SA"/>
        </w:rPr>
        <w:t>);</w:t>
      </w:r>
    </w:p>
    <w:p w14:paraId="35814559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</w:t>
      </w:r>
      <w:r>
        <w:rPr>
          <w:color w:val="2A00FF"/>
          <w:lang w:val="en-GB" w:bidi="ar-SA"/>
        </w:rPr>
        <w:t>"black plums"</w:t>
      </w:r>
      <w:r>
        <w:rPr>
          <w:lang w:val="en-GB" w:bidi="ar-SA"/>
        </w:rPr>
        <w:t>);</w:t>
      </w:r>
    </w:p>
    <w:p w14:paraId="3581455A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"My array list currently includes: "</w:t>
      </w:r>
      <w:r>
        <w:rPr>
          <w:lang w:val="en-GB" w:bidi="ar-SA"/>
        </w:rPr>
        <w:t xml:space="preserve"> + list);</w:t>
      </w:r>
    </w:p>
    <w:p w14:paraId="3581455B" w14:textId="77777777" w:rsidR="00D10275" w:rsidRDefault="00D10275" w:rsidP="00D10275">
      <w:pPr>
        <w:pStyle w:val="ppCode"/>
        <w:rPr>
          <w:lang w:val="en-GB" w:bidi="ar-SA"/>
        </w:rPr>
      </w:pPr>
    </w:p>
    <w:p w14:paraId="3581455C" w14:textId="77777777" w:rsidR="00D10275" w:rsidRPr="0099342A" w:rsidRDefault="00D10275" w:rsidP="00D10275">
      <w:pPr>
        <w:pStyle w:val="Heading3"/>
        <w:rPr>
          <w:rFonts w:eastAsia="Times New Roman"/>
          <w:lang w:val="en-GB" w:bidi="ar-SA"/>
        </w:rPr>
      </w:pPr>
      <w:r w:rsidRPr="0099342A">
        <w:rPr>
          <w:rFonts w:eastAsia="Times New Roman"/>
          <w:lang w:val="en-GB" w:bidi="ar-SA"/>
        </w:rPr>
        <w:lastRenderedPageBreak/>
        <w:t>Adds the element</w:t>
      </w:r>
      <w:r>
        <w:rPr>
          <w:rFonts w:eastAsia="Times New Roman"/>
          <w:lang w:val="en-GB" w:bidi="ar-SA"/>
        </w:rPr>
        <w:t>s</w:t>
      </w:r>
      <w:r w:rsidRPr="0099342A">
        <w:rPr>
          <w:rFonts w:eastAsia="Times New Roman"/>
          <w:lang w:val="en-GB" w:bidi="ar-SA"/>
        </w:rPr>
        <w:t xml:space="preserve"> </w:t>
      </w:r>
      <w:r>
        <w:rPr>
          <w:rFonts w:eastAsia="Times New Roman"/>
          <w:lang w:val="en-GB" w:bidi="ar-SA"/>
        </w:rPr>
        <w:t>onto</w:t>
      </w:r>
      <w:r w:rsidRPr="0099342A">
        <w:rPr>
          <w:rFonts w:eastAsia="Times New Roman"/>
          <w:lang w:val="en-GB" w:bidi="ar-SA"/>
        </w:rPr>
        <w:t xml:space="preserve"> the list</w:t>
      </w:r>
      <w:r>
        <w:rPr>
          <w:rFonts w:eastAsia="Times New Roman"/>
          <w:lang w:val="en-GB" w:bidi="ar-SA"/>
        </w:rPr>
        <w:t xml:space="preserve"> and print them</w:t>
      </w:r>
    </w:p>
    <w:p w14:paraId="3581455D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list.add(0, </w:t>
      </w:r>
      <w:r>
        <w:rPr>
          <w:color w:val="2A00FF"/>
          <w:lang w:val="en-GB" w:bidi="ar-SA"/>
        </w:rPr>
        <w:t>"watermelons"</w:t>
      </w:r>
      <w:r>
        <w:rPr>
          <w:lang w:val="en-GB" w:bidi="ar-SA"/>
        </w:rPr>
        <w:t>);</w:t>
      </w:r>
    </w:p>
    <w:p w14:paraId="3581455E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"My array list now includes: "</w:t>
      </w:r>
      <w:r>
        <w:rPr>
          <w:lang w:val="en-GB" w:bidi="ar-SA"/>
        </w:rPr>
        <w:t xml:space="preserve"> + list);</w:t>
      </w:r>
    </w:p>
    <w:p w14:paraId="3581455F" w14:textId="77777777" w:rsidR="00D10275" w:rsidRDefault="00D10275" w:rsidP="00D10275">
      <w:pPr>
        <w:pStyle w:val="ppCode"/>
        <w:rPr>
          <w:lang w:val="en-GB" w:bidi="ar-SA"/>
        </w:rPr>
      </w:pPr>
    </w:p>
    <w:p w14:paraId="35814560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list.add(3, </w:t>
      </w:r>
      <w:r>
        <w:rPr>
          <w:color w:val="2A00FF"/>
          <w:lang w:val="en-GB" w:bidi="ar-SA"/>
        </w:rPr>
        <w:t>"oranges"</w:t>
      </w:r>
      <w:r>
        <w:rPr>
          <w:lang w:val="en-GB" w:bidi="ar-SA"/>
        </w:rPr>
        <w:t>);</w:t>
      </w:r>
    </w:p>
    <w:p w14:paraId="35814561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"My array list now includes: "</w:t>
      </w:r>
      <w:r>
        <w:rPr>
          <w:lang w:val="en-GB" w:bidi="ar-SA"/>
        </w:rPr>
        <w:t xml:space="preserve"> + list);</w:t>
      </w:r>
    </w:p>
    <w:p w14:paraId="35814562" w14:textId="77777777" w:rsidR="00D10275" w:rsidRDefault="00D10275" w:rsidP="00D10275">
      <w:pPr>
        <w:pStyle w:val="ppCode"/>
        <w:rPr>
          <w:lang w:val="en-GB" w:bidi="ar-SA"/>
        </w:rPr>
      </w:pPr>
    </w:p>
    <w:p w14:paraId="35814563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"'grapes' is an element in the list: "</w:t>
      </w:r>
    </w:p>
    <w:p w14:paraId="35814564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list.contains(</w:t>
      </w:r>
      <w:r>
        <w:rPr>
          <w:color w:val="2A00FF"/>
          <w:lang w:val="en-GB" w:bidi="ar-SA"/>
        </w:rPr>
        <w:t>"grapes"</w:t>
      </w:r>
      <w:r>
        <w:rPr>
          <w:lang w:val="en-GB" w:bidi="ar-SA"/>
        </w:rPr>
        <w:t>));</w:t>
      </w:r>
    </w:p>
    <w:p w14:paraId="35814565" w14:textId="77777777" w:rsidR="00D10275" w:rsidRDefault="00D10275" w:rsidP="00D10275">
      <w:pPr>
        <w:pStyle w:val="ppCode"/>
        <w:rPr>
          <w:lang w:val="en-GB" w:bidi="ar-SA"/>
        </w:rPr>
      </w:pPr>
    </w:p>
    <w:p w14:paraId="35814566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"'apricots' is an element in the list: "</w:t>
      </w:r>
    </w:p>
    <w:p w14:paraId="35814567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      + list.contains(</w:t>
      </w:r>
      <w:r>
        <w:rPr>
          <w:color w:val="2A00FF"/>
          <w:lang w:val="en-GB" w:bidi="ar-SA"/>
        </w:rPr>
        <w:t>"apricots"</w:t>
      </w:r>
      <w:r>
        <w:rPr>
          <w:lang w:val="en-GB" w:bidi="ar-SA"/>
        </w:rPr>
        <w:t>));</w:t>
      </w:r>
    </w:p>
    <w:p w14:paraId="35814568" w14:textId="77777777" w:rsidR="00D10275" w:rsidRDefault="00D10275" w:rsidP="00D10275">
      <w:pPr>
        <w:pStyle w:val="ppCode"/>
        <w:rPr>
          <w:lang w:val="en-GB" w:bidi="ar-SA"/>
        </w:rPr>
      </w:pPr>
    </w:p>
    <w:p w14:paraId="35814569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"Element at index 2 is: "</w:t>
      </w:r>
      <w:r>
        <w:rPr>
          <w:lang w:val="en-GB" w:bidi="ar-SA"/>
        </w:rPr>
        <w:t xml:space="preserve"> + list.get(2));</w:t>
      </w:r>
    </w:p>
    <w:p w14:paraId="3581456A" w14:textId="77777777" w:rsidR="00D10275" w:rsidRDefault="00D10275" w:rsidP="00D10275">
      <w:pPr>
        <w:pStyle w:val="ppCode"/>
        <w:rPr>
          <w:lang w:val="en-GB" w:bidi="ar-SA"/>
        </w:rPr>
      </w:pPr>
    </w:p>
    <w:p w14:paraId="3581456B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"Element at index 1 is: "</w:t>
      </w:r>
      <w:r>
        <w:rPr>
          <w:lang w:val="en-GB" w:bidi="ar-SA"/>
        </w:rPr>
        <w:t xml:space="preserve"> + list.get(1));</w:t>
      </w:r>
    </w:p>
    <w:p w14:paraId="3581456C" w14:textId="77777777" w:rsidR="00D10275" w:rsidRDefault="00D10275" w:rsidP="00D10275">
      <w:pPr>
        <w:pStyle w:val="ppCode"/>
        <w:rPr>
          <w:lang w:val="en-GB" w:bidi="ar-SA"/>
        </w:rPr>
      </w:pPr>
    </w:p>
    <w:p w14:paraId="3581456D" w14:textId="77777777" w:rsidR="00D10275" w:rsidRDefault="00D10275" w:rsidP="00D10275">
      <w:pPr>
        <w:pStyle w:val="ppCode"/>
        <w:rPr>
          <w:lang w:val="en-GB" w:bidi="ar-SA"/>
        </w:rPr>
      </w:pPr>
      <w:r>
        <w:rPr>
          <w:lang w:val="en-GB" w:bidi="ar-SA"/>
        </w:rPr>
        <w:t xml:space="preserve">      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 xml:space="preserve">"The array list is currently empty: " </w:t>
      </w:r>
      <w:r>
        <w:rPr>
          <w:lang w:val="en-GB" w:bidi="ar-SA"/>
        </w:rPr>
        <w:t>+ list.isEmpty());</w:t>
      </w:r>
    </w:p>
    <w:p w14:paraId="3581456E" w14:textId="77777777" w:rsidR="00D10275" w:rsidRDefault="00D10275" w:rsidP="00D10275">
      <w:pPr>
        <w:pStyle w:val="ppCode"/>
        <w:rPr>
          <w:lang w:val="en-GB" w:bidi="ar-SA"/>
        </w:rPr>
      </w:pPr>
    </w:p>
    <w:p w14:paraId="3581456F" w14:textId="77777777" w:rsidR="00D10275" w:rsidRDefault="00D10275" w:rsidP="00D1027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Return the current size of the array.</w:t>
      </w:r>
    </w:p>
    <w:p w14:paraId="35814570" w14:textId="77777777" w:rsidR="00D10275" w:rsidRPr="008C6EE3" w:rsidRDefault="00D10275" w:rsidP="00D10275">
      <w:pPr>
        <w:pStyle w:val="ppCode"/>
        <w:rPr>
          <w:lang w:val="en-GB" w:bidi="ar-SA"/>
        </w:rPr>
      </w:pPr>
      <w:r w:rsidRPr="008C6EE3">
        <w:rPr>
          <w:lang w:val="en-GB" w:bidi="ar-SA"/>
        </w:rPr>
        <w:t xml:space="preserve">      System.</w:t>
      </w:r>
      <w:r w:rsidRPr="008C6EE3">
        <w:rPr>
          <w:i/>
          <w:iCs/>
          <w:color w:val="0000C0"/>
          <w:lang w:val="en-GB" w:bidi="ar-SA"/>
        </w:rPr>
        <w:t>out</w:t>
      </w:r>
      <w:r w:rsidRPr="008C6EE3">
        <w:rPr>
          <w:lang w:val="en-GB" w:bidi="ar-SA"/>
        </w:rPr>
        <w:t>.println(</w:t>
      </w:r>
      <w:r w:rsidRPr="008C6EE3">
        <w:rPr>
          <w:color w:val="2A00FF"/>
          <w:lang w:val="en-GB" w:bidi="ar-SA"/>
        </w:rPr>
        <w:t>"The size of our current array list is: "</w:t>
      </w:r>
      <w:r>
        <w:rPr>
          <w:color w:val="2A00FF"/>
          <w:lang w:val="en-GB" w:bidi="ar-SA"/>
        </w:rPr>
        <w:t xml:space="preserve"> </w:t>
      </w:r>
      <w:r w:rsidRPr="008C6EE3">
        <w:rPr>
          <w:lang w:val="en-GB" w:bidi="ar-SA"/>
        </w:rPr>
        <w:t>+ list.size());</w:t>
      </w:r>
    </w:p>
    <w:p w14:paraId="35814571" w14:textId="77777777" w:rsidR="00D10275" w:rsidRDefault="00D10275" w:rsidP="00D10275">
      <w:pPr>
        <w:pStyle w:val="ppCode"/>
        <w:rPr>
          <w:lang w:val="en-GB" w:bidi="ar-SA"/>
        </w:rPr>
      </w:pPr>
    </w:p>
    <w:p w14:paraId="35814572" w14:textId="77777777" w:rsidR="00D10275" w:rsidRDefault="00D10275" w:rsidP="00D1027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Clear the entire array. (Removes all elements within it)</w:t>
      </w:r>
    </w:p>
    <w:p w14:paraId="35814573" w14:textId="77777777" w:rsidR="00D10275" w:rsidRPr="008C6EE3" w:rsidRDefault="00D10275" w:rsidP="00D10275">
      <w:pPr>
        <w:pStyle w:val="ppCode"/>
        <w:rPr>
          <w:lang w:val="en-GB" w:bidi="ar-SA"/>
        </w:rPr>
      </w:pPr>
      <w:r w:rsidRPr="008C6EE3">
        <w:rPr>
          <w:lang w:val="en-GB" w:bidi="ar-SA"/>
        </w:rPr>
        <w:t xml:space="preserve">      list.clear();</w:t>
      </w:r>
    </w:p>
    <w:p w14:paraId="35814574" w14:textId="77777777" w:rsidR="00D10275" w:rsidRDefault="00D10275" w:rsidP="00D10275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Check to see if list is empty or not.</w:t>
      </w:r>
    </w:p>
    <w:p w14:paraId="35814575" w14:textId="77777777" w:rsidR="00D10275" w:rsidRPr="008C6EE3" w:rsidRDefault="00D10275" w:rsidP="00D10275">
      <w:pPr>
        <w:pStyle w:val="ppCode"/>
        <w:rPr>
          <w:lang w:val="en-GB" w:bidi="ar-SA"/>
        </w:rPr>
      </w:pPr>
      <w:r w:rsidRPr="008C6EE3">
        <w:rPr>
          <w:lang w:val="en-GB" w:bidi="ar-SA"/>
        </w:rPr>
        <w:t xml:space="preserve">      System.</w:t>
      </w:r>
      <w:r w:rsidRPr="008C6EE3">
        <w:rPr>
          <w:i/>
          <w:iCs/>
          <w:color w:val="0000C0"/>
          <w:lang w:val="en-GB" w:bidi="ar-SA"/>
        </w:rPr>
        <w:t>out</w:t>
      </w:r>
      <w:r w:rsidRPr="008C6EE3">
        <w:rPr>
          <w:lang w:val="en-GB" w:bidi="ar-SA"/>
        </w:rPr>
        <w:t>.println(</w:t>
      </w:r>
      <w:r w:rsidRPr="008C6EE3">
        <w:rPr>
          <w:color w:val="2A00FF"/>
          <w:lang w:val="en-GB" w:bidi="ar-SA"/>
        </w:rPr>
        <w:t>"The array list is currently empty: "</w:t>
      </w:r>
      <w:r>
        <w:rPr>
          <w:color w:val="2A00FF"/>
          <w:lang w:val="en-GB" w:bidi="ar-SA"/>
        </w:rPr>
        <w:t xml:space="preserve"> </w:t>
      </w:r>
      <w:r w:rsidRPr="008C6EE3">
        <w:rPr>
          <w:lang w:val="en-GB" w:bidi="ar-SA"/>
        </w:rPr>
        <w:t>+ list.isEmpty());</w:t>
      </w:r>
    </w:p>
    <w:p w14:paraId="35814576" w14:textId="77777777" w:rsidR="00D10275" w:rsidRPr="00A32CD1" w:rsidRDefault="00D10275" w:rsidP="00D10275">
      <w:pPr>
        <w:pStyle w:val="Heading2"/>
        <w:ind w:left="426"/>
      </w:pPr>
      <w:bookmarkStart w:id="15" w:name="_Toc301884640"/>
      <w:bookmarkStart w:id="16" w:name="_Toc65835636"/>
      <w:r w:rsidRPr="00A32CD1">
        <w:lastRenderedPageBreak/>
        <w:t>Execute your program</w:t>
      </w:r>
      <w:bookmarkEnd w:id="15"/>
      <w:bookmarkEnd w:id="16"/>
    </w:p>
    <w:p w14:paraId="35814579" w14:textId="77777777" w:rsidR="00D10275" w:rsidRPr="006C286C" w:rsidRDefault="00D10275" w:rsidP="00D10275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35814727" wp14:editId="35814728">
            <wp:extent cx="5943600" cy="1738656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57A" w14:textId="77777777" w:rsidR="00CD5D62" w:rsidRDefault="004F15C2" w:rsidP="00CD5D62">
      <w:pPr>
        <w:pStyle w:val="Header1"/>
      </w:pPr>
      <w:bookmarkStart w:id="17" w:name="_Toc65835637"/>
      <w:r>
        <w:t>Student List</w:t>
      </w:r>
      <w:bookmarkEnd w:id="17"/>
    </w:p>
    <w:p w14:paraId="3581457B" w14:textId="77777777" w:rsidR="00931611" w:rsidRPr="00931611" w:rsidRDefault="00D10275" w:rsidP="00931611">
      <w:pPr>
        <w:jc w:val="center"/>
      </w:pPr>
      <w:r>
        <w:rPr>
          <w:noProof/>
          <w:lang w:bidi="ar-SA"/>
        </w:rPr>
        <w:drawing>
          <wp:inline distT="0" distB="0" distL="0" distR="0" wp14:anchorId="35814729" wp14:editId="3581472A">
            <wp:extent cx="4486275" cy="1685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57C" w14:textId="77777777" w:rsidR="00B32B31" w:rsidRDefault="00B32B31" w:rsidP="00AA1F34">
      <w:pPr>
        <w:pStyle w:val="Heading2"/>
        <w:numPr>
          <w:ilvl w:val="0"/>
          <w:numId w:val="20"/>
        </w:numPr>
        <w:ind w:left="426"/>
      </w:pPr>
      <w:bookmarkStart w:id="18" w:name="_Toc65835638"/>
      <w:r>
        <w:t>Write code for Student class</w:t>
      </w:r>
      <w:bookmarkEnd w:id="18"/>
    </w:p>
    <w:p w14:paraId="3581457D" w14:textId="77777777" w:rsidR="003464CA" w:rsidRDefault="003464CA" w:rsidP="003464CA">
      <w:pPr>
        <w:pStyle w:val="ppCode"/>
        <w:rPr>
          <w:lang w:val="en-GB" w:bidi="ar-SA"/>
        </w:rPr>
      </w:pPr>
      <w:r>
        <w:rPr>
          <w:b/>
          <w:bCs/>
          <w:lang w:val="en-GB" w:bidi="ar-SA"/>
        </w:rPr>
        <w:t>public</w:t>
      </w:r>
      <w:r>
        <w:rPr>
          <w:color w:val="000000"/>
          <w:lang w:val="en-GB" w:bidi="ar-SA"/>
        </w:rPr>
        <w:t xml:space="preserve"> </w:t>
      </w:r>
      <w:r>
        <w:rPr>
          <w:b/>
          <w:bCs/>
          <w:lang w:val="en-GB" w:bidi="ar-SA"/>
        </w:rPr>
        <w:t>class</w:t>
      </w:r>
      <w:r>
        <w:rPr>
          <w:color w:val="000000"/>
          <w:lang w:val="en-GB" w:bidi="ar-SA"/>
        </w:rPr>
        <w:t xml:space="preserve"> Student {</w:t>
      </w:r>
    </w:p>
    <w:p w14:paraId="3581457E" w14:textId="77777777" w:rsidR="003464CA" w:rsidRDefault="003464CA" w:rsidP="003464CA">
      <w:pPr>
        <w:pStyle w:val="ppCode"/>
        <w:rPr>
          <w:lang w:val="en-GB" w:bidi="ar-SA"/>
        </w:rPr>
      </w:pPr>
    </w:p>
    <w:p w14:paraId="3581457F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String </w:t>
      </w:r>
      <w:r>
        <w:rPr>
          <w:color w:val="0000C0"/>
          <w:lang w:val="en-GB" w:bidi="ar-SA"/>
        </w:rPr>
        <w:t>StudentName</w:t>
      </w:r>
      <w:r>
        <w:rPr>
          <w:color w:val="000000"/>
          <w:lang w:val="en-GB" w:bidi="ar-SA"/>
        </w:rPr>
        <w:t>;</w:t>
      </w:r>
    </w:p>
    <w:p w14:paraId="35814580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String </w:t>
      </w:r>
      <w:r>
        <w:rPr>
          <w:color w:val="0000C0"/>
          <w:lang w:val="en-GB" w:bidi="ar-SA"/>
        </w:rPr>
        <w:t>StudentID</w:t>
      </w:r>
      <w:r>
        <w:rPr>
          <w:color w:val="000000"/>
          <w:lang w:val="en-GB" w:bidi="ar-SA"/>
        </w:rPr>
        <w:t>;</w:t>
      </w:r>
    </w:p>
    <w:p w14:paraId="35814581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 xml:space="preserve">String </w:t>
      </w:r>
      <w:r>
        <w:rPr>
          <w:color w:val="0000C0"/>
          <w:lang w:val="en-GB" w:bidi="ar-SA"/>
        </w:rPr>
        <w:t>description</w:t>
      </w:r>
      <w:r>
        <w:rPr>
          <w:color w:val="000000"/>
          <w:lang w:val="en-GB" w:bidi="ar-SA"/>
        </w:rPr>
        <w:t>;</w:t>
      </w:r>
    </w:p>
    <w:p w14:paraId="35814582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b/>
          <w:bCs/>
          <w:lang w:val="en-GB" w:bidi="ar-SA"/>
        </w:rPr>
        <w:t>int</w:t>
      </w:r>
      <w:r>
        <w:rPr>
          <w:color w:val="000000"/>
          <w:lang w:val="en-GB" w:bidi="ar-SA"/>
        </w:rPr>
        <w:t xml:space="preserve"> </w:t>
      </w:r>
      <w:r>
        <w:rPr>
          <w:color w:val="0000C0"/>
          <w:lang w:val="en-GB" w:bidi="ar-SA"/>
        </w:rPr>
        <w:t>Studentage</w:t>
      </w:r>
      <w:r>
        <w:rPr>
          <w:color w:val="000000"/>
          <w:lang w:val="en-GB" w:bidi="ar-SA"/>
        </w:rPr>
        <w:t>;</w:t>
      </w:r>
    </w:p>
    <w:p w14:paraId="35814583" w14:textId="77777777" w:rsidR="003464CA" w:rsidRDefault="003464CA" w:rsidP="003464CA">
      <w:pPr>
        <w:pStyle w:val="ppCode"/>
        <w:rPr>
          <w:lang w:val="en-GB" w:bidi="ar-SA"/>
        </w:rPr>
      </w:pPr>
    </w:p>
    <w:p w14:paraId="35814584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b/>
          <w:bCs/>
          <w:lang w:val="en-GB" w:bidi="ar-SA"/>
        </w:rPr>
        <w:t>public</w:t>
      </w:r>
      <w:r>
        <w:rPr>
          <w:color w:val="000000"/>
          <w:lang w:val="en-GB" w:bidi="ar-SA"/>
        </w:rPr>
        <w:t xml:space="preserve"> Student() {</w:t>
      </w:r>
    </w:p>
    <w:p w14:paraId="35814585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586" w14:textId="77777777" w:rsidR="003464CA" w:rsidRDefault="003464CA" w:rsidP="003464CA">
      <w:pPr>
        <w:pStyle w:val="ppCode"/>
        <w:rPr>
          <w:lang w:val="en-GB" w:bidi="ar-SA"/>
        </w:rPr>
      </w:pPr>
    </w:p>
    <w:p w14:paraId="35814587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b/>
          <w:bCs/>
          <w:lang w:val="en-GB" w:bidi="ar-SA"/>
        </w:rPr>
        <w:t>public</w:t>
      </w:r>
      <w:r>
        <w:rPr>
          <w:color w:val="000000"/>
          <w:lang w:val="en-GB" w:bidi="ar-SA"/>
        </w:rPr>
        <w:t xml:space="preserve"> Student(String pName, String pID, String descr, </w:t>
      </w:r>
      <w:r>
        <w:rPr>
          <w:b/>
          <w:bCs/>
          <w:lang w:val="en-GB" w:bidi="ar-SA"/>
        </w:rPr>
        <w:t>int</w:t>
      </w:r>
      <w:r>
        <w:rPr>
          <w:color w:val="000000"/>
          <w:lang w:val="en-GB" w:bidi="ar-SA"/>
        </w:rPr>
        <w:t xml:space="preserve"> age) {</w:t>
      </w:r>
    </w:p>
    <w:p w14:paraId="35814588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0000C0"/>
          <w:lang w:val="en-GB" w:bidi="ar-SA"/>
        </w:rPr>
        <w:t>StudentName</w:t>
      </w:r>
      <w:r>
        <w:rPr>
          <w:color w:val="000000"/>
          <w:lang w:val="en-GB" w:bidi="ar-SA"/>
        </w:rPr>
        <w:t xml:space="preserve"> = pName;</w:t>
      </w:r>
    </w:p>
    <w:p w14:paraId="35814589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0000C0"/>
          <w:lang w:val="en-GB" w:bidi="ar-SA"/>
        </w:rPr>
        <w:t>StudentID</w:t>
      </w:r>
      <w:r>
        <w:rPr>
          <w:color w:val="000000"/>
          <w:lang w:val="en-GB" w:bidi="ar-SA"/>
        </w:rPr>
        <w:t xml:space="preserve"> = pID;</w:t>
      </w:r>
    </w:p>
    <w:p w14:paraId="3581458A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0000C0"/>
          <w:lang w:val="en-GB" w:bidi="ar-SA"/>
        </w:rPr>
        <w:t>description</w:t>
      </w:r>
      <w:r>
        <w:rPr>
          <w:color w:val="000000"/>
          <w:lang w:val="en-GB" w:bidi="ar-SA"/>
        </w:rPr>
        <w:t xml:space="preserve"> = descr;</w:t>
      </w:r>
    </w:p>
    <w:p w14:paraId="3581458B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0000C0"/>
          <w:lang w:val="en-GB" w:bidi="ar-SA"/>
        </w:rPr>
        <w:t>Studentage</w:t>
      </w:r>
      <w:r>
        <w:rPr>
          <w:color w:val="000000"/>
          <w:lang w:val="en-GB" w:bidi="ar-SA"/>
        </w:rPr>
        <w:t xml:space="preserve"> = age;</w:t>
      </w:r>
    </w:p>
    <w:p w14:paraId="3581458C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lastRenderedPageBreak/>
        <w:tab/>
        <w:t>}</w:t>
      </w:r>
    </w:p>
    <w:p w14:paraId="3581458D" w14:textId="77777777" w:rsidR="003464CA" w:rsidRDefault="003464CA" w:rsidP="003464CA">
      <w:pPr>
        <w:pStyle w:val="ppCode"/>
        <w:rPr>
          <w:lang w:val="en-GB" w:bidi="ar-SA"/>
        </w:rPr>
      </w:pPr>
    </w:p>
    <w:p w14:paraId="3581458E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b/>
          <w:bCs/>
          <w:lang w:val="en-GB" w:bidi="ar-SA"/>
        </w:rPr>
        <w:t>public</w:t>
      </w:r>
      <w:r>
        <w:rPr>
          <w:color w:val="000000"/>
          <w:lang w:val="en-GB" w:bidi="ar-SA"/>
        </w:rPr>
        <w:t xml:space="preserve"> String toString() {</w:t>
      </w:r>
    </w:p>
    <w:p w14:paraId="3581458F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b/>
          <w:bCs/>
          <w:lang w:val="en-GB" w:bidi="ar-SA"/>
        </w:rPr>
        <w:t>return</w:t>
      </w:r>
      <w:r>
        <w:rPr>
          <w:color w:val="000000"/>
          <w:lang w:val="en-GB" w:bidi="ar-SA"/>
        </w:rPr>
        <w:t xml:space="preserve"> </w:t>
      </w:r>
      <w:r>
        <w:rPr>
          <w:color w:val="2A00FF"/>
          <w:lang w:val="en-GB" w:bidi="ar-SA"/>
        </w:rPr>
        <w:t>"Student Name: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StudentName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"\tStudent ID: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StudentID</w:t>
      </w:r>
    </w:p>
    <w:p w14:paraId="35814590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</w:r>
      <w:r>
        <w:rPr>
          <w:color w:val="000000"/>
          <w:lang w:val="en-GB" w:bidi="ar-SA"/>
        </w:rPr>
        <w:tab/>
        <w:t xml:space="preserve">+ </w:t>
      </w:r>
      <w:r>
        <w:rPr>
          <w:color w:val="2A00FF"/>
          <w:lang w:val="en-GB" w:bidi="ar-SA"/>
        </w:rPr>
        <w:t>"\tDescription: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description</w:t>
      </w:r>
      <w:r>
        <w:rPr>
          <w:color w:val="000000"/>
          <w:lang w:val="en-GB" w:bidi="ar-SA"/>
        </w:rPr>
        <w:t xml:space="preserve"> + </w:t>
      </w:r>
      <w:r>
        <w:rPr>
          <w:color w:val="2A00FF"/>
          <w:lang w:val="en-GB" w:bidi="ar-SA"/>
        </w:rPr>
        <w:t>"\tage: "</w:t>
      </w:r>
      <w:r>
        <w:rPr>
          <w:color w:val="000000"/>
          <w:lang w:val="en-GB" w:bidi="ar-SA"/>
        </w:rPr>
        <w:t xml:space="preserve"> + </w:t>
      </w:r>
      <w:r>
        <w:rPr>
          <w:color w:val="0000C0"/>
          <w:lang w:val="en-GB" w:bidi="ar-SA"/>
        </w:rPr>
        <w:t>Studentage</w:t>
      </w:r>
      <w:r>
        <w:rPr>
          <w:color w:val="000000"/>
          <w:lang w:val="en-GB" w:bidi="ar-SA"/>
        </w:rPr>
        <w:t>;</w:t>
      </w:r>
    </w:p>
    <w:p w14:paraId="35814591" w14:textId="77777777" w:rsidR="003464CA" w:rsidRDefault="003464CA" w:rsidP="003464CA">
      <w:pPr>
        <w:pStyle w:val="ppCode"/>
        <w:rPr>
          <w:lang w:val="en-GB" w:bidi="ar-SA"/>
        </w:rPr>
      </w:pPr>
      <w:r>
        <w:rPr>
          <w:color w:val="000000"/>
          <w:lang w:val="en-GB" w:bidi="ar-SA"/>
        </w:rPr>
        <w:tab/>
        <w:t>}</w:t>
      </w:r>
    </w:p>
    <w:p w14:paraId="35814592" w14:textId="77777777" w:rsidR="003464CA" w:rsidRDefault="003464CA" w:rsidP="003464CA">
      <w:pPr>
        <w:pStyle w:val="ppCode"/>
      </w:pPr>
      <w:r>
        <w:rPr>
          <w:color w:val="000000"/>
          <w:lang w:val="en-GB" w:bidi="ar-SA"/>
        </w:rPr>
        <w:t>}</w:t>
      </w:r>
    </w:p>
    <w:p w14:paraId="35814593" w14:textId="77777777" w:rsidR="00B32B31" w:rsidRPr="00B32B31" w:rsidRDefault="00B32B31" w:rsidP="00AA1F34">
      <w:pPr>
        <w:pStyle w:val="Heading2"/>
        <w:numPr>
          <w:ilvl w:val="0"/>
          <w:numId w:val="20"/>
        </w:numPr>
        <w:ind w:left="426"/>
      </w:pPr>
      <w:bookmarkStart w:id="19" w:name="_Toc65835639"/>
      <w:r>
        <w:t xml:space="preserve">Write code for </w:t>
      </w:r>
      <w:r w:rsidR="00D10275">
        <w:t>People</w:t>
      </w:r>
      <w:r>
        <w:t xml:space="preserve"> class</w:t>
      </w:r>
      <w:bookmarkEnd w:id="19"/>
    </w:p>
    <w:p w14:paraId="35814594" w14:textId="77777777" w:rsidR="00E42717" w:rsidRDefault="00E42717" w:rsidP="00E42717">
      <w:pPr>
        <w:pStyle w:val="ppCode"/>
        <w:rPr>
          <w:lang w:bidi="ar-SA"/>
        </w:rPr>
      </w:pP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class</w:t>
      </w:r>
      <w:r>
        <w:rPr>
          <w:lang w:bidi="ar-SA"/>
        </w:rPr>
        <w:t xml:space="preserve"> PeopleList&lt;T&gt; {</w:t>
      </w:r>
    </w:p>
    <w:p w14:paraId="35814595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 xml:space="preserve">ArrayList&lt;T&gt; </w:t>
      </w:r>
      <w:r>
        <w:rPr>
          <w:color w:val="0000C0"/>
          <w:lang w:bidi="ar-SA"/>
        </w:rPr>
        <w:t>listPeople</w:t>
      </w:r>
      <w:r>
        <w:rPr>
          <w:lang w:bidi="ar-SA"/>
        </w:rPr>
        <w:t>;</w:t>
      </w:r>
    </w:p>
    <w:p w14:paraId="35814596" w14:textId="77777777" w:rsidR="00E42717" w:rsidRDefault="00E42717" w:rsidP="00E42717">
      <w:pPr>
        <w:pStyle w:val="ppCode"/>
        <w:rPr>
          <w:lang w:bidi="ar-SA"/>
        </w:rPr>
      </w:pPr>
    </w:p>
    <w:p w14:paraId="35814597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PeopleList() {</w:t>
      </w:r>
    </w:p>
    <w:p w14:paraId="35814598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color w:val="0000C0"/>
          <w:lang w:bidi="ar-SA"/>
        </w:rPr>
        <w:t>listPeople</w:t>
      </w:r>
      <w:r>
        <w:rPr>
          <w:lang w:bidi="ar-SA"/>
        </w:rPr>
        <w:t xml:space="preserve"> = </w:t>
      </w:r>
      <w:r>
        <w:rPr>
          <w:b/>
          <w:bCs/>
          <w:color w:val="7F0055"/>
          <w:lang w:bidi="ar-SA"/>
        </w:rPr>
        <w:t>new</w:t>
      </w:r>
      <w:r>
        <w:rPr>
          <w:lang w:bidi="ar-SA"/>
        </w:rPr>
        <w:t xml:space="preserve"> ArrayList&lt;T&gt;();</w:t>
      </w:r>
    </w:p>
    <w:p w14:paraId="35814599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>}</w:t>
      </w:r>
    </w:p>
    <w:p w14:paraId="3581459A" w14:textId="77777777" w:rsidR="00E42717" w:rsidRDefault="00E42717" w:rsidP="00E42717">
      <w:pPr>
        <w:pStyle w:val="ppCode"/>
        <w:rPr>
          <w:lang w:bidi="ar-SA"/>
        </w:rPr>
      </w:pPr>
    </w:p>
    <w:p w14:paraId="3581459B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void</w:t>
      </w:r>
      <w:r>
        <w:rPr>
          <w:lang w:bidi="ar-SA"/>
        </w:rPr>
        <w:t xml:space="preserve"> add(T obj) {</w:t>
      </w:r>
    </w:p>
    <w:p w14:paraId="3581459C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color w:val="0000C0"/>
          <w:lang w:bidi="ar-SA"/>
        </w:rPr>
        <w:t>listPeople</w:t>
      </w:r>
      <w:r>
        <w:rPr>
          <w:lang w:bidi="ar-SA"/>
        </w:rPr>
        <w:t>.add(obj);</w:t>
      </w:r>
    </w:p>
    <w:p w14:paraId="3581459D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>}</w:t>
      </w:r>
    </w:p>
    <w:p w14:paraId="3581459E" w14:textId="77777777" w:rsidR="00E42717" w:rsidRDefault="00E42717" w:rsidP="00E42717">
      <w:pPr>
        <w:pStyle w:val="ppCode"/>
        <w:rPr>
          <w:lang w:bidi="ar-SA"/>
        </w:rPr>
      </w:pPr>
    </w:p>
    <w:p w14:paraId="3581459F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void</w:t>
      </w:r>
      <w:r>
        <w:rPr>
          <w:lang w:bidi="ar-SA"/>
        </w:rPr>
        <w:t xml:space="preserve"> display() {</w:t>
      </w:r>
    </w:p>
    <w:p w14:paraId="358145A0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b/>
          <w:bCs/>
          <w:color w:val="7F0055"/>
          <w:lang w:bidi="ar-SA"/>
        </w:rPr>
        <w:t>for</w:t>
      </w:r>
      <w:r>
        <w:rPr>
          <w:lang w:bidi="ar-SA"/>
        </w:rPr>
        <w:t xml:space="preserve"> (T objPeople : </w:t>
      </w:r>
      <w:r>
        <w:rPr>
          <w:color w:val="0000C0"/>
          <w:lang w:bidi="ar-SA"/>
        </w:rPr>
        <w:t>listPeople</w:t>
      </w:r>
      <w:r>
        <w:rPr>
          <w:lang w:bidi="ar-SA"/>
        </w:rPr>
        <w:t>) {</w:t>
      </w:r>
    </w:p>
    <w:p w14:paraId="358145A1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>System.</w:t>
      </w:r>
      <w:r>
        <w:rPr>
          <w:i/>
          <w:iCs/>
          <w:color w:val="0000C0"/>
          <w:lang w:bidi="ar-SA"/>
        </w:rPr>
        <w:t>out</w:t>
      </w:r>
      <w:r>
        <w:rPr>
          <w:lang w:bidi="ar-SA"/>
        </w:rPr>
        <w:t>.println(objPeople.toString());</w:t>
      </w:r>
    </w:p>
    <w:p w14:paraId="358145A2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}</w:t>
      </w:r>
    </w:p>
    <w:p w14:paraId="358145A3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>}</w:t>
      </w:r>
    </w:p>
    <w:p w14:paraId="358145A4" w14:textId="77777777" w:rsidR="00E42717" w:rsidRDefault="00E42717" w:rsidP="00E42717">
      <w:pPr>
        <w:pStyle w:val="ppCode"/>
        <w:rPr>
          <w:lang w:bidi="ar-SA"/>
        </w:rPr>
      </w:pPr>
    </w:p>
    <w:p w14:paraId="358145A5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int</w:t>
      </w:r>
      <w:r>
        <w:rPr>
          <w:lang w:bidi="ar-SA"/>
        </w:rPr>
        <w:t xml:space="preserve"> getSize() {</w:t>
      </w:r>
    </w:p>
    <w:p w14:paraId="358145A6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b/>
          <w:bCs/>
          <w:color w:val="7F0055"/>
          <w:lang w:bidi="ar-SA"/>
        </w:rPr>
        <w:t>return</w:t>
      </w:r>
      <w:r>
        <w:rPr>
          <w:lang w:bidi="ar-SA"/>
        </w:rPr>
        <w:t xml:space="preserve"> </w:t>
      </w:r>
      <w:r>
        <w:rPr>
          <w:color w:val="0000C0"/>
          <w:lang w:bidi="ar-SA"/>
        </w:rPr>
        <w:t>listPeople</w:t>
      </w:r>
      <w:r>
        <w:rPr>
          <w:lang w:bidi="ar-SA"/>
        </w:rPr>
        <w:t>.size();</w:t>
      </w:r>
    </w:p>
    <w:p w14:paraId="358145A7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>}</w:t>
      </w:r>
    </w:p>
    <w:p w14:paraId="358145A8" w14:textId="77777777" w:rsidR="00E42717" w:rsidRDefault="00E42717" w:rsidP="00E42717">
      <w:pPr>
        <w:pStyle w:val="ppCode"/>
        <w:rPr>
          <w:lang w:bidi="ar-SA"/>
        </w:rPr>
      </w:pPr>
    </w:p>
    <w:p w14:paraId="358145A9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boolean</w:t>
      </w:r>
      <w:r>
        <w:rPr>
          <w:lang w:bidi="ar-SA"/>
        </w:rPr>
        <w:t xml:space="preserve"> checkEmpty() {</w:t>
      </w:r>
    </w:p>
    <w:p w14:paraId="358145AA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b/>
          <w:bCs/>
          <w:color w:val="7F0055"/>
          <w:lang w:bidi="ar-SA"/>
        </w:rPr>
        <w:t>return</w:t>
      </w:r>
      <w:r>
        <w:rPr>
          <w:lang w:bidi="ar-SA"/>
        </w:rPr>
        <w:t xml:space="preserve"> (</w:t>
      </w:r>
      <w:r>
        <w:rPr>
          <w:color w:val="0000C0"/>
          <w:lang w:bidi="ar-SA"/>
        </w:rPr>
        <w:t>listPeople</w:t>
      </w:r>
      <w:r>
        <w:rPr>
          <w:lang w:bidi="ar-SA"/>
        </w:rPr>
        <w:t>.size() == 0);</w:t>
      </w:r>
    </w:p>
    <w:p w14:paraId="358145AB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>}</w:t>
      </w:r>
    </w:p>
    <w:p w14:paraId="358145AC" w14:textId="77777777" w:rsidR="00E42717" w:rsidRDefault="00E42717" w:rsidP="00E42717">
      <w:pPr>
        <w:pStyle w:val="ppCode"/>
        <w:rPr>
          <w:lang w:bidi="ar-SA"/>
        </w:rPr>
      </w:pPr>
    </w:p>
    <w:p w14:paraId="358145AD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b/>
          <w:bCs/>
          <w:color w:val="7F0055"/>
          <w:lang w:bidi="ar-SA"/>
        </w:rPr>
        <w:t>public</w:t>
      </w:r>
      <w:r>
        <w:rPr>
          <w:lang w:bidi="ar-SA"/>
        </w:rPr>
        <w:t xml:space="preserve"> T grab() {</w:t>
      </w:r>
    </w:p>
    <w:p w14:paraId="358145AE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b/>
          <w:bCs/>
          <w:color w:val="7F0055"/>
          <w:lang w:bidi="ar-SA"/>
        </w:rPr>
        <w:t>if</w:t>
      </w:r>
      <w:r>
        <w:rPr>
          <w:lang w:bidi="ar-SA"/>
        </w:rPr>
        <w:t xml:space="preserve"> (!checkEmpty()) {</w:t>
      </w:r>
    </w:p>
    <w:p w14:paraId="358145AF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b/>
          <w:bCs/>
          <w:color w:val="7F0055"/>
          <w:lang w:bidi="ar-SA"/>
        </w:rPr>
        <w:t>return</w:t>
      </w:r>
      <w:r>
        <w:rPr>
          <w:lang w:bidi="ar-SA"/>
        </w:rPr>
        <w:t xml:space="preserve"> </w:t>
      </w:r>
      <w:r>
        <w:rPr>
          <w:color w:val="0000C0"/>
          <w:lang w:bidi="ar-SA"/>
        </w:rPr>
        <w:t>listPeople</w:t>
      </w:r>
      <w:r>
        <w:rPr>
          <w:lang w:bidi="ar-SA"/>
        </w:rPr>
        <w:t>.remove(0);</w:t>
      </w:r>
    </w:p>
    <w:p w14:paraId="358145B0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} </w:t>
      </w:r>
      <w:r>
        <w:rPr>
          <w:b/>
          <w:bCs/>
          <w:color w:val="7F0055"/>
          <w:lang w:bidi="ar-SA"/>
        </w:rPr>
        <w:t>else</w:t>
      </w:r>
    </w:p>
    <w:p w14:paraId="358145B1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b/>
          <w:bCs/>
          <w:color w:val="7F0055"/>
          <w:lang w:bidi="ar-SA"/>
        </w:rPr>
        <w:t>return</w:t>
      </w:r>
      <w:r>
        <w:rPr>
          <w:lang w:bidi="ar-SA"/>
        </w:rPr>
        <w:t xml:space="preserve"> </w:t>
      </w:r>
      <w:r>
        <w:rPr>
          <w:b/>
          <w:bCs/>
          <w:color w:val="7F0055"/>
          <w:lang w:bidi="ar-SA"/>
        </w:rPr>
        <w:t>null</w:t>
      </w:r>
      <w:r>
        <w:rPr>
          <w:lang w:bidi="ar-SA"/>
        </w:rPr>
        <w:t>;</w:t>
      </w:r>
    </w:p>
    <w:p w14:paraId="358145B2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ab/>
        <w:t>}</w:t>
      </w:r>
    </w:p>
    <w:p w14:paraId="358145B3" w14:textId="77777777" w:rsidR="00E42717" w:rsidRDefault="00E42717" w:rsidP="00E42717">
      <w:pPr>
        <w:pStyle w:val="ppCode"/>
        <w:rPr>
          <w:lang w:bidi="ar-SA"/>
        </w:rPr>
      </w:pPr>
      <w:r>
        <w:rPr>
          <w:lang w:bidi="ar-SA"/>
        </w:rPr>
        <w:t>}</w:t>
      </w:r>
    </w:p>
    <w:p w14:paraId="358145B4" w14:textId="77777777" w:rsidR="00D107F7" w:rsidRDefault="00D107F7" w:rsidP="00D107F7">
      <w:pPr>
        <w:pStyle w:val="Heading2"/>
        <w:ind w:left="426"/>
      </w:pPr>
      <w:bookmarkStart w:id="20" w:name="_Toc65835640"/>
      <w:r>
        <w:t>Create a running Program</w:t>
      </w:r>
      <w:bookmarkEnd w:id="20"/>
    </w:p>
    <w:p w14:paraId="358145B5" w14:textId="77777777" w:rsidR="0097031A" w:rsidRDefault="0097031A" w:rsidP="0097031A">
      <w:pPr>
        <w:pStyle w:val="ppCode"/>
        <w:rPr>
          <w:lang w:bidi="ar-SA"/>
        </w:rPr>
      </w:pPr>
      <w:r>
        <w:rPr>
          <w:b/>
          <w:bCs/>
          <w:lang w:bidi="ar-SA"/>
        </w:rPr>
        <w:t>public</w:t>
      </w:r>
      <w:r>
        <w:rPr>
          <w:color w:val="000000"/>
          <w:lang w:bidi="ar-SA"/>
        </w:rPr>
        <w:t xml:space="preserve"> </w:t>
      </w:r>
      <w:r>
        <w:rPr>
          <w:b/>
          <w:bCs/>
          <w:lang w:bidi="ar-SA"/>
        </w:rPr>
        <w:t>class</w:t>
      </w:r>
      <w:r>
        <w:rPr>
          <w:color w:val="000000"/>
          <w:lang w:bidi="ar-SA"/>
        </w:rPr>
        <w:t xml:space="preserve"> Program {</w:t>
      </w:r>
    </w:p>
    <w:p w14:paraId="358145B6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b/>
          <w:bCs/>
          <w:lang w:bidi="ar-SA"/>
        </w:rPr>
        <w:t>public</w:t>
      </w:r>
      <w:r>
        <w:rPr>
          <w:color w:val="000000"/>
          <w:lang w:bidi="ar-SA"/>
        </w:rPr>
        <w:t xml:space="preserve"> </w:t>
      </w:r>
      <w:r>
        <w:rPr>
          <w:b/>
          <w:bCs/>
          <w:lang w:bidi="ar-SA"/>
        </w:rPr>
        <w:t>static</w:t>
      </w:r>
      <w:r>
        <w:rPr>
          <w:color w:val="000000"/>
          <w:lang w:bidi="ar-SA"/>
        </w:rPr>
        <w:t xml:space="preserve"> </w:t>
      </w:r>
      <w:r>
        <w:rPr>
          <w:b/>
          <w:bCs/>
          <w:lang w:bidi="ar-SA"/>
        </w:rPr>
        <w:t>void</w:t>
      </w:r>
      <w:r>
        <w:rPr>
          <w:color w:val="000000"/>
          <w:lang w:bidi="ar-SA"/>
        </w:rPr>
        <w:t xml:space="preserve"> main(String[] args) </w:t>
      </w:r>
      <w:r>
        <w:rPr>
          <w:b/>
          <w:bCs/>
          <w:lang w:bidi="ar-SA"/>
        </w:rPr>
        <w:t>throws</w:t>
      </w:r>
      <w:r>
        <w:rPr>
          <w:color w:val="000000"/>
          <w:lang w:bidi="ar-SA"/>
        </w:rPr>
        <w:t xml:space="preserve"> Exception {</w:t>
      </w:r>
    </w:p>
    <w:p w14:paraId="358145B7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 xml:space="preserve">PeopleList&lt;Student&gt; objStudent = </w:t>
      </w:r>
      <w:r>
        <w:rPr>
          <w:b/>
          <w:bCs/>
          <w:lang w:bidi="ar-SA"/>
        </w:rPr>
        <w:t>new</w:t>
      </w:r>
      <w:r>
        <w:rPr>
          <w:color w:val="000000"/>
          <w:lang w:bidi="ar-SA"/>
        </w:rPr>
        <w:t xml:space="preserve"> PeopleList&lt;Student&gt;();</w:t>
      </w:r>
    </w:p>
    <w:p w14:paraId="358145B8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lastRenderedPageBreak/>
        <w:tab/>
      </w:r>
      <w:r>
        <w:rPr>
          <w:color w:val="000000"/>
          <w:lang w:bidi="ar-SA"/>
        </w:rPr>
        <w:tab/>
        <w:t>objStudent.add(</w:t>
      </w:r>
      <w:r>
        <w:rPr>
          <w:b/>
          <w:bCs/>
          <w:lang w:bidi="ar-SA"/>
        </w:rPr>
        <w:t>new</w:t>
      </w:r>
      <w:r>
        <w:rPr>
          <w:color w:val="000000"/>
          <w:lang w:bidi="ar-SA"/>
        </w:rPr>
        <w:t xml:space="preserve"> Student(</w:t>
      </w:r>
      <w:r>
        <w:rPr>
          <w:color w:val="2A00FF"/>
          <w:lang w:bidi="ar-SA"/>
        </w:rPr>
        <w:t>"Pham Xuan Minh"</w:t>
      </w:r>
      <w:r>
        <w:rPr>
          <w:color w:val="000000"/>
          <w:lang w:bidi="ar-SA"/>
        </w:rPr>
        <w:t xml:space="preserve">, </w:t>
      </w:r>
      <w:r>
        <w:rPr>
          <w:color w:val="2A00FF"/>
          <w:lang w:bidi="ar-SA"/>
        </w:rPr>
        <w:t>"123"</w:t>
      </w:r>
      <w:r>
        <w:rPr>
          <w:color w:val="000000"/>
          <w:lang w:bidi="ar-SA"/>
        </w:rPr>
        <w:t xml:space="preserve">, </w:t>
      </w:r>
      <w:r>
        <w:rPr>
          <w:color w:val="2A00FF"/>
          <w:lang w:bidi="ar-SA"/>
        </w:rPr>
        <w:t>"Class1"</w:t>
      </w:r>
      <w:r>
        <w:rPr>
          <w:color w:val="000000"/>
          <w:lang w:bidi="ar-SA"/>
        </w:rPr>
        <w:t>, 22));</w:t>
      </w:r>
    </w:p>
    <w:p w14:paraId="358145B9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objStudent.add(</w:t>
      </w:r>
      <w:r>
        <w:rPr>
          <w:b/>
          <w:bCs/>
          <w:lang w:bidi="ar-SA"/>
        </w:rPr>
        <w:t>new</w:t>
      </w:r>
      <w:r>
        <w:rPr>
          <w:color w:val="000000"/>
          <w:lang w:bidi="ar-SA"/>
        </w:rPr>
        <w:t xml:space="preserve"> Student(</w:t>
      </w:r>
      <w:r>
        <w:rPr>
          <w:color w:val="2A00FF"/>
          <w:lang w:bidi="ar-SA"/>
        </w:rPr>
        <w:t>"Duong Mai Huong"</w:t>
      </w:r>
      <w:r>
        <w:rPr>
          <w:color w:val="000000"/>
          <w:lang w:bidi="ar-SA"/>
        </w:rPr>
        <w:t xml:space="preserve">, </w:t>
      </w:r>
      <w:r>
        <w:rPr>
          <w:color w:val="2A00FF"/>
          <w:lang w:bidi="ar-SA"/>
        </w:rPr>
        <w:t>"124"</w:t>
      </w:r>
      <w:r>
        <w:rPr>
          <w:color w:val="000000"/>
          <w:lang w:bidi="ar-SA"/>
        </w:rPr>
        <w:t xml:space="preserve">, </w:t>
      </w:r>
      <w:r>
        <w:rPr>
          <w:color w:val="2A00FF"/>
          <w:lang w:bidi="ar-SA"/>
        </w:rPr>
        <w:t>"Class2"</w:t>
      </w:r>
      <w:r>
        <w:rPr>
          <w:color w:val="000000"/>
          <w:lang w:bidi="ar-SA"/>
        </w:rPr>
        <w:t>, 20));</w:t>
      </w:r>
    </w:p>
    <w:p w14:paraId="358145BA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objStudent.add(</w:t>
      </w:r>
      <w:r>
        <w:rPr>
          <w:b/>
          <w:bCs/>
          <w:lang w:bidi="ar-SA"/>
        </w:rPr>
        <w:t>new</w:t>
      </w:r>
      <w:r>
        <w:rPr>
          <w:color w:val="000000"/>
          <w:lang w:bidi="ar-SA"/>
        </w:rPr>
        <w:t xml:space="preserve"> Student(</w:t>
      </w:r>
      <w:r>
        <w:rPr>
          <w:color w:val="2A00FF"/>
          <w:lang w:bidi="ar-SA"/>
        </w:rPr>
        <w:t>"Tran Minh Tuan"</w:t>
      </w:r>
      <w:r>
        <w:rPr>
          <w:color w:val="000000"/>
          <w:lang w:bidi="ar-SA"/>
        </w:rPr>
        <w:t xml:space="preserve">, </w:t>
      </w:r>
      <w:r>
        <w:rPr>
          <w:color w:val="2A00FF"/>
          <w:lang w:bidi="ar-SA"/>
        </w:rPr>
        <w:t>"125"</w:t>
      </w:r>
      <w:r>
        <w:rPr>
          <w:color w:val="000000"/>
          <w:lang w:bidi="ar-SA"/>
        </w:rPr>
        <w:t xml:space="preserve">, </w:t>
      </w:r>
      <w:r>
        <w:rPr>
          <w:color w:val="2A00FF"/>
          <w:lang w:bidi="ar-SA"/>
        </w:rPr>
        <w:t>"Class1"</w:t>
      </w:r>
      <w:r>
        <w:rPr>
          <w:color w:val="000000"/>
          <w:lang w:bidi="ar-SA"/>
        </w:rPr>
        <w:t>, 19));</w:t>
      </w:r>
    </w:p>
    <w:p w14:paraId="358145BB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System.</w:t>
      </w:r>
      <w:r>
        <w:rPr>
          <w:i/>
          <w:iCs/>
          <w:color w:val="0000C0"/>
          <w:lang w:bidi="ar-SA"/>
        </w:rPr>
        <w:t>out</w:t>
      </w:r>
      <w:r>
        <w:rPr>
          <w:color w:val="000000"/>
          <w:lang w:bidi="ar-SA"/>
        </w:rPr>
        <w:t>.println(</w:t>
      </w:r>
      <w:r>
        <w:rPr>
          <w:color w:val="2A00FF"/>
          <w:lang w:bidi="ar-SA"/>
        </w:rPr>
        <w:t>"Is the list empty? "</w:t>
      </w:r>
      <w:r>
        <w:rPr>
          <w:color w:val="000000"/>
          <w:lang w:bidi="ar-SA"/>
        </w:rPr>
        <w:t xml:space="preserve"> + objStudent.checkEmpty());</w:t>
      </w:r>
    </w:p>
    <w:p w14:paraId="358145BC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System.</w:t>
      </w:r>
      <w:r>
        <w:rPr>
          <w:i/>
          <w:iCs/>
          <w:color w:val="0000C0"/>
          <w:lang w:bidi="ar-SA"/>
        </w:rPr>
        <w:t>out</w:t>
      </w:r>
      <w:r>
        <w:rPr>
          <w:color w:val="000000"/>
          <w:lang w:bidi="ar-SA"/>
        </w:rPr>
        <w:t>.println(</w:t>
      </w:r>
      <w:r>
        <w:rPr>
          <w:color w:val="2A00FF"/>
          <w:lang w:bidi="ar-SA"/>
        </w:rPr>
        <w:t>"Size of the list: "</w:t>
      </w:r>
      <w:r>
        <w:rPr>
          <w:color w:val="000000"/>
          <w:lang w:bidi="ar-SA"/>
        </w:rPr>
        <w:t xml:space="preserve"> + objStudent.getSize());</w:t>
      </w:r>
    </w:p>
    <w:p w14:paraId="358145BD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System.</w:t>
      </w:r>
      <w:r>
        <w:rPr>
          <w:i/>
          <w:iCs/>
          <w:color w:val="0000C0"/>
          <w:lang w:bidi="ar-SA"/>
        </w:rPr>
        <w:t>out</w:t>
      </w:r>
      <w:r>
        <w:rPr>
          <w:color w:val="000000"/>
          <w:lang w:bidi="ar-SA"/>
        </w:rPr>
        <w:t>.println(</w:t>
      </w:r>
      <w:r>
        <w:rPr>
          <w:color w:val="2A00FF"/>
          <w:lang w:bidi="ar-SA"/>
        </w:rPr>
        <w:t>"Student Details:"</w:t>
      </w:r>
      <w:r>
        <w:rPr>
          <w:color w:val="000000"/>
          <w:lang w:bidi="ar-SA"/>
        </w:rPr>
        <w:t>);</w:t>
      </w:r>
    </w:p>
    <w:p w14:paraId="358145BE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System.</w:t>
      </w:r>
      <w:r>
        <w:rPr>
          <w:i/>
          <w:iCs/>
          <w:color w:val="0000C0"/>
          <w:lang w:bidi="ar-SA"/>
        </w:rPr>
        <w:t>out</w:t>
      </w:r>
      <w:r>
        <w:rPr>
          <w:color w:val="000000"/>
          <w:lang w:bidi="ar-SA"/>
        </w:rPr>
        <w:t>.println(</w:t>
      </w:r>
      <w:r>
        <w:rPr>
          <w:color w:val="2A00FF"/>
          <w:lang w:bidi="ar-SA"/>
        </w:rPr>
        <w:t>"************"</w:t>
      </w:r>
      <w:r>
        <w:rPr>
          <w:color w:val="000000"/>
          <w:lang w:bidi="ar-SA"/>
        </w:rPr>
        <w:t>);</w:t>
      </w:r>
    </w:p>
    <w:p w14:paraId="358145BF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</w:r>
      <w:r>
        <w:rPr>
          <w:color w:val="000000"/>
          <w:lang w:bidi="ar-SA"/>
        </w:rPr>
        <w:tab/>
        <w:t>objStudent.display();</w:t>
      </w:r>
    </w:p>
    <w:p w14:paraId="358145C0" w14:textId="77777777" w:rsidR="0097031A" w:rsidRDefault="0097031A" w:rsidP="0097031A">
      <w:pPr>
        <w:pStyle w:val="ppCode"/>
        <w:rPr>
          <w:lang w:bidi="ar-SA"/>
        </w:rPr>
      </w:pPr>
      <w:r>
        <w:rPr>
          <w:color w:val="000000"/>
          <w:lang w:bidi="ar-SA"/>
        </w:rPr>
        <w:tab/>
        <w:t>}</w:t>
      </w:r>
    </w:p>
    <w:p w14:paraId="358145C1" w14:textId="77777777" w:rsidR="0097031A" w:rsidRPr="0097031A" w:rsidRDefault="0097031A" w:rsidP="0097031A">
      <w:pPr>
        <w:pStyle w:val="ppCode"/>
      </w:pPr>
      <w:r>
        <w:rPr>
          <w:color w:val="000000"/>
          <w:lang w:bidi="ar-SA"/>
        </w:rPr>
        <w:t>}</w:t>
      </w:r>
    </w:p>
    <w:p w14:paraId="358145C2" w14:textId="77777777" w:rsidR="004803FD" w:rsidRDefault="004803FD" w:rsidP="0097031A">
      <w:pPr>
        <w:pStyle w:val="Heading2"/>
        <w:ind w:left="360"/>
      </w:pPr>
      <w:bookmarkStart w:id="21" w:name="_Toc65835641"/>
      <w:r>
        <w:t>Execute your program</w:t>
      </w:r>
      <w:bookmarkEnd w:id="21"/>
    </w:p>
    <w:p w14:paraId="358145C5" w14:textId="77777777" w:rsidR="00C25CEC" w:rsidRPr="00C25CEC" w:rsidRDefault="00602A42" w:rsidP="00602A42">
      <w:pPr>
        <w:jc w:val="center"/>
      </w:pPr>
      <w:r>
        <w:rPr>
          <w:noProof/>
          <w:lang w:bidi="ar-SA"/>
        </w:rPr>
        <w:drawing>
          <wp:inline distT="0" distB="0" distL="0" distR="0" wp14:anchorId="3581472B" wp14:editId="3581472C">
            <wp:extent cx="5943600" cy="21042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5C6" w14:textId="77777777" w:rsidR="00C66211" w:rsidRDefault="00C66211" w:rsidP="00C66211">
      <w:pPr>
        <w:pStyle w:val="Header1"/>
      </w:pPr>
      <w:bookmarkStart w:id="22" w:name="_Toc301884641"/>
      <w:bookmarkStart w:id="23" w:name="_Toc65835642"/>
      <w:r w:rsidRPr="00A32CD1">
        <w:t>LinkedList</w:t>
      </w:r>
      <w:bookmarkEnd w:id="22"/>
      <w:bookmarkEnd w:id="23"/>
    </w:p>
    <w:p w14:paraId="358145C7" w14:textId="77777777" w:rsidR="00C66211" w:rsidRPr="00A32CD1" w:rsidRDefault="00C66211" w:rsidP="00AA1F34">
      <w:pPr>
        <w:pStyle w:val="Heading2"/>
        <w:numPr>
          <w:ilvl w:val="0"/>
          <w:numId w:val="18"/>
        </w:numPr>
        <w:ind w:left="426"/>
      </w:pPr>
      <w:bookmarkStart w:id="24" w:name="_Toc301884642"/>
      <w:bookmarkStart w:id="25" w:name="_Toc65835643"/>
      <w:r w:rsidRPr="00A32CD1">
        <w:t xml:space="preserve">Create </w:t>
      </w:r>
      <w:r w:rsidRPr="00A76E24">
        <w:t xml:space="preserve">ExLinkedList </w:t>
      </w:r>
      <w:r w:rsidRPr="00A32CD1">
        <w:t>class extending Thread class</w:t>
      </w:r>
      <w:bookmarkEnd w:id="24"/>
      <w:bookmarkEnd w:id="25"/>
    </w:p>
    <w:p w14:paraId="358145C8" w14:textId="77777777" w:rsidR="00C66211" w:rsidRPr="00A32CD1" w:rsidRDefault="00C66211" w:rsidP="00AA1F34">
      <w:pPr>
        <w:pStyle w:val="Heading3"/>
        <w:numPr>
          <w:ilvl w:val="0"/>
          <w:numId w:val="31"/>
        </w:numPr>
      </w:pPr>
      <w:r w:rsidRPr="00A32CD1">
        <w:t xml:space="preserve">In the "Package Explorer" (left panel) </w:t>
      </w:r>
      <w:r w:rsidRPr="00150D58">
        <w:rPr>
          <w:rFonts w:ascii="Cambria Math" w:hAnsi="Cambria Math" w:cs="Cambria Math"/>
        </w:rPr>
        <w:t>⇒</w:t>
      </w:r>
      <w:r w:rsidRPr="00A32CD1">
        <w:t xml:space="preserve"> Right-click on your Project (or use the "File" menu) </w:t>
      </w:r>
      <w:r w:rsidRPr="00150D58">
        <w:rPr>
          <w:rFonts w:ascii="Cambria Math" w:hAnsi="Cambria Math" w:cs="Cambria Math"/>
        </w:rPr>
        <w:t>⇒</w:t>
      </w:r>
      <w:r w:rsidRPr="00A32CD1">
        <w:t xml:space="preserve"> New </w:t>
      </w:r>
      <w:r w:rsidRPr="00150D58">
        <w:rPr>
          <w:rFonts w:ascii="Cambria Math" w:hAnsi="Cambria Math" w:cs="Cambria Math"/>
        </w:rPr>
        <w:t>⇒</w:t>
      </w:r>
      <w:r w:rsidRPr="00A32CD1">
        <w:t xml:space="preserve"> Class.</w:t>
      </w:r>
    </w:p>
    <w:p w14:paraId="358145C9" w14:textId="77777777" w:rsidR="00C66211" w:rsidRPr="00A32CD1" w:rsidRDefault="00C66211" w:rsidP="00C66211">
      <w:pPr>
        <w:pStyle w:val="Heading3"/>
      </w:pPr>
      <w:r w:rsidRPr="00A32CD1">
        <w:t>The "New Java Class" dialog pops up.</w:t>
      </w:r>
    </w:p>
    <w:p w14:paraId="358145CA" w14:textId="77777777" w:rsidR="00C66211" w:rsidRPr="00A32CD1" w:rsidRDefault="00C66211" w:rsidP="00C66211">
      <w:pPr>
        <w:pStyle w:val="Bullet"/>
        <w:ind w:left="1135" w:hanging="284"/>
        <w:rPr>
          <w:lang w:val="en-GB" w:eastAsia="en-GB" w:bidi="ar-SA"/>
        </w:rPr>
      </w:pPr>
      <w:r w:rsidRPr="00A32CD1">
        <w:rPr>
          <w:lang w:val="en-GB" w:eastAsia="en-GB" w:bidi="ar-SA"/>
        </w:rPr>
        <w:t>In "Name" field, enter “</w:t>
      </w:r>
      <w:r w:rsidRPr="00275894">
        <w:rPr>
          <w:lang w:val="en-GB" w:eastAsia="en-GB" w:bidi="ar-SA"/>
        </w:rPr>
        <w:t>ExLinkedList</w:t>
      </w:r>
      <w:r w:rsidRPr="00A32CD1">
        <w:rPr>
          <w:lang w:val="en-GB" w:eastAsia="en-GB" w:bidi="ar-SA"/>
        </w:rPr>
        <w:t>".</w:t>
      </w:r>
    </w:p>
    <w:p w14:paraId="358145CB" w14:textId="77777777" w:rsidR="00C66211" w:rsidRPr="00A32CD1" w:rsidRDefault="00C66211" w:rsidP="00C66211">
      <w:pPr>
        <w:pStyle w:val="Bullet"/>
        <w:ind w:left="1135" w:hanging="284"/>
        <w:rPr>
          <w:lang w:val="en-GB" w:eastAsia="en-GB" w:bidi="ar-SA"/>
        </w:rPr>
      </w:pPr>
      <w:r w:rsidRPr="00A32CD1">
        <w:rPr>
          <w:lang w:val="en-GB" w:eastAsia="en-GB" w:bidi="ar-SA"/>
        </w:rPr>
        <w:t>Check "public static void main(String[] args)" box.</w:t>
      </w:r>
    </w:p>
    <w:p w14:paraId="358145CC" w14:textId="77777777" w:rsidR="00C66211" w:rsidRPr="00A32CD1" w:rsidRDefault="00C66211" w:rsidP="00C66211">
      <w:pPr>
        <w:pStyle w:val="Bullet"/>
        <w:ind w:left="1135" w:hanging="284"/>
        <w:rPr>
          <w:lang w:val="en-GB" w:eastAsia="en-GB" w:bidi="ar-SA"/>
        </w:rPr>
      </w:pPr>
      <w:r w:rsidRPr="00A32CD1">
        <w:rPr>
          <w:lang w:val="en-GB" w:eastAsia="en-GB" w:bidi="ar-SA"/>
        </w:rPr>
        <w:t>Click "Finish".</w:t>
      </w:r>
    </w:p>
    <w:p w14:paraId="358145CD" w14:textId="77777777" w:rsidR="00C66211" w:rsidRDefault="00C66211" w:rsidP="00C66211">
      <w:pPr>
        <w:pStyle w:val="Heading3"/>
      </w:pPr>
      <w:r>
        <w:lastRenderedPageBreak/>
        <w:t>Import Libraries</w:t>
      </w:r>
    </w:p>
    <w:p w14:paraId="358145C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java.util.Iterator;</w:t>
      </w:r>
    </w:p>
    <w:p w14:paraId="358145C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java.util.LinkedList;</w:t>
      </w:r>
    </w:p>
    <w:p w14:paraId="358145D0" w14:textId="77777777" w:rsidR="00C66211" w:rsidRPr="00A32CD1" w:rsidRDefault="00C66211" w:rsidP="00C66211">
      <w:pPr>
        <w:pStyle w:val="Heading2"/>
        <w:ind w:left="426"/>
      </w:pPr>
      <w:bookmarkStart w:id="26" w:name="_Toc301884643"/>
      <w:bookmarkStart w:id="27" w:name="_Toc65835644"/>
      <w:r w:rsidRPr="00A32CD1">
        <w:t>Write code for main() method</w:t>
      </w:r>
      <w:bookmarkEnd w:id="26"/>
      <w:bookmarkEnd w:id="27"/>
    </w:p>
    <w:p w14:paraId="358145D1" w14:textId="77777777" w:rsidR="00C66211" w:rsidRPr="00DF2315" w:rsidRDefault="00C66211" w:rsidP="00AA1F34">
      <w:pPr>
        <w:pStyle w:val="Heading3"/>
        <w:numPr>
          <w:ilvl w:val="0"/>
          <w:numId w:val="33"/>
        </w:numPr>
        <w:rPr>
          <w:rFonts w:eastAsia="Times New Roman"/>
          <w:lang w:val="en-GB" w:bidi="ar-SA"/>
        </w:rPr>
      </w:pPr>
      <w:r w:rsidRPr="00DF2315">
        <w:rPr>
          <w:lang w:val="en-GB" w:bidi="ar-SA"/>
        </w:rPr>
        <w:t>Create a LinkedList and other variables</w:t>
      </w:r>
    </w:p>
    <w:p w14:paraId="358145D2" w14:textId="77777777" w:rsidR="00C66211" w:rsidRPr="00DC4ABC" w:rsidRDefault="00C66211" w:rsidP="00C66211">
      <w:pPr>
        <w:pStyle w:val="ppCode"/>
        <w:rPr>
          <w:lang w:val="nb-NO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DC4ABC">
        <w:rPr>
          <w:lang w:val="nb-NO" w:bidi="ar-SA"/>
        </w:rPr>
        <w:t xml:space="preserve">LinkedList &lt;Integer&gt;list = </w:t>
      </w:r>
      <w:r w:rsidRPr="00DC4ABC">
        <w:rPr>
          <w:b/>
          <w:bCs/>
          <w:color w:val="7F0055"/>
          <w:lang w:val="nb-NO" w:bidi="ar-SA"/>
        </w:rPr>
        <w:t>new</w:t>
      </w:r>
      <w:r w:rsidRPr="00DC4ABC">
        <w:rPr>
          <w:lang w:val="nb-NO" w:bidi="ar-SA"/>
        </w:rPr>
        <w:t xml:space="preserve"> LinkedList&lt;Integer&gt;();</w:t>
      </w:r>
    </w:p>
    <w:p w14:paraId="358145D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DC4ABC">
        <w:rPr>
          <w:lang w:val="nb-NO" w:bidi="ar-SA"/>
        </w:rPr>
        <w:tab/>
      </w:r>
      <w:r w:rsidRPr="00DC4ABC">
        <w:rPr>
          <w:lang w:val="nb-NO" w:bidi="ar-SA"/>
        </w:rPr>
        <w:tab/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 xml:space="preserve"> num1 = 11, num2 = 22, num3 = 33, num4 = 44;</w:t>
      </w:r>
    </w:p>
    <w:p w14:paraId="358145D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 xml:space="preserve"> size;</w:t>
      </w:r>
    </w:p>
    <w:p w14:paraId="358145D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u w:val="single"/>
          <w:lang w:val="en-GB" w:bidi="ar-SA"/>
        </w:rPr>
        <w:t>Iterator</w:t>
      </w:r>
      <w:r w:rsidRPr="00A32CD1">
        <w:rPr>
          <w:lang w:val="en-GB" w:bidi="ar-SA"/>
        </w:rPr>
        <w:t xml:space="preserve"> iterator;</w:t>
      </w:r>
    </w:p>
    <w:p w14:paraId="358145D6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ab/>
      </w:r>
      <w:r w:rsidRPr="00A32CD1">
        <w:rPr>
          <w:rFonts w:eastAsia="Times New Roman"/>
          <w:lang w:val="en-GB" w:bidi="ar-SA"/>
        </w:rPr>
        <w:tab/>
        <w:t>Adding data in the list</w:t>
      </w:r>
    </w:p>
    <w:p w14:paraId="358145D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list.add(num1);</w:t>
      </w:r>
    </w:p>
    <w:p w14:paraId="358145D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list.add(num2);</w:t>
      </w:r>
    </w:p>
    <w:p w14:paraId="358145D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list.add(num3);</w:t>
      </w:r>
    </w:p>
    <w:p w14:paraId="358145D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list.add(num4);</w:t>
      </w:r>
    </w:p>
    <w:p w14:paraId="358145D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size = list.size();</w:t>
      </w:r>
    </w:p>
    <w:p w14:paraId="358145D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 xml:space="preserve">.print( </w:t>
      </w:r>
      <w:r w:rsidRPr="00A32CD1">
        <w:rPr>
          <w:color w:val="2A00FF"/>
          <w:lang w:val="en-GB" w:bidi="ar-SA"/>
        </w:rPr>
        <w:t>"Linked list data: "</w:t>
      </w:r>
      <w:r w:rsidRPr="00A32CD1">
        <w:rPr>
          <w:lang w:val="en-GB" w:bidi="ar-SA"/>
        </w:rPr>
        <w:t xml:space="preserve">);  </w:t>
      </w:r>
    </w:p>
    <w:p w14:paraId="358145DD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ab/>
      </w:r>
      <w:r w:rsidRPr="00A32CD1">
        <w:rPr>
          <w:rFonts w:eastAsia="Times New Roman"/>
          <w:lang w:val="en-GB" w:bidi="ar-SA"/>
        </w:rPr>
        <w:tab/>
        <w:t>Create a iterator</w:t>
      </w:r>
    </w:p>
    <w:p w14:paraId="358145D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 xml:space="preserve">iterator = list.iterator();     </w:t>
      </w:r>
    </w:p>
    <w:p w14:paraId="358145D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5E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5E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5E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5E3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ab/>
      </w:r>
      <w:r w:rsidRPr="00A32CD1">
        <w:rPr>
          <w:rFonts w:eastAsia="Times New Roman"/>
          <w:lang w:val="en-GB" w:bidi="ar-SA"/>
        </w:rPr>
        <w:tab/>
        <w:t>Check list empty or not</w:t>
      </w:r>
    </w:p>
    <w:p w14:paraId="358145E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if</w:t>
      </w:r>
      <w:r w:rsidRPr="00A32CD1">
        <w:rPr>
          <w:lang w:val="en-GB" w:bidi="ar-SA"/>
        </w:rPr>
        <w:t xml:space="preserve"> (list.isEmpty()){</w:t>
      </w:r>
    </w:p>
    <w:p w14:paraId="358145E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"Linked list is empty"</w:t>
      </w:r>
      <w:r w:rsidRPr="00A32CD1">
        <w:rPr>
          <w:lang w:val="en-GB" w:bidi="ar-SA"/>
        </w:rPr>
        <w:t>);</w:t>
      </w:r>
    </w:p>
    <w:p w14:paraId="358145E6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5E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else</w:t>
      </w:r>
      <w:r w:rsidRPr="00A32CD1">
        <w:rPr>
          <w:lang w:val="en-GB" w:bidi="ar-SA"/>
        </w:rPr>
        <w:t>{</w:t>
      </w:r>
    </w:p>
    <w:p w14:paraId="358145E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 xml:space="preserve">.println( </w:t>
      </w:r>
      <w:r w:rsidRPr="00A32CD1">
        <w:rPr>
          <w:color w:val="2A00FF"/>
          <w:lang w:val="en-GB" w:bidi="ar-SA"/>
        </w:rPr>
        <w:t>"Linked list size: "</w:t>
      </w:r>
      <w:r w:rsidRPr="00A32CD1">
        <w:rPr>
          <w:lang w:val="en-GB" w:bidi="ar-SA"/>
        </w:rPr>
        <w:t xml:space="preserve"> + size);</w:t>
      </w:r>
    </w:p>
    <w:p w14:paraId="358145E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5E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"Adding data at 1st location: 55"</w:t>
      </w:r>
      <w:r w:rsidRPr="00A32CD1">
        <w:rPr>
          <w:lang w:val="en-GB" w:bidi="ar-SA"/>
        </w:rPr>
        <w:t>);</w:t>
      </w:r>
    </w:p>
    <w:p w14:paraId="358145EB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ab/>
      </w:r>
      <w:r w:rsidRPr="00A32CD1">
        <w:rPr>
          <w:rFonts w:eastAsia="Times New Roman"/>
          <w:lang w:val="en-GB" w:bidi="ar-SA"/>
        </w:rPr>
        <w:tab/>
      </w:r>
      <w:r>
        <w:rPr>
          <w:rFonts w:eastAsia="Times New Roman"/>
          <w:lang w:val="en-GB" w:bidi="ar-SA"/>
        </w:rPr>
        <w:t>Add and print data in list</w:t>
      </w:r>
    </w:p>
    <w:p w14:paraId="358145E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list.addFirst(55);</w:t>
      </w:r>
    </w:p>
    <w:p w14:paraId="358145E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</w:t>
      </w:r>
      <w:r w:rsidRPr="00A32CD1">
        <w:rPr>
          <w:color w:val="2A00FF"/>
          <w:lang w:val="en-GB" w:bidi="ar-SA"/>
        </w:rPr>
        <w:t>"Now the list contain: "</w:t>
      </w:r>
      <w:r w:rsidRPr="00A32CD1">
        <w:rPr>
          <w:lang w:val="en-GB" w:bidi="ar-SA"/>
        </w:rPr>
        <w:t>);</w:t>
      </w:r>
    </w:p>
    <w:p w14:paraId="358145E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iterator = list.iterator();</w:t>
      </w:r>
    </w:p>
    <w:p w14:paraId="358145E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5F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5F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5F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lastRenderedPageBreak/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5F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"Now the size of list: "</w:t>
      </w:r>
      <w:r w:rsidRPr="00A32CD1">
        <w:rPr>
          <w:lang w:val="en-GB" w:bidi="ar-SA"/>
        </w:rPr>
        <w:t xml:space="preserve"> + list.size());</w:t>
      </w:r>
    </w:p>
    <w:p w14:paraId="358145F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"Adding data at last location: 66"</w:t>
      </w:r>
      <w:r w:rsidRPr="00A32CD1">
        <w:rPr>
          <w:lang w:val="en-GB" w:bidi="ar-SA"/>
        </w:rPr>
        <w:t>);</w:t>
      </w:r>
    </w:p>
    <w:p w14:paraId="358145F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list.addLast(66);</w:t>
      </w:r>
    </w:p>
    <w:p w14:paraId="358145F6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</w:t>
      </w:r>
      <w:r w:rsidRPr="00A32CD1">
        <w:rPr>
          <w:color w:val="2A00FF"/>
          <w:lang w:val="en-GB" w:bidi="ar-SA"/>
        </w:rPr>
        <w:t>"Now the list contain: "</w:t>
      </w:r>
      <w:r w:rsidRPr="00A32CD1">
        <w:rPr>
          <w:lang w:val="en-GB" w:bidi="ar-SA"/>
        </w:rPr>
        <w:t>);</w:t>
      </w:r>
    </w:p>
    <w:p w14:paraId="358145F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iterator = list.iterator();</w:t>
      </w:r>
    </w:p>
    <w:p w14:paraId="358145F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5F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5F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5F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5F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"Now the size of list: "</w:t>
      </w:r>
      <w:r w:rsidRPr="00A32CD1">
        <w:rPr>
          <w:lang w:val="en-GB" w:bidi="ar-SA"/>
        </w:rPr>
        <w:t xml:space="preserve"> + list.size());</w:t>
      </w:r>
    </w:p>
    <w:p w14:paraId="358145F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"Adding data at 3rd location: 55"</w:t>
      </w:r>
      <w:r w:rsidRPr="00A32CD1">
        <w:rPr>
          <w:lang w:val="en-GB" w:bidi="ar-SA"/>
        </w:rPr>
        <w:t>);</w:t>
      </w:r>
    </w:p>
    <w:p w14:paraId="358145F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list.add(2,99);</w:t>
      </w:r>
    </w:p>
    <w:p w14:paraId="358145F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</w:t>
      </w:r>
      <w:r w:rsidRPr="00A32CD1">
        <w:rPr>
          <w:color w:val="2A00FF"/>
          <w:lang w:val="en-GB" w:bidi="ar-SA"/>
        </w:rPr>
        <w:t>"Now the list contain: "</w:t>
      </w:r>
      <w:r w:rsidRPr="00A32CD1">
        <w:rPr>
          <w:lang w:val="en-GB" w:bidi="ar-SA"/>
        </w:rPr>
        <w:t>);</w:t>
      </w:r>
    </w:p>
    <w:p w14:paraId="3581460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iterator = list.iterator();</w:t>
      </w:r>
    </w:p>
    <w:p w14:paraId="3581460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60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60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60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60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"Now the size of list: "</w:t>
      </w:r>
      <w:r w:rsidRPr="00A32CD1">
        <w:rPr>
          <w:lang w:val="en-GB" w:bidi="ar-SA"/>
        </w:rPr>
        <w:t xml:space="preserve"> + list.size());</w:t>
      </w:r>
    </w:p>
    <w:p w14:paraId="35814606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ab/>
      </w:r>
      <w:r w:rsidRPr="00A32CD1">
        <w:rPr>
          <w:rFonts w:eastAsia="Times New Roman"/>
          <w:lang w:val="en-GB" w:bidi="ar-SA"/>
        </w:rPr>
        <w:tab/>
        <w:t>Retrieve data</w:t>
      </w:r>
    </w:p>
    <w:p w14:paraId="3581460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"First data: "</w:t>
      </w:r>
      <w:r w:rsidRPr="00A32CD1">
        <w:rPr>
          <w:lang w:val="en-GB" w:bidi="ar-SA"/>
        </w:rPr>
        <w:t xml:space="preserve"> + list.getFirst());</w:t>
      </w:r>
    </w:p>
    <w:p w14:paraId="3581460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"Last data: "</w:t>
      </w:r>
      <w:r w:rsidRPr="00A32CD1">
        <w:rPr>
          <w:lang w:val="en-GB" w:bidi="ar-SA"/>
        </w:rPr>
        <w:t xml:space="preserve"> + list.getLast());</w:t>
      </w:r>
    </w:p>
    <w:p w14:paraId="3581460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//Retrieve specific data</w:t>
      </w:r>
    </w:p>
    <w:p w14:paraId="3581460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"Data at 4th position: "</w:t>
      </w:r>
      <w:r w:rsidRPr="00A32CD1">
        <w:rPr>
          <w:lang w:val="en-GB" w:bidi="ar-SA"/>
        </w:rPr>
        <w:t xml:space="preserve"> + list.get(3));</w:t>
      </w:r>
    </w:p>
    <w:p w14:paraId="3581460B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ab/>
      </w:r>
      <w:r w:rsidRPr="00A32CD1">
        <w:rPr>
          <w:rFonts w:eastAsia="Times New Roman"/>
          <w:lang w:val="en-GB" w:bidi="ar-SA"/>
        </w:rPr>
        <w:tab/>
      </w:r>
      <w:r>
        <w:rPr>
          <w:rFonts w:eastAsia="Times New Roman"/>
          <w:lang w:val="en-GB" w:bidi="ar-SA"/>
        </w:rPr>
        <w:t>Remove data</w:t>
      </w:r>
    </w:p>
    <w:p w14:paraId="3581460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 xml:space="preserve"> first = list.removeFirst();</w:t>
      </w:r>
    </w:p>
    <w:p w14:paraId="3581460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"Data removed from 1st location: "</w:t>
      </w:r>
      <w:r w:rsidRPr="00A32CD1">
        <w:rPr>
          <w:lang w:val="en-GB" w:bidi="ar-SA"/>
        </w:rPr>
        <w:t xml:space="preserve"> + first);</w:t>
      </w:r>
    </w:p>
    <w:p w14:paraId="3581460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</w:t>
      </w:r>
      <w:r w:rsidRPr="00A32CD1">
        <w:rPr>
          <w:color w:val="2A00FF"/>
          <w:lang w:val="en-GB" w:bidi="ar-SA"/>
        </w:rPr>
        <w:t>"Now the list contain: "</w:t>
      </w:r>
      <w:r w:rsidRPr="00A32CD1">
        <w:rPr>
          <w:lang w:val="en-GB" w:bidi="ar-SA"/>
        </w:rPr>
        <w:t>);</w:t>
      </w:r>
    </w:p>
    <w:p w14:paraId="3581460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iterator = list.iterator();</w:t>
      </w:r>
    </w:p>
    <w:p w14:paraId="3581461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//After removing data</w:t>
      </w:r>
    </w:p>
    <w:p w14:paraId="3581461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61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61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61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61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"Now the size of list: "</w:t>
      </w:r>
      <w:r w:rsidRPr="00A32CD1">
        <w:rPr>
          <w:lang w:val="en-GB" w:bidi="ar-SA"/>
        </w:rPr>
        <w:t xml:space="preserve"> + list.size());</w:t>
      </w:r>
    </w:p>
    <w:p w14:paraId="35814616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//Remove last</w:t>
      </w:r>
    </w:p>
    <w:p w14:paraId="3581461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 xml:space="preserve"> last = list.removeLast();</w:t>
      </w:r>
    </w:p>
    <w:p w14:paraId="3581461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"Data removed from last location: "</w:t>
      </w:r>
      <w:r w:rsidRPr="00A32CD1">
        <w:rPr>
          <w:lang w:val="en-GB" w:bidi="ar-SA"/>
        </w:rPr>
        <w:t xml:space="preserve"> + last);</w:t>
      </w:r>
    </w:p>
    <w:p w14:paraId="3581461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</w:t>
      </w:r>
      <w:r w:rsidRPr="00A32CD1">
        <w:rPr>
          <w:color w:val="2A00FF"/>
          <w:lang w:val="en-GB" w:bidi="ar-SA"/>
        </w:rPr>
        <w:t>"Now the list contain: "</w:t>
      </w:r>
      <w:r w:rsidRPr="00A32CD1">
        <w:rPr>
          <w:lang w:val="en-GB" w:bidi="ar-SA"/>
        </w:rPr>
        <w:t>);</w:t>
      </w:r>
    </w:p>
    <w:p w14:paraId="3581461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iterator = list.iterator();</w:t>
      </w:r>
    </w:p>
    <w:p w14:paraId="3581461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//After removing data</w:t>
      </w:r>
    </w:p>
    <w:p w14:paraId="3581461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61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61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lastRenderedPageBreak/>
        <w:tab/>
      </w:r>
      <w:r w:rsidRPr="00A32CD1">
        <w:rPr>
          <w:lang w:val="en-GB" w:bidi="ar-SA"/>
        </w:rPr>
        <w:tab/>
        <w:t>}</w:t>
      </w:r>
    </w:p>
    <w:p w14:paraId="3581461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62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"Now the size of list: "</w:t>
      </w:r>
      <w:r w:rsidRPr="00A32CD1">
        <w:rPr>
          <w:lang w:val="en-GB" w:bidi="ar-SA"/>
        </w:rPr>
        <w:t xml:space="preserve"> + list.size());</w:t>
      </w:r>
    </w:p>
    <w:p w14:paraId="3581462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//Remove 2nd data</w:t>
      </w:r>
    </w:p>
    <w:p w14:paraId="3581462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 xml:space="preserve"> second = list.remove(1);</w:t>
      </w:r>
    </w:p>
    <w:p w14:paraId="3581462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"Data removed from 2nd location: "</w:t>
      </w:r>
      <w:r w:rsidRPr="00A32CD1">
        <w:rPr>
          <w:lang w:val="en-GB" w:bidi="ar-SA"/>
        </w:rPr>
        <w:t xml:space="preserve"> + second);</w:t>
      </w:r>
    </w:p>
    <w:p w14:paraId="3581462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</w:t>
      </w:r>
      <w:r w:rsidRPr="00A32CD1">
        <w:rPr>
          <w:color w:val="2A00FF"/>
          <w:lang w:val="en-GB" w:bidi="ar-SA"/>
        </w:rPr>
        <w:t>"Now the list contain: "</w:t>
      </w:r>
      <w:r w:rsidRPr="00A32CD1">
        <w:rPr>
          <w:lang w:val="en-GB" w:bidi="ar-SA"/>
        </w:rPr>
        <w:t>);</w:t>
      </w:r>
    </w:p>
    <w:p w14:paraId="3581462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iterator = list.iterator();</w:t>
      </w:r>
    </w:p>
    <w:p w14:paraId="35814626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//After removing data</w:t>
      </w:r>
    </w:p>
    <w:p w14:paraId="3581462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while</w:t>
      </w:r>
      <w:r w:rsidRPr="00A32CD1">
        <w:rPr>
          <w:lang w:val="en-GB" w:bidi="ar-SA"/>
        </w:rPr>
        <w:t xml:space="preserve"> (iterator.hasNext()){</w:t>
      </w:r>
    </w:p>
    <w:p w14:paraId="3581462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.print(iterator.next()+</w:t>
      </w:r>
      <w:r w:rsidRPr="00A32CD1">
        <w:rPr>
          <w:color w:val="2A00FF"/>
          <w:lang w:val="en-GB" w:bidi="ar-SA"/>
        </w:rPr>
        <w:t>" "</w:t>
      </w:r>
      <w:r w:rsidRPr="00A32CD1">
        <w:rPr>
          <w:lang w:val="en-GB" w:bidi="ar-SA"/>
        </w:rPr>
        <w:t xml:space="preserve">);  </w:t>
      </w:r>
    </w:p>
    <w:p w14:paraId="3581462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62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62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"Now the size of list: "</w:t>
      </w:r>
      <w:r w:rsidRPr="00A32CD1">
        <w:rPr>
          <w:lang w:val="en-GB" w:bidi="ar-SA"/>
        </w:rPr>
        <w:t xml:space="preserve"> + list.size());</w:t>
      </w:r>
    </w:p>
    <w:p w14:paraId="3581462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color w:val="3F7F5F"/>
          <w:lang w:val="en-GB" w:bidi="ar-SA"/>
        </w:rPr>
        <w:t>//Remove all</w:t>
      </w:r>
    </w:p>
    <w:p w14:paraId="3581462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list.clear();</w:t>
      </w:r>
    </w:p>
    <w:p w14:paraId="3581462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if</w:t>
      </w:r>
      <w:r w:rsidRPr="00A32CD1">
        <w:rPr>
          <w:lang w:val="en-GB" w:bidi="ar-SA"/>
        </w:rPr>
        <w:t xml:space="preserve"> (list.isEmpty()){</w:t>
      </w:r>
    </w:p>
    <w:p w14:paraId="3581462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"Linked list is empty"</w:t>
      </w:r>
      <w:r w:rsidRPr="00A32CD1">
        <w:rPr>
          <w:lang w:val="en-GB" w:bidi="ar-SA"/>
        </w:rPr>
        <w:t>);</w:t>
      </w:r>
    </w:p>
    <w:p w14:paraId="3581463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63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b/>
          <w:bCs/>
          <w:color w:val="7F0055"/>
          <w:lang w:val="en-GB" w:bidi="ar-SA"/>
        </w:rPr>
        <w:t>else</w:t>
      </w:r>
      <w:r w:rsidRPr="00A32CD1">
        <w:rPr>
          <w:lang w:val="en-GB" w:bidi="ar-SA"/>
        </w:rPr>
        <w:t>{</w:t>
      </w:r>
    </w:p>
    <w:p w14:paraId="3581463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 xml:space="preserve">.println( </w:t>
      </w:r>
      <w:r w:rsidRPr="00A32CD1">
        <w:rPr>
          <w:color w:val="2A00FF"/>
          <w:lang w:val="en-GB" w:bidi="ar-SA"/>
        </w:rPr>
        <w:t>"Linked list size: "</w:t>
      </w:r>
      <w:r w:rsidRPr="00A32CD1">
        <w:rPr>
          <w:lang w:val="en-GB" w:bidi="ar-SA"/>
        </w:rPr>
        <w:t xml:space="preserve"> + size);</w:t>
      </w:r>
    </w:p>
    <w:p w14:paraId="3581463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ab/>
      </w:r>
      <w:r w:rsidRPr="00A32CD1">
        <w:rPr>
          <w:lang w:val="en-GB" w:bidi="ar-SA"/>
        </w:rPr>
        <w:tab/>
        <w:t>}</w:t>
      </w:r>
    </w:p>
    <w:p w14:paraId="35814634" w14:textId="77777777" w:rsidR="00C66211" w:rsidRPr="00A32CD1" w:rsidRDefault="00C66211" w:rsidP="00C66211">
      <w:pPr>
        <w:pStyle w:val="Heading2"/>
        <w:ind w:left="426"/>
      </w:pPr>
      <w:bookmarkStart w:id="28" w:name="_Toc301884644"/>
      <w:bookmarkStart w:id="29" w:name="_Toc65835645"/>
      <w:r w:rsidRPr="00A32CD1">
        <w:lastRenderedPageBreak/>
        <w:t>Execute your program</w:t>
      </w:r>
      <w:bookmarkEnd w:id="28"/>
      <w:bookmarkEnd w:id="29"/>
    </w:p>
    <w:p w14:paraId="35814637" w14:textId="77777777" w:rsidR="00C66211" w:rsidRPr="00D366A3" w:rsidRDefault="00C66211" w:rsidP="00C66211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3581472D" wp14:editId="3581472E">
            <wp:extent cx="4752975" cy="4343400"/>
            <wp:effectExtent l="19050" t="0" r="9525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638" w14:textId="77777777" w:rsidR="00C66211" w:rsidRDefault="00C66211" w:rsidP="00C66211">
      <w:pPr>
        <w:pStyle w:val="Header1"/>
      </w:pPr>
      <w:bookmarkStart w:id="30" w:name="_Toc301884645"/>
      <w:bookmarkStart w:id="31" w:name="_Toc65835646"/>
      <w:r w:rsidRPr="00A32CD1">
        <w:t>Set</w:t>
      </w:r>
      <w:bookmarkEnd w:id="30"/>
      <w:bookmarkEnd w:id="31"/>
    </w:p>
    <w:p w14:paraId="35814639" w14:textId="77777777" w:rsidR="00C66211" w:rsidRPr="00A32CD1" w:rsidRDefault="00C66211" w:rsidP="00AA1F34">
      <w:pPr>
        <w:pStyle w:val="Heading2"/>
        <w:numPr>
          <w:ilvl w:val="0"/>
          <w:numId w:val="34"/>
        </w:numPr>
        <w:ind w:left="426"/>
      </w:pPr>
      <w:bookmarkStart w:id="32" w:name="_Toc301884646"/>
      <w:bookmarkStart w:id="33" w:name="_Toc65835647"/>
      <w:r w:rsidRPr="00A32CD1">
        <w:t>Create ListDirectoryRecusive class extending Thread class</w:t>
      </w:r>
      <w:bookmarkEnd w:id="32"/>
      <w:bookmarkEnd w:id="33"/>
    </w:p>
    <w:p w14:paraId="3581463F" w14:textId="77777777" w:rsidR="00C66211" w:rsidRDefault="00C66211" w:rsidP="00360999">
      <w:pPr>
        <w:pStyle w:val="Heading3"/>
        <w:numPr>
          <w:ilvl w:val="0"/>
          <w:numId w:val="50"/>
        </w:numPr>
      </w:pPr>
      <w:r>
        <w:t>Import Libraries</w:t>
      </w:r>
    </w:p>
    <w:p w14:paraId="3581464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java.util.HashSet;</w:t>
      </w:r>
    </w:p>
    <w:p w14:paraId="3581464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java.util.Set;</w:t>
      </w:r>
    </w:p>
    <w:p w14:paraId="3581464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java.util.TreeSet;</w:t>
      </w:r>
    </w:p>
    <w:p w14:paraId="35814643" w14:textId="77777777" w:rsidR="00C66211" w:rsidRPr="00A32CD1" w:rsidRDefault="00C66211" w:rsidP="00C66211">
      <w:pPr>
        <w:pStyle w:val="Heading2"/>
        <w:ind w:left="426"/>
      </w:pPr>
      <w:bookmarkStart w:id="34" w:name="_Toc301884647"/>
      <w:bookmarkStart w:id="35" w:name="_Toc65835648"/>
      <w:r w:rsidRPr="00A32CD1">
        <w:t>Write code for main() method</w:t>
      </w:r>
      <w:bookmarkEnd w:id="34"/>
      <w:bookmarkEnd w:id="35"/>
    </w:p>
    <w:p w14:paraId="35814644" w14:textId="77777777" w:rsidR="00C66211" w:rsidRPr="00DF2315" w:rsidRDefault="00C66211" w:rsidP="00AA1F34">
      <w:pPr>
        <w:pStyle w:val="Heading3"/>
        <w:numPr>
          <w:ilvl w:val="0"/>
          <w:numId w:val="40"/>
        </w:numPr>
        <w:rPr>
          <w:rFonts w:eastAsia="Times New Roman"/>
          <w:lang w:val="en-GB" w:bidi="ar-SA"/>
        </w:rPr>
      </w:pPr>
      <w:r w:rsidRPr="00DF2315">
        <w:rPr>
          <w:rFonts w:eastAsia="Times New Roman"/>
          <w:lang w:val="en-GB" w:bidi="ar-SA"/>
        </w:rPr>
        <w:t>Creates a HashSet called s</w:t>
      </w:r>
    </w:p>
    <w:p w14:paraId="35814645" w14:textId="77777777" w:rsidR="00C66211" w:rsidRPr="00486F7B" w:rsidRDefault="00C66211" w:rsidP="00C66211">
      <w:pPr>
        <w:pStyle w:val="ppCode"/>
        <w:rPr>
          <w:lang w:val="en-GB" w:bidi="ar-SA"/>
        </w:rPr>
      </w:pPr>
      <w:r w:rsidRPr="00486F7B">
        <w:rPr>
          <w:lang w:val="en-GB" w:bidi="ar-SA"/>
        </w:rPr>
        <w:t xml:space="preserve">      Set&lt;String&gt; s = </w:t>
      </w:r>
      <w:r w:rsidRPr="00486F7B">
        <w:rPr>
          <w:b/>
          <w:bCs/>
          <w:color w:val="7F0055"/>
          <w:lang w:val="en-GB" w:bidi="ar-SA"/>
        </w:rPr>
        <w:t>new</w:t>
      </w:r>
      <w:r w:rsidRPr="00486F7B">
        <w:rPr>
          <w:lang w:val="en-GB" w:bidi="ar-SA"/>
        </w:rPr>
        <w:t xml:space="preserve"> HashSet&lt;String&gt;();</w:t>
      </w:r>
    </w:p>
    <w:p w14:paraId="35814646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Adds elements into s and prints it.</w:t>
      </w:r>
    </w:p>
    <w:p w14:paraId="3581464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"grapes"</w:t>
      </w:r>
      <w:r w:rsidRPr="00A32CD1">
        <w:rPr>
          <w:lang w:val="en-GB" w:bidi="ar-SA"/>
        </w:rPr>
        <w:t>);</w:t>
      </w:r>
    </w:p>
    <w:p w14:paraId="3581464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"bananas"</w:t>
      </w:r>
      <w:r w:rsidRPr="00A32CD1">
        <w:rPr>
          <w:lang w:val="en-GB" w:bidi="ar-SA"/>
        </w:rPr>
        <w:t>);</w:t>
      </w:r>
    </w:p>
    <w:p w14:paraId="3581464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"apples"</w:t>
      </w:r>
      <w:r w:rsidRPr="00A32CD1">
        <w:rPr>
          <w:lang w:val="en-GB" w:bidi="ar-SA"/>
        </w:rPr>
        <w:t>);</w:t>
      </w:r>
    </w:p>
    <w:p w14:paraId="3581464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"pears"</w:t>
      </w:r>
      <w:r w:rsidRPr="00A32CD1">
        <w:rPr>
          <w:lang w:val="en-GB" w:bidi="ar-SA"/>
        </w:rPr>
        <w:t>);</w:t>
      </w:r>
    </w:p>
    <w:p w14:paraId="3581464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"black plums"</w:t>
      </w:r>
      <w:r w:rsidRPr="00A32CD1">
        <w:rPr>
          <w:lang w:val="en-GB" w:bidi="ar-SA"/>
        </w:rPr>
        <w:t>);</w:t>
      </w:r>
    </w:p>
    <w:p w14:paraId="3581464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set currently includes: "</w:t>
      </w:r>
      <w:r w:rsidRPr="00A32CD1">
        <w:rPr>
          <w:lang w:val="en-GB" w:bidi="ar-SA"/>
        </w:rPr>
        <w:t xml:space="preserve"> + s);</w:t>
      </w:r>
    </w:p>
    <w:p w14:paraId="3581464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"watermelons"</w:t>
      </w:r>
      <w:r w:rsidRPr="00A32CD1">
        <w:rPr>
          <w:lang w:val="en-GB" w:bidi="ar-SA"/>
        </w:rPr>
        <w:t>);</w:t>
      </w:r>
    </w:p>
    <w:p w14:paraId="3581464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set now includes: "</w:t>
      </w:r>
      <w:r w:rsidRPr="00A32CD1">
        <w:rPr>
          <w:lang w:val="en-GB" w:bidi="ar-SA"/>
        </w:rPr>
        <w:t xml:space="preserve"> + s);</w:t>
      </w:r>
    </w:p>
    <w:p w14:paraId="3581464F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5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s.add(</w:t>
      </w:r>
      <w:r w:rsidRPr="00A32CD1">
        <w:rPr>
          <w:color w:val="2A00FF"/>
          <w:lang w:val="en-GB" w:bidi="ar-SA"/>
        </w:rPr>
        <w:t>"bananas"</w:t>
      </w:r>
      <w:r w:rsidRPr="00A32CD1">
        <w:rPr>
          <w:lang w:val="en-GB" w:bidi="ar-SA"/>
        </w:rPr>
        <w:t>);</w:t>
      </w:r>
    </w:p>
    <w:p w14:paraId="3581465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set now includes: "</w:t>
      </w:r>
      <w:r w:rsidRPr="00A32CD1">
        <w:rPr>
          <w:lang w:val="en-GB" w:bidi="ar-SA"/>
        </w:rPr>
        <w:t xml:space="preserve"> + s);</w:t>
      </w:r>
    </w:p>
    <w:p w14:paraId="35814652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5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Determines whether or not 'grapes' is in the s.</w:t>
      </w:r>
    </w:p>
    <w:p w14:paraId="35814654" w14:textId="3FE73065" w:rsidR="00360999" w:rsidRPr="00A32CD1" w:rsidRDefault="00C66211" w:rsidP="00360999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 xml:space="preserve">"'grapes' is an element in the set: </w:t>
      </w:r>
    </w:p>
    <w:p w14:paraId="35814655" w14:textId="7CC944CC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>s.contains(</w:t>
      </w:r>
      <w:r w:rsidRPr="00A32CD1">
        <w:rPr>
          <w:color w:val="2A00FF"/>
          <w:lang w:val="en-GB" w:bidi="ar-SA"/>
        </w:rPr>
        <w:t>"grapes"</w:t>
      </w:r>
      <w:r w:rsidRPr="00A32CD1">
        <w:rPr>
          <w:lang w:val="en-GB" w:bidi="ar-SA"/>
        </w:rPr>
        <w:t>));</w:t>
      </w:r>
    </w:p>
    <w:p w14:paraId="35814656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5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Determines whether or not 'apricots' is in the s.</w:t>
      </w:r>
    </w:p>
    <w:p w14:paraId="35814658" w14:textId="282390F5" w:rsidR="00360999" w:rsidRPr="00A32CD1" w:rsidRDefault="00C66211" w:rsidP="00360999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 xml:space="preserve">"'apricots' is an element in the set: </w:t>
      </w:r>
    </w:p>
    <w:p w14:paraId="35814659" w14:textId="0F933AE5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>s.contains(</w:t>
      </w:r>
      <w:r w:rsidRPr="00A32CD1">
        <w:rPr>
          <w:color w:val="2A00FF"/>
          <w:lang w:val="en-GB" w:bidi="ar-SA"/>
        </w:rPr>
        <w:t>"apricots"</w:t>
      </w:r>
      <w:r w:rsidRPr="00A32CD1">
        <w:rPr>
          <w:lang w:val="en-GB" w:bidi="ar-SA"/>
        </w:rPr>
        <w:t>));</w:t>
      </w:r>
    </w:p>
    <w:p w14:paraId="3581465A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5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Checks to see if s is empty or not.</w:t>
      </w:r>
    </w:p>
    <w:p w14:paraId="3581465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"The set is currently empty: "</w:t>
      </w:r>
      <w:r w:rsidRPr="00A32CD1">
        <w:rPr>
          <w:lang w:val="en-GB" w:bidi="ar-SA"/>
        </w:rPr>
        <w:t xml:space="preserve"> + s.isEmpty());</w:t>
      </w:r>
    </w:p>
    <w:p w14:paraId="3581465D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5E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Returns the current size of the array.</w:t>
      </w:r>
    </w:p>
    <w:p w14:paraId="3581465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"The size of set is: "</w:t>
      </w:r>
      <w:r w:rsidRPr="00A32CD1">
        <w:rPr>
          <w:lang w:val="en-GB" w:bidi="ar-SA"/>
        </w:rPr>
        <w:t xml:space="preserve"> + s.size());</w:t>
      </w:r>
    </w:p>
    <w:p w14:paraId="35814660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61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C</w:t>
      </w:r>
      <w:r w:rsidRPr="00A32CD1">
        <w:rPr>
          <w:rFonts w:eastAsia="Times New Roman"/>
          <w:lang w:val="en-GB" w:bidi="ar-SA"/>
        </w:rPr>
        <w:t>opy HashSet s to a TreeSet</w:t>
      </w:r>
    </w:p>
    <w:p w14:paraId="3581466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Set&lt;String&gt; sortedSet = </w:t>
      </w:r>
      <w:r w:rsidRPr="00A32CD1">
        <w:rPr>
          <w:b/>
          <w:bCs/>
          <w:color w:val="7F0055"/>
          <w:lang w:val="en-GB" w:bidi="ar-SA"/>
        </w:rPr>
        <w:t>new</w:t>
      </w:r>
      <w:r w:rsidRPr="00A32CD1">
        <w:rPr>
          <w:lang w:val="en-GB" w:bidi="ar-SA"/>
        </w:rPr>
        <w:t xml:space="preserve"> TreeSet&lt;String&gt;(s);</w:t>
      </w:r>
    </w:p>
    <w:p w14:paraId="35814664" w14:textId="2690F52E" w:rsidR="00C66211" w:rsidRPr="00915E02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sorted set now includes: "</w:t>
      </w:r>
      <w:r w:rsidRPr="00A32CD1">
        <w:rPr>
          <w:lang w:val="en-GB" w:bidi="ar-SA"/>
        </w:rPr>
        <w:t xml:space="preserve"> + sortedSet);</w:t>
      </w:r>
    </w:p>
    <w:p w14:paraId="35814665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lastRenderedPageBreak/>
        <w:t>Clears the entire array. (Removes all elements within it)</w:t>
      </w:r>
    </w:p>
    <w:p w14:paraId="35814666" w14:textId="77777777" w:rsidR="00C66211" w:rsidRPr="00486F7B" w:rsidRDefault="00C66211" w:rsidP="00C66211">
      <w:pPr>
        <w:pStyle w:val="ppCode"/>
        <w:rPr>
          <w:lang w:val="en-GB" w:bidi="ar-SA"/>
        </w:rPr>
      </w:pPr>
      <w:r w:rsidRPr="00486F7B">
        <w:rPr>
          <w:lang w:val="en-GB" w:bidi="ar-SA"/>
        </w:rPr>
        <w:t xml:space="preserve">      s.clear();</w:t>
      </w:r>
    </w:p>
    <w:p w14:paraId="35814667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Checks to see if s is empty or not.</w:t>
      </w:r>
    </w:p>
    <w:p w14:paraId="35814668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"The set is currently empty: "</w:t>
      </w:r>
      <w:r w:rsidRPr="00A32CD1">
        <w:rPr>
          <w:lang w:val="en-GB" w:bidi="ar-SA"/>
        </w:rPr>
        <w:t xml:space="preserve"> + s.isEmpty());</w:t>
      </w:r>
    </w:p>
    <w:p w14:paraId="35814669" w14:textId="77777777" w:rsidR="00C66211" w:rsidRPr="00A32CD1" w:rsidRDefault="00C66211" w:rsidP="00C66211">
      <w:pPr>
        <w:pStyle w:val="Heading2"/>
        <w:ind w:left="426"/>
      </w:pPr>
      <w:bookmarkStart w:id="36" w:name="_Toc301884648"/>
      <w:bookmarkStart w:id="37" w:name="_Toc65835649"/>
      <w:r w:rsidRPr="00A32CD1">
        <w:t>Execute your program</w:t>
      </w:r>
      <w:bookmarkEnd w:id="36"/>
      <w:bookmarkEnd w:id="37"/>
    </w:p>
    <w:p w14:paraId="3581466C" w14:textId="77777777" w:rsidR="00C66211" w:rsidRPr="001B0462" w:rsidRDefault="00C66211" w:rsidP="00C66211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3581472F" wp14:editId="35814730">
            <wp:extent cx="5943600" cy="186798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66D" w14:textId="77777777" w:rsidR="00C66211" w:rsidRDefault="00C66211" w:rsidP="00C66211">
      <w:pPr>
        <w:pStyle w:val="Header1"/>
      </w:pPr>
      <w:bookmarkStart w:id="38" w:name="_Toc301884649"/>
      <w:bookmarkStart w:id="39" w:name="_Toc65835650"/>
      <w:r w:rsidRPr="00A32CD1">
        <w:t>Map</w:t>
      </w:r>
      <w:bookmarkEnd w:id="38"/>
      <w:bookmarkEnd w:id="39"/>
    </w:p>
    <w:p w14:paraId="3581466E" w14:textId="77777777" w:rsidR="00C66211" w:rsidRPr="00A32CD1" w:rsidRDefault="00C66211" w:rsidP="00AA1F34">
      <w:pPr>
        <w:pStyle w:val="Heading2"/>
        <w:numPr>
          <w:ilvl w:val="0"/>
          <w:numId w:val="36"/>
        </w:numPr>
        <w:ind w:left="426"/>
      </w:pPr>
      <w:bookmarkStart w:id="40" w:name="_Toc301884650"/>
      <w:bookmarkStart w:id="41" w:name="_Toc65835651"/>
      <w:r w:rsidRPr="00A32CD1">
        <w:t xml:space="preserve">Create </w:t>
      </w:r>
      <w:r w:rsidRPr="00D0584E">
        <w:t xml:space="preserve">exMap </w:t>
      </w:r>
      <w:r w:rsidRPr="00A32CD1">
        <w:t>class extending Thread class</w:t>
      </w:r>
      <w:bookmarkEnd w:id="40"/>
      <w:bookmarkEnd w:id="41"/>
    </w:p>
    <w:p w14:paraId="35814674" w14:textId="77777777" w:rsidR="00C66211" w:rsidRDefault="00C66211" w:rsidP="00CA5531">
      <w:pPr>
        <w:pStyle w:val="Heading3"/>
        <w:numPr>
          <w:ilvl w:val="0"/>
          <w:numId w:val="51"/>
        </w:numPr>
      </w:pPr>
      <w:r>
        <w:t>Import Libraries</w:t>
      </w:r>
    </w:p>
    <w:p w14:paraId="3581467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java.util.HashMap;</w:t>
      </w:r>
    </w:p>
    <w:p w14:paraId="35814676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b/>
          <w:bCs/>
          <w:color w:val="7F0055"/>
          <w:lang w:val="en-GB" w:bidi="ar-SA"/>
        </w:rPr>
        <w:t>import</w:t>
      </w:r>
      <w:r w:rsidRPr="00A32CD1">
        <w:rPr>
          <w:lang w:val="en-GB" w:bidi="ar-SA"/>
        </w:rPr>
        <w:t xml:space="preserve"> java.util.TreeMap;</w:t>
      </w:r>
    </w:p>
    <w:p w14:paraId="35814677" w14:textId="77777777" w:rsidR="00C66211" w:rsidRPr="00A32CD1" w:rsidRDefault="00C66211" w:rsidP="00C66211">
      <w:pPr>
        <w:pStyle w:val="Heading2"/>
        <w:ind w:left="426"/>
      </w:pPr>
      <w:bookmarkStart w:id="42" w:name="_Toc301884651"/>
      <w:bookmarkStart w:id="43" w:name="_Toc65835652"/>
      <w:r w:rsidRPr="00A32CD1">
        <w:lastRenderedPageBreak/>
        <w:t>Write code for main() method</w:t>
      </w:r>
      <w:bookmarkEnd w:id="42"/>
      <w:bookmarkEnd w:id="43"/>
    </w:p>
    <w:p w14:paraId="35814678" w14:textId="77777777" w:rsidR="00C66211" w:rsidRPr="00DF2315" w:rsidRDefault="00C66211" w:rsidP="00AA1F34">
      <w:pPr>
        <w:pStyle w:val="Heading3"/>
        <w:numPr>
          <w:ilvl w:val="0"/>
          <w:numId w:val="38"/>
        </w:numPr>
        <w:rPr>
          <w:rFonts w:eastAsia="Times New Roman"/>
          <w:lang w:val="en-GB" w:bidi="ar-SA"/>
        </w:rPr>
      </w:pPr>
      <w:r w:rsidRPr="00DF2315">
        <w:rPr>
          <w:rFonts w:eastAsia="Times New Roman"/>
          <w:lang w:val="en-GB" w:bidi="ar-SA"/>
        </w:rPr>
        <w:t>Creates a HashMap called myMap This HashMap contains many pairs of keys and values Strings are keys, Integers are values The keys must be unique (as a set must be)</w:t>
      </w:r>
    </w:p>
    <w:p w14:paraId="3581467A" w14:textId="0D9652AE" w:rsidR="00C66211" w:rsidRPr="00CA553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HashMap&lt;String, Integer&gt; myMap = </w:t>
      </w:r>
      <w:r w:rsidRPr="00A32CD1">
        <w:rPr>
          <w:b/>
          <w:bCs/>
          <w:color w:val="7F0055"/>
          <w:lang w:val="en-GB" w:bidi="ar-SA"/>
        </w:rPr>
        <w:t>new</w:t>
      </w:r>
      <w:r w:rsidRPr="00A32CD1">
        <w:rPr>
          <w:lang w:val="en-GB" w:bidi="ar-SA"/>
        </w:rPr>
        <w:t xml:space="preserve"> HashMap&lt;String, Integer&gt;();</w:t>
      </w:r>
    </w:p>
    <w:p w14:paraId="3581467B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Putting pairs of keys and values</w:t>
      </w:r>
    </w:p>
    <w:p w14:paraId="3581467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(</w:t>
      </w:r>
      <w:r w:rsidRPr="00A32CD1">
        <w:rPr>
          <w:color w:val="3F7F5F"/>
          <w:u w:val="single"/>
          <w:lang w:val="en-GB" w:bidi="ar-SA"/>
        </w:rPr>
        <w:t>int</w:t>
      </w:r>
      <w:r w:rsidRPr="00A32CD1">
        <w:rPr>
          <w:color w:val="3F7F5F"/>
          <w:lang w:val="en-GB" w:bidi="ar-SA"/>
        </w:rPr>
        <w:t>) (Math.random() * 10) gives a random integer from 0-9</w:t>
      </w:r>
    </w:p>
    <w:p w14:paraId="3581467D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myMap.put(</w:t>
      </w:r>
      <w:r w:rsidRPr="00A32CD1">
        <w:rPr>
          <w:color w:val="2A00FF"/>
          <w:lang w:val="en-GB" w:bidi="ar-SA"/>
        </w:rPr>
        <w:t>"Apples"</w:t>
      </w:r>
      <w:r w:rsidRPr="00A32CD1">
        <w:rPr>
          <w:lang w:val="en-GB" w:bidi="ar-SA"/>
        </w:rPr>
        <w:t>, (</w:t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>) (Math.</w:t>
      </w:r>
      <w:r w:rsidRPr="00A32CD1">
        <w:rPr>
          <w:i/>
          <w:iCs/>
          <w:lang w:val="en-GB" w:bidi="ar-SA"/>
        </w:rPr>
        <w:t>random</w:t>
      </w:r>
      <w:r w:rsidRPr="00A32CD1">
        <w:rPr>
          <w:lang w:val="en-GB" w:bidi="ar-SA"/>
        </w:rPr>
        <w:t>() * 10));</w:t>
      </w:r>
    </w:p>
    <w:p w14:paraId="3581467E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7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 xml:space="preserve">// Note that although myMap requires an Integer, </w:t>
      </w:r>
      <w:r w:rsidRPr="00A32CD1">
        <w:rPr>
          <w:color w:val="3F7F5F"/>
          <w:u w:val="single"/>
          <w:lang w:val="en-GB" w:bidi="ar-SA"/>
        </w:rPr>
        <w:t>int</w:t>
      </w:r>
      <w:r w:rsidRPr="00A32CD1">
        <w:rPr>
          <w:color w:val="3F7F5F"/>
          <w:lang w:val="en-GB" w:bidi="ar-SA"/>
        </w:rPr>
        <w:t xml:space="preserve"> will work too</w:t>
      </w:r>
    </w:p>
    <w:p w14:paraId="3581468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this is a feature of Java 5.0 called auto-boxing</w:t>
      </w:r>
    </w:p>
    <w:p w14:paraId="3581468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 xml:space="preserve">// If an </w:t>
      </w:r>
      <w:r w:rsidRPr="00A32CD1">
        <w:rPr>
          <w:color w:val="3F7F5F"/>
          <w:u w:val="single"/>
          <w:lang w:val="en-GB" w:bidi="ar-SA"/>
        </w:rPr>
        <w:t>int</w:t>
      </w:r>
      <w:r w:rsidRPr="00A32CD1">
        <w:rPr>
          <w:color w:val="3F7F5F"/>
          <w:lang w:val="en-GB" w:bidi="ar-SA"/>
        </w:rPr>
        <w:t xml:space="preserve"> is required, an Integer will also work: auto-</w:t>
      </w:r>
      <w:r w:rsidRPr="00A32CD1">
        <w:rPr>
          <w:color w:val="3F7F5F"/>
          <w:u w:val="single"/>
          <w:lang w:val="en-GB" w:bidi="ar-SA"/>
        </w:rPr>
        <w:t>unboxing</w:t>
      </w:r>
    </w:p>
    <w:p w14:paraId="3581468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myMap.put(</w:t>
      </w:r>
      <w:r w:rsidRPr="00A32CD1">
        <w:rPr>
          <w:color w:val="2A00FF"/>
          <w:lang w:val="en-GB" w:bidi="ar-SA"/>
        </w:rPr>
        <w:t>"Bananas"</w:t>
      </w:r>
      <w:r w:rsidRPr="00A32CD1">
        <w:rPr>
          <w:lang w:val="en-GB" w:bidi="ar-SA"/>
        </w:rPr>
        <w:t>, (</w:t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>) (Math.</w:t>
      </w:r>
      <w:r w:rsidRPr="00A32CD1">
        <w:rPr>
          <w:i/>
          <w:iCs/>
          <w:lang w:val="en-GB" w:bidi="ar-SA"/>
        </w:rPr>
        <w:t>random</w:t>
      </w:r>
      <w:r w:rsidRPr="00A32CD1">
        <w:rPr>
          <w:lang w:val="en-GB" w:bidi="ar-SA"/>
        </w:rPr>
        <w:t>() * 10));</w:t>
      </w:r>
    </w:p>
    <w:p w14:paraId="3581468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myMap.put(</w:t>
      </w:r>
      <w:r w:rsidRPr="00A32CD1">
        <w:rPr>
          <w:color w:val="2A00FF"/>
          <w:lang w:val="en-GB" w:bidi="ar-SA"/>
        </w:rPr>
        <w:t>"Grapes"</w:t>
      </w:r>
      <w:r w:rsidRPr="00A32CD1">
        <w:rPr>
          <w:lang w:val="en-GB" w:bidi="ar-SA"/>
        </w:rPr>
        <w:t>, (</w:t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>) (Math.</w:t>
      </w:r>
      <w:r w:rsidRPr="00A32CD1">
        <w:rPr>
          <w:i/>
          <w:iCs/>
          <w:lang w:val="en-GB" w:bidi="ar-SA"/>
        </w:rPr>
        <w:t>random</w:t>
      </w:r>
      <w:r w:rsidRPr="00A32CD1">
        <w:rPr>
          <w:lang w:val="en-GB" w:bidi="ar-SA"/>
        </w:rPr>
        <w:t>() * 10));</w:t>
      </w:r>
    </w:p>
    <w:p w14:paraId="35814684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8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Cherries has the same Integer value as Grapes</w:t>
      </w:r>
    </w:p>
    <w:p w14:paraId="35814686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myMap.put(</w:t>
      </w:r>
      <w:r w:rsidRPr="00A32CD1">
        <w:rPr>
          <w:color w:val="2A00FF"/>
          <w:lang w:val="en-GB" w:bidi="ar-SA"/>
        </w:rPr>
        <w:t>"Cherries"</w:t>
      </w:r>
      <w:r w:rsidRPr="00A32CD1">
        <w:rPr>
          <w:lang w:val="en-GB" w:bidi="ar-SA"/>
        </w:rPr>
        <w:t>, myMap.get(</w:t>
      </w:r>
      <w:r w:rsidRPr="00A32CD1">
        <w:rPr>
          <w:color w:val="2A00FF"/>
          <w:lang w:val="en-GB" w:bidi="ar-SA"/>
        </w:rPr>
        <w:t>"Grapes"</w:t>
      </w:r>
      <w:r w:rsidRPr="00A32CD1">
        <w:rPr>
          <w:lang w:val="en-GB" w:bidi="ar-SA"/>
        </w:rPr>
        <w:t>));</w:t>
      </w:r>
    </w:p>
    <w:p w14:paraId="3581468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myMap.put(</w:t>
      </w:r>
      <w:r w:rsidRPr="00A32CD1">
        <w:rPr>
          <w:color w:val="2A00FF"/>
          <w:lang w:val="en-GB" w:bidi="ar-SA"/>
        </w:rPr>
        <w:t>"Watermelons"</w:t>
      </w:r>
      <w:r w:rsidRPr="00A32CD1">
        <w:rPr>
          <w:lang w:val="en-GB" w:bidi="ar-SA"/>
        </w:rPr>
        <w:t>, (</w:t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>) (Math.</w:t>
      </w:r>
      <w:r w:rsidRPr="00A32CD1">
        <w:rPr>
          <w:i/>
          <w:iCs/>
          <w:lang w:val="en-GB" w:bidi="ar-SA"/>
        </w:rPr>
        <w:t>random</w:t>
      </w:r>
      <w:r w:rsidRPr="00A32CD1">
        <w:rPr>
          <w:lang w:val="en-GB" w:bidi="ar-SA"/>
        </w:rPr>
        <w:t>() * 10));</w:t>
      </w:r>
    </w:p>
    <w:p w14:paraId="35814688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89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Since the keys must be unique, there will only be one</w:t>
      </w:r>
    </w:p>
    <w:p w14:paraId="3581468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"</w:t>
      </w:r>
      <w:r w:rsidRPr="00A32CD1">
        <w:rPr>
          <w:color w:val="3F7F5F"/>
          <w:u w:val="single"/>
          <w:lang w:val="en-GB" w:bidi="ar-SA"/>
        </w:rPr>
        <w:t>Watermelons</w:t>
      </w:r>
      <w:r w:rsidRPr="00A32CD1">
        <w:rPr>
          <w:color w:val="3F7F5F"/>
          <w:lang w:val="en-GB" w:bidi="ar-SA"/>
        </w:rPr>
        <w:t>" key</w:t>
      </w:r>
    </w:p>
    <w:p w14:paraId="3581468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myMap.put(</w:t>
      </w:r>
      <w:r w:rsidRPr="00A32CD1">
        <w:rPr>
          <w:color w:val="2A00FF"/>
          <w:lang w:val="en-GB" w:bidi="ar-SA"/>
        </w:rPr>
        <w:t>"Watermelons"</w:t>
      </w:r>
      <w:r w:rsidRPr="00A32CD1">
        <w:rPr>
          <w:lang w:val="en-GB" w:bidi="ar-SA"/>
        </w:rPr>
        <w:t>, (</w:t>
      </w:r>
      <w:r w:rsidRPr="00A32CD1">
        <w:rPr>
          <w:b/>
          <w:bCs/>
          <w:color w:val="7F0055"/>
          <w:lang w:val="en-GB" w:bidi="ar-SA"/>
        </w:rPr>
        <w:t>int</w:t>
      </w:r>
      <w:r w:rsidRPr="00A32CD1">
        <w:rPr>
          <w:lang w:val="en-GB" w:bidi="ar-SA"/>
        </w:rPr>
        <w:t>) (Math.</w:t>
      </w:r>
      <w:r w:rsidRPr="00A32CD1">
        <w:rPr>
          <w:i/>
          <w:iCs/>
          <w:lang w:val="en-GB" w:bidi="ar-SA"/>
        </w:rPr>
        <w:t>random</w:t>
      </w:r>
      <w:r w:rsidRPr="00A32CD1">
        <w:rPr>
          <w:lang w:val="en-GB" w:bidi="ar-SA"/>
        </w:rPr>
        <w:t>() * 10));</w:t>
      </w:r>
    </w:p>
    <w:p w14:paraId="3581468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Prints out keys and values</w:t>
      </w:r>
    </w:p>
    <w:p w14:paraId="3581468D" w14:textId="77777777" w:rsidR="00C66211" w:rsidRPr="009F16FC" w:rsidRDefault="00C66211" w:rsidP="00C66211">
      <w:pPr>
        <w:pStyle w:val="ppCode"/>
        <w:rPr>
          <w:lang w:val="en-GB" w:bidi="ar-SA"/>
        </w:rPr>
      </w:pPr>
      <w:r w:rsidRPr="009F16FC">
        <w:rPr>
          <w:lang w:val="en-GB" w:bidi="ar-SA"/>
        </w:rPr>
        <w:t xml:space="preserve">      System.</w:t>
      </w:r>
      <w:r w:rsidRPr="009F16FC">
        <w:rPr>
          <w:i/>
          <w:iCs/>
          <w:color w:val="0000C0"/>
          <w:lang w:val="en-GB" w:bidi="ar-SA"/>
        </w:rPr>
        <w:t>out</w:t>
      </w:r>
      <w:r w:rsidRPr="009F16FC">
        <w:rPr>
          <w:lang w:val="en-GB" w:bidi="ar-SA"/>
        </w:rPr>
        <w:t>.println(</w:t>
      </w:r>
      <w:r w:rsidRPr="009F16FC">
        <w:rPr>
          <w:color w:val="2A00FF"/>
          <w:lang w:val="en-GB" w:bidi="ar-SA"/>
        </w:rPr>
        <w:t>"my map is: "</w:t>
      </w:r>
      <w:r w:rsidRPr="009F16FC">
        <w:rPr>
          <w:lang w:val="en-GB" w:bidi="ar-SA"/>
        </w:rPr>
        <w:t xml:space="preserve"> + myMap);</w:t>
      </w:r>
    </w:p>
    <w:p w14:paraId="3581468E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Creates a SortedMap of myMap, sorted by the String keys</w:t>
      </w:r>
    </w:p>
    <w:p w14:paraId="3581468F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TreeMap&lt;String, Integer&gt; mySortedMap = </w:t>
      </w:r>
      <w:r w:rsidRPr="00A32CD1">
        <w:rPr>
          <w:b/>
          <w:bCs/>
          <w:color w:val="7F0055"/>
          <w:lang w:val="en-GB" w:bidi="ar-SA"/>
        </w:rPr>
        <w:t>new</w:t>
      </w:r>
      <w:r w:rsidRPr="00A32CD1">
        <w:rPr>
          <w:lang w:val="en-GB" w:bidi="ar-SA"/>
        </w:rPr>
        <w:t xml:space="preserve"> TreeMap&lt;String, Integer&gt;(myMap);</w:t>
      </w:r>
    </w:p>
    <w:p w14:paraId="35814690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sorted map is: "</w:t>
      </w:r>
      <w:r w:rsidRPr="00A32CD1">
        <w:rPr>
          <w:lang w:val="en-GB" w:bidi="ar-SA"/>
        </w:rPr>
        <w:t xml:space="preserve"> + mySortedMap);</w:t>
      </w:r>
    </w:p>
    <w:p w14:paraId="35814691" w14:textId="77777777" w:rsidR="00C66211" w:rsidRPr="009F16FC" w:rsidRDefault="00C66211" w:rsidP="00C66211">
      <w:pPr>
        <w:pStyle w:val="ppCode"/>
        <w:rPr>
          <w:lang w:val="en-GB" w:bidi="ar-SA"/>
        </w:rPr>
      </w:pPr>
      <w:r w:rsidRPr="009F16FC">
        <w:rPr>
          <w:lang w:val="en-GB" w:bidi="ar-SA"/>
        </w:rPr>
        <w:t xml:space="preserve">      HashMap&lt;Integer, String&gt; myMap2 = </w:t>
      </w:r>
      <w:r w:rsidRPr="009F16FC">
        <w:rPr>
          <w:b/>
          <w:bCs/>
          <w:color w:val="7F0055"/>
          <w:lang w:val="en-GB" w:bidi="ar-SA"/>
        </w:rPr>
        <w:t>new</w:t>
      </w:r>
      <w:r w:rsidRPr="009F16FC">
        <w:rPr>
          <w:lang w:val="en-GB" w:bidi="ar-SA"/>
        </w:rPr>
        <w:t xml:space="preserve"> HashMap&lt;Integer, String&gt;();</w:t>
      </w:r>
    </w:p>
    <w:p w14:paraId="35814692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Exchanges keys and values from myMap to myMap2</w:t>
      </w:r>
    </w:p>
    <w:p w14:paraId="3581469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keySet() contains all keys in myMap</w:t>
      </w:r>
    </w:p>
    <w:p w14:paraId="3581469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</w:t>
      </w:r>
      <w:r w:rsidRPr="00A32CD1">
        <w:rPr>
          <w:b/>
          <w:bCs/>
          <w:color w:val="7F0055"/>
          <w:lang w:val="en-GB" w:bidi="ar-SA"/>
        </w:rPr>
        <w:t>for</w:t>
      </w:r>
      <w:r w:rsidRPr="00A32CD1">
        <w:rPr>
          <w:lang w:val="en-GB" w:bidi="ar-SA"/>
        </w:rPr>
        <w:t xml:space="preserve"> (String s : myMap.keySet())</w:t>
      </w:r>
    </w:p>
    <w:p w14:paraId="35814695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  myMap2.put(myMap.get(s), </w:t>
      </w:r>
      <w:r w:rsidRPr="00A32CD1">
        <w:rPr>
          <w:b/>
          <w:bCs/>
          <w:color w:val="7F0055"/>
          <w:lang w:val="en-GB" w:bidi="ar-SA"/>
        </w:rPr>
        <w:t>new</w:t>
      </w:r>
      <w:r w:rsidRPr="00A32CD1">
        <w:rPr>
          <w:lang w:val="en-GB" w:bidi="ar-SA"/>
        </w:rPr>
        <w:t xml:space="preserve"> String(s));</w:t>
      </w:r>
    </w:p>
    <w:p w14:paraId="35814696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97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</w:t>
      </w:r>
      <w:r w:rsidRPr="00A32CD1">
        <w:rPr>
          <w:color w:val="3F7F5F"/>
          <w:lang w:val="en-GB" w:bidi="ar-SA"/>
        </w:rPr>
        <w:t>// Note that myMap2 is smaller than myMap</w:t>
      </w:r>
    </w:p>
    <w:p w14:paraId="35814698" w14:textId="77777777" w:rsidR="00C66211" w:rsidRPr="002902D8" w:rsidRDefault="00C66211" w:rsidP="00C66211">
      <w:pPr>
        <w:pStyle w:val="ppCode"/>
        <w:rPr>
          <w:lang w:val="en-GB" w:bidi="ar-SA"/>
        </w:rPr>
      </w:pPr>
      <w:r w:rsidRPr="002902D8">
        <w:rPr>
          <w:lang w:val="en-GB" w:bidi="ar-SA"/>
        </w:rPr>
        <w:t xml:space="preserve">      System.</w:t>
      </w:r>
      <w:r w:rsidRPr="002902D8">
        <w:rPr>
          <w:i/>
          <w:iCs/>
          <w:color w:val="0000C0"/>
          <w:lang w:val="en-GB" w:bidi="ar-SA"/>
        </w:rPr>
        <w:t>out</w:t>
      </w:r>
      <w:r w:rsidRPr="002902D8">
        <w:rPr>
          <w:lang w:val="en-GB" w:bidi="ar-SA"/>
        </w:rPr>
        <w:t>.println(</w:t>
      </w:r>
      <w:r w:rsidRPr="002902D8">
        <w:rPr>
          <w:color w:val="2A00FF"/>
          <w:lang w:val="en-GB" w:bidi="ar-SA"/>
        </w:rPr>
        <w:t>"my second map is: "</w:t>
      </w:r>
      <w:r w:rsidRPr="002902D8">
        <w:rPr>
          <w:lang w:val="en-GB" w:bidi="ar-SA"/>
        </w:rPr>
        <w:t xml:space="preserve"> + myMap2);</w:t>
      </w:r>
    </w:p>
    <w:p w14:paraId="35814699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lastRenderedPageBreak/>
        <w:t>Creates a SortedMap of myMap2, sorted by the Integer keys</w:t>
      </w:r>
    </w:p>
    <w:p w14:paraId="3581469A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TreeMap&lt;Integer, String&gt; mySortedMap2 = </w:t>
      </w:r>
      <w:r w:rsidRPr="00A32CD1">
        <w:rPr>
          <w:b/>
          <w:bCs/>
          <w:color w:val="7F0055"/>
          <w:lang w:val="en-GB" w:bidi="ar-SA"/>
        </w:rPr>
        <w:t>new</w:t>
      </w:r>
      <w:r w:rsidRPr="00A32CD1">
        <w:rPr>
          <w:lang w:val="en-GB" w:bidi="ar-SA"/>
        </w:rPr>
        <w:t xml:space="preserve"> TreeMap&lt;Integer,String&gt;(myMap2);</w:t>
      </w:r>
    </w:p>
    <w:p w14:paraId="3581469B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second sorted map is: "</w:t>
      </w:r>
      <w:r w:rsidRPr="00A32CD1">
        <w:rPr>
          <w:lang w:val="en-GB" w:bidi="ar-SA"/>
        </w:rPr>
        <w:t xml:space="preserve"> + mySortedMap2);</w:t>
      </w:r>
    </w:p>
    <w:p w14:paraId="3581469C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.println();</w:t>
      </w:r>
    </w:p>
    <w:p w14:paraId="3581469D" w14:textId="77777777" w:rsidR="00C66211" w:rsidRPr="00A32CD1" w:rsidRDefault="00C66211" w:rsidP="00C66211">
      <w:pPr>
        <w:pStyle w:val="ppCode"/>
        <w:rPr>
          <w:lang w:val="en-GB" w:bidi="ar-SA"/>
        </w:rPr>
      </w:pPr>
    </w:p>
    <w:p w14:paraId="3581469E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Checks if 3 is a key</w:t>
      </w:r>
    </w:p>
    <w:p w14:paraId="3581469F" w14:textId="77777777" w:rsidR="00C66211" w:rsidRPr="004A46B2" w:rsidRDefault="00C66211" w:rsidP="00C66211">
      <w:pPr>
        <w:pStyle w:val="ppCode"/>
        <w:rPr>
          <w:lang w:val="en-GB" w:bidi="ar-SA"/>
        </w:rPr>
      </w:pPr>
      <w:r w:rsidRPr="004A46B2">
        <w:rPr>
          <w:lang w:val="en-GB" w:bidi="ar-SA"/>
        </w:rPr>
        <w:t xml:space="preserve">      System.</w:t>
      </w:r>
      <w:r w:rsidRPr="004A46B2">
        <w:rPr>
          <w:i/>
          <w:iCs/>
          <w:color w:val="0000C0"/>
          <w:lang w:val="en-GB" w:bidi="ar-SA"/>
        </w:rPr>
        <w:t>out</w:t>
      </w:r>
      <w:r w:rsidRPr="004A46B2">
        <w:rPr>
          <w:lang w:val="en-GB" w:bidi="ar-SA"/>
        </w:rPr>
        <w:t>.println(</w:t>
      </w:r>
      <w:r w:rsidRPr="004A46B2">
        <w:rPr>
          <w:color w:val="2A00FF"/>
          <w:lang w:val="en-GB" w:bidi="ar-SA"/>
        </w:rPr>
        <w:t>"my second map contains 3: "</w:t>
      </w:r>
      <w:r w:rsidRPr="004A46B2">
        <w:rPr>
          <w:lang w:val="en-GB" w:bidi="ar-SA"/>
        </w:rPr>
        <w:t xml:space="preserve"> + myMap2.containsKey(3));</w:t>
      </w:r>
    </w:p>
    <w:p w14:paraId="358146A0" w14:textId="77777777" w:rsidR="00C66211" w:rsidRPr="00A32CD1" w:rsidRDefault="00C66211" w:rsidP="00C66211">
      <w:pPr>
        <w:pStyle w:val="Heading3"/>
        <w:rPr>
          <w:rFonts w:eastAsia="Times New Roman"/>
          <w:lang w:val="en-GB" w:bidi="ar-SA"/>
        </w:rPr>
      </w:pPr>
      <w:r w:rsidRPr="00A32CD1">
        <w:rPr>
          <w:rFonts w:eastAsia="Times New Roman"/>
          <w:lang w:val="en-GB" w:bidi="ar-SA"/>
        </w:rPr>
        <w:t>Checks if "Apples" is a value</w:t>
      </w:r>
    </w:p>
    <w:p w14:paraId="358146A1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second map contains Apples: "</w:t>
      </w:r>
    </w:p>
    <w:p w14:paraId="358146A2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      + myMap2.containsValue(</w:t>
      </w:r>
      <w:r w:rsidRPr="00A32CD1">
        <w:rPr>
          <w:color w:val="2A00FF"/>
          <w:lang w:val="en-GB" w:bidi="ar-SA"/>
        </w:rPr>
        <w:t>"Apples"</w:t>
      </w:r>
      <w:r w:rsidRPr="00A32CD1">
        <w:rPr>
          <w:lang w:val="en-GB" w:bidi="ar-SA"/>
        </w:rPr>
        <w:t>));</w:t>
      </w:r>
    </w:p>
    <w:p w14:paraId="358146A3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map has "</w:t>
      </w:r>
      <w:r w:rsidRPr="00A32CD1">
        <w:rPr>
          <w:lang w:val="en-GB" w:bidi="ar-SA"/>
        </w:rPr>
        <w:t xml:space="preserve"> + myMap.size() + </w:t>
      </w:r>
      <w:r w:rsidRPr="00A32CD1">
        <w:rPr>
          <w:color w:val="2A00FF"/>
          <w:lang w:val="en-GB" w:bidi="ar-SA"/>
        </w:rPr>
        <w:t>" keys"</w:t>
      </w:r>
      <w:r w:rsidRPr="00A32CD1">
        <w:rPr>
          <w:lang w:val="en-GB" w:bidi="ar-SA"/>
        </w:rPr>
        <w:t>);</w:t>
      </w:r>
    </w:p>
    <w:p w14:paraId="358146A4" w14:textId="77777777" w:rsidR="00C66211" w:rsidRPr="00A32CD1" w:rsidRDefault="00C66211" w:rsidP="00C66211">
      <w:pPr>
        <w:pStyle w:val="ppCode"/>
        <w:rPr>
          <w:lang w:val="en-GB" w:bidi="ar-SA"/>
        </w:rPr>
      </w:pPr>
      <w:r w:rsidRPr="00A32CD1">
        <w:rPr>
          <w:lang w:val="en-GB" w:bidi="ar-SA"/>
        </w:rPr>
        <w:t xml:space="preserve">      System.</w:t>
      </w:r>
      <w:r w:rsidRPr="00A32CD1">
        <w:rPr>
          <w:i/>
          <w:iCs/>
          <w:color w:val="0000C0"/>
          <w:lang w:val="en-GB" w:bidi="ar-SA"/>
        </w:rPr>
        <w:t>out</w:t>
      </w:r>
      <w:r w:rsidRPr="00A32CD1">
        <w:rPr>
          <w:lang w:val="en-GB" w:bidi="ar-SA"/>
        </w:rPr>
        <w:t>.println(</w:t>
      </w:r>
      <w:r w:rsidRPr="00A32CD1">
        <w:rPr>
          <w:color w:val="2A00FF"/>
          <w:lang w:val="en-GB" w:bidi="ar-SA"/>
        </w:rPr>
        <w:t>"my second map has "</w:t>
      </w:r>
      <w:r w:rsidRPr="00A32CD1">
        <w:rPr>
          <w:lang w:val="en-GB" w:bidi="ar-SA"/>
        </w:rPr>
        <w:t xml:space="preserve"> + myMap2.size() + </w:t>
      </w:r>
      <w:r w:rsidRPr="00A32CD1">
        <w:rPr>
          <w:color w:val="2A00FF"/>
          <w:lang w:val="en-GB" w:bidi="ar-SA"/>
        </w:rPr>
        <w:t>" keys"</w:t>
      </w:r>
      <w:r w:rsidRPr="00A32CD1">
        <w:rPr>
          <w:lang w:val="en-GB" w:bidi="ar-SA"/>
        </w:rPr>
        <w:t>);</w:t>
      </w:r>
    </w:p>
    <w:p w14:paraId="358146A5" w14:textId="77777777" w:rsidR="00C66211" w:rsidRPr="00A32CD1" w:rsidRDefault="00C66211" w:rsidP="00C66211">
      <w:pPr>
        <w:pStyle w:val="Heading2"/>
        <w:ind w:left="426"/>
      </w:pPr>
      <w:bookmarkStart w:id="44" w:name="_Toc301884652"/>
      <w:bookmarkStart w:id="45" w:name="_Toc65835653"/>
      <w:r w:rsidRPr="00A32CD1">
        <w:t>Execute your program</w:t>
      </w:r>
      <w:bookmarkEnd w:id="44"/>
      <w:bookmarkEnd w:id="45"/>
    </w:p>
    <w:p w14:paraId="358146A8" w14:textId="77777777" w:rsidR="00C66211" w:rsidRDefault="00C66211" w:rsidP="00C66211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distT="0" distB="0" distL="0" distR="0" wp14:anchorId="35814731" wp14:editId="35814732">
            <wp:extent cx="5895975" cy="20764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6A9" w14:textId="77777777" w:rsidR="00733420" w:rsidRDefault="00733420" w:rsidP="00733420">
      <w:pPr>
        <w:pStyle w:val="Header1"/>
      </w:pPr>
      <w:bookmarkStart w:id="46" w:name="_Toc65835654"/>
      <w:r>
        <w:lastRenderedPageBreak/>
        <w:t>Employee Management</w:t>
      </w:r>
      <w:bookmarkEnd w:id="46"/>
    </w:p>
    <w:p w14:paraId="358146AA" w14:textId="77777777" w:rsidR="00733420" w:rsidRDefault="00733420" w:rsidP="00E232E2">
      <w:pPr>
        <w:jc w:val="center"/>
      </w:pPr>
      <w:r w:rsidRPr="00E232E2">
        <w:rPr>
          <w:noProof/>
          <w:lang w:bidi="ar-SA"/>
        </w:rPr>
        <w:drawing>
          <wp:inline distT="0" distB="0" distL="0" distR="0" wp14:anchorId="35814733" wp14:editId="35814734">
            <wp:extent cx="5715000" cy="149542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6AB" w14:textId="77777777" w:rsidR="00733420" w:rsidRDefault="00733420" w:rsidP="00733420">
      <w:pPr>
        <w:pStyle w:val="Heading2"/>
        <w:numPr>
          <w:ilvl w:val="0"/>
          <w:numId w:val="21"/>
        </w:numPr>
        <w:ind w:left="426"/>
      </w:pPr>
      <w:bookmarkStart w:id="47" w:name="_Toc65835655"/>
      <w:r>
        <w:t>Create Employee Class</w:t>
      </w:r>
      <w:bookmarkEnd w:id="47"/>
    </w:p>
    <w:p w14:paraId="358146AC" w14:textId="77777777" w:rsidR="00733420" w:rsidRDefault="00733420" w:rsidP="00733420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Employee {</w:t>
      </w:r>
    </w:p>
    <w:p w14:paraId="358146AD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String </w:t>
      </w:r>
      <w:r>
        <w:rPr>
          <w:color w:val="0000C0"/>
          <w:lang w:val="en-GB" w:bidi="ar-SA"/>
        </w:rPr>
        <w:t>employeeName</w:t>
      </w:r>
      <w:r>
        <w:rPr>
          <w:lang w:val="en-GB" w:bidi="ar-SA"/>
        </w:rPr>
        <w:t>;</w:t>
      </w:r>
    </w:p>
    <w:p w14:paraId="358146AE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String </w:t>
      </w:r>
      <w:r>
        <w:rPr>
          <w:color w:val="0000C0"/>
          <w:lang w:val="en-GB" w:bidi="ar-SA"/>
        </w:rPr>
        <w:t>employeeNo</w:t>
      </w:r>
      <w:r>
        <w:rPr>
          <w:lang w:val="en-GB" w:bidi="ar-SA"/>
        </w:rPr>
        <w:t>;</w:t>
      </w:r>
    </w:p>
    <w:p w14:paraId="358146AF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String </w:t>
      </w:r>
      <w:r>
        <w:rPr>
          <w:color w:val="0000C0"/>
          <w:lang w:val="en-GB" w:bidi="ar-SA"/>
        </w:rPr>
        <w:t>employeeDesgn</w:t>
      </w:r>
      <w:r>
        <w:rPr>
          <w:lang w:val="en-GB" w:bidi="ar-SA"/>
        </w:rPr>
        <w:t>;</w:t>
      </w:r>
    </w:p>
    <w:p w14:paraId="358146B0" w14:textId="77777777" w:rsidR="00733420" w:rsidRDefault="00733420" w:rsidP="00733420">
      <w:pPr>
        <w:pStyle w:val="ppCode"/>
        <w:rPr>
          <w:lang w:val="en-GB" w:bidi="ar-SA"/>
        </w:rPr>
      </w:pPr>
    </w:p>
    <w:p w14:paraId="358146B1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Employee() {</w:t>
      </w:r>
    </w:p>
    <w:p w14:paraId="358146B2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B3" w14:textId="77777777" w:rsidR="00733420" w:rsidRDefault="00733420" w:rsidP="00733420">
      <w:pPr>
        <w:pStyle w:val="ppCode"/>
        <w:rPr>
          <w:lang w:val="en-GB" w:bidi="ar-SA"/>
        </w:rPr>
      </w:pPr>
    </w:p>
    <w:p w14:paraId="358146B4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Employee(String eName, String eNo, String eDesgn) {</w:t>
      </w:r>
    </w:p>
    <w:p w14:paraId="358146B5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employeeName</w:t>
      </w:r>
      <w:r>
        <w:rPr>
          <w:lang w:val="en-GB" w:bidi="ar-SA"/>
        </w:rPr>
        <w:t xml:space="preserve"> = eName;</w:t>
      </w:r>
    </w:p>
    <w:p w14:paraId="358146B6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employeeNo</w:t>
      </w:r>
      <w:r>
        <w:rPr>
          <w:lang w:val="en-GB" w:bidi="ar-SA"/>
        </w:rPr>
        <w:t xml:space="preserve"> = eNo;</w:t>
      </w:r>
    </w:p>
    <w:p w14:paraId="358146B7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employeeDesgn</w:t>
      </w:r>
      <w:r>
        <w:rPr>
          <w:lang w:val="en-GB" w:bidi="ar-SA"/>
        </w:rPr>
        <w:t xml:space="preserve"> = eDesgn;</w:t>
      </w:r>
    </w:p>
    <w:p w14:paraId="358146B8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B9" w14:textId="77777777" w:rsidR="00733420" w:rsidRDefault="00733420" w:rsidP="00733420">
      <w:pPr>
        <w:pStyle w:val="ppCode"/>
        <w:rPr>
          <w:lang w:val="en-GB" w:bidi="ar-SA"/>
        </w:rPr>
      </w:pPr>
    </w:p>
    <w:p w14:paraId="358146BA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String toString() {</w:t>
      </w:r>
    </w:p>
    <w:p w14:paraId="358146BB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</w:t>
      </w:r>
      <w:r>
        <w:rPr>
          <w:color w:val="2A00FF"/>
          <w:lang w:val="en-GB" w:bidi="ar-SA"/>
        </w:rPr>
        <w:t>"Name: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employeeName</w:t>
      </w:r>
      <w:r>
        <w:rPr>
          <w:lang w:val="en-GB" w:bidi="ar-SA"/>
        </w:rPr>
        <w:t xml:space="preserve"> + </w:t>
      </w:r>
      <w:r>
        <w:rPr>
          <w:color w:val="2A00FF"/>
          <w:lang w:val="en-GB" w:bidi="ar-SA"/>
        </w:rPr>
        <w:t>"\tNumber: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employeeNo</w:t>
      </w:r>
    </w:p>
    <w:p w14:paraId="358146BC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 xml:space="preserve">+ </w:t>
      </w:r>
      <w:r>
        <w:rPr>
          <w:color w:val="2A00FF"/>
          <w:lang w:val="en-GB" w:bidi="ar-SA"/>
        </w:rPr>
        <w:t>"\tDesignation: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employeeDesgn</w:t>
      </w:r>
      <w:r>
        <w:rPr>
          <w:lang w:val="en-GB" w:bidi="ar-SA"/>
        </w:rPr>
        <w:t>;</w:t>
      </w:r>
    </w:p>
    <w:p w14:paraId="358146BD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BE" w14:textId="77777777" w:rsidR="00733420" w:rsidRDefault="00733420" w:rsidP="00733420">
      <w:pPr>
        <w:pStyle w:val="ppCode"/>
      </w:pPr>
      <w:r>
        <w:rPr>
          <w:lang w:val="en-GB" w:bidi="ar-SA"/>
        </w:rPr>
        <w:t>}</w:t>
      </w:r>
    </w:p>
    <w:p w14:paraId="358146BF" w14:textId="77777777" w:rsidR="00733420" w:rsidRDefault="00733420" w:rsidP="00733420">
      <w:pPr>
        <w:pStyle w:val="Heading2"/>
        <w:ind w:left="426"/>
      </w:pPr>
      <w:bookmarkStart w:id="48" w:name="_Toc65835656"/>
      <w:r>
        <w:t>Create HREmpoyee Class</w:t>
      </w:r>
      <w:bookmarkEnd w:id="48"/>
    </w:p>
    <w:p w14:paraId="358146C0" w14:textId="77777777" w:rsidR="00733420" w:rsidRDefault="00733420" w:rsidP="00733420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HREmployee </w:t>
      </w:r>
      <w:r>
        <w:rPr>
          <w:b/>
          <w:bCs/>
          <w:color w:val="7F0055"/>
          <w:lang w:val="en-GB" w:bidi="ar-SA"/>
        </w:rPr>
        <w:t>extends</w:t>
      </w:r>
      <w:r>
        <w:rPr>
          <w:lang w:val="en-GB" w:bidi="ar-SA"/>
        </w:rPr>
        <w:t xml:space="preserve"> Employee {</w:t>
      </w:r>
    </w:p>
    <w:p w14:paraId="358146C1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String </w:t>
      </w:r>
      <w:r>
        <w:rPr>
          <w:color w:val="0000C0"/>
          <w:lang w:val="en-GB" w:bidi="ar-SA"/>
        </w:rPr>
        <w:t>deptName</w:t>
      </w:r>
      <w:r>
        <w:rPr>
          <w:lang w:val="en-GB" w:bidi="ar-SA"/>
        </w:rPr>
        <w:t>;</w:t>
      </w:r>
    </w:p>
    <w:p w14:paraId="358146C2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private</w:t>
      </w:r>
      <w:r>
        <w:rPr>
          <w:lang w:val="en-GB" w:bidi="ar-SA"/>
        </w:rPr>
        <w:t xml:space="preserve"> String </w:t>
      </w:r>
      <w:r>
        <w:rPr>
          <w:color w:val="0000C0"/>
          <w:lang w:val="en-GB" w:bidi="ar-SA"/>
        </w:rPr>
        <w:t>deptCode</w:t>
      </w:r>
      <w:r>
        <w:rPr>
          <w:lang w:val="en-GB" w:bidi="ar-SA"/>
        </w:rPr>
        <w:t>;</w:t>
      </w:r>
    </w:p>
    <w:p w14:paraId="358146C3" w14:textId="77777777" w:rsidR="00733420" w:rsidRDefault="00733420" w:rsidP="00733420">
      <w:pPr>
        <w:pStyle w:val="ppCode"/>
        <w:rPr>
          <w:lang w:val="en-GB" w:bidi="ar-SA"/>
        </w:rPr>
      </w:pPr>
    </w:p>
    <w:p w14:paraId="358146C4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HREmployee() {</w:t>
      </w:r>
    </w:p>
    <w:p w14:paraId="358146C5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C6" w14:textId="77777777" w:rsidR="00733420" w:rsidRDefault="00733420" w:rsidP="00733420">
      <w:pPr>
        <w:pStyle w:val="ppCode"/>
        <w:rPr>
          <w:lang w:val="en-GB" w:bidi="ar-SA"/>
        </w:rPr>
      </w:pPr>
    </w:p>
    <w:p w14:paraId="358146C7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HREmployee(String name, String num, String desig, String dept,</w:t>
      </w:r>
    </w:p>
    <w:p w14:paraId="358146C8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>String code) {</w:t>
      </w:r>
    </w:p>
    <w:p w14:paraId="358146C9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>(name, num, desig);</w:t>
      </w:r>
    </w:p>
    <w:p w14:paraId="358146CA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deptName</w:t>
      </w:r>
      <w:r>
        <w:rPr>
          <w:lang w:val="en-GB" w:bidi="ar-SA"/>
        </w:rPr>
        <w:t xml:space="preserve"> = dept;</w:t>
      </w:r>
    </w:p>
    <w:p w14:paraId="358146CB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0000C0"/>
          <w:lang w:val="en-GB" w:bidi="ar-SA"/>
        </w:rPr>
        <w:t>deptCode</w:t>
      </w:r>
      <w:r>
        <w:rPr>
          <w:lang w:val="en-GB" w:bidi="ar-SA"/>
        </w:rPr>
        <w:t xml:space="preserve"> = code;</w:t>
      </w:r>
    </w:p>
    <w:p w14:paraId="358146CC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lastRenderedPageBreak/>
        <w:tab/>
        <w:t>}</w:t>
      </w:r>
    </w:p>
    <w:p w14:paraId="358146CD" w14:textId="77777777" w:rsidR="00733420" w:rsidRDefault="00733420" w:rsidP="00733420">
      <w:pPr>
        <w:pStyle w:val="ppCode"/>
        <w:rPr>
          <w:lang w:val="en-GB" w:bidi="ar-SA"/>
        </w:rPr>
      </w:pPr>
    </w:p>
    <w:p w14:paraId="358146CE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String toString() {</w:t>
      </w:r>
    </w:p>
    <w:p w14:paraId="358146CF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return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super</w:t>
      </w:r>
      <w:r>
        <w:rPr>
          <w:lang w:val="en-GB" w:bidi="ar-SA"/>
        </w:rPr>
        <w:t xml:space="preserve">.toString() + </w:t>
      </w:r>
      <w:r>
        <w:rPr>
          <w:color w:val="2A00FF"/>
          <w:lang w:val="en-GB" w:bidi="ar-SA"/>
        </w:rPr>
        <w:t>"\tDepartment Name: 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deptName</w:t>
      </w:r>
    </w:p>
    <w:p w14:paraId="358146D0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 xml:space="preserve">+ </w:t>
      </w:r>
      <w:r>
        <w:rPr>
          <w:color w:val="2A00FF"/>
          <w:lang w:val="en-GB" w:bidi="ar-SA"/>
        </w:rPr>
        <w:t>"\tDepartment Code:"</w:t>
      </w:r>
      <w:r>
        <w:rPr>
          <w:lang w:val="en-GB" w:bidi="ar-SA"/>
        </w:rPr>
        <w:t xml:space="preserve"> + </w:t>
      </w:r>
      <w:r>
        <w:rPr>
          <w:color w:val="0000C0"/>
          <w:lang w:val="en-GB" w:bidi="ar-SA"/>
        </w:rPr>
        <w:t>deptCode</w:t>
      </w:r>
      <w:r>
        <w:rPr>
          <w:lang w:val="en-GB" w:bidi="ar-SA"/>
        </w:rPr>
        <w:t>;</w:t>
      </w:r>
    </w:p>
    <w:p w14:paraId="358146D1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D2" w14:textId="77777777" w:rsidR="00733420" w:rsidRDefault="00733420" w:rsidP="00733420">
      <w:pPr>
        <w:pStyle w:val="ppCode"/>
      </w:pPr>
      <w:r>
        <w:rPr>
          <w:lang w:val="en-GB" w:bidi="ar-SA"/>
        </w:rPr>
        <w:t>}</w:t>
      </w:r>
    </w:p>
    <w:p w14:paraId="358146D3" w14:textId="77777777" w:rsidR="00733420" w:rsidRDefault="00733420" w:rsidP="00733420">
      <w:pPr>
        <w:pStyle w:val="Heading2"/>
        <w:ind w:left="426"/>
      </w:pPr>
      <w:bookmarkStart w:id="49" w:name="_Toc65835657"/>
      <w:r>
        <w:t>Create a running Program</w:t>
      </w:r>
      <w:bookmarkEnd w:id="49"/>
    </w:p>
    <w:p w14:paraId="358146D4" w14:textId="77777777" w:rsidR="00733420" w:rsidRDefault="00733420" w:rsidP="00733420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EmployeeTest {</w:t>
      </w:r>
    </w:p>
    <w:p w14:paraId="358146D5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358146D6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ArrayList&lt;Employee&gt; emp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ArrayList&lt;Employee&gt;();</w:t>
      </w:r>
    </w:p>
    <w:p w14:paraId="358146D7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"Employee Class Details: "</w:t>
      </w:r>
      <w:r>
        <w:rPr>
          <w:lang w:val="en-GB" w:bidi="ar-SA"/>
        </w:rPr>
        <w:t>);</w:t>
      </w:r>
    </w:p>
    <w:p w14:paraId="358146D8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"***********************"</w:t>
      </w:r>
      <w:r>
        <w:rPr>
          <w:lang w:val="en-GB" w:bidi="ar-SA"/>
        </w:rPr>
        <w:t>);</w:t>
      </w:r>
    </w:p>
    <w:p w14:paraId="358146D9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emp.add(0,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Employee(</w:t>
      </w:r>
      <w:r>
        <w:rPr>
          <w:color w:val="2A00FF"/>
          <w:lang w:val="en-GB" w:bidi="ar-SA"/>
        </w:rPr>
        <w:t>"Raphael John"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"A001"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"Team Lead"</w:t>
      </w:r>
      <w:r>
        <w:rPr>
          <w:lang w:val="en-GB" w:bidi="ar-SA"/>
        </w:rPr>
        <w:t>));</w:t>
      </w:r>
    </w:p>
    <w:p w14:paraId="358146DA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emp.add(1,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Employee(</w:t>
      </w:r>
      <w:r>
        <w:rPr>
          <w:color w:val="2A00FF"/>
          <w:lang w:val="en-GB" w:bidi="ar-SA"/>
        </w:rPr>
        <w:t>"Jenny Samuel"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"A002"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"Project Manager"</w:t>
      </w:r>
      <w:r>
        <w:rPr>
          <w:lang w:val="en-GB" w:bidi="ar-SA"/>
        </w:rPr>
        <w:t>));</w:t>
      </w:r>
    </w:p>
    <w:p w14:paraId="358146DB" w14:textId="77777777" w:rsidR="00733420" w:rsidRDefault="00733420" w:rsidP="00733420">
      <w:pPr>
        <w:pStyle w:val="ppCode"/>
        <w:rPr>
          <w:lang w:val="en-GB" w:bidi="ar-SA"/>
        </w:rPr>
      </w:pPr>
    </w:p>
    <w:p w14:paraId="358146DC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.print(emp);</w:t>
      </w:r>
    </w:p>
    <w:p w14:paraId="358146DD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3F5FBF"/>
          <w:lang w:val="en-GB" w:bidi="ar-SA"/>
        </w:rPr>
        <w:t>/**</w:t>
      </w:r>
    </w:p>
    <w:p w14:paraId="358146DE" w14:textId="77777777" w:rsidR="00733420" w:rsidRDefault="00733420" w:rsidP="00733420">
      <w:pPr>
        <w:pStyle w:val="ppCode"/>
        <w:rPr>
          <w:lang w:val="en-GB" w:bidi="ar-SA"/>
        </w:rPr>
      </w:pPr>
      <w:r>
        <w:rPr>
          <w:color w:val="3F5FBF"/>
          <w:lang w:val="en-GB" w:bidi="ar-SA"/>
        </w:rPr>
        <w:tab/>
      </w:r>
      <w:r>
        <w:rPr>
          <w:color w:val="3F5FBF"/>
          <w:lang w:val="en-GB" w:bidi="ar-SA"/>
        </w:rPr>
        <w:tab/>
        <w:t xml:space="preserve"> * Creates an user defined ArrayList of type HREmployee.</w:t>
      </w:r>
    </w:p>
    <w:p w14:paraId="358146DF" w14:textId="77777777" w:rsidR="00733420" w:rsidRDefault="00733420" w:rsidP="00733420">
      <w:pPr>
        <w:pStyle w:val="ppCode"/>
        <w:rPr>
          <w:lang w:val="en-GB" w:bidi="ar-SA"/>
        </w:rPr>
      </w:pPr>
      <w:r>
        <w:rPr>
          <w:color w:val="3F5FBF"/>
          <w:lang w:val="en-GB" w:bidi="ar-SA"/>
        </w:rPr>
        <w:tab/>
      </w:r>
      <w:r>
        <w:rPr>
          <w:color w:val="3F5FBF"/>
          <w:lang w:val="en-GB" w:bidi="ar-SA"/>
        </w:rPr>
        <w:tab/>
        <w:t xml:space="preserve"> */</w:t>
      </w:r>
    </w:p>
    <w:p w14:paraId="358146E0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ArrayList&lt;HREmployee&gt; empHR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ArrayList&lt;HREmployee&gt;(1);</w:t>
      </w:r>
    </w:p>
    <w:p w14:paraId="358146E1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"\nHREmployee Class Details: "</w:t>
      </w:r>
      <w:r>
        <w:rPr>
          <w:lang w:val="en-GB" w:bidi="ar-SA"/>
        </w:rPr>
        <w:t>);</w:t>
      </w:r>
    </w:p>
    <w:p w14:paraId="358146E2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"*************************"</w:t>
      </w:r>
      <w:r>
        <w:rPr>
          <w:lang w:val="en-GB" w:bidi="ar-SA"/>
        </w:rPr>
        <w:t>);</w:t>
      </w:r>
    </w:p>
    <w:p w14:paraId="358146E3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empHR.add(0,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HREmployee(</w:t>
      </w:r>
      <w:r>
        <w:rPr>
          <w:color w:val="2A00FF"/>
          <w:lang w:val="en-GB" w:bidi="ar-SA"/>
        </w:rPr>
        <w:t>"Angelina John"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"A001"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"Project Manager"</w:t>
      </w:r>
      <w:r>
        <w:rPr>
          <w:lang w:val="en-GB" w:bidi="ar-SA"/>
        </w:rPr>
        <w:t>,</w:t>
      </w:r>
    </w:p>
    <w:p w14:paraId="358146E4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2A00FF"/>
          <w:lang w:val="en-GB" w:bidi="ar-SA"/>
        </w:rPr>
        <w:t>"Operations"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"01"</w:t>
      </w:r>
      <w:r>
        <w:rPr>
          <w:lang w:val="en-GB" w:bidi="ar-SA"/>
        </w:rPr>
        <w:t>));</w:t>
      </w:r>
    </w:p>
    <w:p w14:paraId="358146E5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empHR.add(1,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HREmployee(</w:t>
      </w:r>
      <w:r>
        <w:rPr>
          <w:color w:val="2A00FF"/>
          <w:lang w:val="en-GB" w:bidi="ar-SA"/>
        </w:rPr>
        <w:t>"Susan Pitt"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"A002"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"Team Leader"</w:t>
      </w:r>
      <w:r>
        <w:rPr>
          <w:lang w:val="en-GB" w:bidi="ar-SA"/>
        </w:rPr>
        <w:t>,</w:t>
      </w:r>
    </w:p>
    <w:p w14:paraId="358146E6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2A00FF"/>
          <w:lang w:val="en-GB" w:bidi="ar-SA"/>
        </w:rPr>
        <w:t>"Writing"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"02"</w:t>
      </w:r>
      <w:r>
        <w:rPr>
          <w:lang w:val="en-GB" w:bidi="ar-SA"/>
        </w:rPr>
        <w:t>));</w:t>
      </w:r>
    </w:p>
    <w:p w14:paraId="358146E7" w14:textId="77777777" w:rsidR="00733420" w:rsidRDefault="00733420" w:rsidP="00733420">
      <w:pPr>
        <w:pStyle w:val="ppCode"/>
        <w:rPr>
          <w:lang w:val="en-GB" w:bidi="ar-SA"/>
        </w:rPr>
      </w:pPr>
    </w:p>
    <w:p w14:paraId="358146E8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.print(empHR);</w:t>
      </w:r>
    </w:p>
    <w:p w14:paraId="358146E9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EA" w14:textId="77777777" w:rsidR="00733420" w:rsidRDefault="00733420" w:rsidP="00733420">
      <w:pPr>
        <w:pStyle w:val="ppCode"/>
      </w:pPr>
      <w:r>
        <w:rPr>
          <w:lang w:val="en-GB" w:bidi="ar-SA"/>
        </w:rPr>
        <w:t>}</w:t>
      </w:r>
    </w:p>
    <w:p w14:paraId="358146EB" w14:textId="77777777" w:rsidR="00733420" w:rsidRPr="00EC0737" w:rsidRDefault="00733420" w:rsidP="00733420">
      <w:pPr>
        <w:pStyle w:val="Heading2"/>
        <w:ind w:left="426"/>
      </w:pPr>
      <w:bookmarkStart w:id="50" w:name="_Toc65835658"/>
      <w:r>
        <w:t>Execute your program</w:t>
      </w:r>
      <w:bookmarkEnd w:id="50"/>
    </w:p>
    <w:p w14:paraId="358146EE" w14:textId="77777777" w:rsidR="00733420" w:rsidRPr="00251EE1" w:rsidRDefault="00733420" w:rsidP="00733420">
      <w:r>
        <w:rPr>
          <w:noProof/>
          <w:lang w:bidi="ar-SA"/>
        </w:rPr>
        <w:drawing>
          <wp:inline distT="0" distB="0" distL="0" distR="0" wp14:anchorId="35814735" wp14:editId="35814736">
            <wp:extent cx="5943600" cy="906037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6EF" w14:textId="77777777" w:rsidR="00733420" w:rsidRDefault="00733420" w:rsidP="00733420">
      <w:r w:rsidRPr="008B4C1E">
        <w:lastRenderedPageBreak/>
        <w:t xml:space="preserve">In above next task, we will improve your </w:t>
      </w:r>
      <w:r>
        <w:t>program by adding the new EmployeeDetail Class</w:t>
      </w:r>
    </w:p>
    <w:p w14:paraId="358146F0" w14:textId="77777777" w:rsidR="00733420" w:rsidRPr="008B4C1E" w:rsidRDefault="00733420" w:rsidP="00733420">
      <w:pPr>
        <w:jc w:val="center"/>
      </w:pPr>
      <w:r>
        <w:rPr>
          <w:noProof/>
          <w:lang w:bidi="ar-SA"/>
        </w:rPr>
        <w:drawing>
          <wp:inline distT="0" distB="0" distL="0" distR="0" wp14:anchorId="35814737" wp14:editId="35814738">
            <wp:extent cx="4438650" cy="2809875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146F1" w14:textId="77777777" w:rsidR="00733420" w:rsidRDefault="00733420" w:rsidP="00733420">
      <w:pPr>
        <w:pStyle w:val="Heading2"/>
        <w:ind w:left="426"/>
      </w:pPr>
      <w:bookmarkStart w:id="51" w:name="_Toc65835659"/>
      <w:r>
        <w:t>Create EmployeeDetail Class</w:t>
      </w:r>
      <w:bookmarkEnd w:id="51"/>
    </w:p>
    <w:p w14:paraId="358146F2" w14:textId="77777777" w:rsidR="00733420" w:rsidRDefault="00733420" w:rsidP="00733420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EmployeeDetail {</w:t>
      </w:r>
    </w:p>
    <w:p w14:paraId="358146F3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EmployeeDetail() {</w:t>
      </w:r>
    </w:p>
    <w:p w14:paraId="358146F4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F5" w14:textId="77777777" w:rsidR="00733420" w:rsidRDefault="00733420" w:rsidP="00733420">
      <w:pPr>
        <w:pStyle w:val="ppCode"/>
        <w:rPr>
          <w:lang w:val="en-GB" w:bidi="ar-SA"/>
        </w:rPr>
      </w:pPr>
    </w:p>
    <w:p w14:paraId="358146F6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printCollection(Collection&lt;?&gt; collect) {</w:t>
      </w:r>
    </w:p>
    <w:p w14:paraId="358146F7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for</w:t>
      </w:r>
      <w:r>
        <w:rPr>
          <w:lang w:val="en-GB" w:bidi="ar-SA"/>
        </w:rPr>
        <w:t xml:space="preserve"> (Object obj : collect)</w:t>
      </w:r>
    </w:p>
    <w:p w14:paraId="358146F8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.println(obj.toString());</w:t>
      </w:r>
    </w:p>
    <w:p w14:paraId="358146F9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FA" w14:textId="77777777" w:rsidR="00733420" w:rsidRDefault="00733420" w:rsidP="00733420">
      <w:pPr>
        <w:pStyle w:val="ppCode"/>
        <w:rPr>
          <w:lang w:val="en-GB" w:bidi="ar-SA"/>
        </w:rPr>
      </w:pPr>
    </w:p>
    <w:p w14:paraId="358146FB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printDerivedCollection(Collection&lt;? </w:t>
      </w:r>
      <w:r>
        <w:rPr>
          <w:b/>
          <w:bCs/>
          <w:color w:val="7F0055"/>
          <w:lang w:val="en-GB" w:bidi="ar-SA"/>
        </w:rPr>
        <w:t>extends</w:t>
      </w:r>
      <w:r>
        <w:rPr>
          <w:lang w:val="en-GB" w:bidi="ar-SA"/>
        </w:rPr>
        <w:t xml:space="preserve"> Employee&gt; collect) {</w:t>
      </w:r>
    </w:p>
    <w:p w14:paraId="358146FC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for</w:t>
      </w:r>
      <w:r>
        <w:rPr>
          <w:lang w:val="en-GB" w:bidi="ar-SA"/>
        </w:rPr>
        <w:t xml:space="preserve"> (Object obj : collect)</w:t>
      </w:r>
    </w:p>
    <w:p w14:paraId="358146FD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.println(obj.toString());</w:t>
      </w:r>
    </w:p>
    <w:p w14:paraId="358146FE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6FF" w14:textId="77777777" w:rsidR="00733420" w:rsidRPr="00A50930" w:rsidRDefault="00733420" w:rsidP="00733420">
      <w:pPr>
        <w:pStyle w:val="ppCode"/>
      </w:pPr>
      <w:r>
        <w:rPr>
          <w:lang w:val="en-GB" w:bidi="ar-SA"/>
        </w:rPr>
        <w:t>}</w:t>
      </w:r>
    </w:p>
    <w:p w14:paraId="35814700" w14:textId="77777777" w:rsidR="00733420" w:rsidRDefault="00733420" w:rsidP="00733420">
      <w:pPr>
        <w:pStyle w:val="Heading2"/>
        <w:ind w:left="426"/>
      </w:pPr>
      <w:bookmarkStart w:id="52" w:name="_Toc65835660"/>
      <w:r>
        <w:t>Edit Running Program</w:t>
      </w:r>
      <w:bookmarkEnd w:id="52"/>
    </w:p>
    <w:p w14:paraId="35814701" w14:textId="77777777" w:rsidR="00733420" w:rsidRDefault="00733420" w:rsidP="00733420">
      <w:pPr>
        <w:pStyle w:val="ppCode"/>
        <w:rPr>
          <w:lang w:val="en-GB" w:bidi="ar-SA"/>
        </w:rPr>
      </w:pP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class</w:t>
      </w:r>
      <w:r>
        <w:rPr>
          <w:lang w:val="en-GB" w:bidi="ar-SA"/>
        </w:rPr>
        <w:t xml:space="preserve"> EmployeeTest {</w:t>
      </w:r>
    </w:p>
    <w:p w14:paraId="35814702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public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static</w:t>
      </w:r>
      <w:r>
        <w:rPr>
          <w:lang w:val="en-GB" w:bidi="ar-SA"/>
        </w:rPr>
        <w:t xml:space="preserve"> </w:t>
      </w:r>
      <w:r>
        <w:rPr>
          <w:b/>
          <w:bCs/>
          <w:color w:val="7F0055"/>
          <w:lang w:val="en-GB" w:bidi="ar-SA"/>
        </w:rPr>
        <w:t>void</w:t>
      </w:r>
      <w:r>
        <w:rPr>
          <w:lang w:val="en-GB" w:bidi="ar-SA"/>
        </w:rPr>
        <w:t xml:space="preserve"> main(String[] args) {</w:t>
      </w:r>
    </w:p>
    <w:p w14:paraId="35814703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ArrayList&lt;Employee&gt; emp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ArrayList&lt;Employee&gt;(1);</w:t>
      </w:r>
    </w:p>
    <w:p w14:paraId="35814704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"Employee Class Details: "</w:t>
      </w:r>
      <w:r>
        <w:rPr>
          <w:lang w:val="en-GB" w:bidi="ar-SA"/>
        </w:rPr>
        <w:t>);</w:t>
      </w:r>
    </w:p>
    <w:p w14:paraId="35814705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"***********************"</w:t>
      </w:r>
      <w:r>
        <w:rPr>
          <w:lang w:val="en-GB" w:bidi="ar-SA"/>
        </w:rPr>
        <w:t>);</w:t>
      </w:r>
    </w:p>
    <w:p w14:paraId="35814706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emp.add(0,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Employee(</w:t>
      </w:r>
      <w:r>
        <w:rPr>
          <w:color w:val="2A00FF"/>
          <w:lang w:val="en-GB" w:bidi="ar-SA"/>
        </w:rPr>
        <w:t>"Raphael John"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"A001"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"Team Lead"</w:t>
      </w:r>
      <w:r>
        <w:rPr>
          <w:lang w:val="en-GB" w:bidi="ar-SA"/>
        </w:rPr>
        <w:t>));</w:t>
      </w:r>
    </w:p>
    <w:p w14:paraId="35814707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emp.add(1,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Employee(</w:t>
      </w:r>
      <w:r>
        <w:rPr>
          <w:color w:val="2A00FF"/>
          <w:lang w:val="en-GB" w:bidi="ar-SA"/>
        </w:rPr>
        <w:t>"Jenny Samuel"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"A002"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"Project Manager"</w:t>
      </w:r>
      <w:r>
        <w:rPr>
          <w:lang w:val="en-GB" w:bidi="ar-SA"/>
        </w:rPr>
        <w:t>));</w:t>
      </w:r>
    </w:p>
    <w:p w14:paraId="35814708" w14:textId="77777777" w:rsidR="00733420" w:rsidRDefault="00733420" w:rsidP="00733420">
      <w:pPr>
        <w:pStyle w:val="ppCode"/>
        <w:rPr>
          <w:lang w:val="en-GB" w:bidi="ar-SA"/>
        </w:rPr>
      </w:pPr>
    </w:p>
    <w:p w14:paraId="35814709" w14:textId="77777777" w:rsidR="00733420" w:rsidRPr="00093D2D" w:rsidRDefault="00733420" w:rsidP="00733420">
      <w:pPr>
        <w:pStyle w:val="ppCode"/>
        <w:rPr>
          <w:b/>
          <w:color w:val="FF0000"/>
          <w:lang w:val="en-GB" w:bidi="ar-SA"/>
        </w:rPr>
      </w:pPr>
      <w:r w:rsidRPr="00093D2D">
        <w:rPr>
          <w:b/>
          <w:color w:val="FF0000"/>
          <w:lang w:val="en-GB" w:bidi="ar-SA"/>
        </w:rPr>
        <w:tab/>
      </w:r>
      <w:r w:rsidRPr="00093D2D">
        <w:rPr>
          <w:b/>
          <w:color w:val="FF0000"/>
          <w:lang w:val="en-GB" w:bidi="ar-SA"/>
        </w:rPr>
        <w:tab/>
        <w:t xml:space="preserve">EmployeeDetail empObj = </w:t>
      </w:r>
      <w:r w:rsidRPr="00093D2D">
        <w:rPr>
          <w:b/>
          <w:bCs/>
          <w:color w:val="FF0000"/>
          <w:lang w:val="en-GB" w:bidi="ar-SA"/>
        </w:rPr>
        <w:t>new</w:t>
      </w:r>
      <w:r w:rsidRPr="00093D2D">
        <w:rPr>
          <w:b/>
          <w:color w:val="FF0000"/>
          <w:lang w:val="en-GB" w:bidi="ar-SA"/>
        </w:rPr>
        <w:t xml:space="preserve"> EmployeeDetail();</w:t>
      </w:r>
    </w:p>
    <w:p w14:paraId="3581470A" w14:textId="77777777" w:rsidR="00733420" w:rsidRPr="00093D2D" w:rsidRDefault="00733420" w:rsidP="00733420">
      <w:pPr>
        <w:pStyle w:val="ppCode"/>
        <w:rPr>
          <w:b/>
          <w:color w:val="FF0000"/>
          <w:lang w:val="en-GB" w:bidi="ar-SA"/>
        </w:rPr>
      </w:pPr>
      <w:r w:rsidRPr="00093D2D">
        <w:rPr>
          <w:b/>
          <w:color w:val="FF0000"/>
          <w:lang w:val="en-GB" w:bidi="ar-SA"/>
        </w:rPr>
        <w:lastRenderedPageBreak/>
        <w:tab/>
      </w:r>
      <w:r w:rsidRPr="00093D2D">
        <w:rPr>
          <w:b/>
          <w:color w:val="FF0000"/>
          <w:lang w:val="en-GB" w:bidi="ar-SA"/>
        </w:rPr>
        <w:tab/>
        <w:t>empObj.printCollection(emp);</w:t>
      </w:r>
    </w:p>
    <w:p w14:paraId="3581470B" w14:textId="77777777" w:rsidR="00733420" w:rsidRDefault="00733420" w:rsidP="00733420">
      <w:pPr>
        <w:pStyle w:val="ppCode"/>
        <w:rPr>
          <w:lang w:val="en-GB" w:bidi="ar-SA"/>
        </w:rPr>
      </w:pPr>
    </w:p>
    <w:p w14:paraId="3581470C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3F5FBF"/>
          <w:lang w:val="en-GB" w:bidi="ar-SA"/>
        </w:rPr>
        <w:t>/**</w:t>
      </w:r>
    </w:p>
    <w:p w14:paraId="3581470D" w14:textId="77777777" w:rsidR="00733420" w:rsidRDefault="00733420" w:rsidP="00733420">
      <w:pPr>
        <w:pStyle w:val="ppCode"/>
        <w:rPr>
          <w:lang w:val="en-GB" w:bidi="ar-SA"/>
        </w:rPr>
      </w:pPr>
      <w:r>
        <w:rPr>
          <w:color w:val="3F5FBF"/>
          <w:lang w:val="en-GB" w:bidi="ar-SA"/>
        </w:rPr>
        <w:tab/>
      </w:r>
      <w:r>
        <w:rPr>
          <w:color w:val="3F5FBF"/>
          <w:lang w:val="en-GB" w:bidi="ar-SA"/>
        </w:rPr>
        <w:tab/>
        <w:t xml:space="preserve"> * Creates an user defined ArrayList of type HREmployee.</w:t>
      </w:r>
    </w:p>
    <w:p w14:paraId="3581470E" w14:textId="77777777" w:rsidR="00733420" w:rsidRDefault="00733420" w:rsidP="00733420">
      <w:pPr>
        <w:pStyle w:val="ppCode"/>
        <w:rPr>
          <w:lang w:val="en-GB" w:bidi="ar-SA"/>
        </w:rPr>
      </w:pPr>
      <w:r>
        <w:rPr>
          <w:color w:val="3F5FBF"/>
          <w:lang w:val="en-GB" w:bidi="ar-SA"/>
        </w:rPr>
        <w:tab/>
      </w:r>
      <w:r>
        <w:rPr>
          <w:color w:val="3F5FBF"/>
          <w:lang w:val="en-GB" w:bidi="ar-SA"/>
        </w:rPr>
        <w:tab/>
        <w:t xml:space="preserve"> */</w:t>
      </w:r>
    </w:p>
    <w:p w14:paraId="3581470F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ArrayList&lt;HREmployee&gt; empHR =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ArrayList&lt;HREmployee&gt;(1);</w:t>
      </w:r>
    </w:p>
    <w:p w14:paraId="35814710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"\nHREmployee Class Details: "</w:t>
      </w:r>
      <w:r>
        <w:rPr>
          <w:lang w:val="en-GB" w:bidi="ar-SA"/>
        </w:rPr>
        <w:t>);</w:t>
      </w:r>
    </w:p>
    <w:p w14:paraId="35814711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.println(</w:t>
      </w:r>
      <w:r>
        <w:rPr>
          <w:color w:val="2A00FF"/>
          <w:lang w:val="en-GB" w:bidi="ar-SA"/>
        </w:rPr>
        <w:t>"*************************"</w:t>
      </w:r>
      <w:r>
        <w:rPr>
          <w:lang w:val="en-GB" w:bidi="ar-SA"/>
        </w:rPr>
        <w:t>);</w:t>
      </w:r>
    </w:p>
    <w:p w14:paraId="35814712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empHR.add(0,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HREmployee(</w:t>
      </w:r>
      <w:r>
        <w:rPr>
          <w:color w:val="2A00FF"/>
          <w:lang w:val="en-GB" w:bidi="ar-SA"/>
        </w:rPr>
        <w:t>"Angelina John"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"A001"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"Project Manager"</w:t>
      </w:r>
      <w:r>
        <w:rPr>
          <w:lang w:val="en-GB" w:bidi="ar-SA"/>
        </w:rPr>
        <w:t>,</w:t>
      </w:r>
    </w:p>
    <w:p w14:paraId="35814713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2A00FF"/>
          <w:lang w:val="en-GB" w:bidi="ar-SA"/>
        </w:rPr>
        <w:t>"Operations"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"01"</w:t>
      </w:r>
      <w:r>
        <w:rPr>
          <w:lang w:val="en-GB" w:bidi="ar-SA"/>
        </w:rPr>
        <w:t>));</w:t>
      </w:r>
    </w:p>
    <w:p w14:paraId="35814714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  <w:t xml:space="preserve">empHR.add(1, </w:t>
      </w:r>
      <w:r>
        <w:rPr>
          <w:b/>
          <w:bCs/>
          <w:color w:val="7F0055"/>
          <w:lang w:val="en-GB" w:bidi="ar-SA"/>
        </w:rPr>
        <w:t>new</w:t>
      </w:r>
      <w:r>
        <w:rPr>
          <w:lang w:val="en-GB" w:bidi="ar-SA"/>
        </w:rPr>
        <w:t xml:space="preserve"> HREmployee(</w:t>
      </w:r>
      <w:r>
        <w:rPr>
          <w:color w:val="2A00FF"/>
          <w:lang w:val="en-GB" w:bidi="ar-SA"/>
        </w:rPr>
        <w:t>"Susan Pitt"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"A002"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"Team Leader"</w:t>
      </w:r>
      <w:r>
        <w:rPr>
          <w:lang w:val="en-GB" w:bidi="ar-SA"/>
        </w:rPr>
        <w:t>,</w:t>
      </w:r>
    </w:p>
    <w:p w14:paraId="35814715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lang w:val="en-GB" w:bidi="ar-SA"/>
        </w:rPr>
        <w:tab/>
      </w:r>
      <w:r>
        <w:rPr>
          <w:color w:val="2A00FF"/>
          <w:lang w:val="en-GB" w:bidi="ar-SA"/>
        </w:rPr>
        <w:t>"Writing"</w:t>
      </w:r>
      <w:r>
        <w:rPr>
          <w:lang w:val="en-GB" w:bidi="ar-SA"/>
        </w:rPr>
        <w:t xml:space="preserve">, </w:t>
      </w:r>
      <w:r>
        <w:rPr>
          <w:color w:val="2A00FF"/>
          <w:lang w:val="en-GB" w:bidi="ar-SA"/>
        </w:rPr>
        <w:t>"02"</w:t>
      </w:r>
      <w:r>
        <w:rPr>
          <w:lang w:val="en-GB" w:bidi="ar-SA"/>
        </w:rPr>
        <w:t>));</w:t>
      </w:r>
    </w:p>
    <w:p w14:paraId="35814716" w14:textId="77777777" w:rsidR="00733420" w:rsidRPr="00093D2D" w:rsidRDefault="00733420" w:rsidP="00733420">
      <w:pPr>
        <w:pStyle w:val="ppCode"/>
        <w:rPr>
          <w:b/>
          <w:color w:val="FF0000"/>
          <w:lang w:val="en-GB" w:bidi="ar-SA"/>
        </w:rPr>
      </w:pPr>
      <w:r w:rsidRPr="00093D2D">
        <w:rPr>
          <w:lang w:val="en-GB" w:bidi="ar-SA"/>
        </w:rPr>
        <w:tab/>
      </w:r>
      <w:r w:rsidRPr="00093D2D">
        <w:rPr>
          <w:lang w:val="en-GB" w:bidi="ar-SA"/>
        </w:rPr>
        <w:tab/>
      </w:r>
      <w:r w:rsidRPr="00093D2D">
        <w:rPr>
          <w:b/>
          <w:color w:val="FF0000"/>
          <w:lang w:val="en-GB" w:bidi="ar-SA"/>
        </w:rPr>
        <w:t>empObj.printDerivedCollection(empHR);</w:t>
      </w:r>
    </w:p>
    <w:p w14:paraId="35814717" w14:textId="77777777" w:rsidR="00733420" w:rsidRDefault="00733420" w:rsidP="00733420">
      <w:pPr>
        <w:pStyle w:val="ppCode"/>
        <w:rPr>
          <w:lang w:val="en-GB" w:bidi="ar-SA"/>
        </w:rPr>
      </w:pPr>
      <w:r>
        <w:rPr>
          <w:lang w:val="en-GB" w:bidi="ar-SA"/>
        </w:rPr>
        <w:tab/>
        <w:t>}</w:t>
      </w:r>
    </w:p>
    <w:p w14:paraId="35814718" w14:textId="77777777" w:rsidR="00733420" w:rsidRPr="00A50930" w:rsidRDefault="00733420" w:rsidP="00733420">
      <w:pPr>
        <w:pStyle w:val="ppCode"/>
      </w:pPr>
      <w:r>
        <w:rPr>
          <w:lang w:val="en-GB" w:bidi="ar-SA"/>
        </w:rPr>
        <w:t>}</w:t>
      </w:r>
    </w:p>
    <w:p w14:paraId="35814719" w14:textId="77777777" w:rsidR="00733420" w:rsidRPr="00EC0737" w:rsidRDefault="00733420" w:rsidP="00733420">
      <w:pPr>
        <w:pStyle w:val="Heading2"/>
        <w:ind w:left="426"/>
      </w:pPr>
      <w:bookmarkStart w:id="53" w:name="_Toc65835661"/>
      <w:r>
        <w:t>Execute your program</w:t>
      </w:r>
      <w:bookmarkEnd w:id="53"/>
    </w:p>
    <w:p w14:paraId="3581471C" w14:textId="77777777" w:rsidR="00733420" w:rsidRDefault="00733420" w:rsidP="00733420">
      <w:r w:rsidRPr="001517E1">
        <w:rPr>
          <w:noProof/>
          <w:lang w:bidi="ar-SA"/>
        </w:rPr>
        <w:drawing>
          <wp:inline distT="0" distB="0" distL="0" distR="0" wp14:anchorId="35814739" wp14:editId="3581473A">
            <wp:extent cx="5943600" cy="1310733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420" w:rsidSect="002E0E2F">
      <w:footerReference w:type="default" r:id="rId2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1473F" w14:textId="77777777" w:rsidR="008444DD" w:rsidRDefault="008444DD">
      <w:r>
        <w:separator/>
      </w:r>
    </w:p>
    <w:p w14:paraId="35814740" w14:textId="77777777" w:rsidR="008444DD" w:rsidRDefault="008444DD"/>
  </w:endnote>
  <w:endnote w:type="continuationSeparator" w:id="0">
    <w:p w14:paraId="35814741" w14:textId="77777777" w:rsidR="008444DD" w:rsidRDefault="008444DD">
      <w:r>
        <w:continuationSeparator/>
      </w:r>
    </w:p>
    <w:p w14:paraId="35814742" w14:textId="77777777" w:rsidR="008444DD" w:rsidRDefault="00844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14743" w14:textId="77777777" w:rsidR="008344B8" w:rsidRPr="00B74001" w:rsidRDefault="008344B8" w:rsidP="00490265">
    <w:pPr>
      <w:pStyle w:val="Footer"/>
      <w:tabs>
        <w:tab w:val="left" w:pos="3343"/>
      </w:tabs>
      <w:spacing w:line="540" w:lineRule="atLeast"/>
      <w:jc w:val="center"/>
      <w:rPr>
        <w:rFonts w:ascii="Arial Narrow" w:hAnsi="Arial Narrow"/>
        <w:sz w:val="16"/>
        <w:szCs w:val="16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 w:rsidR="00CA5531">
      <w:fldChar w:fldCharType="begin"/>
    </w:r>
    <w:r w:rsidR="00CA5531">
      <w:instrText xml:space="preserve"> PAGE </w:instrText>
    </w:r>
    <w:r w:rsidR="00CA5531">
      <w:fldChar w:fldCharType="separate"/>
    </w:r>
    <w:r w:rsidR="00E13363">
      <w:rPr>
        <w:noProof/>
      </w:rPr>
      <w:t>9</w:t>
    </w:r>
    <w:r w:rsidR="00CA5531">
      <w:rPr>
        <w:noProof/>
      </w:rPr>
      <w:fldChar w:fldCharType="end"/>
    </w:r>
  </w:p>
  <w:p w14:paraId="35814744" w14:textId="77777777" w:rsidR="008344B8" w:rsidRDefault="00834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1473B" w14:textId="77777777" w:rsidR="008444DD" w:rsidRDefault="008444DD">
      <w:r>
        <w:separator/>
      </w:r>
    </w:p>
    <w:p w14:paraId="3581473C" w14:textId="77777777" w:rsidR="008444DD" w:rsidRDefault="008444DD"/>
  </w:footnote>
  <w:footnote w:type="continuationSeparator" w:id="0">
    <w:p w14:paraId="3581473D" w14:textId="77777777" w:rsidR="008444DD" w:rsidRDefault="008444DD">
      <w:r>
        <w:continuationSeparator/>
      </w:r>
    </w:p>
    <w:p w14:paraId="3581473E" w14:textId="77777777" w:rsidR="008444DD" w:rsidRDefault="008444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630"/>
    <w:multiLevelType w:val="hybridMultilevel"/>
    <w:tmpl w:val="9526712E"/>
    <w:lvl w:ilvl="0" w:tplc="EF923944">
      <w:start w:val="1"/>
      <w:numFmt w:val="decimal"/>
      <w:pStyle w:val="Task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923944">
      <w:start w:val="1"/>
      <w:numFmt w:val="decimal"/>
      <w:pStyle w:val="TaskSteps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4891"/>
    <w:multiLevelType w:val="hybridMultilevel"/>
    <w:tmpl w:val="FF9CCE2E"/>
    <w:lvl w:ilvl="0" w:tplc="766451BA">
      <w:start w:val="1"/>
      <w:numFmt w:val="bullet"/>
      <w:pStyle w:val="CoverPageBullet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F92394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A07CD"/>
    <w:multiLevelType w:val="multilevel"/>
    <w:tmpl w:val="3BD6113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27790244"/>
    <w:multiLevelType w:val="hybridMultilevel"/>
    <w:tmpl w:val="A5F89978"/>
    <w:lvl w:ilvl="0" w:tplc="8E1C684E">
      <w:start w:val="1"/>
      <w:numFmt w:val="decimal"/>
      <w:pStyle w:val="Heading3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 w15:restartNumberingAfterBreak="0">
    <w:nsid w:val="45B165AC"/>
    <w:multiLevelType w:val="hybridMultilevel"/>
    <w:tmpl w:val="140EB502"/>
    <w:lvl w:ilvl="0" w:tplc="FA62333A">
      <w:start w:val="1"/>
      <w:numFmt w:val="decimal"/>
      <w:pStyle w:val="Header1"/>
      <w:lvlText w:val="Exercise %1: 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0465770"/>
    <w:multiLevelType w:val="hybridMultilevel"/>
    <w:tmpl w:val="C6C2A574"/>
    <w:lvl w:ilvl="0" w:tplc="10084564">
      <w:start w:val="1"/>
      <w:numFmt w:val="decimal"/>
      <w:pStyle w:val="Heading2"/>
      <w:lvlText w:val="Task %1 - "/>
      <w:lvlJc w:val="left"/>
      <w:pPr>
        <w:ind w:left="159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13" w:hanging="360"/>
      </w:pPr>
    </w:lvl>
    <w:lvl w:ilvl="2" w:tplc="0809001B" w:tentative="1">
      <w:start w:val="1"/>
      <w:numFmt w:val="lowerRoman"/>
      <w:lvlText w:val="%3."/>
      <w:lvlJc w:val="right"/>
      <w:pPr>
        <w:ind w:left="3033" w:hanging="180"/>
      </w:pPr>
    </w:lvl>
    <w:lvl w:ilvl="3" w:tplc="0809000F" w:tentative="1">
      <w:start w:val="1"/>
      <w:numFmt w:val="decimal"/>
      <w:lvlText w:val="%4."/>
      <w:lvlJc w:val="left"/>
      <w:pPr>
        <w:ind w:left="3753" w:hanging="360"/>
      </w:pPr>
    </w:lvl>
    <w:lvl w:ilvl="4" w:tplc="08090019" w:tentative="1">
      <w:start w:val="1"/>
      <w:numFmt w:val="lowerLetter"/>
      <w:lvlText w:val="%5."/>
      <w:lvlJc w:val="left"/>
      <w:pPr>
        <w:ind w:left="4473" w:hanging="360"/>
      </w:pPr>
    </w:lvl>
    <w:lvl w:ilvl="5" w:tplc="0809001B" w:tentative="1">
      <w:start w:val="1"/>
      <w:numFmt w:val="lowerRoman"/>
      <w:lvlText w:val="%6."/>
      <w:lvlJc w:val="right"/>
      <w:pPr>
        <w:ind w:left="5193" w:hanging="180"/>
      </w:pPr>
    </w:lvl>
    <w:lvl w:ilvl="6" w:tplc="0809000F" w:tentative="1">
      <w:start w:val="1"/>
      <w:numFmt w:val="decimal"/>
      <w:lvlText w:val="%7."/>
      <w:lvlJc w:val="left"/>
      <w:pPr>
        <w:ind w:left="5913" w:hanging="360"/>
      </w:pPr>
    </w:lvl>
    <w:lvl w:ilvl="7" w:tplc="08090019" w:tentative="1">
      <w:start w:val="1"/>
      <w:numFmt w:val="lowerLetter"/>
      <w:lvlText w:val="%8."/>
      <w:lvlJc w:val="left"/>
      <w:pPr>
        <w:ind w:left="6633" w:hanging="360"/>
      </w:pPr>
    </w:lvl>
    <w:lvl w:ilvl="8" w:tplc="08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0" w15:restartNumberingAfterBreak="0">
    <w:nsid w:val="54AB732D"/>
    <w:multiLevelType w:val="hybridMultilevel"/>
    <w:tmpl w:val="74C41CE8"/>
    <w:lvl w:ilvl="0" w:tplc="59A46B0C">
      <w:start w:val="1"/>
      <w:numFmt w:val="bullet"/>
      <w:pStyle w:val="TaskHeadi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 w15:restartNumberingAfterBreak="0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 w15:restartNumberingAfterBreak="0">
    <w:nsid w:val="7F3A3581"/>
    <w:multiLevelType w:val="multilevel"/>
    <w:tmpl w:val="A56CB5BC"/>
    <w:lvl w:ilvl="0">
      <w:start w:val="1"/>
      <w:numFmt w:val="none"/>
      <w:pStyle w:val="abc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4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2"/>
  </w:num>
  <w:num w:numId="11">
    <w:abstractNumId w:val="5"/>
  </w:num>
  <w:num w:numId="12">
    <w:abstractNumId w:val="6"/>
  </w:num>
  <w:num w:numId="13">
    <w:abstractNumId w:val="13"/>
  </w:num>
  <w:num w:numId="14">
    <w:abstractNumId w:val="15"/>
  </w:num>
  <w:num w:numId="15">
    <w:abstractNumId w:val="7"/>
  </w:num>
  <w:num w:numId="16">
    <w:abstractNumId w:val="2"/>
  </w:num>
  <w:num w:numId="17">
    <w:abstractNumId w:val="4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 w:numId="46">
    <w:abstractNumId w:val="9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4"/>
    <w:lvlOverride w:ilvl="0">
      <w:startOverride w:val="1"/>
    </w:lvlOverride>
  </w:num>
  <w:num w:numId="49">
    <w:abstractNumId w:val="4"/>
    <w:lvlOverride w:ilvl="0">
      <w:startOverride w:val="1"/>
    </w:lvlOverride>
  </w:num>
  <w:num w:numId="50">
    <w:abstractNumId w:val="4"/>
    <w:lvlOverride w:ilvl="0">
      <w:startOverride w:val="1"/>
    </w:lvlOverride>
  </w:num>
  <w:num w:numId="51">
    <w:abstractNumId w:val="4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EE"/>
    <w:rsid w:val="00001911"/>
    <w:rsid w:val="000020A2"/>
    <w:rsid w:val="000122EA"/>
    <w:rsid w:val="000126F1"/>
    <w:rsid w:val="00013341"/>
    <w:rsid w:val="000156F6"/>
    <w:rsid w:val="000167E6"/>
    <w:rsid w:val="000168EC"/>
    <w:rsid w:val="00020361"/>
    <w:rsid w:val="0002364D"/>
    <w:rsid w:val="00024A73"/>
    <w:rsid w:val="000305EC"/>
    <w:rsid w:val="00030642"/>
    <w:rsid w:val="0003122D"/>
    <w:rsid w:val="000319AE"/>
    <w:rsid w:val="00033312"/>
    <w:rsid w:val="000333BB"/>
    <w:rsid w:val="000348EF"/>
    <w:rsid w:val="00035ADE"/>
    <w:rsid w:val="00040578"/>
    <w:rsid w:val="00041952"/>
    <w:rsid w:val="00041FA3"/>
    <w:rsid w:val="00042522"/>
    <w:rsid w:val="00043272"/>
    <w:rsid w:val="000442AC"/>
    <w:rsid w:val="00044844"/>
    <w:rsid w:val="00044C2E"/>
    <w:rsid w:val="0004648F"/>
    <w:rsid w:val="000529FF"/>
    <w:rsid w:val="000540A1"/>
    <w:rsid w:val="0005459B"/>
    <w:rsid w:val="00054DE7"/>
    <w:rsid w:val="00055709"/>
    <w:rsid w:val="0005652A"/>
    <w:rsid w:val="00061763"/>
    <w:rsid w:val="00062888"/>
    <w:rsid w:val="0006488C"/>
    <w:rsid w:val="00065279"/>
    <w:rsid w:val="0006572F"/>
    <w:rsid w:val="00066DD7"/>
    <w:rsid w:val="00067399"/>
    <w:rsid w:val="00067939"/>
    <w:rsid w:val="000777A3"/>
    <w:rsid w:val="00080E35"/>
    <w:rsid w:val="0008328D"/>
    <w:rsid w:val="000839E8"/>
    <w:rsid w:val="000844D9"/>
    <w:rsid w:val="00086029"/>
    <w:rsid w:val="000866B1"/>
    <w:rsid w:val="00087446"/>
    <w:rsid w:val="00087678"/>
    <w:rsid w:val="000925C1"/>
    <w:rsid w:val="00092A03"/>
    <w:rsid w:val="000931AB"/>
    <w:rsid w:val="00093D2D"/>
    <w:rsid w:val="000969F5"/>
    <w:rsid w:val="0009745E"/>
    <w:rsid w:val="000A01E4"/>
    <w:rsid w:val="000A0F61"/>
    <w:rsid w:val="000A2FCF"/>
    <w:rsid w:val="000A3CA6"/>
    <w:rsid w:val="000A43F5"/>
    <w:rsid w:val="000A64E5"/>
    <w:rsid w:val="000B0E83"/>
    <w:rsid w:val="000B1081"/>
    <w:rsid w:val="000B1D82"/>
    <w:rsid w:val="000B21E4"/>
    <w:rsid w:val="000B47BE"/>
    <w:rsid w:val="000B4BFC"/>
    <w:rsid w:val="000B4C87"/>
    <w:rsid w:val="000B5C52"/>
    <w:rsid w:val="000B62D1"/>
    <w:rsid w:val="000B74D0"/>
    <w:rsid w:val="000C0D35"/>
    <w:rsid w:val="000C1F42"/>
    <w:rsid w:val="000C7418"/>
    <w:rsid w:val="000C7722"/>
    <w:rsid w:val="000C77D2"/>
    <w:rsid w:val="000D0299"/>
    <w:rsid w:val="000D4028"/>
    <w:rsid w:val="000D5148"/>
    <w:rsid w:val="000D520C"/>
    <w:rsid w:val="000D55EA"/>
    <w:rsid w:val="000D5634"/>
    <w:rsid w:val="000D5A1C"/>
    <w:rsid w:val="000D62E0"/>
    <w:rsid w:val="000D65BA"/>
    <w:rsid w:val="000D6620"/>
    <w:rsid w:val="000D77B0"/>
    <w:rsid w:val="000E3572"/>
    <w:rsid w:val="000F1D6E"/>
    <w:rsid w:val="000F32D0"/>
    <w:rsid w:val="000F3C5D"/>
    <w:rsid w:val="000F5293"/>
    <w:rsid w:val="000F583D"/>
    <w:rsid w:val="000F6F70"/>
    <w:rsid w:val="00100ECC"/>
    <w:rsid w:val="00100F58"/>
    <w:rsid w:val="0010173F"/>
    <w:rsid w:val="001026FC"/>
    <w:rsid w:val="00102F85"/>
    <w:rsid w:val="00106B9F"/>
    <w:rsid w:val="001073C6"/>
    <w:rsid w:val="001100DB"/>
    <w:rsid w:val="00110163"/>
    <w:rsid w:val="00112073"/>
    <w:rsid w:val="00113BB5"/>
    <w:rsid w:val="00114817"/>
    <w:rsid w:val="00114D59"/>
    <w:rsid w:val="00115357"/>
    <w:rsid w:val="00115685"/>
    <w:rsid w:val="00115ACA"/>
    <w:rsid w:val="00115C5A"/>
    <w:rsid w:val="00116E1E"/>
    <w:rsid w:val="00120540"/>
    <w:rsid w:val="00121249"/>
    <w:rsid w:val="00122EFE"/>
    <w:rsid w:val="00123F73"/>
    <w:rsid w:val="00124799"/>
    <w:rsid w:val="001250E1"/>
    <w:rsid w:val="0012582D"/>
    <w:rsid w:val="001278F2"/>
    <w:rsid w:val="0013250C"/>
    <w:rsid w:val="0013327B"/>
    <w:rsid w:val="00133514"/>
    <w:rsid w:val="00133CE0"/>
    <w:rsid w:val="00134C14"/>
    <w:rsid w:val="001359F1"/>
    <w:rsid w:val="00135E29"/>
    <w:rsid w:val="00135EE8"/>
    <w:rsid w:val="001379DD"/>
    <w:rsid w:val="00140DA9"/>
    <w:rsid w:val="00141441"/>
    <w:rsid w:val="0014197D"/>
    <w:rsid w:val="0014206E"/>
    <w:rsid w:val="00144165"/>
    <w:rsid w:val="00150D58"/>
    <w:rsid w:val="001517DD"/>
    <w:rsid w:val="001517E1"/>
    <w:rsid w:val="00152505"/>
    <w:rsid w:val="001535F4"/>
    <w:rsid w:val="001540B7"/>
    <w:rsid w:val="00157B86"/>
    <w:rsid w:val="00160293"/>
    <w:rsid w:val="0016122F"/>
    <w:rsid w:val="001620C5"/>
    <w:rsid w:val="001628A8"/>
    <w:rsid w:val="00163076"/>
    <w:rsid w:val="00166C27"/>
    <w:rsid w:val="00170761"/>
    <w:rsid w:val="00170D95"/>
    <w:rsid w:val="00171D77"/>
    <w:rsid w:val="001751F6"/>
    <w:rsid w:val="00175345"/>
    <w:rsid w:val="00176A7F"/>
    <w:rsid w:val="0017782B"/>
    <w:rsid w:val="001858C3"/>
    <w:rsid w:val="0018656B"/>
    <w:rsid w:val="00187F5D"/>
    <w:rsid w:val="00190BAF"/>
    <w:rsid w:val="001925A1"/>
    <w:rsid w:val="001935AE"/>
    <w:rsid w:val="00195F81"/>
    <w:rsid w:val="00197DA0"/>
    <w:rsid w:val="001A086A"/>
    <w:rsid w:val="001A2C22"/>
    <w:rsid w:val="001A756E"/>
    <w:rsid w:val="001A7A16"/>
    <w:rsid w:val="001B09F2"/>
    <w:rsid w:val="001B5265"/>
    <w:rsid w:val="001B6CA3"/>
    <w:rsid w:val="001C021F"/>
    <w:rsid w:val="001C14AD"/>
    <w:rsid w:val="001C3CC0"/>
    <w:rsid w:val="001C40D1"/>
    <w:rsid w:val="001C498F"/>
    <w:rsid w:val="001C4996"/>
    <w:rsid w:val="001C55EF"/>
    <w:rsid w:val="001C5812"/>
    <w:rsid w:val="001C723B"/>
    <w:rsid w:val="001C7562"/>
    <w:rsid w:val="001D1841"/>
    <w:rsid w:val="001D1A93"/>
    <w:rsid w:val="001D32E0"/>
    <w:rsid w:val="001D3975"/>
    <w:rsid w:val="001E1162"/>
    <w:rsid w:val="001E17FB"/>
    <w:rsid w:val="001E181D"/>
    <w:rsid w:val="001E1F40"/>
    <w:rsid w:val="001E22AB"/>
    <w:rsid w:val="001E2ECC"/>
    <w:rsid w:val="001E4137"/>
    <w:rsid w:val="001E4576"/>
    <w:rsid w:val="001E4A1F"/>
    <w:rsid w:val="001E5A5D"/>
    <w:rsid w:val="001E64A8"/>
    <w:rsid w:val="001F0CED"/>
    <w:rsid w:val="001F1F73"/>
    <w:rsid w:val="001F23D9"/>
    <w:rsid w:val="001F2B1B"/>
    <w:rsid w:val="001F43BA"/>
    <w:rsid w:val="001F5A8D"/>
    <w:rsid w:val="00201B2C"/>
    <w:rsid w:val="00201CAD"/>
    <w:rsid w:val="00202DCC"/>
    <w:rsid w:val="0020319F"/>
    <w:rsid w:val="00205486"/>
    <w:rsid w:val="00206026"/>
    <w:rsid w:val="002060B3"/>
    <w:rsid w:val="002106F3"/>
    <w:rsid w:val="0021097D"/>
    <w:rsid w:val="00210AB5"/>
    <w:rsid w:val="002114F9"/>
    <w:rsid w:val="002126E3"/>
    <w:rsid w:val="00212903"/>
    <w:rsid w:val="00213C56"/>
    <w:rsid w:val="00215446"/>
    <w:rsid w:val="00215715"/>
    <w:rsid w:val="0022202A"/>
    <w:rsid w:val="00224C8E"/>
    <w:rsid w:val="00225762"/>
    <w:rsid w:val="0022605B"/>
    <w:rsid w:val="00226E01"/>
    <w:rsid w:val="00227236"/>
    <w:rsid w:val="00231C3D"/>
    <w:rsid w:val="002321AF"/>
    <w:rsid w:val="0023279D"/>
    <w:rsid w:val="00232DD5"/>
    <w:rsid w:val="00233DA0"/>
    <w:rsid w:val="00233F77"/>
    <w:rsid w:val="00234286"/>
    <w:rsid w:val="00235348"/>
    <w:rsid w:val="00236F5B"/>
    <w:rsid w:val="0023702A"/>
    <w:rsid w:val="00240154"/>
    <w:rsid w:val="00240179"/>
    <w:rsid w:val="002402F4"/>
    <w:rsid w:val="00243BD8"/>
    <w:rsid w:val="00243C05"/>
    <w:rsid w:val="00244EAE"/>
    <w:rsid w:val="00245893"/>
    <w:rsid w:val="00245A64"/>
    <w:rsid w:val="00251EE1"/>
    <w:rsid w:val="0025369C"/>
    <w:rsid w:val="00253F91"/>
    <w:rsid w:val="00254205"/>
    <w:rsid w:val="00254CA4"/>
    <w:rsid w:val="002565EE"/>
    <w:rsid w:val="00257023"/>
    <w:rsid w:val="0026211A"/>
    <w:rsid w:val="00262232"/>
    <w:rsid w:val="002622BC"/>
    <w:rsid w:val="00264B5B"/>
    <w:rsid w:val="00265A2C"/>
    <w:rsid w:val="00267384"/>
    <w:rsid w:val="00271FF3"/>
    <w:rsid w:val="0027305B"/>
    <w:rsid w:val="002749B1"/>
    <w:rsid w:val="002753DB"/>
    <w:rsid w:val="0027540B"/>
    <w:rsid w:val="00275A58"/>
    <w:rsid w:val="00276224"/>
    <w:rsid w:val="00276AA0"/>
    <w:rsid w:val="002772D7"/>
    <w:rsid w:val="00280073"/>
    <w:rsid w:val="002819B5"/>
    <w:rsid w:val="002824F9"/>
    <w:rsid w:val="0028345E"/>
    <w:rsid w:val="002841FB"/>
    <w:rsid w:val="002867B7"/>
    <w:rsid w:val="00286B9F"/>
    <w:rsid w:val="00287A8C"/>
    <w:rsid w:val="00291BC0"/>
    <w:rsid w:val="00292C5D"/>
    <w:rsid w:val="00295FC8"/>
    <w:rsid w:val="002960CC"/>
    <w:rsid w:val="002A1583"/>
    <w:rsid w:val="002A22FF"/>
    <w:rsid w:val="002A3B98"/>
    <w:rsid w:val="002A54CF"/>
    <w:rsid w:val="002A56BC"/>
    <w:rsid w:val="002A6C8B"/>
    <w:rsid w:val="002A7D50"/>
    <w:rsid w:val="002B1B84"/>
    <w:rsid w:val="002B240C"/>
    <w:rsid w:val="002B5677"/>
    <w:rsid w:val="002B742E"/>
    <w:rsid w:val="002B7556"/>
    <w:rsid w:val="002B7EE3"/>
    <w:rsid w:val="002C0294"/>
    <w:rsid w:val="002C096A"/>
    <w:rsid w:val="002C3C22"/>
    <w:rsid w:val="002C40D5"/>
    <w:rsid w:val="002D1B09"/>
    <w:rsid w:val="002D2046"/>
    <w:rsid w:val="002D20D5"/>
    <w:rsid w:val="002D4E86"/>
    <w:rsid w:val="002D7A0B"/>
    <w:rsid w:val="002E00F1"/>
    <w:rsid w:val="002E0E2F"/>
    <w:rsid w:val="002E1F1D"/>
    <w:rsid w:val="002E2D01"/>
    <w:rsid w:val="002E4D6F"/>
    <w:rsid w:val="002E564A"/>
    <w:rsid w:val="002E690F"/>
    <w:rsid w:val="002E6AEE"/>
    <w:rsid w:val="002E718E"/>
    <w:rsid w:val="002F0785"/>
    <w:rsid w:val="002F1123"/>
    <w:rsid w:val="002F3394"/>
    <w:rsid w:val="002F3B8F"/>
    <w:rsid w:val="002F61F1"/>
    <w:rsid w:val="002F6F3C"/>
    <w:rsid w:val="002F7580"/>
    <w:rsid w:val="00303976"/>
    <w:rsid w:val="00305BFC"/>
    <w:rsid w:val="0030656F"/>
    <w:rsid w:val="003116E8"/>
    <w:rsid w:val="00311C5C"/>
    <w:rsid w:val="003153A1"/>
    <w:rsid w:val="00316E84"/>
    <w:rsid w:val="00317483"/>
    <w:rsid w:val="00322138"/>
    <w:rsid w:val="003232CB"/>
    <w:rsid w:val="00323329"/>
    <w:rsid w:val="00323EF5"/>
    <w:rsid w:val="00324169"/>
    <w:rsid w:val="003252E5"/>
    <w:rsid w:val="00327DC8"/>
    <w:rsid w:val="0033421D"/>
    <w:rsid w:val="003345D9"/>
    <w:rsid w:val="00335479"/>
    <w:rsid w:val="00335EA3"/>
    <w:rsid w:val="00337212"/>
    <w:rsid w:val="00337C51"/>
    <w:rsid w:val="003405D3"/>
    <w:rsid w:val="0034086A"/>
    <w:rsid w:val="00340E9B"/>
    <w:rsid w:val="00342234"/>
    <w:rsid w:val="00342F78"/>
    <w:rsid w:val="0034578D"/>
    <w:rsid w:val="00346205"/>
    <w:rsid w:val="003464CA"/>
    <w:rsid w:val="0035164D"/>
    <w:rsid w:val="0035253C"/>
    <w:rsid w:val="00353799"/>
    <w:rsid w:val="0035426D"/>
    <w:rsid w:val="00354347"/>
    <w:rsid w:val="00355FC0"/>
    <w:rsid w:val="00356CEA"/>
    <w:rsid w:val="00360999"/>
    <w:rsid w:val="00361B90"/>
    <w:rsid w:val="003645E2"/>
    <w:rsid w:val="00364F90"/>
    <w:rsid w:val="00365980"/>
    <w:rsid w:val="0036599E"/>
    <w:rsid w:val="00366E71"/>
    <w:rsid w:val="00370A74"/>
    <w:rsid w:val="00372077"/>
    <w:rsid w:val="003722B4"/>
    <w:rsid w:val="0037234B"/>
    <w:rsid w:val="0037246C"/>
    <w:rsid w:val="003747DE"/>
    <w:rsid w:val="003807E3"/>
    <w:rsid w:val="00386673"/>
    <w:rsid w:val="00391032"/>
    <w:rsid w:val="00392697"/>
    <w:rsid w:val="003929A1"/>
    <w:rsid w:val="00392EF9"/>
    <w:rsid w:val="00394C4E"/>
    <w:rsid w:val="00394EE9"/>
    <w:rsid w:val="003953DC"/>
    <w:rsid w:val="00396520"/>
    <w:rsid w:val="00396CCA"/>
    <w:rsid w:val="003A1CA2"/>
    <w:rsid w:val="003A2900"/>
    <w:rsid w:val="003A2E75"/>
    <w:rsid w:val="003A3C7C"/>
    <w:rsid w:val="003A5078"/>
    <w:rsid w:val="003A5625"/>
    <w:rsid w:val="003A5B03"/>
    <w:rsid w:val="003A5CB2"/>
    <w:rsid w:val="003A6A33"/>
    <w:rsid w:val="003A7C0A"/>
    <w:rsid w:val="003B14E4"/>
    <w:rsid w:val="003B35E6"/>
    <w:rsid w:val="003B4067"/>
    <w:rsid w:val="003B45CB"/>
    <w:rsid w:val="003B70F5"/>
    <w:rsid w:val="003C1C04"/>
    <w:rsid w:val="003C1DCE"/>
    <w:rsid w:val="003C23FF"/>
    <w:rsid w:val="003C2B9E"/>
    <w:rsid w:val="003C4275"/>
    <w:rsid w:val="003C5995"/>
    <w:rsid w:val="003C5FD9"/>
    <w:rsid w:val="003C73E2"/>
    <w:rsid w:val="003C778C"/>
    <w:rsid w:val="003C784A"/>
    <w:rsid w:val="003D0A93"/>
    <w:rsid w:val="003D17E1"/>
    <w:rsid w:val="003D1A64"/>
    <w:rsid w:val="003D37B8"/>
    <w:rsid w:val="003D38D5"/>
    <w:rsid w:val="003D3B10"/>
    <w:rsid w:val="003D4765"/>
    <w:rsid w:val="003D6344"/>
    <w:rsid w:val="003D7D95"/>
    <w:rsid w:val="003E0450"/>
    <w:rsid w:val="003E06BA"/>
    <w:rsid w:val="003E1BDD"/>
    <w:rsid w:val="003E28A8"/>
    <w:rsid w:val="003E380D"/>
    <w:rsid w:val="003E3FA7"/>
    <w:rsid w:val="003E5282"/>
    <w:rsid w:val="003E6C8E"/>
    <w:rsid w:val="003E7A5D"/>
    <w:rsid w:val="003F0A72"/>
    <w:rsid w:val="003F0CB2"/>
    <w:rsid w:val="003F0D88"/>
    <w:rsid w:val="003F36AD"/>
    <w:rsid w:val="003F4279"/>
    <w:rsid w:val="003F438A"/>
    <w:rsid w:val="003F4EBE"/>
    <w:rsid w:val="003F6230"/>
    <w:rsid w:val="003F6D60"/>
    <w:rsid w:val="003F73BE"/>
    <w:rsid w:val="0040607D"/>
    <w:rsid w:val="004128DC"/>
    <w:rsid w:val="00413146"/>
    <w:rsid w:val="00413CD2"/>
    <w:rsid w:val="00415F1B"/>
    <w:rsid w:val="00415F34"/>
    <w:rsid w:val="00416DB9"/>
    <w:rsid w:val="00420D95"/>
    <w:rsid w:val="00420F2E"/>
    <w:rsid w:val="00421C3A"/>
    <w:rsid w:val="00424C0B"/>
    <w:rsid w:val="00425262"/>
    <w:rsid w:val="00425521"/>
    <w:rsid w:val="004262A7"/>
    <w:rsid w:val="00427088"/>
    <w:rsid w:val="00427A53"/>
    <w:rsid w:val="00430224"/>
    <w:rsid w:val="00433015"/>
    <w:rsid w:val="00433291"/>
    <w:rsid w:val="00436CC2"/>
    <w:rsid w:val="00437390"/>
    <w:rsid w:val="00440852"/>
    <w:rsid w:val="004452E7"/>
    <w:rsid w:val="00445751"/>
    <w:rsid w:val="00445ABA"/>
    <w:rsid w:val="00445E95"/>
    <w:rsid w:val="00452735"/>
    <w:rsid w:val="004538D7"/>
    <w:rsid w:val="0045530D"/>
    <w:rsid w:val="004555F5"/>
    <w:rsid w:val="004561CB"/>
    <w:rsid w:val="00456742"/>
    <w:rsid w:val="0045726B"/>
    <w:rsid w:val="00457673"/>
    <w:rsid w:val="00461A30"/>
    <w:rsid w:val="00463E3D"/>
    <w:rsid w:val="0046525B"/>
    <w:rsid w:val="004654D3"/>
    <w:rsid w:val="00472323"/>
    <w:rsid w:val="00473ADD"/>
    <w:rsid w:val="0047449F"/>
    <w:rsid w:val="00474B8B"/>
    <w:rsid w:val="0047529D"/>
    <w:rsid w:val="004803FD"/>
    <w:rsid w:val="00480540"/>
    <w:rsid w:val="00480814"/>
    <w:rsid w:val="00481B05"/>
    <w:rsid w:val="00482C62"/>
    <w:rsid w:val="00485355"/>
    <w:rsid w:val="00490265"/>
    <w:rsid w:val="00490BA5"/>
    <w:rsid w:val="00490EA2"/>
    <w:rsid w:val="00491DF1"/>
    <w:rsid w:val="00492623"/>
    <w:rsid w:val="00493430"/>
    <w:rsid w:val="00496C59"/>
    <w:rsid w:val="00497630"/>
    <w:rsid w:val="004A03C1"/>
    <w:rsid w:val="004A37A1"/>
    <w:rsid w:val="004A4A8B"/>
    <w:rsid w:val="004A51AE"/>
    <w:rsid w:val="004A5F1B"/>
    <w:rsid w:val="004A77EE"/>
    <w:rsid w:val="004B147C"/>
    <w:rsid w:val="004B236F"/>
    <w:rsid w:val="004B44D1"/>
    <w:rsid w:val="004B65AE"/>
    <w:rsid w:val="004B7129"/>
    <w:rsid w:val="004B71F8"/>
    <w:rsid w:val="004C008F"/>
    <w:rsid w:val="004C16A7"/>
    <w:rsid w:val="004C1715"/>
    <w:rsid w:val="004C39B1"/>
    <w:rsid w:val="004C3E83"/>
    <w:rsid w:val="004C6485"/>
    <w:rsid w:val="004C77A3"/>
    <w:rsid w:val="004D0CD5"/>
    <w:rsid w:val="004D0DED"/>
    <w:rsid w:val="004D2353"/>
    <w:rsid w:val="004D34B3"/>
    <w:rsid w:val="004D6156"/>
    <w:rsid w:val="004D629E"/>
    <w:rsid w:val="004D6870"/>
    <w:rsid w:val="004D6E59"/>
    <w:rsid w:val="004E5CA2"/>
    <w:rsid w:val="004E6455"/>
    <w:rsid w:val="004E7C8E"/>
    <w:rsid w:val="004F078A"/>
    <w:rsid w:val="004F15C2"/>
    <w:rsid w:val="004F27CC"/>
    <w:rsid w:val="004F37E9"/>
    <w:rsid w:val="004F3B9F"/>
    <w:rsid w:val="004F45D1"/>
    <w:rsid w:val="004F6497"/>
    <w:rsid w:val="004F70D2"/>
    <w:rsid w:val="004F7823"/>
    <w:rsid w:val="004F7A35"/>
    <w:rsid w:val="005003D7"/>
    <w:rsid w:val="00502B67"/>
    <w:rsid w:val="00502D25"/>
    <w:rsid w:val="00503A4C"/>
    <w:rsid w:val="00503B0C"/>
    <w:rsid w:val="00503BF6"/>
    <w:rsid w:val="00504776"/>
    <w:rsid w:val="00505F7E"/>
    <w:rsid w:val="00510740"/>
    <w:rsid w:val="005119A8"/>
    <w:rsid w:val="00511ED7"/>
    <w:rsid w:val="00516E4A"/>
    <w:rsid w:val="00520C60"/>
    <w:rsid w:val="0052162F"/>
    <w:rsid w:val="005231A0"/>
    <w:rsid w:val="005236D3"/>
    <w:rsid w:val="005244AA"/>
    <w:rsid w:val="005262A5"/>
    <w:rsid w:val="005306C1"/>
    <w:rsid w:val="00530725"/>
    <w:rsid w:val="00531DBB"/>
    <w:rsid w:val="005330DD"/>
    <w:rsid w:val="005351E6"/>
    <w:rsid w:val="005354BA"/>
    <w:rsid w:val="0053605A"/>
    <w:rsid w:val="00536111"/>
    <w:rsid w:val="00537A46"/>
    <w:rsid w:val="0054068E"/>
    <w:rsid w:val="00541DA1"/>
    <w:rsid w:val="00547E5B"/>
    <w:rsid w:val="00551218"/>
    <w:rsid w:val="00551E5C"/>
    <w:rsid w:val="0055206B"/>
    <w:rsid w:val="005530F3"/>
    <w:rsid w:val="005533B5"/>
    <w:rsid w:val="00553561"/>
    <w:rsid w:val="00553BA4"/>
    <w:rsid w:val="00553D78"/>
    <w:rsid w:val="00554D9E"/>
    <w:rsid w:val="00555548"/>
    <w:rsid w:val="00560EE5"/>
    <w:rsid w:val="00561661"/>
    <w:rsid w:val="00562497"/>
    <w:rsid w:val="00562E70"/>
    <w:rsid w:val="00567C33"/>
    <w:rsid w:val="005707F5"/>
    <w:rsid w:val="00571192"/>
    <w:rsid w:val="00571FC9"/>
    <w:rsid w:val="005733B5"/>
    <w:rsid w:val="005737F8"/>
    <w:rsid w:val="00574AE0"/>
    <w:rsid w:val="00575E35"/>
    <w:rsid w:val="0057602D"/>
    <w:rsid w:val="00576751"/>
    <w:rsid w:val="00584A88"/>
    <w:rsid w:val="00585224"/>
    <w:rsid w:val="00585E65"/>
    <w:rsid w:val="0058629F"/>
    <w:rsid w:val="005869B3"/>
    <w:rsid w:val="00590439"/>
    <w:rsid w:val="005907B1"/>
    <w:rsid w:val="00590908"/>
    <w:rsid w:val="005916B7"/>
    <w:rsid w:val="005937F6"/>
    <w:rsid w:val="00594277"/>
    <w:rsid w:val="005948E7"/>
    <w:rsid w:val="005A15C2"/>
    <w:rsid w:val="005A1D09"/>
    <w:rsid w:val="005A22A5"/>
    <w:rsid w:val="005A366C"/>
    <w:rsid w:val="005A3993"/>
    <w:rsid w:val="005A3CFF"/>
    <w:rsid w:val="005A4C08"/>
    <w:rsid w:val="005A4EED"/>
    <w:rsid w:val="005A6828"/>
    <w:rsid w:val="005B1E2D"/>
    <w:rsid w:val="005B3B5E"/>
    <w:rsid w:val="005B58DC"/>
    <w:rsid w:val="005B632C"/>
    <w:rsid w:val="005C05F3"/>
    <w:rsid w:val="005C0A5A"/>
    <w:rsid w:val="005C2457"/>
    <w:rsid w:val="005C2D18"/>
    <w:rsid w:val="005C489C"/>
    <w:rsid w:val="005C6BF3"/>
    <w:rsid w:val="005D170F"/>
    <w:rsid w:val="005D1F35"/>
    <w:rsid w:val="005D3C86"/>
    <w:rsid w:val="005D411C"/>
    <w:rsid w:val="005D434B"/>
    <w:rsid w:val="005D54B9"/>
    <w:rsid w:val="005D62AB"/>
    <w:rsid w:val="005D64B9"/>
    <w:rsid w:val="005E0513"/>
    <w:rsid w:val="005E066E"/>
    <w:rsid w:val="005E12D7"/>
    <w:rsid w:val="005E3783"/>
    <w:rsid w:val="005E4798"/>
    <w:rsid w:val="005E4F12"/>
    <w:rsid w:val="005E545F"/>
    <w:rsid w:val="005E5F54"/>
    <w:rsid w:val="005E7069"/>
    <w:rsid w:val="005F1B10"/>
    <w:rsid w:val="005F1BF8"/>
    <w:rsid w:val="005F1F94"/>
    <w:rsid w:val="005F52E1"/>
    <w:rsid w:val="005F6680"/>
    <w:rsid w:val="005F7FBC"/>
    <w:rsid w:val="0060004E"/>
    <w:rsid w:val="006008C5"/>
    <w:rsid w:val="00600D7E"/>
    <w:rsid w:val="00602A42"/>
    <w:rsid w:val="00605699"/>
    <w:rsid w:val="00606031"/>
    <w:rsid w:val="0060690E"/>
    <w:rsid w:val="00607CA4"/>
    <w:rsid w:val="006119E9"/>
    <w:rsid w:val="00611B8B"/>
    <w:rsid w:val="00611FB9"/>
    <w:rsid w:val="006121A0"/>
    <w:rsid w:val="006133B0"/>
    <w:rsid w:val="00613648"/>
    <w:rsid w:val="0061396E"/>
    <w:rsid w:val="00614EAF"/>
    <w:rsid w:val="0061576D"/>
    <w:rsid w:val="00615F5E"/>
    <w:rsid w:val="00616B4E"/>
    <w:rsid w:val="00616DF6"/>
    <w:rsid w:val="00621786"/>
    <w:rsid w:val="0062191D"/>
    <w:rsid w:val="00621F26"/>
    <w:rsid w:val="0062276C"/>
    <w:rsid w:val="00623BBB"/>
    <w:rsid w:val="00626227"/>
    <w:rsid w:val="00626FB7"/>
    <w:rsid w:val="00630854"/>
    <w:rsid w:val="006312CF"/>
    <w:rsid w:val="0063150A"/>
    <w:rsid w:val="0063161B"/>
    <w:rsid w:val="00631F1F"/>
    <w:rsid w:val="00632EFD"/>
    <w:rsid w:val="006341C0"/>
    <w:rsid w:val="00637A4B"/>
    <w:rsid w:val="00637E1C"/>
    <w:rsid w:val="006439D6"/>
    <w:rsid w:val="00644C38"/>
    <w:rsid w:val="0064509A"/>
    <w:rsid w:val="0064649F"/>
    <w:rsid w:val="00651988"/>
    <w:rsid w:val="00651A9C"/>
    <w:rsid w:val="00654D37"/>
    <w:rsid w:val="0065520F"/>
    <w:rsid w:val="00656A2B"/>
    <w:rsid w:val="00657421"/>
    <w:rsid w:val="00657E7C"/>
    <w:rsid w:val="006614BA"/>
    <w:rsid w:val="00661A15"/>
    <w:rsid w:val="006632D3"/>
    <w:rsid w:val="0066353E"/>
    <w:rsid w:val="00663687"/>
    <w:rsid w:val="006640DE"/>
    <w:rsid w:val="00666229"/>
    <w:rsid w:val="0066650F"/>
    <w:rsid w:val="00666CE1"/>
    <w:rsid w:val="006673C3"/>
    <w:rsid w:val="006701C7"/>
    <w:rsid w:val="00670D54"/>
    <w:rsid w:val="0067329C"/>
    <w:rsid w:val="00676284"/>
    <w:rsid w:val="00676DA3"/>
    <w:rsid w:val="00677BE7"/>
    <w:rsid w:val="0068044A"/>
    <w:rsid w:val="006814BC"/>
    <w:rsid w:val="006815A7"/>
    <w:rsid w:val="00681F19"/>
    <w:rsid w:val="006834E1"/>
    <w:rsid w:val="006868A5"/>
    <w:rsid w:val="00690421"/>
    <w:rsid w:val="00690721"/>
    <w:rsid w:val="006925A4"/>
    <w:rsid w:val="00692DA1"/>
    <w:rsid w:val="00693166"/>
    <w:rsid w:val="006956E8"/>
    <w:rsid w:val="00695882"/>
    <w:rsid w:val="006A018A"/>
    <w:rsid w:val="006A03DC"/>
    <w:rsid w:val="006A25EB"/>
    <w:rsid w:val="006A2C57"/>
    <w:rsid w:val="006A38DF"/>
    <w:rsid w:val="006A5E8F"/>
    <w:rsid w:val="006A74C7"/>
    <w:rsid w:val="006B0380"/>
    <w:rsid w:val="006B1DC3"/>
    <w:rsid w:val="006B2818"/>
    <w:rsid w:val="006B5D65"/>
    <w:rsid w:val="006B5F71"/>
    <w:rsid w:val="006B60CF"/>
    <w:rsid w:val="006C4F85"/>
    <w:rsid w:val="006D05DA"/>
    <w:rsid w:val="006D1FAB"/>
    <w:rsid w:val="006D222E"/>
    <w:rsid w:val="006D517F"/>
    <w:rsid w:val="006D5CE5"/>
    <w:rsid w:val="006D5D3B"/>
    <w:rsid w:val="006D6356"/>
    <w:rsid w:val="006D67A0"/>
    <w:rsid w:val="006E052B"/>
    <w:rsid w:val="006E210A"/>
    <w:rsid w:val="006E2494"/>
    <w:rsid w:val="006E370E"/>
    <w:rsid w:val="006E40AD"/>
    <w:rsid w:val="006E4FB7"/>
    <w:rsid w:val="006E7785"/>
    <w:rsid w:val="006F4BB8"/>
    <w:rsid w:val="006F58C5"/>
    <w:rsid w:val="006F7782"/>
    <w:rsid w:val="00700493"/>
    <w:rsid w:val="0070072A"/>
    <w:rsid w:val="00703DC1"/>
    <w:rsid w:val="00706094"/>
    <w:rsid w:val="00712446"/>
    <w:rsid w:val="007162D8"/>
    <w:rsid w:val="00717134"/>
    <w:rsid w:val="007200BE"/>
    <w:rsid w:val="0072061E"/>
    <w:rsid w:val="00720D10"/>
    <w:rsid w:val="00721354"/>
    <w:rsid w:val="007215BB"/>
    <w:rsid w:val="0072160F"/>
    <w:rsid w:val="00721EED"/>
    <w:rsid w:val="00723176"/>
    <w:rsid w:val="007247CA"/>
    <w:rsid w:val="007253F7"/>
    <w:rsid w:val="007263EB"/>
    <w:rsid w:val="00726BBF"/>
    <w:rsid w:val="00726CBE"/>
    <w:rsid w:val="00731711"/>
    <w:rsid w:val="0073193F"/>
    <w:rsid w:val="00731E4F"/>
    <w:rsid w:val="00731FFD"/>
    <w:rsid w:val="00733420"/>
    <w:rsid w:val="00733CFF"/>
    <w:rsid w:val="00735528"/>
    <w:rsid w:val="00735C84"/>
    <w:rsid w:val="00736EF8"/>
    <w:rsid w:val="00737100"/>
    <w:rsid w:val="007373BB"/>
    <w:rsid w:val="00737497"/>
    <w:rsid w:val="00742083"/>
    <w:rsid w:val="00745476"/>
    <w:rsid w:val="007456FE"/>
    <w:rsid w:val="00746CF6"/>
    <w:rsid w:val="00747EB1"/>
    <w:rsid w:val="0075237B"/>
    <w:rsid w:val="007526BC"/>
    <w:rsid w:val="00753238"/>
    <w:rsid w:val="007532F4"/>
    <w:rsid w:val="00753D82"/>
    <w:rsid w:val="00754ACD"/>
    <w:rsid w:val="007563EF"/>
    <w:rsid w:val="00757955"/>
    <w:rsid w:val="00757A32"/>
    <w:rsid w:val="00757B0C"/>
    <w:rsid w:val="007600FC"/>
    <w:rsid w:val="00760C69"/>
    <w:rsid w:val="00761630"/>
    <w:rsid w:val="00764C16"/>
    <w:rsid w:val="00767E74"/>
    <w:rsid w:val="007701A7"/>
    <w:rsid w:val="007706EA"/>
    <w:rsid w:val="007727E8"/>
    <w:rsid w:val="00772B17"/>
    <w:rsid w:val="00774674"/>
    <w:rsid w:val="007754C9"/>
    <w:rsid w:val="007775A3"/>
    <w:rsid w:val="007808CD"/>
    <w:rsid w:val="007842E1"/>
    <w:rsid w:val="00785EFE"/>
    <w:rsid w:val="00786AF7"/>
    <w:rsid w:val="00786EB2"/>
    <w:rsid w:val="00791196"/>
    <w:rsid w:val="00792274"/>
    <w:rsid w:val="0079233A"/>
    <w:rsid w:val="007935A0"/>
    <w:rsid w:val="00793A4A"/>
    <w:rsid w:val="00793C4E"/>
    <w:rsid w:val="00795A62"/>
    <w:rsid w:val="00795DDA"/>
    <w:rsid w:val="007968AD"/>
    <w:rsid w:val="00796F66"/>
    <w:rsid w:val="007A00BF"/>
    <w:rsid w:val="007A0336"/>
    <w:rsid w:val="007A0419"/>
    <w:rsid w:val="007A1253"/>
    <w:rsid w:val="007A3CCD"/>
    <w:rsid w:val="007A571D"/>
    <w:rsid w:val="007A585B"/>
    <w:rsid w:val="007A6D90"/>
    <w:rsid w:val="007A6F29"/>
    <w:rsid w:val="007B034B"/>
    <w:rsid w:val="007B29A0"/>
    <w:rsid w:val="007B43A2"/>
    <w:rsid w:val="007B450F"/>
    <w:rsid w:val="007B4F7D"/>
    <w:rsid w:val="007B7CB3"/>
    <w:rsid w:val="007C23CA"/>
    <w:rsid w:val="007C26B8"/>
    <w:rsid w:val="007C28EB"/>
    <w:rsid w:val="007C3E37"/>
    <w:rsid w:val="007C449D"/>
    <w:rsid w:val="007C66ED"/>
    <w:rsid w:val="007C758D"/>
    <w:rsid w:val="007D063B"/>
    <w:rsid w:val="007D1D96"/>
    <w:rsid w:val="007D5053"/>
    <w:rsid w:val="007D507D"/>
    <w:rsid w:val="007D54D2"/>
    <w:rsid w:val="007D7770"/>
    <w:rsid w:val="007E13C8"/>
    <w:rsid w:val="007E1A41"/>
    <w:rsid w:val="007E398A"/>
    <w:rsid w:val="007E4621"/>
    <w:rsid w:val="007E4C3B"/>
    <w:rsid w:val="007E66CF"/>
    <w:rsid w:val="007E6AEA"/>
    <w:rsid w:val="007E7495"/>
    <w:rsid w:val="007F09C9"/>
    <w:rsid w:val="007F1F16"/>
    <w:rsid w:val="007F3247"/>
    <w:rsid w:val="007F3394"/>
    <w:rsid w:val="007F4FEB"/>
    <w:rsid w:val="007F4FF3"/>
    <w:rsid w:val="007F6D6B"/>
    <w:rsid w:val="007F7231"/>
    <w:rsid w:val="007F793F"/>
    <w:rsid w:val="00812531"/>
    <w:rsid w:val="00814926"/>
    <w:rsid w:val="00815169"/>
    <w:rsid w:val="008164A6"/>
    <w:rsid w:val="00822A62"/>
    <w:rsid w:val="00823328"/>
    <w:rsid w:val="00824B96"/>
    <w:rsid w:val="008279D3"/>
    <w:rsid w:val="00830B4A"/>
    <w:rsid w:val="00832995"/>
    <w:rsid w:val="00832EBE"/>
    <w:rsid w:val="008335A4"/>
    <w:rsid w:val="0083449D"/>
    <w:rsid w:val="008344B8"/>
    <w:rsid w:val="00835A8E"/>
    <w:rsid w:val="00842495"/>
    <w:rsid w:val="00843EC6"/>
    <w:rsid w:val="008444DD"/>
    <w:rsid w:val="00845AA9"/>
    <w:rsid w:val="00846B93"/>
    <w:rsid w:val="00847B69"/>
    <w:rsid w:val="00851908"/>
    <w:rsid w:val="00853223"/>
    <w:rsid w:val="008544DE"/>
    <w:rsid w:val="008562B8"/>
    <w:rsid w:val="00857B01"/>
    <w:rsid w:val="00860B70"/>
    <w:rsid w:val="00860E47"/>
    <w:rsid w:val="00860F45"/>
    <w:rsid w:val="00861F72"/>
    <w:rsid w:val="00862253"/>
    <w:rsid w:val="00862B89"/>
    <w:rsid w:val="008634A7"/>
    <w:rsid w:val="0086406D"/>
    <w:rsid w:val="00866491"/>
    <w:rsid w:val="00867A8D"/>
    <w:rsid w:val="00870414"/>
    <w:rsid w:val="00873254"/>
    <w:rsid w:val="00874B06"/>
    <w:rsid w:val="00875908"/>
    <w:rsid w:val="00876CED"/>
    <w:rsid w:val="008807A3"/>
    <w:rsid w:val="008821D0"/>
    <w:rsid w:val="00885450"/>
    <w:rsid w:val="00892037"/>
    <w:rsid w:val="008920B9"/>
    <w:rsid w:val="008925F4"/>
    <w:rsid w:val="008944F4"/>
    <w:rsid w:val="00895CA5"/>
    <w:rsid w:val="00897A57"/>
    <w:rsid w:val="008A3B44"/>
    <w:rsid w:val="008A57F3"/>
    <w:rsid w:val="008A58C7"/>
    <w:rsid w:val="008A658B"/>
    <w:rsid w:val="008A6B0B"/>
    <w:rsid w:val="008A728E"/>
    <w:rsid w:val="008B32C7"/>
    <w:rsid w:val="008B331E"/>
    <w:rsid w:val="008B3CF2"/>
    <w:rsid w:val="008B4C1E"/>
    <w:rsid w:val="008B50B3"/>
    <w:rsid w:val="008B68B1"/>
    <w:rsid w:val="008B7645"/>
    <w:rsid w:val="008B7B9A"/>
    <w:rsid w:val="008B7F22"/>
    <w:rsid w:val="008C05EC"/>
    <w:rsid w:val="008C079D"/>
    <w:rsid w:val="008C1E45"/>
    <w:rsid w:val="008C2A92"/>
    <w:rsid w:val="008C2EFD"/>
    <w:rsid w:val="008C4F0F"/>
    <w:rsid w:val="008C6007"/>
    <w:rsid w:val="008D049A"/>
    <w:rsid w:val="008D080B"/>
    <w:rsid w:val="008D15A5"/>
    <w:rsid w:val="008D2928"/>
    <w:rsid w:val="008D2EFF"/>
    <w:rsid w:val="008D416A"/>
    <w:rsid w:val="008D4208"/>
    <w:rsid w:val="008D4B99"/>
    <w:rsid w:val="008D5135"/>
    <w:rsid w:val="008D524F"/>
    <w:rsid w:val="008E05EA"/>
    <w:rsid w:val="008E0932"/>
    <w:rsid w:val="008E5AE8"/>
    <w:rsid w:val="008E6D32"/>
    <w:rsid w:val="008F0EB8"/>
    <w:rsid w:val="008F1F42"/>
    <w:rsid w:val="008F43CD"/>
    <w:rsid w:val="008F4A2E"/>
    <w:rsid w:val="008F53A6"/>
    <w:rsid w:val="008F56E6"/>
    <w:rsid w:val="009008DD"/>
    <w:rsid w:val="00900D6C"/>
    <w:rsid w:val="00900EE9"/>
    <w:rsid w:val="00900FB7"/>
    <w:rsid w:val="00902483"/>
    <w:rsid w:val="00903937"/>
    <w:rsid w:val="00904BB9"/>
    <w:rsid w:val="00905F5A"/>
    <w:rsid w:val="00910345"/>
    <w:rsid w:val="0091237E"/>
    <w:rsid w:val="00914277"/>
    <w:rsid w:val="00914CF4"/>
    <w:rsid w:val="00915E02"/>
    <w:rsid w:val="00916003"/>
    <w:rsid w:val="00916DE4"/>
    <w:rsid w:val="00917476"/>
    <w:rsid w:val="0092029E"/>
    <w:rsid w:val="009217EA"/>
    <w:rsid w:val="00921F8D"/>
    <w:rsid w:val="00922077"/>
    <w:rsid w:val="00922B77"/>
    <w:rsid w:val="009231DE"/>
    <w:rsid w:val="00923C06"/>
    <w:rsid w:val="009255AE"/>
    <w:rsid w:val="00931433"/>
    <w:rsid w:val="00931611"/>
    <w:rsid w:val="00934669"/>
    <w:rsid w:val="00941F9B"/>
    <w:rsid w:val="009423A8"/>
    <w:rsid w:val="00942848"/>
    <w:rsid w:val="00943A19"/>
    <w:rsid w:val="009454E2"/>
    <w:rsid w:val="009456A4"/>
    <w:rsid w:val="009466E7"/>
    <w:rsid w:val="009469B2"/>
    <w:rsid w:val="009513E4"/>
    <w:rsid w:val="0095165D"/>
    <w:rsid w:val="0095649E"/>
    <w:rsid w:val="00956B80"/>
    <w:rsid w:val="00960F07"/>
    <w:rsid w:val="00961D76"/>
    <w:rsid w:val="00964902"/>
    <w:rsid w:val="00965A80"/>
    <w:rsid w:val="00967532"/>
    <w:rsid w:val="0097031A"/>
    <w:rsid w:val="009719E3"/>
    <w:rsid w:val="00971CA3"/>
    <w:rsid w:val="009725FA"/>
    <w:rsid w:val="00975165"/>
    <w:rsid w:val="00976B76"/>
    <w:rsid w:val="00980047"/>
    <w:rsid w:val="00981400"/>
    <w:rsid w:val="009834B5"/>
    <w:rsid w:val="009836D3"/>
    <w:rsid w:val="00983784"/>
    <w:rsid w:val="009843F5"/>
    <w:rsid w:val="00984776"/>
    <w:rsid w:val="00985932"/>
    <w:rsid w:val="00985C8C"/>
    <w:rsid w:val="00987CDB"/>
    <w:rsid w:val="0099000C"/>
    <w:rsid w:val="00992CC7"/>
    <w:rsid w:val="00996370"/>
    <w:rsid w:val="00996C20"/>
    <w:rsid w:val="0099767C"/>
    <w:rsid w:val="00997960"/>
    <w:rsid w:val="009A0EBD"/>
    <w:rsid w:val="009A37B4"/>
    <w:rsid w:val="009A3A15"/>
    <w:rsid w:val="009A4395"/>
    <w:rsid w:val="009A4EED"/>
    <w:rsid w:val="009A687B"/>
    <w:rsid w:val="009A74DA"/>
    <w:rsid w:val="009A7B02"/>
    <w:rsid w:val="009B4D79"/>
    <w:rsid w:val="009B6418"/>
    <w:rsid w:val="009B6C99"/>
    <w:rsid w:val="009C5AE1"/>
    <w:rsid w:val="009C63C3"/>
    <w:rsid w:val="009C7033"/>
    <w:rsid w:val="009C7AA7"/>
    <w:rsid w:val="009D009C"/>
    <w:rsid w:val="009D3235"/>
    <w:rsid w:val="009D4FDC"/>
    <w:rsid w:val="009D5906"/>
    <w:rsid w:val="009D60D6"/>
    <w:rsid w:val="009D671B"/>
    <w:rsid w:val="009D7B53"/>
    <w:rsid w:val="009E02CD"/>
    <w:rsid w:val="009E1649"/>
    <w:rsid w:val="009E3D4B"/>
    <w:rsid w:val="009E44D1"/>
    <w:rsid w:val="009E656A"/>
    <w:rsid w:val="009E66FC"/>
    <w:rsid w:val="009E7039"/>
    <w:rsid w:val="009E7A3E"/>
    <w:rsid w:val="009F2274"/>
    <w:rsid w:val="009F261D"/>
    <w:rsid w:val="009F5972"/>
    <w:rsid w:val="009F6227"/>
    <w:rsid w:val="009F779F"/>
    <w:rsid w:val="00A00203"/>
    <w:rsid w:val="00A00235"/>
    <w:rsid w:val="00A002E2"/>
    <w:rsid w:val="00A01EA1"/>
    <w:rsid w:val="00A025D5"/>
    <w:rsid w:val="00A02716"/>
    <w:rsid w:val="00A033DD"/>
    <w:rsid w:val="00A04AB5"/>
    <w:rsid w:val="00A061ED"/>
    <w:rsid w:val="00A062AC"/>
    <w:rsid w:val="00A10E02"/>
    <w:rsid w:val="00A11077"/>
    <w:rsid w:val="00A11F39"/>
    <w:rsid w:val="00A12AF3"/>
    <w:rsid w:val="00A12B94"/>
    <w:rsid w:val="00A12F16"/>
    <w:rsid w:val="00A158D9"/>
    <w:rsid w:val="00A16861"/>
    <w:rsid w:val="00A1763B"/>
    <w:rsid w:val="00A21042"/>
    <w:rsid w:val="00A22B5A"/>
    <w:rsid w:val="00A242AF"/>
    <w:rsid w:val="00A26807"/>
    <w:rsid w:val="00A26B82"/>
    <w:rsid w:val="00A30936"/>
    <w:rsid w:val="00A31317"/>
    <w:rsid w:val="00A313AF"/>
    <w:rsid w:val="00A31DCC"/>
    <w:rsid w:val="00A33512"/>
    <w:rsid w:val="00A33AB2"/>
    <w:rsid w:val="00A33FD5"/>
    <w:rsid w:val="00A3402A"/>
    <w:rsid w:val="00A34BF4"/>
    <w:rsid w:val="00A362CE"/>
    <w:rsid w:val="00A37F98"/>
    <w:rsid w:val="00A4058C"/>
    <w:rsid w:val="00A40963"/>
    <w:rsid w:val="00A421EC"/>
    <w:rsid w:val="00A4238D"/>
    <w:rsid w:val="00A508BC"/>
    <w:rsid w:val="00A50930"/>
    <w:rsid w:val="00A50A79"/>
    <w:rsid w:val="00A515EF"/>
    <w:rsid w:val="00A5261D"/>
    <w:rsid w:val="00A5439C"/>
    <w:rsid w:val="00A572E6"/>
    <w:rsid w:val="00A576DB"/>
    <w:rsid w:val="00A57AB6"/>
    <w:rsid w:val="00A600A7"/>
    <w:rsid w:val="00A608F6"/>
    <w:rsid w:val="00A63F0E"/>
    <w:rsid w:val="00A6675E"/>
    <w:rsid w:val="00A66A20"/>
    <w:rsid w:val="00A67590"/>
    <w:rsid w:val="00A700A7"/>
    <w:rsid w:val="00A70685"/>
    <w:rsid w:val="00A7157A"/>
    <w:rsid w:val="00A71743"/>
    <w:rsid w:val="00A72BB9"/>
    <w:rsid w:val="00A760E0"/>
    <w:rsid w:val="00A776E4"/>
    <w:rsid w:val="00A81316"/>
    <w:rsid w:val="00A81331"/>
    <w:rsid w:val="00A8163A"/>
    <w:rsid w:val="00A82C21"/>
    <w:rsid w:val="00A83714"/>
    <w:rsid w:val="00A83ED1"/>
    <w:rsid w:val="00A85053"/>
    <w:rsid w:val="00A874EC"/>
    <w:rsid w:val="00A90339"/>
    <w:rsid w:val="00A94099"/>
    <w:rsid w:val="00A9436E"/>
    <w:rsid w:val="00A96650"/>
    <w:rsid w:val="00A97301"/>
    <w:rsid w:val="00AA1F34"/>
    <w:rsid w:val="00AA2B6B"/>
    <w:rsid w:val="00AA4D49"/>
    <w:rsid w:val="00AA5F7F"/>
    <w:rsid w:val="00AA6588"/>
    <w:rsid w:val="00AA6976"/>
    <w:rsid w:val="00AA7E4D"/>
    <w:rsid w:val="00AB0078"/>
    <w:rsid w:val="00AB0B00"/>
    <w:rsid w:val="00AB0F87"/>
    <w:rsid w:val="00AB1059"/>
    <w:rsid w:val="00AB34B4"/>
    <w:rsid w:val="00AB391E"/>
    <w:rsid w:val="00AB3FC0"/>
    <w:rsid w:val="00AB4562"/>
    <w:rsid w:val="00AB46B6"/>
    <w:rsid w:val="00AB5B9E"/>
    <w:rsid w:val="00AC0D34"/>
    <w:rsid w:val="00AC129A"/>
    <w:rsid w:val="00AC130D"/>
    <w:rsid w:val="00AC1497"/>
    <w:rsid w:val="00AC33A6"/>
    <w:rsid w:val="00AC4F4F"/>
    <w:rsid w:val="00AC4FE5"/>
    <w:rsid w:val="00AC53FA"/>
    <w:rsid w:val="00AD06B4"/>
    <w:rsid w:val="00AD19CF"/>
    <w:rsid w:val="00AD2287"/>
    <w:rsid w:val="00AD2EF9"/>
    <w:rsid w:val="00AD373A"/>
    <w:rsid w:val="00AD37D2"/>
    <w:rsid w:val="00AD4E82"/>
    <w:rsid w:val="00AD56E6"/>
    <w:rsid w:val="00AE0784"/>
    <w:rsid w:val="00AE241D"/>
    <w:rsid w:val="00AE3C29"/>
    <w:rsid w:val="00AE4911"/>
    <w:rsid w:val="00AE566F"/>
    <w:rsid w:val="00AE5D22"/>
    <w:rsid w:val="00AE6A13"/>
    <w:rsid w:val="00AE6B4F"/>
    <w:rsid w:val="00AE6F61"/>
    <w:rsid w:val="00AE7E7C"/>
    <w:rsid w:val="00AF1C0F"/>
    <w:rsid w:val="00AF2124"/>
    <w:rsid w:val="00AF29DE"/>
    <w:rsid w:val="00AF2C25"/>
    <w:rsid w:val="00AF56EC"/>
    <w:rsid w:val="00AF57AF"/>
    <w:rsid w:val="00B01849"/>
    <w:rsid w:val="00B07C92"/>
    <w:rsid w:val="00B10683"/>
    <w:rsid w:val="00B11220"/>
    <w:rsid w:val="00B1182C"/>
    <w:rsid w:val="00B11BB3"/>
    <w:rsid w:val="00B1247D"/>
    <w:rsid w:val="00B131B4"/>
    <w:rsid w:val="00B142A4"/>
    <w:rsid w:val="00B147B0"/>
    <w:rsid w:val="00B1615D"/>
    <w:rsid w:val="00B17542"/>
    <w:rsid w:val="00B21784"/>
    <w:rsid w:val="00B21EAA"/>
    <w:rsid w:val="00B236E5"/>
    <w:rsid w:val="00B23B55"/>
    <w:rsid w:val="00B24D53"/>
    <w:rsid w:val="00B24D7E"/>
    <w:rsid w:val="00B252B3"/>
    <w:rsid w:val="00B25684"/>
    <w:rsid w:val="00B27831"/>
    <w:rsid w:val="00B309BB"/>
    <w:rsid w:val="00B3103D"/>
    <w:rsid w:val="00B323B7"/>
    <w:rsid w:val="00B3256A"/>
    <w:rsid w:val="00B32B31"/>
    <w:rsid w:val="00B33ED6"/>
    <w:rsid w:val="00B36641"/>
    <w:rsid w:val="00B36C42"/>
    <w:rsid w:val="00B36C9C"/>
    <w:rsid w:val="00B37901"/>
    <w:rsid w:val="00B4011C"/>
    <w:rsid w:val="00B436FA"/>
    <w:rsid w:val="00B437E6"/>
    <w:rsid w:val="00B453AF"/>
    <w:rsid w:val="00B4541C"/>
    <w:rsid w:val="00B463CB"/>
    <w:rsid w:val="00B4785B"/>
    <w:rsid w:val="00B50197"/>
    <w:rsid w:val="00B52451"/>
    <w:rsid w:val="00B615A2"/>
    <w:rsid w:val="00B61B80"/>
    <w:rsid w:val="00B62B9E"/>
    <w:rsid w:val="00B63F91"/>
    <w:rsid w:val="00B64635"/>
    <w:rsid w:val="00B65A72"/>
    <w:rsid w:val="00B7023F"/>
    <w:rsid w:val="00B74001"/>
    <w:rsid w:val="00B81ECC"/>
    <w:rsid w:val="00B827E8"/>
    <w:rsid w:val="00B842F0"/>
    <w:rsid w:val="00B85C23"/>
    <w:rsid w:val="00B86504"/>
    <w:rsid w:val="00B870F4"/>
    <w:rsid w:val="00B87613"/>
    <w:rsid w:val="00B91863"/>
    <w:rsid w:val="00B91C87"/>
    <w:rsid w:val="00B9234D"/>
    <w:rsid w:val="00B93DBF"/>
    <w:rsid w:val="00B95815"/>
    <w:rsid w:val="00B96055"/>
    <w:rsid w:val="00B9732B"/>
    <w:rsid w:val="00BA033C"/>
    <w:rsid w:val="00BA1B9D"/>
    <w:rsid w:val="00BA1F25"/>
    <w:rsid w:val="00BA2DD5"/>
    <w:rsid w:val="00BA6CA4"/>
    <w:rsid w:val="00BB1420"/>
    <w:rsid w:val="00BB1B61"/>
    <w:rsid w:val="00BB211C"/>
    <w:rsid w:val="00BB2F95"/>
    <w:rsid w:val="00BB3159"/>
    <w:rsid w:val="00BB45EB"/>
    <w:rsid w:val="00BB4B36"/>
    <w:rsid w:val="00BB60F2"/>
    <w:rsid w:val="00BB69A0"/>
    <w:rsid w:val="00BB70F1"/>
    <w:rsid w:val="00BB777D"/>
    <w:rsid w:val="00BC04CD"/>
    <w:rsid w:val="00BC2178"/>
    <w:rsid w:val="00BC4C81"/>
    <w:rsid w:val="00BC73C2"/>
    <w:rsid w:val="00BC76EC"/>
    <w:rsid w:val="00BC7D44"/>
    <w:rsid w:val="00BD0A97"/>
    <w:rsid w:val="00BD6288"/>
    <w:rsid w:val="00BD6EB0"/>
    <w:rsid w:val="00BD6EEE"/>
    <w:rsid w:val="00BE095B"/>
    <w:rsid w:val="00BE0E47"/>
    <w:rsid w:val="00BE0FA8"/>
    <w:rsid w:val="00BE47F4"/>
    <w:rsid w:val="00BE49E3"/>
    <w:rsid w:val="00BE6BA0"/>
    <w:rsid w:val="00BF0463"/>
    <w:rsid w:val="00BF087D"/>
    <w:rsid w:val="00BF0DC2"/>
    <w:rsid w:val="00BF3A2D"/>
    <w:rsid w:val="00BF4B25"/>
    <w:rsid w:val="00BF4DD3"/>
    <w:rsid w:val="00BF53A7"/>
    <w:rsid w:val="00BF6EDB"/>
    <w:rsid w:val="00BF78CB"/>
    <w:rsid w:val="00C01385"/>
    <w:rsid w:val="00C021EB"/>
    <w:rsid w:val="00C05C18"/>
    <w:rsid w:val="00C06589"/>
    <w:rsid w:val="00C101BE"/>
    <w:rsid w:val="00C11E9A"/>
    <w:rsid w:val="00C124B3"/>
    <w:rsid w:val="00C12B4F"/>
    <w:rsid w:val="00C155DB"/>
    <w:rsid w:val="00C1587F"/>
    <w:rsid w:val="00C15B71"/>
    <w:rsid w:val="00C16F94"/>
    <w:rsid w:val="00C2028C"/>
    <w:rsid w:val="00C20814"/>
    <w:rsid w:val="00C24216"/>
    <w:rsid w:val="00C252C6"/>
    <w:rsid w:val="00C25CEC"/>
    <w:rsid w:val="00C26035"/>
    <w:rsid w:val="00C269C0"/>
    <w:rsid w:val="00C2737B"/>
    <w:rsid w:val="00C30D41"/>
    <w:rsid w:val="00C31E18"/>
    <w:rsid w:val="00C320B9"/>
    <w:rsid w:val="00C3234E"/>
    <w:rsid w:val="00C324F4"/>
    <w:rsid w:val="00C331BC"/>
    <w:rsid w:val="00C33969"/>
    <w:rsid w:val="00C344DE"/>
    <w:rsid w:val="00C35930"/>
    <w:rsid w:val="00C3746E"/>
    <w:rsid w:val="00C41094"/>
    <w:rsid w:val="00C4411B"/>
    <w:rsid w:val="00C470F3"/>
    <w:rsid w:val="00C473F9"/>
    <w:rsid w:val="00C5164B"/>
    <w:rsid w:val="00C52536"/>
    <w:rsid w:val="00C532A8"/>
    <w:rsid w:val="00C53DFD"/>
    <w:rsid w:val="00C54890"/>
    <w:rsid w:val="00C54A36"/>
    <w:rsid w:val="00C5625E"/>
    <w:rsid w:val="00C57D6A"/>
    <w:rsid w:val="00C61CA4"/>
    <w:rsid w:val="00C63427"/>
    <w:rsid w:val="00C63C0D"/>
    <w:rsid w:val="00C6478E"/>
    <w:rsid w:val="00C64F3E"/>
    <w:rsid w:val="00C66211"/>
    <w:rsid w:val="00C66637"/>
    <w:rsid w:val="00C67380"/>
    <w:rsid w:val="00C67E17"/>
    <w:rsid w:val="00C706F4"/>
    <w:rsid w:val="00C71DD0"/>
    <w:rsid w:val="00C72BCC"/>
    <w:rsid w:val="00C732FB"/>
    <w:rsid w:val="00C74896"/>
    <w:rsid w:val="00C807F3"/>
    <w:rsid w:val="00C81E6D"/>
    <w:rsid w:val="00C865DD"/>
    <w:rsid w:val="00C866DB"/>
    <w:rsid w:val="00C874E5"/>
    <w:rsid w:val="00C90B18"/>
    <w:rsid w:val="00C9171E"/>
    <w:rsid w:val="00C92B47"/>
    <w:rsid w:val="00C92FA5"/>
    <w:rsid w:val="00C96812"/>
    <w:rsid w:val="00CA009A"/>
    <w:rsid w:val="00CA1493"/>
    <w:rsid w:val="00CA2EB6"/>
    <w:rsid w:val="00CA5531"/>
    <w:rsid w:val="00CA5CFC"/>
    <w:rsid w:val="00CA60A4"/>
    <w:rsid w:val="00CA62B5"/>
    <w:rsid w:val="00CA6839"/>
    <w:rsid w:val="00CA7154"/>
    <w:rsid w:val="00CB0CD5"/>
    <w:rsid w:val="00CB2678"/>
    <w:rsid w:val="00CB50B8"/>
    <w:rsid w:val="00CB53BD"/>
    <w:rsid w:val="00CB694E"/>
    <w:rsid w:val="00CC0AA6"/>
    <w:rsid w:val="00CC0C48"/>
    <w:rsid w:val="00CC19B5"/>
    <w:rsid w:val="00CC1BB8"/>
    <w:rsid w:val="00CC2E49"/>
    <w:rsid w:val="00CC4C54"/>
    <w:rsid w:val="00CC718B"/>
    <w:rsid w:val="00CD0D24"/>
    <w:rsid w:val="00CD136D"/>
    <w:rsid w:val="00CD3583"/>
    <w:rsid w:val="00CD4013"/>
    <w:rsid w:val="00CD532E"/>
    <w:rsid w:val="00CD5D62"/>
    <w:rsid w:val="00CD71D3"/>
    <w:rsid w:val="00CD79A9"/>
    <w:rsid w:val="00CE0CE9"/>
    <w:rsid w:val="00CE27D9"/>
    <w:rsid w:val="00CE44F4"/>
    <w:rsid w:val="00CE5120"/>
    <w:rsid w:val="00CE5ACA"/>
    <w:rsid w:val="00CE5AF1"/>
    <w:rsid w:val="00CE5F2F"/>
    <w:rsid w:val="00CE6F10"/>
    <w:rsid w:val="00CF33F1"/>
    <w:rsid w:val="00CF54A4"/>
    <w:rsid w:val="00CF7AB3"/>
    <w:rsid w:val="00D00F17"/>
    <w:rsid w:val="00D01C85"/>
    <w:rsid w:val="00D056EC"/>
    <w:rsid w:val="00D06BB5"/>
    <w:rsid w:val="00D10275"/>
    <w:rsid w:val="00D10374"/>
    <w:rsid w:val="00D107F7"/>
    <w:rsid w:val="00D10AB2"/>
    <w:rsid w:val="00D121D1"/>
    <w:rsid w:val="00D130D1"/>
    <w:rsid w:val="00D13F3B"/>
    <w:rsid w:val="00D1419B"/>
    <w:rsid w:val="00D144D7"/>
    <w:rsid w:val="00D14715"/>
    <w:rsid w:val="00D1716D"/>
    <w:rsid w:val="00D20F0E"/>
    <w:rsid w:val="00D23485"/>
    <w:rsid w:val="00D25745"/>
    <w:rsid w:val="00D274D9"/>
    <w:rsid w:val="00D279B3"/>
    <w:rsid w:val="00D34300"/>
    <w:rsid w:val="00D34A98"/>
    <w:rsid w:val="00D3601D"/>
    <w:rsid w:val="00D36AAE"/>
    <w:rsid w:val="00D3715B"/>
    <w:rsid w:val="00D43B55"/>
    <w:rsid w:val="00D46FFA"/>
    <w:rsid w:val="00D4716D"/>
    <w:rsid w:val="00D47DC8"/>
    <w:rsid w:val="00D53B97"/>
    <w:rsid w:val="00D54E9A"/>
    <w:rsid w:val="00D55892"/>
    <w:rsid w:val="00D618E1"/>
    <w:rsid w:val="00D7000E"/>
    <w:rsid w:val="00D7005B"/>
    <w:rsid w:val="00D723CA"/>
    <w:rsid w:val="00D72FE4"/>
    <w:rsid w:val="00D73F6E"/>
    <w:rsid w:val="00D75C3A"/>
    <w:rsid w:val="00D803F7"/>
    <w:rsid w:val="00D85AD9"/>
    <w:rsid w:val="00D86CC0"/>
    <w:rsid w:val="00D87C43"/>
    <w:rsid w:val="00D87C89"/>
    <w:rsid w:val="00D908E6"/>
    <w:rsid w:val="00D944EE"/>
    <w:rsid w:val="00D9540B"/>
    <w:rsid w:val="00D96997"/>
    <w:rsid w:val="00D970E3"/>
    <w:rsid w:val="00D97689"/>
    <w:rsid w:val="00DA0BC7"/>
    <w:rsid w:val="00DA129B"/>
    <w:rsid w:val="00DA47F2"/>
    <w:rsid w:val="00DA4C0E"/>
    <w:rsid w:val="00DB2AAB"/>
    <w:rsid w:val="00DB2CA4"/>
    <w:rsid w:val="00DB2EB7"/>
    <w:rsid w:val="00DB33AD"/>
    <w:rsid w:val="00DB3A4D"/>
    <w:rsid w:val="00DB58EA"/>
    <w:rsid w:val="00DC373D"/>
    <w:rsid w:val="00DC422E"/>
    <w:rsid w:val="00DC4ABC"/>
    <w:rsid w:val="00DC4CF0"/>
    <w:rsid w:val="00DC5F3E"/>
    <w:rsid w:val="00DC77D4"/>
    <w:rsid w:val="00DD280A"/>
    <w:rsid w:val="00DD31EA"/>
    <w:rsid w:val="00DD4B91"/>
    <w:rsid w:val="00DD4FE6"/>
    <w:rsid w:val="00DD669A"/>
    <w:rsid w:val="00DD713A"/>
    <w:rsid w:val="00DD7732"/>
    <w:rsid w:val="00DE14FB"/>
    <w:rsid w:val="00DE26A6"/>
    <w:rsid w:val="00DE3986"/>
    <w:rsid w:val="00DE41C7"/>
    <w:rsid w:val="00DE77C5"/>
    <w:rsid w:val="00DE7A99"/>
    <w:rsid w:val="00DF02D2"/>
    <w:rsid w:val="00DF1051"/>
    <w:rsid w:val="00DF2315"/>
    <w:rsid w:val="00DF2D54"/>
    <w:rsid w:val="00DF41E7"/>
    <w:rsid w:val="00DF427B"/>
    <w:rsid w:val="00DF6E7A"/>
    <w:rsid w:val="00DF71B4"/>
    <w:rsid w:val="00DF730D"/>
    <w:rsid w:val="00DF7DF2"/>
    <w:rsid w:val="00E026C3"/>
    <w:rsid w:val="00E07AFC"/>
    <w:rsid w:val="00E1026D"/>
    <w:rsid w:val="00E124E5"/>
    <w:rsid w:val="00E1266B"/>
    <w:rsid w:val="00E12E36"/>
    <w:rsid w:val="00E13363"/>
    <w:rsid w:val="00E13CD2"/>
    <w:rsid w:val="00E15136"/>
    <w:rsid w:val="00E1515D"/>
    <w:rsid w:val="00E15DA6"/>
    <w:rsid w:val="00E15F5C"/>
    <w:rsid w:val="00E1625F"/>
    <w:rsid w:val="00E20B55"/>
    <w:rsid w:val="00E21C72"/>
    <w:rsid w:val="00E21CAC"/>
    <w:rsid w:val="00E232E2"/>
    <w:rsid w:val="00E253DB"/>
    <w:rsid w:val="00E27331"/>
    <w:rsid w:val="00E2785D"/>
    <w:rsid w:val="00E30EE5"/>
    <w:rsid w:val="00E3311E"/>
    <w:rsid w:val="00E332AC"/>
    <w:rsid w:val="00E338DE"/>
    <w:rsid w:val="00E33A17"/>
    <w:rsid w:val="00E34D81"/>
    <w:rsid w:val="00E36C48"/>
    <w:rsid w:val="00E36E4B"/>
    <w:rsid w:val="00E412F2"/>
    <w:rsid w:val="00E42717"/>
    <w:rsid w:val="00E42C2F"/>
    <w:rsid w:val="00E468C3"/>
    <w:rsid w:val="00E46CA6"/>
    <w:rsid w:val="00E47016"/>
    <w:rsid w:val="00E528F2"/>
    <w:rsid w:val="00E53184"/>
    <w:rsid w:val="00E53195"/>
    <w:rsid w:val="00E5457B"/>
    <w:rsid w:val="00E547CA"/>
    <w:rsid w:val="00E54C5D"/>
    <w:rsid w:val="00E5634E"/>
    <w:rsid w:val="00E5655A"/>
    <w:rsid w:val="00E57BE9"/>
    <w:rsid w:val="00E60866"/>
    <w:rsid w:val="00E61420"/>
    <w:rsid w:val="00E616BA"/>
    <w:rsid w:val="00E61804"/>
    <w:rsid w:val="00E63AF9"/>
    <w:rsid w:val="00E65784"/>
    <w:rsid w:val="00E65A00"/>
    <w:rsid w:val="00E66AEE"/>
    <w:rsid w:val="00E67FFD"/>
    <w:rsid w:val="00E70D98"/>
    <w:rsid w:val="00E71B82"/>
    <w:rsid w:val="00E749C4"/>
    <w:rsid w:val="00E75F91"/>
    <w:rsid w:val="00E76882"/>
    <w:rsid w:val="00E77070"/>
    <w:rsid w:val="00E8028F"/>
    <w:rsid w:val="00E80442"/>
    <w:rsid w:val="00E8163A"/>
    <w:rsid w:val="00E824D3"/>
    <w:rsid w:val="00E83ABE"/>
    <w:rsid w:val="00E8573D"/>
    <w:rsid w:val="00E85C0E"/>
    <w:rsid w:val="00E85DC7"/>
    <w:rsid w:val="00E85F40"/>
    <w:rsid w:val="00E86E3B"/>
    <w:rsid w:val="00E87745"/>
    <w:rsid w:val="00E905CC"/>
    <w:rsid w:val="00E90B81"/>
    <w:rsid w:val="00E91467"/>
    <w:rsid w:val="00E91656"/>
    <w:rsid w:val="00E92398"/>
    <w:rsid w:val="00E93345"/>
    <w:rsid w:val="00E9385E"/>
    <w:rsid w:val="00E95A30"/>
    <w:rsid w:val="00E9614E"/>
    <w:rsid w:val="00EA00C0"/>
    <w:rsid w:val="00EA34E7"/>
    <w:rsid w:val="00EA36BA"/>
    <w:rsid w:val="00EA4487"/>
    <w:rsid w:val="00EA4558"/>
    <w:rsid w:val="00EB1AC8"/>
    <w:rsid w:val="00EB1B56"/>
    <w:rsid w:val="00EB7A55"/>
    <w:rsid w:val="00EC0737"/>
    <w:rsid w:val="00EC07FE"/>
    <w:rsid w:val="00EC1817"/>
    <w:rsid w:val="00EC2BB1"/>
    <w:rsid w:val="00EC61EF"/>
    <w:rsid w:val="00EC6884"/>
    <w:rsid w:val="00ED1403"/>
    <w:rsid w:val="00ED1AC2"/>
    <w:rsid w:val="00ED3468"/>
    <w:rsid w:val="00ED3B8A"/>
    <w:rsid w:val="00ED48F8"/>
    <w:rsid w:val="00ED661A"/>
    <w:rsid w:val="00ED6FF9"/>
    <w:rsid w:val="00ED700B"/>
    <w:rsid w:val="00ED7A5F"/>
    <w:rsid w:val="00EE0858"/>
    <w:rsid w:val="00EE0A3E"/>
    <w:rsid w:val="00EE23FC"/>
    <w:rsid w:val="00EE285A"/>
    <w:rsid w:val="00EE2C31"/>
    <w:rsid w:val="00EE5FD2"/>
    <w:rsid w:val="00EE6DB7"/>
    <w:rsid w:val="00EF0364"/>
    <w:rsid w:val="00EF13D7"/>
    <w:rsid w:val="00EF1506"/>
    <w:rsid w:val="00EF1850"/>
    <w:rsid w:val="00EF1916"/>
    <w:rsid w:val="00EF40B1"/>
    <w:rsid w:val="00EF4ED3"/>
    <w:rsid w:val="00EF5122"/>
    <w:rsid w:val="00EF6196"/>
    <w:rsid w:val="00F00695"/>
    <w:rsid w:val="00F01BF0"/>
    <w:rsid w:val="00F027F3"/>
    <w:rsid w:val="00F02C68"/>
    <w:rsid w:val="00F04014"/>
    <w:rsid w:val="00F076CF"/>
    <w:rsid w:val="00F11563"/>
    <w:rsid w:val="00F11E31"/>
    <w:rsid w:val="00F123D0"/>
    <w:rsid w:val="00F14552"/>
    <w:rsid w:val="00F14812"/>
    <w:rsid w:val="00F158E4"/>
    <w:rsid w:val="00F17683"/>
    <w:rsid w:val="00F17B41"/>
    <w:rsid w:val="00F21495"/>
    <w:rsid w:val="00F22034"/>
    <w:rsid w:val="00F231F1"/>
    <w:rsid w:val="00F23289"/>
    <w:rsid w:val="00F23D1D"/>
    <w:rsid w:val="00F25DE3"/>
    <w:rsid w:val="00F26A9F"/>
    <w:rsid w:val="00F270F6"/>
    <w:rsid w:val="00F3147D"/>
    <w:rsid w:val="00F33547"/>
    <w:rsid w:val="00F339A2"/>
    <w:rsid w:val="00F33DC4"/>
    <w:rsid w:val="00F36F32"/>
    <w:rsid w:val="00F416C7"/>
    <w:rsid w:val="00F41B71"/>
    <w:rsid w:val="00F42A83"/>
    <w:rsid w:val="00F42AA9"/>
    <w:rsid w:val="00F4653A"/>
    <w:rsid w:val="00F46E87"/>
    <w:rsid w:val="00F47C2D"/>
    <w:rsid w:val="00F5053D"/>
    <w:rsid w:val="00F50540"/>
    <w:rsid w:val="00F51459"/>
    <w:rsid w:val="00F51CB4"/>
    <w:rsid w:val="00F5334D"/>
    <w:rsid w:val="00F53657"/>
    <w:rsid w:val="00F548C6"/>
    <w:rsid w:val="00F564A8"/>
    <w:rsid w:val="00F60C5E"/>
    <w:rsid w:val="00F6297B"/>
    <w:rsid w:val="00F63523"/>
    <w:rsid w:val="00F63F66"/>
    <w:rsid w:val="00F6658F"/>
    <w:rsid w:val="00F71779"/>
    <w:rsid w:val="00F72A06"/>
    <w:rsid w:val="00F75024"/>
    <w:rsid w:val="00F807D5"/>
    <w:rsid w:val="00F80AF7"/>
    <w:rsid w:val="00F819CD"/>
    <w:rsid w:val="00F8239B"/>
    <w:rsid w:val="00F82869"/>
    <w:rsid w:val="00F8315A"/>
    <w:rsid w:val="00F90FB5"/>
    <w:rsid w:val="00F91314"/>
    <w:rsid w:val="00F91D98"/>
    <w:rsid w:val="00F952E8"/>
    <w:rsid w:val="00F95AD1"/>
    <w:rsid w:val="00F9672A"/>
    <w:rsid w:val="00FA0479"/>
    <w:rsid w:val="00FA12C4"/>
    <w:rsid w:val="00FA22A7"/>
    <w:rsid w:val="00FA5403"/>
    <w:rsid w:val="00FA5BF9"/>
    <w:rsid w:val="00FB2392"/>
    <w:rsid w:val="00FB23B7"/>
    <w:rsid w:val="00FB2B68"/>
    <w:rsid w:val="00FB3123"/>
    <w:rsid w:val="00FB32A0"/>
    <w:rsid w:val="00FB3A78"/>
    <w:rsid w:val="00FB56B0"/>
    <w:rsid w:val="00FB5F33"/>
    <w:rsid w:val="00FB73E5"/>
    <w:rsid w:val="00FB7D03"/>
    <w:rsid w:val="00FC3DBE"/>
    <w:rsid w:val="00FC6212"/>
    <w:rsid w:val="00FC696F"/>
    <w:rsid w:val="00FD0838"/>
    <w:rsid w:val="00FD0A7D"/>
    <w:rsid w:val="00FD1C3E"/>
    <w:rsid w:val="00FD2151"/>
    <w:rsid w:val="00FD379C"/>
    <w:rsid w:val="00FD4AD0"/>
    <w:rsid w:val="00FD7246"/>
    <w:rsid w:val="00FD7785"/>
    <w:rsid w:val="00FD791E"/>
    <w:rsid w:val="00FE4AF6"/>
    <w:rsid w:val="00FE5533"/>
    <w:rsid w:val="00FE6DE2"/>
    <w:rsid w:val="00FF0086"/>
    <w:rsid w:val="00FF1812"/>
    <w:rsid w:val="00FF32AD"/>
    <w:rsid w:val="00FF3F0A"/>
    <w:rsid w:val="00FF48B7"/>
    <w:rsid w:val="00FF4E72"/>
    <w:rsid w:val="00FF5374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."/>
  <w:listSeparator w:val=","/>
  <w14:docId w14:val="3581447C"/>
  <w15:docId w15:val="{93397B6F-0E38-CC47-9F87-FB98D8B4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200" w:after="120" w:line="276" w:lineRule="auto"/>
        <w:ind w:left="284"/>
      </w:pPr>
    </w:pPrDefault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rsid w:val="000A2FCF"/>
    <w:pPr>
      <w:ind w:left="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rsid w:val="0026223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2FCF"/>
    <w:pPr>
      <w:keepNext/>
      <w:keepLines/>
      <w:numPr>
        <w:numId w:val="19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A2FCF"/>
    <w:pPr>
      <w:keepNext/>
      <w:keepLines/>
      <w:numPr>
        <w:numId w:val="5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ppBodyText"/>
    <w:link w:val="Heading4Char"/>
    <w:unhideWhenUsed/>
    <w:rsid w:val="000A2FC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">
    <w:name w:val="LabHeading"/>
    <w:basedOn w:val="Normal"/>
    <w:link w:val="LabHeadingChar"/>
    <w:rsid w:val="00DF6E7A"/>
    <w:rPr>
      <w:rFonts w:ascii="Arial Narrow" w:hAnsi="Arial Narro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37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A37B4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DB3A4D"/>
  </w:style>
  <w:style w:type="character" w:styleId="Hyperlink">
    <w:name w:val="Hyperlink"/>
    <w:basedOn w:val="DefaultParagraphFont"/>
    <w:uiPriority w:val="99"/>
    <w:rsid w:val="00DB3A4D"/>
    <w:rPr>
      <w:color w:val="0000FF"/>
      <w:u w:val="single"/>
    </w:rPr>
  </w:style>
  <w:style w:type="paragraph" w:customStyle="1" w:styleId="ExerciseHeading">
    <w:name w:val="Exercise Heading"/>
    <w:basedOn w:val="LabHeading"/>
    <w:rsid w:val="00DF6E7A"/>
  </w:style>
  <w:style w:type="paragraph" w:customStyle="1" w:styleId="ExcerciseSubheading">
    <w:name w:val="Excercise Subheading"/>
    <w:basedOn w:val="LabHeading"/>
    <w:next w:val="ExerciseExplaination"/>
    <w:rsid w:val="00DB3A4D"/>
    <w:pPr>
      <w:spacing w:after="240"/>
    </w:pPr>
    <w:rPr>
      <w:b w:val="0"/>
      <w:sz w:val="32"/>
      <w:szCs w:val="32"/>
    </w:rPr>
  </w:style>
  <w:style w:type="paragraph" w:customStyle="1" w:styleId="TaskSteps">
    <w:name w:val="Task Steps"/>
    <w:basedOn w:val="ExerciseExplaination"/>
    <w:rsid w:val="004654D3"/>
    <w:pPr>
      <w:numPr>
        <w:numId w:val="1"/>
      </w:numPr>
    </w:pPr>
    <w:rPr>
      <w:szCs w:val="22"/>
    </w:rPr>
  </w:style>
  <w:style w:type="paragraph" w:customStyle="1" w:styleId="ExerciseExplaination">
    <w:name w:val="Exercise Explaination"/>
    <w:basedOn w:val="LabHeading"/>
    <w:link w:val="ExerciseExplainationChar"/>
    <w:rsid w:val="004654D3"/>
    <w:pPr>
      <w:ind w:left="720"/>
    </w:pPr>
    <w:rPr>
      <w:rFonts w:ascii="Times New Roman" w:hAnsi="Times New Roman"/>
      <w:b w:val="0"/>
      <w:sz w:val="22"/>
      <w:szCs w:val="20"/>
    </w:rPr>
  </w:style>
  <w:style w:type="paragraph" w:customStyle="1" w:styleId="TaskHeading">
    <w:name w:val="Task Heading"/>
    <w:basedOn w:val="ExerciseExplaination"/>
    <w:next w:val="TaskExplaination"/>
    <w:rsid w:val="00C81E6D"/>
    <w:pPr>
      <w:numPr>
        <w:numId w:val="3"/>
      </w:numPr>
      <w:tabs>
        <w:tab w:val="clear" w:pos="720"/>
        <w:tab w:val="num" w:pos="1080"/>
      </w:tabs>
      <w:spacing w:before="120"/>
      <w:ind w:left="1080"/>
    </w:pPr>
    <w:rPr>
      <w:b/>
      <w:sz w:val="24"/>
      <w:szCs w:val="24"/>
    </w:rPr>
  </w:style>
  <w:style w:type="paragraph" w:customStyle="1" w:styleId="InlineNote">
    <w:name w:val="Inline Note"/>
    <w:basedOn w:val="TaskSteps"/>
    <w:rsid w:val="004654D3"/>
    <w:pPr>
      <w:numPr>
        <w:numId w:val="0"/>
      </w:numPr>
      <w:spacing w:before="120"/>
      <w:ind w:left="1620"/>
    </w:pPr>
    <w:rPr>
      <w:i/>
    </w:rPr>
  </w:style>
  <w:style w:type="character" w:customStyle="1" w:styleId="LabHeadingChar">
    <w:name w:val="LabHeading Char"/>
    <w:basedOn w:val="DefaultParagraphFont"/>
    <w:link w:val="LabHeading"/>
    <w:rsid w:val="00DF6E7A"/>
    <w:rPr>
      <w:rFonts w:ascii="Arial Narrow" w:hAnsi="Arial Narrow"/>
      <w:b/>
      <w:sz w:val="36"/>
      <w:szCs w:val="36"/>
      <w:lang w:val="en-US" w:eastAsia="en-US" w:bidi="ar-SA"/>
    </w:rPr>
  </w:style>
  <w:style w:type="character" w:customStyle="1" w:styleId="ExerciseExplainationChar">
    <w:name w:val="Exercise Explaination Char"/>
    <w:basedOn w:val="LabHeadingChar"/>
    <w:link w:val="ExerciseExplaination"/>
    <w:rsid w:val="004654D3"/>
    <w:rPr>
      <w:rFonts w:ascii="Arial Narrow" w:hAnsi="Arial Narrow"/>
      <w:b/>
      <w:sz w:val="22"/>
      <w:szCs w:val="36"/>
      <w:lang w:val="en-US" w:eastAsia="en-US" w:bidi="ar-SA"/>
    </w:rPr>
  </w:style>
  <w:style w:type="paragraph" w:customStyle="1" w:styleId="CoverPageTitle">
    <w:name w:val="Cover Page Title"/>
    <w:basedOn w:val="ExerciseHeading"/>
    <w:rsid w:val="00A72BB9"/>
    <w:pPr>
      <w:pBdr>
        <w:top w:val="thickThinSmallGap" w:sz="24" w:space="1" w:color="auto"/>
        <w:bottom w:val="single" w:sz="12" w:space="1" w:color="auto"/>
      </w:pBdr>
    </w:pPr>
    <w:rPr>
      <w:rFonts w:cs="Arial"/>
      <w:b w:val="0"/>
      <w:sz w:val="72"/>
      <w:szCs w:val="52"/>
    </w:rPr>
  </w:style>
  <w:style w:type="paragraph" w:customStyle="1" w:styleId="CoverPageHeading">
    <w:name w:val="Cover Page Heading"/>
    <w:basedOn w:val="Normal"/>
    <w:next w:val="CoverPageText"/>
    <w:rsid w:val="00C81E6D"/>
    <w:pPr>
      <w:ind w:left="1440"/>
    </w:pPr>
    <w:rPr>
      <w:b/>
    </w:rPr>
  </w:style>
  <w:style w:type="paragraph" w:customStyle="1" w:styleId="CoverPageText">
    <w:name w:val="Cover Page Text"/>
    <w:basedOn w:val="Normal"/>
    <w:rsid w:val="00C81E6D"/>
    <w:pPr>
      <w:ind w:left="1440"/>
    </w:pPr>
  </w:style>
  <w:style w:type="paragraph" w:customStyle="1" w:styleId="CoverPageBulletList">
    <w:name w:val="Cover Page Bullet List"/>
    <w:basedOn w:val="TaskHeading"/>
    <w:rsid w:val="00C81E6D"/>
    <w:pPr>
      <w:numPr>
        <w:numId w:val="2"/>
      </w:numPr>
      <w:tabs>
        <w:tab w:val="clear" w:pos="1440"/>
        <w:tab w:val="num" w:pos="1800"/>
        <w:tab w:val="left" w:pos="2340"/>
      </w:tabs>
      <w:ind w:left="1800"/>
    </w:pPr>
    <w:rPr>
      <w:b w:val="0"/>
      <w:sz w:val="22"/>
      <w:szCs w:val="22"/>
    </w:rPr>
  </w:style>
  <w:style w:type="paragraph" w:customStyle="1" w:styleId="TaskExplaination">
    <w:name w:val="Task Explaination"/>
    <w:basedOn w:val="TaskSteps"/>
    <w:next w:val="TaskSteps"/>
    <w:rsid w:val="00B74001"/>
    <w:pPr>
      <w:numPr>
        <w:numId w:val="0"/>
      </w:numPr>
      <w:spacing w:before="120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0A2FCF"/>
    <w:pPr>
      <w:ind w:left="720"/>
    </w:pPr>
    <w:rPr>
      <w:rFonts w:ascii="Calibri" w:eastAsiaTheme="minorHAnsi" w:hAnsi="Calibri" w:cs="Calibri"/>
    </w:rPr>
  </w:style>
  <w:style w:type="character" w:customStyle="1" w:styleId="Heading2Char">
    <w:name w:val="Heading 2 Char"/>
    <w:basedOn w:val="DefaultParagraphFont"/>
    <w:link w:val="Heading2"/>
    <w:rsid w:val="000A2FCF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0A2FCF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0A2FC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rsid w:val="0026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rsid w:val="000A2FCF"/>
    <w:pPr>
      <w:numPr>
        <w:ilvl w:val="1"/>
        <w:numId w:val="6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9A37B4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9A37B4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rsid w:val="000A2FCF"/>
    <w:pPr>
      <w:numPr>
        <w:numId w:val="7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9A37B4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9A37B4"/>
    <w:pPr>
      <w:numPr>
        <w:numId w:val="4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9A37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hAnsi="Franklin Gothic Condensed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A37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hAnsi="Franklin Gothic Condensed"/>
      <w:spacing w:val="15"/>
      <w:sz w:val="60"/>
      <w:szCs w:val="60"/>
    </w:rPr>
  </w:style>
  <w:style w:type="table" w:customStyle="1" w:styleId="ppTableList">
    <w:name w:val="pp Table List"/>
    <w:basedOn w:val="TableNormal"/>
    <w:rsid w:val="009A37B4"/>
    <w:pPr>
      <w:spacing w:before="340"/>
    </w:pPr>
    <w:rPr>
      <w:rFonts w:ascii="Arial" w:hAnsi="Arial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A37B4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351E6"/>
    <w:pPr>
      <w:numPr>
        <w:ilvl w:val="1"/>
        <w:numId w:val="9"/>
      </w:num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EAEAEA"/>
      <w:tabs>
        <w:tab w:val="left" w:pos="1134"/>
        <w:tab w:val="left" w:pos="1701"/>
        <w:tab w:val="left" w:pos="2268"/>
        <w:tab w:val="left" w:pos="2835"/>
      </w:tabs>
      <w:autoSpaceDE w:val="0"/>
      <w:autoSpaceDN w:val="0"/>
      <w:adjustRightInd w:val="0"/>
      <w:spacing w:line="260" w:lineRule="atLeast"/>
      <w:contextualSpacing/>
    </w:pPr>
    <w:rPr>
      <w:rFonts w:ascii="Consolas" w:hAnsi="Consolas" w:cstheme="minorBidi"/>
      <w:szCs w:val="22"/>
      <w:lang w:bidi="en-US"/>
    </w:rPr>
  </w:style>
  <w:style w:type="paragraph" w:customStyle="1" w:styleId="ppCodeIndent">
    <w:name w:val="pp Code Indent"/>
    <w:basedOn w:val="ppCode"/>
    <w:rsid w:val="009A37B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A37B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rsid w:val="000A2FCF"/>
    <w:pPr>
      <w:numPr>
        <w:ilvl w:val="1"/>
        <w:numId w:val="10"/>
      </w:numPr>
      <w:pBdr>
        <w:bottom w:val="single" w:sz="2" w:space="1" w:color="C8CDDE"/>
      </w:pBdr>
      <w:shd w:val="clear" w:color="auto" w:fill="EFEFF7"/>
      <w:spacing w:after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A37B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A37B4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9A37B4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9A37B4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0A2FCF"/>
    <w:pPr>
      <w:numPr>
        <w:ilvl w:val="1"/>
        <w:numId w:val="12"/>
      </w:numPr>
      <w:spacing w:after="0"/>
    </w:pPr>
  </w:style>
  <w:style w:type="paragraph" w:customStyle="1" w:styleId="ppFigureCaption">
    <w:name w:val="pp Figure Caption"/>
    <w:basedOn w:val="Normal"/>
    <w:next w:val="ppBodyText"/>
    <w:qFormat/>
    <w:rsid w:val="000A2FCF"/>
    <w:pPr>
      <w:numPr>
        <w:ilvl w:val="1"/>
        <w:numId w:val="13"/>
      </w:numPr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9A37B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A37B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A37B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A37B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A37B4"/>
    <w:pPr>
      <w:numPr>
        <w:ilvl w:val="1"/>
        <w:numId w:val="14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A37B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A37B4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9A37B4"/>
  </w:style>
  <w:style w:type="paragraph" w:customStyle="1" w:styleId="ppNumberList">
    <w:name w:val="pp Number List"/>
    <w:basedOn w:val="Normal"/>
    <w:link w:val="ppNumberListChar"/>
    <w:rsid w:val="009A37B4"/>
    <w:pPr>
      <w:numPr>
        <w:ilvl w:val="1"/>
        <w:numId w:val="8"/>
      </w:numPr>
      <w:tabs>
        <w:tab w:val="left" w:pos="1440"/>
      </w:tabs>
    </w:pPr>
  </w:style>
  <w:style w:type="paragraph" w:customStyle="1" w:styleId="ppListEnd">
    <w:name w:val="pp List End"/>
    <w:next w:val="Normal"/>
    <w:rsid w:val="001925A1"/>
    <w:pPr>
      <w:widowControl w:val="0"/>
    </w:pPr>
    <w:rPr>
      <w:rFonts w:asciiTheme="minorHAnsi" w:eastAsiaTheme="minorEastAsia" w:hAnsiTheme="minorHAnsi" w:cstheme="minorBidi"/>
      <w:sz w:val="24"/>
      <w:lang w:bidi="en-US"/>
    </w:rPr>
  </w:style>
  <w:style w:type="paragraph" w:customStyle="1" w:styleId="ppNote">
    <w:name w:val="pp Note"/>
    <w:basedOn w:val="Normal"/>
    <w:link w:val="ppNoteChar"/>
    <w:qFormat/>
    <w:rsid w:val="000A2FCF"/>
    <w:pPr>
      <w:numPr>
        <w:ilvl w:val="1"/>
        <w:numId w:val="11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</w:pPr>
  </w:style>
  <w:style w:type="paragraph" w:customStyle="1" w:styleId="ppNoteBullet">
    <w:name w:val="pp Note Bullet"/>
    <w:basedOn w:val="ppNote"/>
    <w:rsid w:val="009A37B4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9A37B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A37B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A37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A37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A37B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A37B4"/>
    <w:rPr>
      <w:color w:val="333399"/>
    </w:rPr>
  </w:style>
  <w:style w:type="paragraph" w:customStyle="1" w:styleId="ppShowMe">
    <w:name w:val="pp Show Me"/>
    <w:basedOn w:val="Normal"/>
    <w:next w:val="ppBodyText"/>
    <w:rsid w:val="009A37B4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9A37B4"/>
    <w:tblPr>
      <w:tblBorders>
        <w:left w:val="single" w:sz="12" w:space="0" w:color="999999"/>
        <w:right w:val="single" w:sz="12" w:space="0" w:color="999999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A37B4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A37B4"/>
    <w:pPr>
      <w:autoSpaceDE w:val="0"/>
      <w:autoSpaceDN w:val="0"/>
      <w:adjustRightInd w:val="0"/>
      <w:spacing w:before="60" w:after="60" w:line="260" w:lineRule="atLeast"/>
    </w:pPr>
    <w:rPr>
      <w:rFonts w:ascii="Arial" w:hAnsi="Arial"/>
      <w:color w:val="000000"/>
      <w:sz w:val="18"/>
    </w:rPr>
  </w:style>
  <w:style w:type="paragraph" w:customStyle="1" w:styleId="ppTopic">
    <w:name w:val="pp Topic"/>
    <w:basedOn w:val="Title"/>
    <w:next w:val="Normal"/>
    <w:rsid w:val="009A37B4"/>
  </w:style>
  <w:style w:type="table" w:styleId="TableGrid">
    <w:name w:val="Table Grid"/>
    <w:basedOn w:val="TableNormal"/>
    <w:rsid w:val="009A37B4"/>
    <w:pPr>
      <w:spacing w:before="340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A37B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7B4"/>
    <w:rPr>
      <w:rFonts w:asciiTheme="minorHAnsi" w:eastAsiaTheme="minorEastAsia" w:hAnsiTheme="minorHAnsi" w:cstheme="minorBidi"/>
      <w:sz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9A37B4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A2F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7B4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9A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37B4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A2F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A37B4"/>
    <w:rPr>
      <w:rFonts w:ascii="Arial" w:eastAsiaTheme="minorHAnsi" w:hAnsi="Arial" w:cstheme="minorBidi"/>
      <w:szCs w:val="22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A37B4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rsid w:val="000A2FCF"/>
    <w:pPr>
      <w:numPr>
        <w:ilvl w:val="3"/>
      </w:numPr>
    </w:pPr>
  </w:style>
  <w:style w:type="paragraph" w:customStyle="1" w:styleId="ppNumberListIndent2">
    <w:name w:val="pp Number List Indent 2"/>
    <w:basedOn w:val="ppNumberListIndent"/>
    <w:qFormat/>
    <w:rsid w:val="000A2FCF"/>
    <w:pPr>
      <w:numPr>
        <w:ilvl w:val="3"/>
      </w:numPr>
    </w:pPr>
  </w:style>
  <w:style w:type="paragraph" w:customStyle="1" w:styleId="ppCodeIndent3">
    <w:name w:val="pp Code Indent 3"/>
    <w:basedOn w:val="ppCodeIndent2"/>
    <w:rsid w:val="000A2FCF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rsid w:val="000A2FCF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A2FCF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0A2FCF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0A2FCF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0A2FCF"/>
    <w:pPr>
      <w:numPr>
        <w:ilvl w:val="4"/>
      </w:numPr>
    </w:pPr>
  </w:style>
  <w:style w:type="paragraph" w:customStyle="1" w:styleId="Bodynoindent">
    <w:name w:val="Body no indent"/>
    <w:basedOn w:val="Normal"/>
    <w:next w:val="Normal"/>
    <w:rsid w:val="00490265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490265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i/>
      <w:szCs w:val="20"/>
      <w:lang w:val="en-NZ"/>
    </w:rPr>
  </w:style>
  <w:style w:type="paragraph" w:customStyle="1" w:styleId="HOLTitle1">
    <w:name w:val="HOL Title 1"/>
    <w:basedOn w:val="Normal"/>
    <w:rsid w:val="00490265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A2FCF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0265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0A2FCF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D944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44EE"/>
    <w:rPr>
      <w:rFonts w:asciiTheme="minorHAnsi" w:eastAsiaTheme="minorEastAsia" w:hAnsiTheme="minorHAnsi" w:cstheme="minorBid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D94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44EE"/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7A3CC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rsid w:val="00EC1817"/>
    <w:pPr>
      <w:spacing w:after="100"/>
      <w:ind w:left="440"/>
    </w:pPr>
  </w:style>
  <w:style w:type="character" w:customStyle="1" w:styleId="ppNoteChar">
    <w:name w:val="pp Note Char"/>
    <w:basedOn w:val="DefaultParagraphFont"/>
    <w:link w:val="ppNote"/>
    <w:rsid w:val="000A2FCF"/>
    <w:rPr>
      <w:rFonts w:asciiTheme="minorHAnsi" w:eastAsiaTheme="minorEastAsia" w:hAnsiTheme="minorHAnsi" w:cstheme="minorBidi"/>
      <w:sz w:val="22"/>
      <w:szCs w:val="22"/>
      <w:shd w:val="clear" w:color="auto" w:fill="EAF1DD" w:themeFill="accent3" w:themeFillTint="33"/>
      <w:lang w:bidi="en-US"/>
    </w:rPr>
  </w:style>
  <w:style w:type="paragraph" w:styleId="Revision">
    <w:name w:val="Revision"/>
    <w:hidden/>
    <w:uiPriority w:val="99"/>
    <w:semiHidden/>
    <w:rsid w:val="001C14AD"/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Header1">
    <w:name w:val="Header 1"/>
    <w:basedOn w:val="Heading1"/>
    <w:link w:val="Header1Char"/>
    <w:qFormat/>
    <w:rsid w:val="000A2FCF"/>
    <w:pPr>
      <w:numPr>
        <w:numId w:val="15"/>
      </w:numPr>
    </w:pPr>
    <w:rPr>
      <w:rFonts w:eastAsia="Arial Unicode MS"/>
      <w:noProof/>
    </w:rPr>
  </w:style>
  <w:style w:type="character" w:customStyle="1" w:styleId="Header1Char">
    <w:name w:val="Header 1 Char"/>
    <w:basedOn w:val="Heading1Char"/>
    <w:link w:val="Header1"/>
    <w:rsid w:val="000A2FCF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DocumentMap">
    <w:name w:val="Document Map"/>
    <w:basedOn w:val="Normal"/>
    <w:link w:val="DocumentMapChar"/>
    <w:rsid w:val="00A5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08BC"/>
    <w:rPr>
      <w:rFonts w:ascii="Tahoma" w:eastAsiaTheme="minorEastAsia" w:hAnsi="Tahoma" w:cs="Tahom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776E4"/>
    <w:rPr>
      <w:i/>
      <w:iCs/>
    </w:rPr>
  </w:style>
  <w:style w:type="character" w:customStyle="1" w:styleId="line-heading">
    <w:name w:val="line-heading"/>
    <w:basedOn w:val="DefaultParagraphFont"/>
    <w:rsid w:val="00DB58EA"/>
  </w:style>
  <w:style w:type="character" w:styleId="HTMLCode">
    <w:name w:val="HTML Code"/>
    <w:basedOn w:val="DefaultParagraphFont"/>
    <w:uiPriority w:val="99"/>
    <w:unhideWhenUsed/>
    <w:rsid w:val="000A6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4E5"/>
    <w:rPr>
      <w:rFonts w:ascii="Courier New" w:hAnsi="Courier New" w:cs="Courier New"/>
      <w:lang w:val="en-GB" w:eastAsia="en-GB"/>
    </w:rPr>
  </w:style>
  <w:style w:type="character" w:customStyle="1" w:styleId="code-comment">
    <w:name w:val="code-comment"/>
    <w:basedOn w:val="DefaultParagraphFont"/>
    <w:rsid w:val="000A64E5"/>
  </w:style>
  <w:style w:type="paragraph" w:customStyle="1" w:styleId="Tieude2">
    <w:name w:val="Tieude 2"/>
    <w:basedOn w:val="Heading2"/>
    <w:link w:val="Tieude2Char"/>
    <w:rsid w:val="00D20F0E"/>
  </w:style>
  <w:style w:type="paragraph" w:customStyle="1" w:styleId="Tieude1">
    <w:name w:val="Tieude1"/>
    <w:basedOn w:val="Header1"/>
    <w:link w:val="Tieude1Char"/>
    <w:qFormat/>
    <w:rsid w:val="00851908"/>
  </w:style>
  <w:style w:type="character" w:customStyle="1" w:styleId="Tieude2Char">
    <w:name w:val="Tieude 2 Char"/>
    <w:basedOn w:val="Heading2Char"/>
    <w:link w:val="Tieude2"/>
    <w:rsid w:val="00D20F0E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customStyle="1" w:styleId="Tieude20">
    <w:name w:val="Tieude2"/>
    <w:basedOn w:val="Tieude2"/>
    <w:link w:val="Tieude2Char0"/>
    <w:qFormat/>
    <w:rsid w:val="00490EA2"/>
    <w:pPr>
      <w:ind w:left="425" w:hanging="357"/>
      <w:outlineLvl w:val="9"/>
    </w:pPr>
  </w:style>
  <w:style w:type="character" w:customStyle="1" w:styleId="Tieude1Char">
    <w:name w:val="Tieude1 Char"/>
    <w:basedOn w:val="Header1Char"/>
    <w:link w:val="Tieude1"/>
    <w:rsid w:val="00851908"/>
    <w:rPr>
      <w:rFonts w:asciiTheme="majorHAnsi" w:eastAsia="Arial Unicode MS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customStyle="1" w:styleId="Tieude3">
    <w:name w:val="Tieude3"/>
    <w:basedOn w:val="Heading3"/>
    <w:link w:val="Tieude3Char"/>
    <w:qFormat/>
    <w:rsid w:val="00C63C0D"/>
  </w:style>
  <w:style w:type="character" w:customStyle="1" w:styleId="Tieude2Char0">
    <w:name w:val="Tieude2 Char"/>
    <w:basedOn w:val="Tieude2Char"/>
    <w:link w:val="Tieude20"/>
    <w:rsid w:val="00490EA2"/>
    <w:rPr>
      <w:rFonts w:asciiTheme="minorHAnsi" w:eastAsiaTheme="majorEastAsia" w:hAnsiTheme="minorHAnsi" w:cstheme="majorBidi"/>
      <w:b/>
      <w:bCs/>
      <w:sz w:val="22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3FA"/>
    <w:pPr>
      <w:spacing w:before="480" w:after="0"/>
      <w:outlineLvl w:val="9"/>
    </w:pPr>
  </w:style>
  <w:style w:type="character" w:customStyle="1" w:styleId="Tieude3Char">
    <w:name w:val="Tieude3 Char"/>
    <w:basedOn w:val="Heading3Char"/>
    <w:link w:val="Tieude3"/>
    <w:rsid w:val="00C63C0D"/>
    <w:rPr>
      <w:rFonts w:asciiTheme="minorHAnsi" w:eastAsiaTheme="majorEastAsia" w:hAnsiTheme="minorHAnsi" w:cstheme="majorBidi"/>
      <w:bCs/>
      <w:sz w:val="22"/>
      <w:szCs w:val="22"/>
      <w:lang w:bidi="en-US"/>
    </w:rPr>
  </w:style>
  <w:style w:type="paragraph" w:styleId="Index1">
    <w:name w:val="index 1"/>
    <w:basedOn w:val="Normal"/>
    <w:next w:val="Normal"/>
    <w:autoRedefine/>
    <w:rsid w:val="00DE26A6"/>
    <w:pPr>
      <w:spacing w:before="0" w:after="0" w:line="240" w:lineRule="auto"/>
      <w:ind w:left="220" w:hanging="220"/>
    </w:pPr>
  </w:style>
  <w:style w:type="character" w:customStyle="1" w:styleId="underline">
    <w:name w:val="underline"/>
    <w:basedOn w:val="DefaultParagraphFont"/>
    <w:rsid w:val="0047529D"/>
  </w:style>
  <w:style w:type="character" w:styleId="FollowedHyperlink">
    <w:name w:val="FollowedHyperlink"/>
    <w:basedOn w:val="DefaultParagraphFont"/>
    <w:rsid w:val="004752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B68"/>
    <w:rPr>
      <w:b/>
      <w:bCs/>
    </w:rPr>
  </w:style>
  <w:style w:type="paragraph" w:customStyle="1" w:styleId="Bullet">
    <w:name w:val="Bullet"/>
    <w:basedOn w:val="ListParagraph"/>
    <w:link w:val="BulletChar"/>
    <w:qFormat/>
    <w:rsid w:val="00C31E18"/>
    <w:pPr>
      <w:numPr>
        <w:numId w:val="16"/>
      </w:numPr>
    </w:pPr>
  </w:style>
  <w:style w:type="paragraph" w:customStyle="1" w:styleId="manguon">
    <w:name w:val="manguon"/>
    <w:basedOn w:val="Normal"/>
    <w:link w:val="manguonChar"/>
    <w:rsid w:val="00B17542"/>
    <w:pPr>
      <w:pBdr>
        <w:top w:val="single" w:sz="2" w:space="1" w:color="808080"/>
        <w:left w:val="single" w:sz="2" w:space="4" w:color="808080"/>
        <w:bottom w:val="single" w:sz="2" w:space="1" w:color="808080"/>
        <w:right w:val="single" w:sz="2" w:space="4" w:color="808080"/>
      </w:pBdr>
      <w:shd w:val="clear" w:color="auto" w:fill="DDDDDD"/>
      <w:tabs>
        <w:tab w:val="left" w:pos="567"/>
        <w:tab w:val="left" w:pos="1134"/>
        <w:tab w:val="left" w:pos="1701"/>
        <w:tab w:val="left" w:pos="2268"/>
      </w:tabs>
      <w:autoSpaceDE w:val="0"/>
      <w:autoSpaceDN w:val="0"/>
      <w:adjustRightInd w:val="0"/>
      <w:spacing w:before="0" w:after="0" w:line="240" w:lineRule="auto"/>
      <w:ind w:left="1134"/>
    </w:pPr>
    <w:rPr>
      <w:rFonts w:ascii="Courier New" w:eastAsia="Times New Roman" w:hAnsi="Courier New" w:cs="Courier New"/>
      <w:bCs/>
      <w:color w:val="7F0055"/>
      <w:sz w:val="20"/>
      <w:szCs w:val="20"/>
      <w:lang w:val="en-GB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A5D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BulletChar">
    <w:name w:val="Bullet Char"/>
    <w:basedOn w:val="ListParagraphChar"/>
    <w:link w:val="Bullet"/>
    <w:rsid w:val="00C31E18"/>
    <w:rPr>
      <w:rFonts w:ascii="Calibri" w:eastAsiaTheme="minorHAnsi" w:hAnsi="Calibri" w:cs="Calibri"/>
      <w:sz w:val="22"/>
      <w:szCs w:val="22"/>
      <w:lang w:bidi="en-US"/>
    </w:rPr>
  </w:style>
  <w:style w:type="character" w:customStyle="1" w:styleId="manguonChar">
    <w:name w:val="manguon Char"/>
    <w:basedOn w:val="DefaultParagraphFont"/>
    <w:link w:val="manguon"/>
    <w:rsid w:val="00B17542"/>
    <w:rPr>
      <w:rFonts w:ascii="Courier New" w:hAnsi="Courier New" w:cs="Courier New"/>
      <w:bCs/>
      <w:color w:val="7F0055"/>
      <w:shd w:val="clear" w:color="auto" w:fill="DDDDDD"/>
      <w:lang w:val="en-GB"/>
    </w:rPr>
  </w:style>
  <w:style w:type="paragraph" w:customStyle="1" w:styleId="mn">
    <w:name w:val="mn"/>
    <w:basedOn w:val="Normal"/>
    <w:link w:val="mnChar"/>
    <w:rsid w:val="00243C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  <w:ind w:left="567"/>
    </w:pPr>
    <w:rPr>
      <w:rFonts w:ascii="Courier New" w:hAnsi="Courier New" w:cs="Courier New"/>
      <w:bCs/>
      <w:lang w:val="en-GB"/>
    </w:rPr>
  </w:style>
  <w:style w:type="character" w:customStyle="1" w:styleId="mnChar">
    <w:name w:val="mn Char"/>
    <w:basedOn w:val="DefaultParagraphFont"/>
    <w:link w:val="mn"/>
    <w:rsid w:val="00243C05"/>
    <w:rPr>
      <w:rFonts w:ascii="Courier New" w:eastAsiaTheme="minorEastAsia" w:hAnsi="Courier New" w:cs="Courier New"/>
      <w:bCs/>
      <w:sz w:val="22"/>
      <w:szCs w:val="22"/>
      <w:shd w:val="clear" w:color="auto" w:fill="F2F2F2" w:themeFill="background1" w:themeFillShade="F2"/>
      <w:lang w:val="en-GB" w:bidi="en-US"/>
    </w:rPr>
  </w:style>
  <w:style w:type="paragraph" w:customStyle="1" w:styleId="abc">
    <w:name w:val="abc"/>
    <w:basedOn w:val="ListParagraph"/>
    <w:next w:val="ppCode"/>
    <w:link w:val="abcChar"/>
    <w:rsid w:val="00CA009A"/>
    <w:pPr>
      <w:numPr>
        <w:numId w:val="9"/>
      </w:numPr>
      <w:pBdr>
        <w:top w:val="single" w:sz="4" w:space="1" w:color="595959" w:themeColor="text1" w:themeTint="A6"/>
        <w:left w:val="single" w:sz="4" w:space="4" w:color="595959" w:themeColor="text1" w:themeTint="A6"/>
        <w:bottom w:val="single" w:sz="4" w:space="1" w:color="595959" w:themeColor="text1" w:themeTint="A6"/>
        <w:right w:val="single" w:sz="4" w:space="4" w:color="595959" w:themeColor="text1" w:themeTint="A6"/>
      </w:pBdr>
      <w:shd w:val="clear" w:color="auto" w:fill="F2F2F2" w:themeFill="background1" w:themeFillShade="F2"/>
      <w:autoSpaceDE w:val="0"/>
      <w:autoSpaceDN w:val="0"/>
      <w:adjustRightInd w:val="0"/>
      <w:spacing w:before="0" w:after="0" w:line="240" w:lineRule="auto"/>
    </w:pPr>
    <w:rPr>
      <w:rFonts w:ascii="Consolas" w:eastAsia="Times New Roman" w:hAnsi="Consolas" w:cs="Courier New"/>
      <w:bCs/>
      <w:color w:val="7F0055"/>
      <w:sz w:val="20"/>
      <w:szCs w:val="20"/>
      <w:lang w:val="en-GB" w:bidi="ar-SA"/>
    </w:rPr>
  </w:style>
  <w:style w:type="character" w:customStyle="1" w:styleId="abcChar">
    <w:name w:val="abc Char"/>
    <w:basedOn w:val="ListParagraphChar"/>
    <w:link w:val="abc"/>
    <w:rsid w:val="00CA009A"/>
    <w:rPr>
      <w:rFonts w:ascii="Consolas" w:eastAsiaTheme="minorHAnsi" w:hAnsi="Consolas" w:cs="Courier New"/>
      <w:bCs/>
      <w:color w:val="7F0055"/>
      <w:sz w:val="22"/>
      <w:szCs w:val="22"/>
      <w:shd w:val="clear" w:color="auto" w:fill="F2F2F2" w:themeFill="background1" w:themeFillShade="F2"/>
      <w:lang w:val="en-GB" w:bidi="en-US"/>
    </w:rPr>
  </w:style>
  <w:style w:type="character" w:styleId="HTMLKeyboard">
    <w:name w:val="HTML Keyboard"/>
    <w:basedOn w:val="DefaultParagraphFont"/>
    <w:uiPriority w:val="99"/>
    <w:unhideWhenUsed/>
    <w:rsid w:val="006121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46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2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7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1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3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1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0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74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A72D7915B343999D15FD302D70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D1B6-D511-428C-87C3-A2CFD1B030F5}"/>
      </w:docPartPr>
      <w:docPartBody>
        <w:p w:rsidR="00F47771" w:rsidRDefault="00CA3DCE" w:rsidP="00CA3DCE">
          <w:pPr>
            <w:pStyle w:val="61A72D7915B343999D15FD302D7005A3"/>
          </w:pPr>
          <w:r w:rsidRPr="00465C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Condense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B0634"/>
    <w:multiLevelType w:val="multilevel"/>
    <w:tmpl w:val="488A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A8"/>
    <w:rsid w:val="00006BA8"/>
    <w:rsid w:val="00016BF3"/>
    <w:rsid w:val="00086FB0"/>
    <w:rsid w:val="000A7010"/>
    <w:rsid w:val="000E24FF"/>
    <w:rsid w:val="0011448A"/>
    <w:rsid w:val="00180120"/>
    <w:rsid w:val="001D7B1E"/>
    <w:rsid w:val="00212388"/>
    <w:rsid w:val="002837BC"/>
    <w:rsid w:val="0031654E"/>
    <w:rsid w:val="003334A2"/>
    <w:rsid w:val="00353691"/>
    <w:rsid w:val="003F6875"/>
    <w:rsid w:val="0041755A"/>
    <w:rsid w:val="0051270B"/>
    <w:rsid w:val="0054491D"/>
    <w:rsid w:val="00553ABA"/>
    <w:rsid w:val="00637625"/>
    <w:rsid w:val="0066284C"/>
    <w:rsid w:val="006A741E"/>
    <w:rsid w:val="006D445B"/>
    <w:rsid w:val="006F1F25"/>
    <w:rsid w:val="00710DC8"/>
    <w:rsid w:val="00732A73"/>
    <w:rsid w:val="0078377A"/>
    <w:rsid w:val="007C2901"/>
    <w:rsid w:val="00865770"/>
    <w:rsid w:val="008D7424"/>
    <w:rsid w:val="009537F8"/>
    <w:rsid w:val="00A415D9"/>
    <w:rsid w:val="00A47C56"/>
    <w:rsid w:val="00A8621B"/>
    <w:rsid w:val="00AD2BD1"/>
    <w:rsid w:val="00AF0BF8"/>
    <w:rsid w:val="00B02F71"/>
    <w:rsid w:val="00B43FEC"/>
    <w:rsid w:val="00B72242"/>
    <w:rsid w:val="00B90D2E"/>
    <w:rsid w:val="00BB4579"/>
    <w:rsid w:val="00BF2879"/>
    <w:rsid w:val="00BF3F1F"/>
    <w:rsid w:val="00C1346E"/>
    <w:rsid w:val="00C81242"/>
    <w:rsid w:val="00CA3DCE"/>
    <w:rsid w:val="00D27948"/>
    <w:rsid w:val="00D67048"/>
    <w:rsid w:val="00DB4EDF"/>
    <w:rsid w:val="00DB710F"/>
    <w:rsid w:val="00E01DFE"/>
    <w:rsid w:val="00E22825"/>
    <w:rsid w:val="00EE6292"/>
    <w:rsid w:val="00F0566D"/>
    <w:rsid w:val="00F151D2"/>
    <w:rsid w:val="00F22372"/>
    <w:rsid w:val="00F47771"/>
    <w:rsid w:val="00F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D2E"/>
    <w:rPr>
      <w:color w:val="808080"/>
    </w:rPr>
  </w:style>
  <w:style w:type="paragraph" w:customStyle="1" w:styleId="61A72D7915B343999D15FD302D7005A3">
    <w:name w:val="61A72D7915B343999D15FD302D7005A3"/>
    <w:rsid w:val="00CA3DCE"/>
    <w:rPr>
      <w:lang w:val="en-GB" w:eastAsia="en-GB"/>
    </w:rPr>
  </w:style>
  <w:style w:type="paragraph" w:customStyle="1" w:styleId="F2BD908760984014942500EFACD1C991">
    <w:name w:val="F2BD908760984014942500EFACD1C991"/>
    <w:rsid w:val="00B90D2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2009-07-08T13:54:00Z</outs:dateTime>
      <outs:isPinned>true</outs:isPinned>
    </outs:relatedDate>
    <outs:relatedDate>
      <outs:type>2</outs:type>
      <outs:displayName>Created</outs:displayName>
      <outs:dateTime>2009-04-08T22:12:00Z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Microsoft Developer and Platform Evangelism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Stripped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ReferenceId xmlns="95c7b6b5-b4be-46a9-be64-0a7be1417073" xsi:nil="true"/>
  </documentManagement>
</p:properties>
</file>

<file path=customXml/item4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7 "   L i n e = " 1 " / >  
         < I g n o r e   I d = " F I 0 1 "   L i n e = " 2 " / >  
         < I g n o r e   I d = " F I 0 2 "   L i n e = " 3 " / >  
         < I g n o r e   I d = " F I 0 4 "   L i n e = " 3 " / >  
         < I g n o r e   I d = " F I 0 6 "   L i n e = " 2 1 " / >  
         < I g n o r e   I d = " F I 0 1 "   L i n e = " 2 3 " / >  
         < I g n o r e   I d = " F I 0 3 "   L i n e = " 3 7 " / >  
         < I g n o r e   I d = " F I 0 4 "   L i n e = " 3 7 " / >  
         < I g n o r e   I d = " F I 0 7 "   L i n e = " 0 " / >  
     < / S u p r e s s i o n s >  
 < / D o c S e t t i n g s > 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667CE556439438DCA492D5AC06595" ma:contentTypeVersion="1" ma:contentTypeDescription="Create a new document." ma:contentTypeScope="" ma:versionID="1d87a2882717d121cf72d8844c6417c4">
  <xsd:schema xmlns:xsd="http://www.w3.org/2001/XMLSchema" xmlns:xs="http://www.w3.org/2001/XMLSchema" xmlns:p="http://schemas.microsoft.com/office/2006/metadata/properties" xmlns:ns2="95c7b6b5-b4be-46a9-be64-0a7be1417073" targetNamespace="http://schemas.microsoft.com/office/2006/metadata/properties" ma:root="true" ma:fieldsID="c1a40dd699791ce84ad1866e79a84c9e" ns2:_="">
    <xsd:import namespace="95c7b6b5-b4be-46a9-be64-0a7be14170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7b6b5-b4be-46a9-be64-0a7be14170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8 5 8 d e 9 - d 6 2 6 - 4 1 6 f - 8 d f 0 - e 8 d d 3 b 8 c 5 8 1 4 "   t i t l e = " O v e r v i e w "   s t y l e = " T o p i c " / >  
     < t o p i c   i d = " 4 2 7 b 2 0 e e - 3 1 7 4 - 4 f 1 3 - 8 3 5 d - a 8 7 9 0 1 f 1 0 e 7 f "   t i t l e = " E x e r c i s e   1 :   C r e a t i n g   t h e   A p p l i c a t i o n  s   D a t a   S c a f f o l d i n g ,   M a k i n g   B a s i c   C u s t o m i z a t i o n s "   s t y l e = " T o p i c " / >  
     < t o p i c   i d = " 4 2 a 4 c d 6 c - 8 8 1 f - 4 7 d 3 - b d 6 a - 6 2 8 e c 4 3 6 0 9 6 3 "   t i t l e = " E x e r c i s e   2 :   C r e a t i n g   M a s t e r - D e t a i l   D a t a   S c a f f o l d i n g ,   M a k i n g   M o r e   D e t a i l e d   C u s t o m i z a t i o n s "   s t y l e = " T o p i c " / >  
     < t o p i c   i d = " e 1 8 c 6 2 7 d - f 5 6 2 - 4 c 6 d - b f e 4 - 1 5 a f 1 8 9 0 e 1 d b "   t i t l e = " E x e r c i s e   3 :   C r e a t i n g   a n d   U s i n g   R e s o u r c e s "   s t y l e = " T o p i c " / >  
     < t o p i c   i d = " 8 c 6 8 2 c 5 6 - 7 c d b - 4 4 9 7 - a a 3 1 - c 4 f 4 9 d 0 4 e a a 4 "   t i t l e = " S u m m a r y "   s t y l e = " T o p i c " / >  
 < / t o c > 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85DF4F-B41D-49C9-8731-C3838051BE3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BB67440-C8CC-4B86-9206-D434231C7A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9266E6-2975-4F35-AFDE-8DA07FAB763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4FE7583-9BC2-4A16-97B2-4F4DFBEFEAA7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861B1143-E672-4432-A62B-36319FE0FCBE}"/>
</file>

<file path=customXml/itemProps6.xml><?xml version="1.0" encoding="utf-8"?>
<ds:datastoreItem xmlns:ds="http://schemas.openxmlformats.org/officeDocument/2006/customXml" ds:itemID="{4AD00B0F-469A-4D26-B188-9E9E54002C43}">
  <ds:schemaRefs>
    <ds:schemaRef ds:uri="http://www.w3.org/2001/XMLSchema"/>
  </ds:schemaRefs>
</ds:datastoreItem>
</file>

<file path=customXml/itemProps7.xml><?xml version="1.0" encoding="utf-8"?>
<ds:datastoreItem xmlns:ds="http://schemas.openxmlformats.org/officeDocument/2006/customXml" ds:itemID="{F550C145-B46F-49EF-816B-D8C443D804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D:\root\users\mconverti\AppData\Roaming\Microsoft\Templates\ppContent.dotx</Template>
  <TotalTime>3672</TotalTime>
  <Pages>21</Pages>
  <Words>3002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a Data-Driven Master/Detail Business Form in WPF using Visual Studio 2010</vt:lpstr>
    </vt:vector>
  </TitlesOfParts>
  <Company>Microsoft Corporation</Company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drobbins</dc:creator>
  <dc:description>In this lab you will learn all the necessary steps for creating and customizing a master-detail business form in WPF 4 using Visual Studio 2010 tools. The application being built in this lab is a simple read-only representation of the sort of application that might be used to manage and view entries in a real estate agent's office. The techniques used could easily be applied to nearly any data-driven client application scenario.
by drobbins
</dc:description>
  <cp:lastModifiedBy>Pham Xuan Lam</cp:lastModifiedBy>
  <cp:revision>1870</cp:revision>
  <cp:lastPrinted>2012-04-23T04:22:00Z</cp:lastPrinted>
  <dcterms:created xsi:type="dcterms:W3CDTF">2011-07-15T01:36:00Z</dcterms:created>
  <dcterms:modified xsi:type="dcterms:W3CDTF">2021-03-05T04:25:00Z</dcterms:modified>
  <cp:version>1.1.0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0x01010039D667CE556439438DCA492D5AC06595</vt:lpwstr>
  </property>
  <property fmtid="{D5CDD505-2E9C-101B-9397-08002B2CF9AE}" pid="3" name="Order">
    <vt:r8>14593200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