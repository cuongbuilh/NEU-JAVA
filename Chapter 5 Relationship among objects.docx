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6.xml" ContentType="application/vnd.openxmlformats-officedocument.customXml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customXml/itemProps7.xml" ContentType="application/vnd.openxmlformats-officedocument.customXmlPropertie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D67B9" w14:textId="77777777" w:rsidR="00490265" w:rsidRPr="00D54414" w:rsidRDefault="00490265" w:rsidP="00D7000E">
      <w:pPr>
        <w:pStyle w:val="ppFigure"/>
        <w:rPr>
          <w:noProof/>
          <w:lang w:eastAsia="es-AR" w:bidi="ar-SA"/>
        </w:rPr>
      </w:pPr>
      <w:bookmarkStart w:id="0" w:name="_Toc462569805"/>
    </w:p>
    <w:bookmarkEnd w:id="0"/>
    <w:p w14:paraId="7D0D67DA" w14:textId="35CB62B5" w:rsidR="00DE26A6" w:rsidRDefault="007B4421" w:rsidP="00DE26A6">
      <w:pPr>
        <w:pStyle w:val="ppTopic"/>
        <w:rPr>
          <w:noProof/>
        </w:rPr>
      </w:pPr>
      <w:sdt>
        <w:sdtPr>
          <w:rPr>
            <w:noProof/>
          </w:rPr>
          <w:alias w:val="Topic"/>
          <w:tag w:val="b3858de9-d626-416f-8df0-e8dd3b8c5814"/>
          <w:id w:val="9621636"/>
          <w:placeholder>
            <w:docPart w:val="61A72D7915B343999D15FD302D7005A3"/>
          </w:placeholder>
          <w:text/>
        </w:sdtPr>
        <w:sdtEndPr/>
        <w:sdtContent>
          <w:r w:rsidR="00DE26A6">
            <w:rPr>
              <w:noProof/>
            </w:rPr>
            <w:t>Index</w:t>
          </w:r>
        </w:sdtContent>
      </w:sdt>
    </w:p>
    <w:p w14:paraId="31F08BA1" w14:textId="13ED20FB" w:rsidR="00B40E0B" w:rsidRDefault="00B43031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r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fldChar w:fldCharType="begin"/>
      </w:r>
      <w:r w:rsidR="00231C3D"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instrText xml:space="preserve"> TOC \o "1-2" \h \z \u </w:instrText>
      </w:r>
      <w:r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fldChar w:fldCharType="separate"/>
      </w:r>
      <w:hyperlink w:anchor="_Toc65830565" w:history="1">
        <w:r w:rsidR="00B40E0B" w:rsidRPr="0086375B">
          <w:rPr>
            <w:rStyle w:val="Hyperlink"/>
            <w:lang w:val="en-GB"/>
          </w:rPr>
          <w:t>Exercise 1:</w:t>
        </w:r>
        <w:r w:rsidR="00B40E0B"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="00B40E0B" w:rsidRPr="0086375B">
          <w:rPr>
            <w:rStyle w:val="Hyperlink"/>
          </w:rPr>
          <w:t>Subclassing and Inheritance 1</w:t>
        </w:r>
        <w:r w:rsidR="00B40E0B">
          <w:rPr>
            <w:webHidden/>
          </w:rPr>
          <w:tab/>
        </w:r>
        <w:r w:rsidR="00B40E0B">
          <w:rPr>
            <w:webHidden/>
          </w:rPr>
          <w:fldChar w:fldCharType="begin"/>
        </w:r>
        <w:r w:rsidR="00B40E0B">
          <w:rPr>
            <w:webHidden/>
          </w:rPr>
          <w:instrText xml:space="preserve"> PAGEREF _Toc65830565 \h </w:instrText>
        </w:r>
        <w:r w:rsidR="00B40E0B">
          <w:rPr>
            <w:webHidden/>
          </w:rPr>
        </w:r>
        <w:r w:rsidR="00B40E0B">
          <w:rPr>
            <w:webHidden/>
          </w:rPr>
          <w:fldChar w:fldCharType="separate"/>
        </w:r>
        <w:r w:rsidR="00B40E0B">
          <w:rPr>
            <w:webHidden/>
          </w:rPr>
          <w:t>3</w:t>
        </w:r>
        <w:r w:rsidR="00B40E0B">
          <w:rPr>
            <w:webHidden/>
          </w:rPr>
          <w:fldChar w:fldCharType="end"/>
        </w:r>
      </w:hyperlink>
    </w:p>
    <w:p w14:paraId="74295BE1" w14:textId="72D50B58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66" w:history="1">
        <w:r w:rsidRPr="0086375B">
          <w:rPr>
            <w:rStyle w:val="Hyperlink"/>
            <w:noProof/>
            <w:lang w:val="en-GB"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  <w:lang w:val="en-GB"/>
          </w:rPr>
          <w:t>Write code inside Circle.java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B6B003" w14:textId="77E5176E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67" w:history="1">
        <w:r w:rsidRPr="0086375B">
          <w:rPr>
            <w:rStyle w:val="Hyperlink"/>
            <w:noProof/>
            <w:lang w:val="en-GB"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  <w:lang w:val="en-GB"/>
          </w:rPr>
          <w:t>Created Cylinder class extended Circle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8B44E0" w14:textId="051D61CE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68" w:history="1">
        <w:r w:rsidRPr="0086375B">
          <w:rPr>
            <w:rStyle w:val="Hyperlink"/>
            <w:noProof/>
            <w:lang w:val="en-GB"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  <w:lang w:val="en-GB"/>
          </w:rPr>
          <w:t xml:space="preserve">Write code inside </w:t>
        </w:r>
        <w:r w:rsidRPr="0086375B">
          <w:rPr>
            <w:rStyle w:val="Hyperlink"/>
            <w:rFonts w:eastAsia="Times New Roman"/>
            <w:noProof/>
            <w:lang w:val="en-GB"/>
          </w:rPr>
          <w:t>TestCylinder</w:t>
        </w:r>
        <w:r w:rsidRPr="0086375B">
          <w:rPr>
            <w:rStyle w:val="Hyperlink"/>
            <w:noProof/>
            <w:lang w:val="en-GB"/>
          </w:rPr>
          <w:t>.java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DDFA7F" w14:textId="32899E9B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69" w:history="1">
        <w:r w:rsidRPr="0086375B">
          <w:rPr>
            <w:rStyle w:val="Hyperlink"/>
            <w:noProof/>
          </w:rPr>
          <w:t>Task 4 -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DFD206" w14:textId="5F2C92D7" w:rsidR="00B40E0B" w:rsidRDefault="00B40E0B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830570" w:history="1">
        <w:r w:rsidRPr="0086375B">
          <w:rPr>
            <w:rStyle w:val="Hyperlink"/>
            <w:lang w:val="en-GB"/>
          </w:rPr>
          <w:t>Exercise 2: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Pr="0086375B">
          <w:rPr>
            <w:rStyle w:val="Hyperlink"/>
          </w:rPr>
          <w:t>Subclassing and Inheritance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_Toc65830570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488FBA1" w14:textId="0807A626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71" w:history="1">
        <w:r w:rsidRPr="0086375B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Write code in Employee.java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2A4C52" w14:textId="09CCEF0F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72" w:history="1">
        <w:r w:rsidRPr="0086375B">
          <w:rPr>
            <w:rStyle w:val="Hyperlink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Create SalaryEmployee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BEB0F1" w14:textId="79BF2D41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73" w:history="1">
        <w:r w:rsidRPr="0086375B">
          <w:rPr>
            <w:rStyle w:val="Hyperlink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Write code in SalaryEmployee.java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96EE82" w14:textId="4166D47D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74" w:history="1">
        <w:r w:rsidRPr="0086375B">
          <w:rPr>
            <w:rStyle w:val="Hyperlink"/>
            <w:noProof/>
          </w:rPr>
          <w:t>Task 4 -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Create WageEmployee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48CCB8" w14:textId="6848FE57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75" w:history="1">
        <w:r w:rsidRPr="0086375B">
          <w:rPr>
            <w:rStyle w:val="Hyperlink"/>
            <w:noProof/>
          </w:rPr>
          <w:t>Task 5 -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Write code in WageEmployee.java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E25A01" w14:textId="161FDAA2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76" w:history="1">
        <w:r w:rsidRPr="0086375B">
          <w:rPr>
            <w:rStyle w:val="Hyperlink"/>
            <w:noProof/>
          </w:rPr>
          <w:t>Task 6 -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Write a Program class to Show Employee’s salary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A3A3D1" w14:textId="2F48BF5B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77" w:history="1">
        <w:r w:rsidRPr="0086375B">
          <w:rPr>
            <w:rStyle w:val="Hyperlink"/>
            <w:noProof/>
          </w:rPr>
          <w:t>Task 7 -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D05F65" w14:textId="5FE961AC" w:rsidR="00B40E0B" w:rsidRDefault="00B40E0B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830578" w:history="1">
        <w:r w:rsidRPr="0086375B">
          <w:rPr>
            <w:rStyle w:val="Hyperlink"/>
          </w:rPr>
          <w:t>Exercise 3: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Pr="0086375B">
          <w:rPr>
            <w:rStyle w:val="Hyperlink"/>
          </w:rPr>
          <w:t>Polymorphism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_Toc65830578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FE870B2" w14:textId="41A45045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79" w:history="1">
        <w:r w:rsidRPr="0086375B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Create Shape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382FB0" w14:textId="6D423D6A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80" w:history="1">
        <w:r w:rsidRPr="0086375B">
          <w:rPr>
            <w:rStyle w:val="Hyperlink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Create Rectangle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8A304F" w14:textId="28D0A492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81" w:history="1">
        <w:r w:rsidRPr="0086375B">
          <w:rPr>
            <w:rStyle w:val="Hyperlink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Write code in Rectangle.java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6BF11D" w14:textId="45FAB0CD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82" w:history="1">
        <w:r w:rsidRPr="0086375B">
          <w:rPr>
            <w:rStyle w:val="Hyperlink"/>
            <w:noProof/>
          </w:rPr>
          <w:t>Task 4 -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Create Triangle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0D91AC" w14:textId="1DE26B9E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83" w:history="1">
        <w:r w:rsidRPr="0086375B">
          <w:rPr>
            <w:rStyle w:val="Hyperlink"/>
            <w:noProof/>
          </w:rPr>
          <w:t>Task 5 -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Write code in Triangle.java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9A266F" w14:textId="6BAB0A3A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84" w:history="1">
        <w:r w:rsidRPr="0086375B">
          <w:rPr>
            <w:rStyle w:val="Hyperlink"/>
            <w:noProof/>
          </w:rPr>
          <w:t>Task 6 -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Write a TestShape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C15DF2" w14:textId="5D6D0AA6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85" w:history="1">
        <w:r w:rsidRPr="0086375B">
          <w:rPr>
            <w:rStyle w:val="Hyperlink"/>
            <w:noProof/>
          </w:rPr>
          <w:t>Task 7 -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Execute your program and see the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3DDCCA" w14:textId="0C210771" w:rsidR="00B40E0B" w:rsidRDefault="00B40E0B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830586" w:history="1">
        <w:r w:rsidRPr="0086375B">
          <w:rPr>
            <w:rStyle w:val="Hyperlink"/>
            <w:lang w:val="en-GB"/>
          </w:rPr>
          <w:t>Exercise 4: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Pr="0086375B">
          <w:rPr>
            <w:rStyle w:val="Hyperlink"/>
            <w:lang w:val="en-GB"/>
          </w:rPr>
          <w:t>Abstract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_Toc65830586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14BFCFD" w14:textId="00327A75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87" w:history="1">
        <w:r w:rsidRPr="0086375B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Create Shape class (abstract 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3533F3" w14:textId="6C770517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88" w:history="1">
        <w:r w:rsidRPr="0086375B">
          <w:rPr>
            <w:rStyle w:val="Hyperlink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Create Circle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16DA67" w14:textId="7D3CF180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89" w:history="1">
        <w:r w:rsidRPr="0086375B">
          <w:rPr>
            <w:rStyle w:val="Hyperlink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Create Rectangle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C57543" w14:textId="2CA28132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90" w:history="1">
        <w:r w:rsidRPr="0086375B">
          <w:rPr>
            <w:rStyle w:val="Hyperlink"/>
            <w:noProof/>
          </w:rPr>
          <w:t>Task 4 -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Create Square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306EFE" w14:textId="4CC3C296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91" w:history="1">
        <w:r w:rsidRPr="0086375B">
          <w:rPr>
            <w:rStyle w:val="Hyperlink"/>
            <w:noProof/>
          </w:rPr>
          <w:t>Task 5 -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</w:rPr>
          <w:t>Test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1EF671" w14:textId="3CFCB942" w:rsidR="00B40E0B" w:rsidRDefault="00B40E0B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830592" w:history="1">
        <w:r w:rsidRPr="0086375B">
          <w:rPr>
            <w:rStyle w:val="Hyperlink"/>
            <w:lang w:val="en-GB"/>
          </w:rPr>
          <w:t>Exercise 5: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Pr="0086375B">
          <w:rPr>
            <w:rStyle w:val="Hyperlink"/>
          </w:rPr>
          <w:t>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_Toc65830592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FE123AC" w14:textId="1DFB2FAD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93" w:history="1">
        <w:r w:rsidRPr="0086375B">
          <w:rPr>
            <w:rStyle w:val="Hyperlink"/>
            <w:noProof/>
            <w:lang w:val="en-GB" w:eastAsia="en-GB"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  <w:lang w:val="en-GB" w:eastAsia="en-GB"/>
          </w:rPr>
          <w:t>Create Movable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223010" w14:textId="5598123C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94" w:history="1">
        <w:r w:rsidRPr="0086375B">
          <w:rPr>
            <w:rStyle w:val="Hyperlink"/>
            <w:noProof/>
            <w:lang w:val="en-GB" w:eastAsia="en-GB"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  <w:lang w:val="en-GB" w:eastAsia="en-GB"/>
          </w:rPr>
          <w:t>Create MovablePoint Class implements Movable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9AA098" w14:textId="1D293452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95" w:history="1">
        <w:r w:rsidRPr="0086375B">
          <w:rPr>
            <w:rStyle w:val="Hyperlink"/>
            <w:noProof/>
            <w:lang w:val="en-GB" w:eastAsia="en-GB"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  <w:lang w:val="en-GB" w:eastAsia="en-GB"/>
          </w:rPr>
          <w:t>Write code in MoveablePoint.java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C0FA556" w14:textId="10B8F16F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96" w:history="1">
        <w:r w:rsidRPr="0086375B">
          <w:rPr>
            <w:rStyle w:val="Hyperlink"/>
            <w:noProof/>
            <w:lang w:val="en-GB" w:eastAsia="en-GB"/>
          </w:rPr>
          <w:t>Task 4 -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  <w:lang w:val="en-GB" w:eastAsia="en-GB"/>
          </w:rPr>
          <w:t>Create TestMovable Class to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F469DF9" w14:textId="3395DAA2" w:rsidR="00B40E0B" w:rsidRDefault="00B40E0B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0597" w:history="1">
        <w:r w:rsidRPr="0086375B">
          <w:rPr>
            <w:rStyle w:val="Hyperlink"/>
            <w:noProof/>
            <w:lang w:val="en-GB" w:eastAsia="en-GB"/>
          </w:rPr>
          <w:t>Task 5 -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86375B">
          <w:rPr>
            <w:rStyle w:val="Hyperlink"/>
            <w:noProof/>
            <w:lang w:val="en-GB" w:eastAsia="en-GB"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0D6806" w14:textId="6327291B" w:rsidR="009E1F47" w:rsidRDefault="00B43031" w:rsidP="00795DDA">
      <w:pPr>
        <w:rPr>
          <w:rFonts w:asciiTheme="majorHAnsi" w:eastAsia="Batang" w:hAnsiTheme="majorHAnsi" w:cs="Arial"/>
          <w:b/>
          <w:i/>
          <w:noProof/>
          <w:color w:val="365F91" w:themeColor="accent1" w:themeShade="BF"/>
          <w:sz w:val="28"/>
          <w:szCs w:val="28"/>
          <w:lang w:eastAsia="ko-KR"/>
        </w:rPr>
      </w:pPr>
      <w:r>
        <w:rPr>
          <w:rFonts w:asciiTheme="majorHAnsi" w:eastAsia="Batang" w:hAnsiTheme="majorHAnsi" w:cs="Arial"/>
          <w:b/>
          <w:i/>
          <w:noProof/>
          <w:color w:val="365F91" w:themeColor="accent1" w:themeShade="BF"/>
          <w:sz w:val="28"/>
          <w:szCs w:val="28"/>
          <w:lang w:eastAsia="ko-KR"/>
        </w:rPr>
        <w:fldChar w:fldCharType="end"/>
      </w:r>
    </w:p>
    <w:p w14:paraId="7D0D6807" w14:textId="77777777" w:rsidR="009E1F47" w:rsidRDefault="009E1F47">
      <w:pPr>
        <w:ind w:left="284"/>
        <w:rPr>
          <w:rFonts w:asciiTheme="majorHAnsi" w:eastAsia="Batang" w:hAnsiTheme="majorHAnsi" w:cs="Arial"/>
          <w:b/>
          <w:i/>
          <w:noProof/>
          <w:color w:val="365F91" w:themeColor="accent1" w:themeShade="BF"/>
          <w:sz w:val="28"/>
          <w:szCs w:val="28"/>
          <w:lang w:eastAsia="ko-KR"/>
        </w:rPr>
      </w:pPr>
      <w:r>
        <w:rPr>
          <w:rFonts w:asciiTheme="majorHAnsi" w:eastAsia="Batang" w:hAnsiTheme="majorHAnsi" w:cs="Arial"/>
          <w:b/>
          <w:i/>
          <w:noProof/>
          <w:color w:val="365F91" w:themeColor="accent1" w:themeShade="BF"/>
          <w:sz w:val="28"/>
          <w:szCs w:val="28"/>
          <w:lang w:eastAsia="ko-KR"/>
        </w:rPr>
        <w:br w:type="page"/>
      </w:r>
    </w:p>
    <w:p w14:paraId="7D0D6809" w14:textId="77777777" w:rsidR="00584B91" w:rsidRPr="00C252C6" w:rsidRDefault="00584B91" w:rsidP="00584B91">
      <w:pPr>
        <w:pStyle w:val="Header1"/>
        <w:rPr>
          <w:lang w:val="en-GB"/>
        </w:rPr>
      </w:pPr>
      <w:bookmarkStart w:id="1" w:name="_Toc65830565"/>
      <w:r w:rsidRPr="00C252C6">
        <w:lastRenderedPageBreak/>
        <w:t>Subclassing and Inheritance</w:t>
      </w:r>
      <w:r w:rsidR="00775D23">
        <w:t xml:space="preserve"> </w:t>
      </w:r>
      <w:r>
        <w:t>1</w:t>
      </w:r>
      <w:bookmarkEnd w:id="1"/>
    </w:p>
    <w:p w14:paraId="7D0D680A" w14:textId="77777777" w:rsidR="00584B91" w:rsidRDefault="00584B91" w:rsidP="00584B91">
      <w:r w:rsidRPr="00584B91">
        <w:t>In this exercise you will write a program to</w:t>
      </w:r>
      <w:r>
        <w:t xml:space="preserve"> test</w:t>
      </w:r>
      <w:r w:rsidR="006A07DE">
        <w:t xml:space="preserve"> how to use </w:t>
      </w:r>
      <w:r w:rsidR="00CB5943">
        <w:t>cl</w:t>
      </w:r>
      <w:r>
        <w:t xml:space="preserve">ass and subclass. In this exercise you will create a base named Circle and another class named Cylinder </w:t>
      </w:r>
      <w:r w:rsidRPr="00584B91">
        <w:t>Inherited</w:t>
      </w:r>
      <w:r>
        <w:t xml:space="preserve"> </w:t>
      </w:r>
      <w:r w:rsidR="00F7536E">
        <w:t>Circle</w:t>
      </w:r>
      <w:r w:rsidR="002D61FA">
        <w:t xml:space="preserve"> class, after that, write a small program to test these class.</w:t>
      </w:r>
      <w:r>
        <w:t xml:space="preserve"> The diagram of your proram will be:</w:t>
      </w:r>
    </w:p>
    <w:p w14:paraId="7D0D680B" w14:textId="77777777" w:rsidR="00584B91" w:rsidRDefault="00584B91" w:rsidP="00271B54">
      <w:pPr>
        <w:jc w:val="center"/>
        <w:rPr>
          <w:lang w:val="en-GB"/>
        </w:rPr>
      </w:pPr>
      <w:r w:rsidRPr="00271B54">
        <w:rPr>
          <w:noProof/>
          <w:lang w:bidi="ar-SA"/>
        </w:rPr>
        <w:drawing>
          <wp:inline distT="0" distB="0" distL="0" distR="0" wp14:anchorId="7D0D6A87" wp14:editId="7D0D6A88">
            <wp:extent cx="3086100" cy="3352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D6811" w14:textId="77777777" w:rsidR="001978BC" w:rsidRDefault="00271B54" w:rsidP="00271B54">
      <w:pPr>
        <w:pStyle w:val="Heading2"/>
        <w:ind w:left="426"/>
        <w:rPr>
          <w:lang w:val="en-GB"/>
        </w:rPr>
      </w:pPr>
      <w:bookmarkStart w:id="2" w:name="_Toc65830566"/>
      <w:r>
        <w:rPr>
          <w:lang w:val="en-GB"/>
        </w:rPr>
        <w:t>Write code inside Circle.java file</w:t>
      </w:r>
      <w:bookmarkEnd w:id="2"/>
    </w:p>
    <w:p w14:paraId="7D0D6812" w14:textId="77777777" w:rsidR="001978BC" w:rsidRDefault="001978BC" w:rsidP="00271B54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class</w:t>
      </w:r>
      <w:r>
        <w:rPr>
          <w:lang w:val="en-GB" w:bidi="ar-SA"/>
        </w:rPr>
        <w:t xml:space="preserve"> Circle {          </w:t>
      </w:r>
    </w:p>
    <w:p w14:paraId="7D0D6813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private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radius</w:t>
      </w:r>
      <w:r>
        <w:rPr>
          <w:lang w:val="en-GB" w:bidi="ar-SA"/>
        </w:rPr>
        <w:t>;</w:t>
      </w:r>
    </w:p>
    <w:p w14:paraId="7D0D6814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private</w:t>
      </w:r>
      <w:r>
        <w:rPr>
          <w:lang w:val="en-GB" w:bidi="ar-SA"/>
        </w:rPr>
        <w:t xml:space="preserve"> String </w:t>
      </w:r>
      <w:r w:rsidRPr="00943FB1">
        <w:rPr>
          <w:color w:val="0000C0"/>
          <w:lang w:val="en-GB" w:bidi="ar-SA"/>
        </w:rPr>
        <w:t>color</w:t>
      </w:r>
      <w:r>
        <w:rPr>
          <w:lang w:val="en-GB" w:bidi="ar-SA"/>
        </w:rPr>
        <w:t>;</w:t>
      </w:r>
    </w:p>
    <w:p w14:paraId="7D0D6815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</w:p>
    <w:p w14:paraId="7D0D6816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color w:val="3F7F5F"/>
          <w:lang w:val="en-GB" w:bidi="ar-SA"/>
        </w:rPr>
        <w:t>// 1st constructor, which sets both radius and color to default</w:t>
      </w:r>
    </w:p>
    <w:p w14:paraId="7D0D6817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Circle() {</w:t>
      </w:r>
    </w:p>
    <w:p w14:paraId="7D0D6818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color w:val="0000C0"/>
          <w:lang w:val="en-GB" w:bidi="ar-SA"/>
        </w:rPr>
        <w:t>radius</w:t>
      </w:r>
      <w:r>
        <w:rPr>
          <w:lang w:val="en-GB" w:bidi="ar-SA"/>
        </w:rPr>
        <w:t xml:space="preserve"> = 1.0;</w:t>
      </w:r>
    </w:p>
    <w:p w14:paraId="7D0D6819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color w:val="0000C0"/>
          <w:lang w:val="en-GB" w:bidi="ar-SA"/>
        </w:rPr>
        <w:t>color</w:t>
      </w:r>
      <w:r>
        <w:rPr>
          <w:lang w:val="en-GB" w:bidi="ar-SA"/>
        </w:rPr>
        <w:t xml:space="preserve"> = </w:t>
      </w:r>
      <w:r>
        <w:rPr>
          <w:color w:val="2A00FF"/>
          <w:lang w:val="en-GB" w:bidi="ar-SA"/>
        </w:rPr>
        <w:t>"red"</w:t>
      </w:r>
      <w:r>
        <w:rPr>
          <w:lang w:val="en-GB" w:bidi="ar-SA"/>
        </w:rPr>
        <w:t>;</w:t>
      </w:r>
    </w:p>
    <w:p w14:paraId="7D0D681A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}</w:t>
      </w:r>
    </w:p>
    <w:p w14:paraId="7D0D681B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</w:p>
    <w:p w14:paraId="7D0D681C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color w:val="3F7F5F"/>
          <w:lang w:val="en-GB" w:bidi="ar-SA"/>
        </w:rPr>
        <w:t>// 2nd constructor with given radius, but color default</w:t>
      </w:r>
    </w:p>
    <w:p w14:paraId="7D0D681D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Circle(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r) {</w:t>
      </w:r>
    </w:p>
    <w:p w14:paraId="7D0D681E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color w:val="0000C0"/>
          <w:lang w:val="en-GB" w:bidi="ar-SA"/>
        </w:rPr>
        <w:t>radius</w:t>
      </w:r>
      <w:r>
        <w:rPr>
          <w:lang w:val="en-GB" w:bidi="ar-SA"/>
        </w:rPr>
        <w:t xml:space="preserve"> = r;</w:t>
      </w:r>
    </w:p>
    <w:p w14:paraId="7D0D681F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color w:val="0000C0"/>
          <w:lang w:val="en-GB" w:bidi="ar-SA"/>
        </w:rPr>
        <w:t>color</w:t>
      </w:r>
      <w:r>
        <w:rPr>
          <w:lang w:val="en-GB" w:bidi="ar-SA"/>
        </w:rPr>
        <w:t xml:space="preserve"> = </w:t>
      </w:r>
      <w:r>
        <w:rPr>
          <w:color w:val="2A00FF"/>
          <w:lang w:val="en-GB" w:bidi="ar-SA"/>
        </w:rPr>
        <w:t>"red"</w:t>
      </w:r>
      <w:r>
        <w:rPr>
          <w:lang w:val="en-GB" w:bidi="ar-SA"/>
        </w:rPr>
        <w:t>;</w:t>
      </w:r>
    </w:p>
    <w:p w14:paraId="7D0D6820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}</w:t>
      </w:r>
    </w:p>
    <w:p w14:paraId="7D0D6821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</w:p>
    <w:p w14:paraId="7D0D6822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color w:val="3F7F5F"/>
          <w:lang w:val="en-GB" w:bidi="ar-SA"/>
        </w:rPr>
        <w:t>// A public method for retrieving the radius</w:t>
      </w:r>
    </w:p>
    <w:p w14:paraId="7D0D6823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getRadius() {</w:t>
      </w:r>
    </w:p>
    <w:p w14:paraId="7D0D6824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lastRenderedPageBreak/>
        <w:t xml:space="preserve">     </w:t>
      </w:r>
      <w:r>
        <w:rPr>
          <w:b/>
          <w:bCs/>
          <w:color w:val="7F0055"/>
          <w:lang w:val="en-GB" w:bidi="ar-SA"/>
        </w:rPr>
        <w:t>return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radius</w:t>
      </w:r>
      <w:r>
        <w:rPr>
          <w:lang w:val="en-GB" w:bidi="ar-SA"/>
        </w:rPr>
        <w:t xml:space="preserve">; </w:t>
      </w:r>
    </w:p>
    <w:p w14:paraId="7D0D6825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}</w:t>
      </w:r>
    </w:p>
    <w:p w14:paraId="7D0D6826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</w:p>
    <w:p w14:paraId="7D0D6827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color w:val="3F7F5F"/>
          <w:lang w:val="en-GB" w:bidi="ar-SA"/>
        </w:rPr>
        <w:t>// A public method for computing the area of circle</w:t>
      </w:r>
    </w:p>
    <w:p w14:paraId="7D0D6828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getArea() {</w:t>
      </w:r>
    </w:p>
    <w:p w14:paraId="7D0D6829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b/>
          <w:bCs/>
          <w:color w:val="7F0055"/>
          <w:lang w:val="en-GB" w:bidi="ar-SA"/>
        </w:rPr>
        <w:t>return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radius</w:t>
      </w:r>
      <w:r>
        <w:rPr>
          <w:lang w:val="en-GB" w:bidi="ar-SA"/>
        </w:rPr>
        <w:t>*</w:t>
      </w:r>
      <w:r>
        <w:rPr>
          <w:color w:val="0000C0"/>
          <w:lang w:val="en-GB" w:bidi="ar-SA"/>
        </w:rPr>
        <w:t>radius</w:t>
      </w:r>
      <w:r>
        <w:rPr>
          <w:lang w:val="en-GB" w:bidi="ar-SA"/>
        </w:rPr>
        <w:t>*Math.</w:t>
      </w:r>
      <w:r>
        <w:rPr>
          <w:i/>
          <w:iCs/>
          <w:color w:val="0000C0"/>
          <w:lang w:val="en-GB" w:bidi="ar-SA"/>
        </w:rPr>
        <w:t>PI</w:t>
      </w:r>
      <w:r>
        <w:rPr>
          <w:lang w:val="en-GB" w:bidi="ar-SA"/>
        </w:rPr>
        <w:t>;</w:t>
      </w:r>
    </w:p>
    <w:p w14:paraId="7D0D682A" w14:textId="77777777" w:rsidR="001978BC" w:rsidRDefault="001978BC" w:rsidP="00271B54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}</w:t>
      </w:r>
    </w:p>
    <w:p w14:paraId="7D0D682B" w14:textId="77777777" w:rsidR="001978BC" w:rsidRDefault="001978BC" w:rsidP="00271B54">
      <w:pPr>
        <w:pStyle w:val="ppCode"/>
        <w:rPr>
          <w:lang w:val="en-GB"/>
        </w:rPr>
      </w:pPr>
      <w:r>
        <w:rPr>
          <w:lang w:val="en-GB" w:bidi="ar-SA"/>
        </w:rPr>
        <w:t>}</w:t>
      </w:r>
    </w:p>
    <w:p w14:paraId="7D0D682C" w14:textId="77777777" w:rsidR="008E2E4F" w:rsidRDefault="008E2E4F" w:rsidP="00855443">
      <w:pPr>
        <w:pStyle w:val="Heading2"/>
        <w:ind w:left="426"/>
        <w:rPr>
          <w:lang w:val="en-GB"/>
        </w:rPr>
      </w:pPr>
      <w:bookmarkStart w:id="3" w:name="_Toc65830567"/>
      <w:r>
        <w:rPr>
          <w:lang w:val="en-GB"/>
        </w:rPr>
        <w:t>Created Cylinder class extended Circle class</w:t>
      </w:r>
      <w:bookmarkEnd w:id="3"/>
    </w:p>
    <w:p w14:paraId="7D0D6832" w14:textId="77777777" w:rsidR="00B83BD6" w:rsidRDefault="00B83BD6" w:rsidP="00B83BD6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class</w:t>
      </w:r>
      <w:r>
        <w:rPr>
          <w:lang w:val="en-GB" w:bidi="ar-SA"/>
        </w:rPr>
        <w:t xml:space="preserve"> Cylinder </w:t>
      </w:r>
      <w:r>
        <w:rPr>
          <w:b/>
          <w:bCs/>
          <w:color w:val="7F0055"/>
          <w:lang w:val="en-GB" w:bidi="ar-SA"/>
        </w:rPr>
        <w:t>extends</w:t>
      </w:r>
      <w:r>
        <w:rPr>
          <w:lang w:val="en-GB" w:bidi="ar-SA"/>
        </w:rPr>
        <w:t xml:space="preserve"> Circle {  </w:t>
      </w:r>
    </w:p>
    <w:p w14:paraId="7D0D6833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private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height</w:t>
      </w:r>
      <w:r>
        <w:rPr>
          <w:lang w:val="en-GB" w:bidi="ar-SA"/>
        </w:rPr>
        <w:t xml:space="preserve">;  </w:t>
      </w:r>
    </w:p>
    <w:p w14:paraId="7D0D6834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</w:p>
    <w:p w14:paraId="7D0D6835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color w:val="3F7F5F"/>
          <w:lang w:val="en-GB" w:bidi="ar-SA"/>
        </w:rPr>
        <w:t>// Constructor with default color, radius and height</w:t>
      </w:r>
    </w:p>
    <w:p w14:paraId="7D0D6836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Cylinder() {</w:t>
      </w:r>
    </w:p>
    <w:p w14:paraId="7D0D6837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b/>
          <w:bCs/>
          <w:color w:val="7F0055"/>
          <w:lang w:val="en-GB" w:bidi="ar-SA"/>
        </w:rPr>
        <w:t>super</w:t>
      </w:r>
      <w:r>
        <w:rPr>
          <w:lang w:val="en-GB" w:bidi="ar-SA"/>
        </w:rPr>
        <w:t xml:space="preserve">();        </w:t>
      </w:r>
      <w:r>
        <w:rPr>
          <w:color w:val="3F7F5F"/>
          <w:lang w:val="en-GB" w:bidi="ar-SA"/>
        </w:rPr>
        <w:t>// call superclass no-arg constructor Circle()</w:t>
      </w:r>
    </w:p>
    <w:p w14:paraId="7D0D6838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color w:val="0000C0"/>
          <w:lang w:val="en-GB" w:bidi="ar-SA"/>
        </w:rPr>
        <w:t>height</w:t>
      </w:r>
      <w:r>
        <w:rPr>
          <w:lang w:val="en-GB" w:bidi="ar-SA"/>
        </w:rPr>
        <w:t xml:space="preserve"> = 1.0; </w:t>
      </w:r>
    </w:p>
    <w:p w14:paraId="7D0D6839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}</w:t>
      </w:r>
    </w:p>
    <w:p w14:paraId="7D0D683A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color w:val="3F7F5F"/>
          <w:lang w:val="en-GB" w:bidi="ar-SA"/>
        </w:rPr>
        <w:t>// Constructor with default radius, color but given height</w:t>
      </w:r>
    </w:p>
    <w:p w14:paraId="7D0D683B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Cylinder(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height) {</w:t>
      </w:r>
    </w:p>
    <w:p w14:paraId="7D0D683C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b/>
          <w:bCs/>
          <w:color w:val="7F0055"/>
          <w:lang w:val="en-GB" w:bidi="ar-SA"/>
        </w:rPr>
        <w:t>super</w:t>
      </w:r>
      <w:r>
        <w:rPr>
          <w:lang w:val="en-GB" w:bidi="ar-SA"/>
        </w:rPr>
        <w:t xml:space="preserve">();        </w:t>
      </w:r>
      <w:r>
        <w:rPr>
          <w:color w:val="3F7F5F"/>
          <w:lang w:val="en-GB" w:bidi="ar-SA"/>
        </w:rPr>
        <w:t>// call superclass no-arg constructor Circle()</w:t>
      </w:r>
    </w:p>
    <w:p w14:paraId="7D0D683D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b/>
          <w:bCs/>
          <w:color w:val="7F0055"/>
          <w:lang w:val="en-GB" w:bidi="ar-SA"/>
        </w:rPr>
        <w:t>this</w:t>
      </w:r>
      <w:r>
        <w:rPr>
          <w:lang w:val="en-GB" w:bidi="ar-SA"/>
        </w:rPr>
        <w:t>.</w:t>
      </w:r>
      <w:r>
        <w:rPr>
          <w:color w:val="0000C0"/>
          <w:lang w:val="en-GB" w:bidi="ar-SA"/>
        </w:rPr>
        <w:t>height</w:t>
      </w:r>
      <w:r>
        <w:rPr>
          <w:lang w:val="en-GB" w:bidi="ar-SA"/>
        </w:rPr>
        <w:t xml:space="preserve"> = height;</w:t>
      </w:r>
    </w:p>
    <w:p w14:paraId="7D0D683E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}</w:t>
      </w:r>
    </w:p>
    <w:p w14:paraId="7D0D683F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color w:val="3F7F5F"/>
          <w:lang w:val="en-GB" w:bidi="ar-SA"/>
        </w:rPr>
        <w:t>// Constructor with default color, but given radius, height</w:t>
      </w:r>
    </w:p>
    <w:p w14:paraId="7D0D6840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Cylinder(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radius, 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height) {</w:t>
      </w:r>
    </w:p>
    <w:p w14:paraId="7D0D6841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b/>
          <w:bCs/>
          <w:color w:val="7F0055"/>
          <w:lang w:val="en-GB" w:bidi="ar-SA"/>
        </w:rPr>
        <w:t>super</w:t>
      </w:r>
      <w:r>
        <w:rPr>
          <w:lang w:val="en-GB" w:bidi="ar-SA"/>
        </w:rPr>
        <w:t xml:space="preserve">(radius);  </w:t>
      </w:r>
      <w:r>
        <w:rPr>
          <w:color w:val="3F7F5F"/>
          <w:lang w:val="en-GB" w:bidi="ar-SA"/>
        </w:rPr>
        <w:t>// call superclass constructor Circle(r)</w:t>
      </w:r>
    </w:p>
    <w:p w14:paraId="7D0D6842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b/>
          <w:bCs/>
          <w:color w:val="7F0055"/>
          <w:lang w:val="en-GB" w:bidi="ar-SA"/>
        </w:rPr>
        <w:t>this</w:t>
      </w:r>
      <w:r>
        <w:rPr>
          <w:lang w:val="en-GB" w:bidi="ar-SA"/>
        </w:rPr>
        <w:t>.</w:t>
      </w:r>
      <w:r>
        <w:rPr>
          <w:color w:val="0000C0"/>
          <w:lang w:val="en-GB" w:bidi="ar-SA"/>
        </w:rPr>
        <w:t>height</w:t>
      </w:r>
      <w:r>
        <w:rPr>
          <w:lang w:val="en-GB" w:bidi="ar-SA"/>
        </w:rPr>
        <w:t xml:space="preserve"> = height;</w:t>
      </w:r>
    </w:p>
    <w:p w14:paraId="7D0D6843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}</w:t>
      </w:r>
    </w:p>
    <w:p w14:paraId="7D0D6844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</w:p>
    <w:p w14:paraId="7D0D6845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color w:val="3F7F5F"/>
          <w:lang w:val="en-GB" w:bidi="ar-SA"/>
        </w:rPr>
        <w:t>// A public method for retrieving the height</w:t>
      </w:r>
    </w:p>
    <w:p w14:paraId="7D0D6846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getHeight() {</w:t>
      </w:r>
    </w:p>
    <w:p w14:paraId="7D0D6847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b/>
          <w:bCs/>
          <w:color w:val="7F0055"/>
          <w:lang w:val="en-GB" w:bidi="ar-SA"/>
        </w:rPr>
        <w:t>return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height</w:t>
      </w:r>
      <w:r>
        <w:rPr>
          <w:lang w:val="en-GB" w:bidi="ar-SA"/>
        </w:rPr>
        <w:t xml:space="preserve">; </w:t>
      </w:r>
    </w:p>
    <w:p w14:paraId="7D0D6848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}</w:t>
      </w:r>
    </w:p>
    <w:p w14:paraId="7D0D6849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</w:t>
      </w:r>
    </w:p>
    <w:p w14:paraId="7D0D684A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color w:val="3F7F5F"/>
          <w:lang w:val="en-GB" w:bidi="ar-SA"/>
        </w:rPr>
        <w:t>// A public method for computing the volume of cylinder</w:t>
      </w:r>
    </w:p>
    <w:p w14:paraId="7D0D684B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color w:val="3F7F5F"/>
          <w:lang w:val="en-GB" w:bidi="ar-SA"/>
        </w:rPr>
        <w:t>//  use superclass method getArea() to get the base area</w:t>
      </w:r>
    </w:p>
    <w:p w14:paraId="7D0D684C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getVolume() {</w:t>
      </w:r>
    </w:p>
    <w:p w14:paraId="7D0D684D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b/>
          <w:bCs/>
          <w:color w:val="7F0055"/>
          <w:lang w:val="en-GB" w:bidi="ar-SA"/>
        </w:rPr>
        <w:t>return</w:t>
      </w:r>
      <w:r>
        <w:rPr>
          <w:lang w:val="en-GB" w:bidi="ar-SA"/>
        </w:rPr>
        <w:t xml:space="preserve"> getArea()*</w:t>
      </w:r>
      <w:r>
        <w:rPr>
          <w:color w:val="0000C0"/>
          <w:lang w:val="en-GB" w:bidi="ar-SA"/>
        </w:rPr>
        <w:t>height</w:t>
      </w:r>
      <w:r>
        <w:rPr>
          <w:lang w:val="en-GB" w:bidi="ar-SA"/>
        </w:rPr>
        <w:t xml:space="preserve">; </w:t>
      </w:r>
    </w:p>
    <w:p w14:paraId="7D0D684E" w14:textId="77777777" w:rsidR="00B83BD6" w:rsidRDefault="00B83BD6" w:rsidP="00B83BD6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}</w:t>
      </w:r>
    </w:p>
    <w:p w14:paraId="7D0D684F" w14:textId="77777777" w:rsidR="00B83BD6" w:rsidRDefault="00B83BD6" w:rsidP="00B83BD6">
      <w:pPr>
        <w:pStyle w:val="ppCode"/>
      </w:pPr>
      <w:r>
        <w:rPr>
          <w:lang w:val="en-GB" w:bidi="ar-SA"/>
        </w:rPr>
        <w:t>}</w:t>
      </w:r>
    </w:p>
    <w:p w14:paraId="7D0D6855" w14:textId="77777777" w:rsidR="00F93AE3" w:rsidRDefault="00F93AE3" w:rsidP="00F93AE3">
      <w:pPr>
        <w:pStyle w:val="Heading2"/>
        <w:ind w:left="426"/>
        <w:rPr>
          <w:lang w:val="en-GB"/>
        </w:rPr>
      </w:pPr>
      <w:bookmarkStart w:id="4" w:name="_Toc65830568"/>
      <w:r>
        <w:rPr>
          <w:lang w:val="en-GB"/>
        </w:rPr>
        <w:t xml:space="preserve">Write code inside </w:t>
      </w:r>
      <w:r>
        <w:rPr>
          <w:rFonts w:eastAsia="Times New Roman"/>
          <w:lang w:val="en-GB" w:bidi="ar-SA"/>
        </w:rPr>
        <w:t>TestCylinder</w:t>
      </w:r>
      <w:r>
        <w:rPr>
          <w:lang w:val="en-GB"/>
        </w:rPr>
        <w:t>.java file</w:t>
      </w:r>
      <w:bookmarkEnd w:id="4"/>
    </w:p>
    <w:p w14:paraId="7D0D6856" w14:textId="77777777" w:rsidR="008D737B" w:rsidRDefault="008D737B" w:rsidP="008D737B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class</w:t>
      </w:r>
      <w:r>
        <w:rPr>
          <w:lang w:val="en-GB" w:bidi="ar-SA"/>
        </w:rPr>
        <w:t xml:space="preserve"> TestCylinder {  </w:t>
      </w:r>
      <w:r>
        <w:rPr>
          <w:color w:val="3F7F5F"/>
          <w:lang w:val="en-GB" w:bidi="ar-SA"/>
        </w:rPr>
        <w:t>// save as "TestCylinder.java"</w:t>
      </w:r>
    </w:p>
    <w:p w14:paraId="7D0D6857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static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main (String[] args) {</w:t>
      </w:r>
    </w:p>
    <w:p w14:paraId="7D0D6858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color w:val="3F7F5F"/>
          <w:lang w:val="en-GB" w:bidi="ar-SA"/>
        </w:rPr>
        <w:t>// Declare and allocate a new instance of cylinder</w:t>
      </w:r>
    </w:p>
    <w:p w14:paraId="7D0D6859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color w:val="3F7F5F"/>
          <w:lang w:val="en-GB" w:bidi="ar-SA"/>
        </w:rPr>
        <w:t>//   with default color, radius, and height</w:t>
      </w:r>
    </w:p>
    <w:p w14:paraId="7D0D685A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lastRenderedPageBreak/>
        <w:t xml:space="preserve">      Cylinder c1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Cylinder();</w:t>
      </w:r>
    </w:p>
    <w:p w14:paraId="7D0D685B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"Cylinder:"</w:t>
      </w:r>
    </w:p>
    <w:p w14:paraId="7D0D685C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+ </w:t>
      </w:r>
      <w:r>
        <w:rPr>
          <w:color w:val="2A00FF"/>
          <w:lang w:val="en-GB" w:bidi="ar-SA"/>
        </w:rPr>
        <w:t>" radius="</w:t>
      </w:r>
      <w:r>
        <w:rPr>
          <w:lang w:val="en-GB" w:bidi="ar-SA"/>
        </w:rPr>
        <w:t xml:space="preserve"> + c1.getRadius()</w:t>
      </w:r>
    </w:p>
    <w:p w14:paraId="7D0D685D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+ </w:t>
      </w:r>
      <w:r>
        <w:rPr>
          <w:color w:val="2A00FF"/>
          <w:lang w:val="en-GB" w:bidi="ar-SA"/>
        </w:rPr>
        <w:t>" height="</w:t>
      </w:r>
      <w:r>
        <w:rPr>
          <w:lang w:val="en-GB" w:bidi="ar-SA"/>
        </w:rPr>
        <w:t xml:space="preserve"> + c1.getHeight()</w:t>
      </w:r>
    </w:p>
    <w:p w14:paraId="7D0D685E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+ </w:t>
      </w:r>
      <w:r>
        <w:rPr>
          <w:color w:val="2A00FF"/>
          <w:lang w:val="en-GB" w:bidi="ar-SA"/>
        </w:rPr>
        <w:t>" base area="</w:t>
      </w:r>
      <w:r>
        <w:rPr>
          <w:lang w:val="en-GB" w:bidi="ar-SA"/>
        </w:rPr>
        <w:t xml:space="preserve"> + c1.getArea()</w:t>
      </w:r>
    </w:p>
    <w:p w14:paraId="7D0D685F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+ </w:t>
      </w:r>
      <w:r>
        <w:rPr>
          <w:color w:val="2A00FF"/>
          <w:lang w:val="en-GB" w:bidi="ar-SA"/>
        </w:rPr>
        <w:t>" volume="</w:t>
      </w:r>
      <w:r>
        <w:rPr>
          <w:lang w:val="en-GB" w:bidi="ar-SA"/>
        </w:rPr>
        <w:t xml:space="preserve"> + c1.getVolume());</w:t>
      </w:r>
    </w:p>
    <w:p w14:paraId="7D0D6860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</w:p>
    <w:p w14:paraId="7D0D6861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color w:val="3F7F5F"/>
          <w:lang w:val="en-GB" w:bidi="ar-SA"/>
        </w:rPr>
        <w:t>// Declare and allocate a new instance of cylinder</w:t>
      </w:r>
    </w:p>
    <w:p w14:paraId="7D0D6862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color w:val="3F7F5F"/>
          <w:lang w:val="en-GB" w:bidi="ar-SA"/>
        </w:rPr>
        <w:t>//   specifying height, with default color and radius</w:t>
      </w:r>
    </w:p>
    <w:p w14:paraId="7D0D6863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Cylinder c2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Cylinder(10.0);</w:t>
      </w:r>
    </w:p>
    <w:p w14:paraId="7D0D6864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"Cylinder:"</w:t>
      </w:r>
    </w:p>
    <w:p w14:paraId="7D0D6865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+ </w:t>
      </w:r>
      <w:r>
        <w:rPr>
          <w:color w:val="2A00FF"/>
          <w:lang w:val="en-GB" w:bidi="ar-SA"/>
        </w:rPr>
        <w:t>" radius="</w:t>
      </w:r>
      <w:r>
        <w:rPr>
          <w:lang w:val="en-GB" w:bidi="ar-SA"/>
        </w:rPr>
        <w:t xml:space="preserve"> + c2.getRadius()</w:t>
      </w:r>
    </w:p>
    <w:p w14:paraId="7D0D6866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+ </w:t>
      </w:r>
      <w:r>
        <w:rPr>
          <w:color w:val="2A00FF"/>
          <w:lang w:val="en-GB" w:bidi="ar-SA"/>
        </w:rPr>
        <w:t>" height="</w:t>
      </w:r>
      <w:r>
        <w:rPr>
          <w:lang w:val="en-GB" w:bidi="ar-SA"/>
        </w:rPr>
        <w:t xml:space="preserve"> + c2.getHeight()</w:t>
      </w:r>
    </w:p>
    <w:p w14:paraId="7D0D6867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+ </w:t>
      </w:r>
      <w:r>
        <w:rPr>
          <w:color w:val="2A00FF"/>
          <w:lang w:val="en-GB" w:bidi="ar-SA"/>
        </w:rPr>
        <w:t>" base area="</w:t>
      </w:r>
      <w:r>
        <w:rPr>
          <w:lang w:val="en-GB" w:bidi="ar-SA"/>
        </w:rPr>
        <w:t xml:space="preserve"> + c2.getArea()</w:t>
      </w:r>
    </w:p>
    <w:p w14:paraId="7D0D6868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+ </w:t>
      </w:r>
      <w:r>
        <w:rPr>
          <w:color w:val="2A00FF"/>
          <w:lang w:val="en-GB" w:bidi="ar-SA"/>
        </w:rPr>
        <w:t>" volume="</w:t>
      </w:r>
      <w:r>
        <w:rPr>
          <w:lang w:val="en-GB" w:bidi="ar-SA"/>
        </w:rPr>
        <w:t xml:space="preserve"> + c2.getVolume());</w:t>
      </w:r>
    </w:p>
    <w:p w14:paraId="7D0D6869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</w:p>
    <w:p w14:paraId="7D0D686A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color w:val="3F7F5F"/>
          <w:lang w:val="en-GB" w:bidi="ar-SA"/>
        </w:rPr>
        <w:t>// Declare and allocate a new instance of cylinder</w:t>
      </w:r>
    </w:p>
    <w:p w14:paraId="7D0D686B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color w:val="3F7F5F"/>
          <w:lang w:val="en-GB" w:bidi="ar-SA"/>
        </w:rPr>
        <w:t>//   specifying radius and height, with default color</w:t>
      </w:r>
    </w:p>
    <w:p w14:paraId="7D0D686C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Cylinder c3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Cylinder(2.0, 10.0);</w:t>
      </w:r>
    </w:p>
    <w:p w14:paraId="7D0D686D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"Cylinder:"</w:t>
      </w:r>
    </w:p>
    <w:p w14:paraId="7D0D686E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+ </w:t>
      </w:r>
      <w:r>
        <w:rPr>
          <w:color w:val="2A00FF"/>
          <w:lang w:val="en-GB" w:bidi="ar-SA"/>
        </w:rPr>
        <w:t>" radius="</w:t>
      </w:r>
      <w:r>
        <w:rPr>
          <w:lang w:val="en-GB" w:bidi="ar-SA"/>
        </w:rPr>
        <w:t xml:space="preserve"> + c3.getRadius()</w:t>
      </w:r>
    </w:p>
    <w:p w14:paraId="7D0D686F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+ </w:t>
      </w:r>
      <w:r>
        <w:rPr>
          <w:color w:val="2A00FF"/>
          <w:lang w:val="en-GB" w:bidi="ar-SA"/>
        </w:rPr>
        <w:t>" height="</w:t>
      </w:r>
      <w:r>
        <w:rPr>
          <w:lang w:val="en-GB" w:bidi="ar-SA"/>
        </w:rPr>
        <w:t xml:space="preserve"> + c3.getHeight()</w:t>
      </w:r>
    </w:p>
    <w:p w14:paraId="7D0D6870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+ </w:t>
      </w:r>
      <w:r>
        <w:rPr>
          <w:color w:val="2A00FF"/>
          <w:lang w:val="en-GB" w:bidi="ar-SA"/>
        </w:rPr>
        <w:t>" base area="</w:t>
      </w:r>
      <w:r>
        <w:rPr>
          <w:lang w:val="en-GB" w:bidi="ar-SA"/>
        </w:rPr>
        <w:t xml:space="preserve"> + c3.getArea()</w:t>
      </w:r>
    </w:p>
    <w:p w14:paraId="7D0D6871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+ </w:t>
      </w:r>
      <w:r>
        <w:rPr>
          <w:color w:val="2A00FF"/>
          <w:lang w:val="en-GB" w:bidi="ar-SA"/>
        </w:rPr>
        <w:t>" volume="</w:t>
      </w:r>
      <w:r>
        <w:rPr>
          <w:lang w:val="en-GB" w:bidi="ar-SA"/>
        </w:rPr>
        <w:t xml:space="preserve"> + c3.getVolume());</w:t>
      </w:r>
    </w:p>
    <w:p w14:paraId="7D0D6872" w14:textId="77777777" w:rsidR="008D737B" w:rsidRDefault="008D737B" w:rsidP="008D737B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}</w:t>
      </w:r>
    </w:p>
    <w:p w14:paraId="7D0D6873" w14:textId="77777777" w:rsidR="008D737B" w:rsidRPr="008D737B" w:rsidRDefault="008D737B" w:rsidP="008D737B">
      <w:pPr>
        <w:pStyle w:val="ppCode"/>
        <w:rPr>
          <w:lang w:val="en-GB"/>
        </w:rPr>
      </w:pPr>
      <w:r>
        <w:rPr>
          <w:lang w:val="en-GB" w:bidi="ar-SA"/>
        </w:rPr>
        <w:t>}</w:t>
      </w:r>
    </w:p>
    <w:p w14:paraId="7D0D6874" w14:textId="77777777" w:rsidR="003065A4" w:rsidRPr="00E9112B" w:rsidRDefault="003065A4" w:rsidP="003065A4">
      <w:pPr>
        <w:pStyle w:val="Heading2"/>
        <w:ind w:left="426"/>
      </w:pPr>
      <w:bookmarkStart w:id="5" w:name="_Toc65830569"/>
      <w:r>
        <w:t>Execute your program</w:t>
      </w:r>
      <w:bookmarkEnd w:id="5"/>
    </w:p>
    <w:p w14:paraId="7D0D6877" w14:textId="77777777" w:rsidR="003065A4" w:rsidRPr="00761630" w:rsidRDefault="00495E0A" w:rsidP="003065A4">
      <w:pPr>
        <w:pStyle w:val="ppBodyText"/>
        <w:jc w:val="center"/>
      </w:pPr>
      <w:r>
        <w:rPr>
          <w:noProof/>
          <w:lang w:bidi="ar-SA"/>
        </w:rPr>
        <w:drawing>
          <wp:inline distT="0" distB="0" distL="0" distR="0" wp14:anchorId="7D0D6A89" wp14:editId="7D0D6A8A">
            <wp:extent cx="5943600" cy="99758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D6878" w14:textId="77777777" w:rsidR="003252E5" w:rsidRPr="00C252C6" w:rsidRDefault="00FD0838" w:rsidP="00C252C6">
      <w:pPr>
        <w:pStyle w:val="Header1"/>
        <w:rPr>
          <w:lang w:val="en-GB"/>
        </w:rPr>
      </w:pPr>
      <w:bookmarkStart w:id="6" w:name="_Toc65830570"/>
      <w:r w:rsidRPr="00C252C6">
        <w:t>Subclassing and Inheritance</w:t>
      </w:r>
      <w:r w:rsidR="00584B91">
        <w:t xml:space="preserve"> 2</w:t>
      </w:r>
      <w:bookmarkEnd w:id="6"/>
    </w:p>
    <w:p w14:paraId="7D0D6879" w14:textId="77777777" w:rsidR="00703DC1" w:rsidRPr="00862253" w:rsidRDefault="00703DC1" w:rsidP="00703DC1">
      <w:r>
        <w:t>Class diagram of the program:</w:t>
      </w:r>
    </w:p>
    <w:p w14:paraId="7D0D687A" w14:textId="77777777" w:rsidR="005F52E1" w:rsidRDefault="007706EA" w:rsidP="00503A4C">
      <w:pPr>
        <w:jc w:val="center"/>
      </w:pPr>
      <w:r w:rsidRPr="007706EA">
        <w:rPr>
          <w:noProof/>
          <w:lang w:bidi="ar-SA"/>
        </w:rPr>
        <w:lastRenderedPageBreak/>
        <w:drawing>
          <wp:inline distT="0" distB="0" distL="0" distR="0" wp14:anchorId="7D0D6A8B" wp14:editId="7D0D6A8C">
            <wp:extent cx="5324475" cy="311467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6887" w14:textId="77777777" w:rsidR="00E36C48" w:rsidRPr="00E36C48" w:rsidRDefault="00E36C48" w:rsidP="00F22A6D">
      <w:pPr>
        <w:pStyle w:val="Heading2"/>
        <w:numPr>
          <w:ilvl w:val="0"/>
          <w:numId w:val="53"/>
        </w:numPr>
        <w:ind w:left="284"/>
      </w:pPr>
      <w:bookmarkStart w:id="7" w:name="_Toc65830571"/>
      <w:r>
        <w:t>Write code in Employee</w:t>
      </w:r>
      <w:r w:rsidR="005E545F">
        <w:t>.java</w:t>
      </w:r>
      <w:bookmarkEnd w:id="7"/>
    </w:p>
    <w:p w14:paraId="7D0D6888" w14:textId="77777777" w:rsidR="00B436FA" w:rsidRPr="00B436FA" w:rsidRDefault="00305BFC" w:rsidP="00FD0838">
      <w:pPr>
        <w:pStyle w:val="Heading3"/>
        <w:numPr>
          <w:ilvl w:val="0"/>
          <w:numId w:val="24"/>
        </w:numPr>
      </w:pPr>
      <w:r>
        <w:t>Create 2 Constructors</w:t>
      </w:r>
    </w:p>
    <w:p w14:paraId="7D0D6889" w14:textId="77777777" w:rsidR="00AB0F87" w:rsidRDefault="00AB0F87" w:rsidP="00AB0F87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Employee() {</w:t>
      </w:r>
    </w:p>
    <w:p w14:paraId="7D0D688A" w14:textId="77777777" w:rsidR="00AB0F87" w:rsidRDefault="00AB0F87" w:rsidP="00AB0F87">
      <w:pPr>
        <w:pStyle w:val="ppCode"/>
        <w:rPr>
          <w:lang w:val="en-GB" w:bidi="ar-SA"/>
        </w:rPr>
      </w:pPr>
    </w:p>
    <w:p w14:paraId="7D0D688B" w14:textId="77777777" w:rsidR="00AB0F87" w:rsidRDefault="00AB0F87" w:rsidP="00AB0F87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}</w:t>
      </w:r>
    </w:p>
    <w:p w14:paraId="7D0D688C" w14:textId="77777777" w:rsidR="00AB0F87" w:rsidRDefault="00AB0F87" w:rsidP="00AB0F87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</w:p>
    <w:p w14:paraId="7D0D688D" w14:textId="77777777" w:rsidR="00AB0F87" w:rsidRDefault="00AB0F87" w:rsidP="00AB0F87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Employee(String name) {</w:t>
      </w:r>
    </w:p>
    <w:p w14:paraId="7D0D688E" w14:textId="77777777" w:rsidR="00AB0F87" w:rsidRDefault="00AB0F87" w:rsidP="00AB0F87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color w:val="0000C0"/>
          <w:lang w:val="en-GB" w:bidi="ar-SA"/>
        </w:rPr>
        <w:t>empName</w:t>
      </w:r>
      <w:r>
        <w:rPr>
          <w:lang w:val="en-GB" w:bidi="ar-SA"/>
        </w:rPr>
        <w:t xml:space="preserve"> = name;</w:t>
      </w:r>
    </w:p>
    <w:p w14:paraId="7D0D688F" w14:textId="77777777" w:rsidR="00AB0F87" w:rsidRDefault="00AB0F87" w:rsidP="00AB0F87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}</w:t>
      </w:r>
    </w:p>
    <w:p w14:paraId="7D0D6890" w14:textId="77777777" w:rsidR="00AB0F87" w:rsidRDefault="00AB0F87" w:rsidP="00AB0F87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</w:p>
    <w:p w14:paraId="7D0D6891" w14:textId="77777777" w:rsidR="00B36C42" w:rsidRDefault="00B36C42" w:rsidP="00B36C42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 xml:space="preserve"> Instance variable to store the employee's name.</w:t>
      </w:r>
    </w:p>
    <w:p w14:paraId="7D0D6892" w14:textId="77777777" w:rsidR="00B36C42" w:rsidRPr="00FF32AD" w:rsidRDefault="00B36C42" w:rsidP="00B36C42">
      <w:pPr>
        <w:pStyle w:val="ppCode"/>
        <w:rPr>
          <w:lang w:val="en-GB" w:bidi="ar-SA"/>
        </w:rPr>
      </w:pPr>
      <w:r w:rsidRPr="00FF32AD">
        <w:rPr>
          <w:lang w:val="en-GB" w:bidi="ar-SA"/>
        </w:rPr>
        <w:t xml:space="preserve">    String </w:t>
      </w:r>
      <w:r w:rsidRPr="00FF32AD">
        <w:rPr>
          <w:color w:val="0000C0"/>
          <w:lang w:val="en-GB" w:bidi="ar-SA"/>
        </w:rPr>
        <w:t>empName</w:t>
      </w:r>
      <w:r w:rsidRPr="00FF32AD">
        <w:rPr>
          <w:lang w:val="en-GB" w:bidi="ar-SA"/>
        </w:rPr>
        <w:t>;</w:t>
      </w:r>
    </w:p>
    <w:p w14:paraId="7D0D6893" w14:textId="77777777" w:rsidR="00AB0F87" w:rsidRDefault="00AB0F87" w:rsidP="001C40D1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Method to display the name.</w:t>
      </w:r>
    </w:p>
    <w:p w14:paraId="7D0D6894" w14:textId="77777777" w:rsidR="00AB0F87" w:rsidRDefault="00AB0F87" w:rsidP="00AB0F87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displayDetails() {</w:t>
      </w:r>
    </w:p>
    <w:p w14:paraId="7D0D6895" w14:textId="77777777" w:rsidR="00AB0F87" w:rsidRDefault="00AB0F87" w:rsidP="00AB0F87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.printf(</w:t>
      </w:r>
      <w:r>
        <w:rPr>
          <w:color w:val="2A00FF"/>
          <w:lang w:val="en-GB" w:bidi="ar-SA"/>
        </w:rPr>
        <w:t>"Employee Name: %s"</w:t>
      </w:r>
      <w:r>
        <w:rPr>
          <w:lang w:val="en-GB" w:bidi="ar-SA"/>
        </w:rPr>
        <w:t xml:space="preserve">, </w:t>
      </w:r>
      <w:r>
        <w:rPr>
          <w:color w:val="0000C0"/>
          <w:lang w:val="en-GB" w:bidi="ar-SA"/>
        </w:rPr>
        <w:t>empName</w:t>
      </w:r>
      <w:r>
        <w:rPr>
          <w:lang w:val="en-GB" w:bidi="ar-SA"/>
        </w:rPr>
        <w:t>);</w:t>
      </w:r>
    </w:p>
    <w:p w14:paraId="7D0D6896" w14:textId="77777777" w:rsidR="00AB0F87" w:rsidRDefault="00AB0F87" w:rsidP="00AB0F87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}</w:t>
      </w:r>
    </w:p>
    <w:p w14:paraId="7D0D6897" w14:textId="77777777" w:rsidR="008D049A" w:rsidRDefault="008D049A" w:rsidP="008D049A">
      <w:pPr>
        <w:pStyle w:val="Heading2"/>
        <w:ind w:left="426"/>
      </w:pPr>
      <w:bookmarkStart w:id="8" w:name="_Toc65830572"/>
      <w:r>
        <w:t xml:space="preserve">Create </w:t>
      </w:r>
      <w:r w:rsidR="003953DC">
        <w:t xml:space="preserve">SalaryEmployee </w:t>
      </w:r>
      <w:r>
        <w:t>Class</w:t>
      </w:r>
      <w:bookmarkEnd w:id="8"/>
    </w:p>
    <w:p w14:paraId="7D0D689E" w14:textId="77777777" w:rsidR="00E95A30" w:rsidRDefault="00E95A30" w:rsidP="00E95A30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class</w:t>
      </w:r>
      <w:r>
        <w:rPr>
          <w:lang w:val="en-GB" w:bidi="ar-SA"/>
        </w:rPr>
        <w:t xml:space="preserve"> </w:t>
      </w:r>
      <w:r w:rsidRPr="00AB19E9">
        <w:rPr>
          <w:lang w:val="en-GB" w:bidi="ar-SA"/>
        </w:rPr>
        <w:t>SalaryEmployee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extends</w:t>
      </w:r>
      <w:r>
        <w:rPr>
          <w:lang w:val="en-GB" w:bidi="ar-SA"/>
        </w:rPr>
        <w:t xml:space="preserve"> Employee {</w:t>
      </w:r>
    </w:p>
    <w:p w14:paraId="7D0D689F" w14:textId="77777777" w:rsidR="00E95A30" w:rsidRDefault="00E95A30" w:rsidP="00E95A30">
      <w:pPr>
        <w:pStyle w:val="ppCode"/>
        <w:rPr>
          <w:lang w:val="en-GB" w:bidi="ar-SA"/>
        </w:rPr>
      </w:pPr>
    </w:p>
    <w:p w14:paraId="7D0D68A0" w14:textId="77777777" w:rsidR="008D049A" w:rsidRPr="00E95A30" w:rsidRDefault="00E95A30" w:rsidP="00AB0F87">
      <w:pPr>
        <w:pStyle w:val="ppCode"/>
        <w:rPr>
          <w:lang w:val="en-GB" w:bidi="ar-SA"/>
        </w:rPr>
      </w:pPr>
      <w:r w:rsidRPr="00E95A30">
        <w:rPr>
          <w:lang w:val="en-GB" w:bidi="ar-SA"/>
        </w:rPr>
        <w:t>}</w:t>
      </w:r>
    </w:p>
    <w:p w14:paraId="7D0D68A1" w14:textId="77777777" w:rsidR="003345D9" w:rsidRDefault="00E75F91" w:rsidP="004A5F1B">
      <w:pPr>
        <w:pStyle w:val="Heading2"/>
        <w:ind w:left="426"/>
      </w:pPr>
      <w:bookmarkStart w:id="9" w:name="_Toc65830573"/>
      <w:r>
        <w:lastRenderedPageBreak/>
        <w:t xml:space="preserve">Write code in </w:t>
      </w:r>
      <w:r w:rsidR="003345D9">
        <w:t>SalaryEmployee</w:t>
      </w:r>
      <w:r>
        <w:t>.java</w:t>
      </w:r>
      <w:bookmarkEnd w:id="9"/>
    </w:p>
    <w:p w14:paraId="7D0D68A2" w14:textId="77777777" w:rsidR="003345D9" w:rsidRPr="00E75F91" w:rsidRDefault="00985C8C" w:rsidP="00FD0838">
      <w:pPr>
        <w:pStyle w:val="Heading3"/>
        <w:numPr>
          <w:ilvl w:val="0"/>
          <w:numId w:val="25"/>
        </w:numPr>
        <w:rPr>
          <w:rFonts w:eastAsia="Times New Roman"/>
          <w:lang w:val="en-GB" w:bidi="ar-SA"/>
        </w:rPr>
      </w:pPr>
      <w:r w:rsidRPr="00E75F91">
        <w:rPr>
          <w:rFonts w:eastAsia="Times New Roman"/>
          <w:lang w:val="en-GB" w:bidi="ar-SA"/>
        </w:rPr>
        <w:t xml:space="preserve">Create 2 </w:t>
      </w:r>
      <w:r w:rsidR="00D97689" w:rsidRPr="00E75F91">
        <w:rPr>
          <w:rFonts w:eastAsia="Times New Roman"/>
          <w:lang w:val="en-GB" w:bidi="ar-SA"/>
        </w:rPr>
        <w:t>Constructor</w:t>
      </w:r>
      <w:r w:rsidRPr="00E75F91">
        <w:rPr>
          <w:rFonts w:eastAsia="Times New Roman"/>
          <w:lang w:val="en-GB" w:bidi="ar-SA"/>
        </w:rPr>
        <w:t>s</w:t>
      </w:r>
    </w:p>
    <w:p w14:paraId="7D0D68A3" w14:textId="77777777" w:rsidR="003345D9" w:rsidRDefault="003345D9" w:rsidP="00985C8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SalaryEmployee() {</w:t>
      </w:r>
    </w:p>
    <w:p w14:paraId="7D0D68A4" w14:textId="77777777" w:rsidR="00CC718B" w:rsidRDefault="00CC718B" w:rsidP="00985C8C">
      <w:pPr>
        <w:pStyle w:val="ppCode"/>
        <w:rPr>
          <w:lang w:val="en-GB" w:bidi="ar-SA"/>
        </w:rPr>
      </w:pPr>
    </w:p>
    <w:p w14:paraId="7D0D68A5" w14:textId="77777777" w:rsidR="003345D9" w:rsidRPr="00CC718B" w:rsidRDefault="003345D9" w:rsidP="00985C8C">
      <w:pPr>
        <w:pStyle w:val="ppCode"/>
        <w:rPr>
          <w:lang w:val="en-GB" w:bidi="ar-SA"/>
        </w:rPr>
      </w:pPr>
      <w:r w:rsidRPr="00CC718B">
        <w:rPr>
          <w:lang w:val="en-GB" w:bidi="ar-SA"/>
        </w:rPr>
        <w:t xml:space="preserve">    }    </w:t>
      </w:r>
    </w:p>
    <w:p w14:paraId="7D0D68A6" w14:textId="77777777" w:rsidR="003345D9" w:rsidRPr="00985C8C" w:rsidRDefault="003345D9" w:rsidP="00985C8C">
      <w:pPr>
        <w:pStyle w:val="ppCode"/>
        <w:rPr>
          <w:lang w:val="en-GB" w:bidi="ar-SA"/>
        </w:rPr>
      </w:pPr>
      <w:r w:rsidRPr="00985C8C">
        <w:rPr>
          <w:lang w:val="en-GB" w:bidi="ar-SA"/>
        </w:rPr>
        <w:t xml:space="preserve">    </w:t>
      </w:r>
      <w:r w:rsidRPr="00985C8C">
        <w:rPr>
          <w:b/>
          <w:bCs/>
          <w:color w:val="7F0055"/>
          <w:lang w:val="en-GB" w:bidi="ar-SA"/>
        </w:rPr>
        <w:t>public</w:t>
      </w:r>
      <w:r w:rsidRPr="00985C8C">
        <w:rPr>
          <w:lang w:val="en-GB" w:bidi="ar-SA"/>
        </w:rPr>
        <w:t xml:space="preserve"> SalaryEmployee(String name, </w:t>
      </w:r>
      <w:r w:rsidRPr="00985C8C">
        <w:rPr>
          <w:b/>
          <w:bCs/>
          <w:color w:val="7F0055"/>
          <w:lang w:val="en-GB" w:bidi="ar-SA"/>
        </w:rPr>
        <w:t>double</w:t>
      </w:r>
      <w:r w:rsidRPr="00985C8C">
        <w:rPr>
          <w:lang w:val="en-GB" w:bidi="ar-SA"/>
        </w:rPr>
        <w:t xml:space="preserve"> currentSalary) {</w:t>
      </w:r>
    </w:p>
    <w:p w14:paraId="7D0D68A7" w14:textId="77777777" w:rsidR="003345D9" w:rsidRDefault="003345D9" w:rsidP="00985C8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b/>
          <w:bCs/>
          <w:color w:val="7F0055"/>
          <w:lang w:val="en-GB" w:bidi="ar-SA"/>
        </w:rPr>
        <w:t>super</w:t>
      </w:r>
      <w:r>
        <w:rPr>
          <w:lang w:val="en-GB" w:bidi="ar-SA"/>
        </w:rPr>
        <w:t>(name);</w:t>
      </w:r>
    </w:p>
    <w:p w14:paraId="7D0D68A8" w14:textId="77777777" w:rsidR="003345D9" w:rsidRDefault="003345D9" w:rsidP="00985C8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color w:val="0000C0"/>
          <w:lang w:val="en-GB" w:bidi="ar-SA"/>
        </w:rPr>
        <w:t>salary</w:t>
      </w:r>
      <w:r>
        <w:rPr>
          <w:lang w:val="en-GB" w:bidi="ar-SA"/>
        </w:rPr>
        <w:t xml:space="preserve"> = currentSalary;</w:t>
      </w:r>
    </w:p>
    <w:p w14:paraId="7D0D68A9" w14:textId="77777777" w:rsidR="003345D9" w:rsidRDefault="003345D9" w:rsidP="00985C8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}</w:t>
      </w:r>
    </w:p>
    <w:p w14:paraId="7D0D68AA" w14:textId="77777777" w:rsidR="001F1F73" w:rsidRDefault="001F1F73" w:rsidP="001F1F73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Instance variable salary to store salary for salaried employees.</w:t>
      </w:r>
    </w:p>
    <w:p w14:paraId="7D0D68AB" w14:textId="77777777" w:rsidR="001F1F73" w:rsidRDefault="001F1F73" w:rsidP="001F1F73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salary</w:t>
      </w:r>
      <w:r>
        <w:rPr>
          <w:lang w:val="en-GB" w:bidi="ar-SA"/>
        </w:rPr>
        <w:t>;</w:t>
      </w:r>
    </w:p>
    <w:p w14:paraId="7D0D68AC" w14:textId="77777777" w:rsidR="003345D9" w:rsidRDefault="003345D9" w:rsidP="001F1F73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Method to display the details of salaried employees.</w:t>
      </w:r>
    </w:p>
    <w:p w14:paraId="7D0D68AD" w14:textId="77777777" w:rsidR="003345D9" w:rsidRDefault="003345D9" w:rsidP="001F1F73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displayDetails() {</w:t>
      </w:r>
    </w:p>
    <w:p w14:paraId="7D0D68AE" w14:textId="77777777" w:rsidR="003345D9" w:rsidRDefault="003345D9" w:rsidP="001F1F73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b/>
          <w:bCs/>
          <w:color w:val="7F0055"/>
          <w:lang w:val="en-GB" w:bidi="ar-SA"/>
        </w:rPr>
        <w:t>super</w:t>
      </w:r>
      <w:r>
        <w:rPr>
          <w:lang w:val="en-GB" w:bidi="ar-SA"/>
        </w:rPr>
        <w:t>.displayDetails();</w:t>
      </w:r>
    </w:p>
    <w:p w14:paraId="7D0D68AF" w14:textId="77777777" w:rsidR="003345D9" w:rsidRDefault="003345D9" w:rsidP="001F1F73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.printf(</w:t>
      </w:r>
      <w:r>
        <w:rPr>
          <w:color w:val="2A00FF"/>
          <w:lang w:val="en-GB" w:bidi="ar-SA"/>
        </w:rPr>
        <w:t>"\n"</w:t>
      </w:r>
      <w:r>
        <w:rPr>
          <w:lang w:val="en-GB" w:bidi="ar-SA"/>
        </w:rPr>
        <w:t xml:space="preserve"> + </w:t>
      </w:r>
      <w:r>
        <w:rPr>
          <w:color w:val="0000C0"/>
          <w:lang w:val="en-GB" w:bidi="ar-SA"/>
        </w:rPr>
        <w:t>empName</w:t>
      </w:r>
      <w:r>
        <w:rPr>
          <w:lang w:val="en-GB" w:bidi="ar-SA"/>
        </w:rPr>
        <w:t xml:space="preserve"> + </w:t>
      </w:r>
      <w:r>
        <w:rPr>
          <w:color w:val="2A00FF"/>
          <w:lang w:val="en-GB" w:bidi="ar-SA"/>
        </w:rPr>
        <w:t>"'s Salary: %.2f\n"</w:t>
      </w:r>
      <w:r>
        <w:rPr>
          <w:lang w:val="en-GB" w:bidi="ar-SA"/>
        </w:rPr>
        <w:t xml:space="preserve">, </w:t>
      </w:r>
      <w:r>
        <w:rPr>
          <w:color w:val="0000C0"/>
          <w:lang w:val="en-GB" w:bidi="ar-SA"/>
        </w:rPr>
        <w:t>salary</w:t>
      </w:r>
      <w:r>
        <w:rPr>
          <w:lang w:val="en-GB" w:bidi="ar-SA"/>
        </w:rPr>
        <w:t>);</w:t>
      </w:r>
    </w:p>
    <w:p w14:paraId="7D0D68B0" w14:textId="77777777" w:rsidR="003345D9" w:rsidRDefault="003345D9" w:rsidP="001F1F73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}</w:t>
      </w:r>
    </w:p>
    <w:p w14:paraId="7D0D68B1" w14:textId="77777777" w:rsidR="00F6297B" w:rsidRDefault="00F6297B" w:rsidP="00F6297B">
      <w:pPr>
        <w:pStyle w:val="Heading2"/>
        <w:ind w:left="426"/>
      </w:pPr>
      <w:bookmarkStart w:id="10" w:name="_Toc65830574"/>
      <w:r>
        <w:t xml:space="preserve">Create </w:t>
      </w:r>
      <w:r w:rsidR="006B2818">
        <w:t>Wage</w:t>
      </w:r>
      <w:r>
        <w:t>Employee Class</w:t>
      </w:r>
      <w:bookmarkEnd w:id="10"/>
    </w:p>
    <w:p w14:paraId="7D0D68B8" w14:textId="77777777" w:rsidR="00F6297B" w:rsidRDefault="00F6297B" w:rsidP="00F6297B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class</w:t>
      </w:r>
      <w:r>
        <w:rPr>
          <w:lang w:val="en-GB" w:bidi="ar-SA"/>
        </w:rPr>
        <w:t xml:space="preserve"> </w:t>
      </w:r>
      <w:r w:rsidR="001517DD">
        <w:rPr>
          <w:u w:val="single"/>
          <w:lang w:val="en-GB" w:bidi="ar-SA"/>
        </w:rPr>
        <w:t>Wage</w:t>
      </w:r>
      <w:r>
        <w:rPr>
          <w:u w:val="single"/>
          <w:lang w:val="en-GB" w:bidi="ar-SA"/>
        </w:rPr>
        <w:t>Employee</w:t>
      </w:r>
      <w:r>
        <w:rPr>
          <w:lang w:val="en-GB" w:bidi="ar-SA"/>
        </w:rPr>
        <w:t xml:space="preserve">  </w:t>
      </w:r>
      <w:r>
        <w:rPr>
          <w:b/>
          <w:bCs/>
          <w:color w:val="7F0055"/>
          <w:lang w:val="en-GB" w:bidi="ar-SA"/>
        </w:rPr>
        <w:t>extends</w:t>
      </w:r>
      <w:r>
        <w:rPr>
          <w:lang w:val="en-GB" w:bidi="ar-SA"/>
        </w:rPr>
        <w:t xml:space="preserve"> Employee {</w:t>
      </w:r>
    </w:p>
    <w:p w14:paraId="7D0D68B9" w14:textId="77777777" w:rsidR="00F6297B" w:rsidRDefault="00F6297B" w:rsidP="00F6297B">
      <w:pPr>
        <w:pStyle w:val="ppCode"/>
        <w:rPr>
          <w:lang w:val="en-GB" w:bidi="ar-SA"/>
        </w:rPr>
      </w:pPr>
    </w:p>
    <w:p w14:paraId="7D0D68BA" w14:textId="77777777" w:rsidR="00F6297B" w:rsidRPr="00E95A30" w:rsidRDefault="00F6297B" w:rsidP="00F6297B">
      <w:pPr>
        <w:pStyle w:val="ppCode"/>
        <w:rPr>
          <w:lang w:val="en-GB" w:bidi="ar-SA"/>
        </w:rPr>
      </w:pPr>
      <w:r w:rsidRPr="00E95A30">
        <w:rPr>
          <w:lang w:val="en-GB" w:bidi="ar-SA"/>
        </w:rPr>
        <w:t>}</w:t>
      </w:r>
    </w:p>
    <w:p w14:paraId="7D0D68BB" w14:textId="77777777" w:rsidR="003345D9" w:rsidRDefault="003345D9" w:rsidP="003345D9">
      <w:pPr>
        <w:autoSpaceDE w:val="0"/>
        <w:autoSpaceDN w:val="0"/>
        <w:adjustRightInd w:val="0"/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GB" w:bidi="ar-SA"/>
        </w:rPr>
      </w:pPr>
    </w:p>
    <w:p w14:paraId="7D0D68BC" w14:textId="77777777" w:rsidR="00846B93" w:rsidRDefault="00A70685" w:rsidP="004A5F1B">
      <w:pPr>
        <w:pStyle w:val="Heading2"/>
        <w:ind w:left="426"/>
      </w:pPr>
      <w:bookmarkStart w:id="11" w:name="_Toc65830575"/>
      <w:r>
        <w:t>Write code in WageEmployee.java</w:t>
      </w:r>
      <w:bookmarkEnd w:id="11"/>
    </w:p>
    <w:p w14:paraId="7D0D68BD" w14:textId="77777777" w:rsidR="009F261D" w:rsidRPr="0026211A" w:rsidRDefault="00265A2C" w:rsidP="00FD0838">
      <w:pPr>
        <w:pStyle w:val="Heading3"/>
        <w:numPr>
          <w:ilvl w:val="0"/>
          <w:numId w:val="27"/>
        </w:numPr>
        <w:rPr>
          <w:rFonts w:eastAsia="Times New Roman"/>
          <w:lang w:val="en-GB" w:bidi="ar-SA"/>
        </w:rPr>
      </w:pPr>
      <w:r w:rsidRPr="0026211A">
        <w:rPr>
          <w:rFonts w:eastAsia="Times New Roman"/>
          <w:color w:val="000000"/>
          <w:lang w:val="en-GB" w:bidi="ar-SA"/>
        </w:rPr>
        <w:t>Create two constructors</w:t>
      </w:r>
    </w:p>
    <w:p w14:paraId="7D0D68BE" w14:textId="77777777" w:rsidR="009F261D" w:rsidRPr="00265A2C" w:rsidRDefault="009F261D" w:rsidP="009F261D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WageEmployee() {</w:t>
      </w:r>
    </w:p>
    <w:p w14:paraId="7D0D68BF" w14:textId="77777777" w:rsidR="00265A2C" w:rsidRDefault="00265A2C" w:rsidP="009F261D">
      <w:pPr>
        <w:pStyle w:val="ppCode"/>
        <w:rPr>
          <w:lang w:val="en-GB" w:bidi="ar-SA"/>
        </w:rPr>
      </w:pPr>
    </w:p>
    <w:p w14:paraId="7D0D68C0" w14:textId="77777777" w:rsidR="009F261D" w:rsidRDefault="009F261D" w:rsidP="009F261D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}</w:t>
      </w:r>
    </w:p>
    <w:p w14:paraId="7D0D68C1" w14:textId="77777777" w:rsidR="009F261D" w:rsidRDefault="009F261D" w:rsidP="009F261D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</w:p>
    <w:p w14:paraId="7D0D68C2" w14:textId="77777777" w:rsidR="009F261D" w:rsidRDefault="009F261D" w:rsidP="009F261D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WageEmployee(String name, </w:t>
      </w:r>
      <w:r>
        <w:rPr>
          <w:b/>
          <w:bCs/>
          <w:color w:val="7F0055"/>
          <w:lang w:val="en-GB" w:bidi="ar-SA"/>
        </w:rPr>
        <w:t>double</w:t>
      </w:r>
      <w:r>
        <w:rPr>
          <w:color w:val="000000"/>
          <w:lang w:val="en-GB" w:bidi="ar-SA"/>
        </w:rPr>
        <w:t xml:space="preserve"> wageRate, </w:t>
      </w:r>
      <w:r>
        <w:rPr>
          <w:b/>
          <w:bCs/>
          <w:color w:val="7F0055"/>
          <w:lang w:val="en-GB" w:bidi="ar-SA"/>
        </w:rPr>
        <w:t>int</w:t>
      </w:r>
      <w:r>
        <w:rPr>
          <w:color w:val="000000"/>
          <w:lang w:val="en-GB" w:bidi="ar-SA"/>
        </w:rPr>
        <w:t xml:space="preserve"> wageHours) {</w:t>
      </w:r>
    </w:p>
    <w:p w14:paraId="7D0D68C3" w14:textId="77777777" w:rsidR="009F261D" w:rsidRDefault="009F261D" w:rsidP="009F261D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</w:t>
      </w:r>
      <w:r>
        <w:rPr>
          <w:b/>
          <w:bCs/>
          <w:color w:val="7F0055"/>
          <w:lang w:val="en-GB" w:bidi="ar-SA"/>
        </w:rPr>
        <w:t>super</w:t>
      </w:r>
      <w:r>
        <w:rPr>
          <w:color w:val="000000"/>
          <w:lang w:val="en-GB" w:bidi="ar-SA"/>
        </w:rPr>
        <w:t>(name);</w:t>
      </w:r>
    </w:p>
    <w:p w14:paraId="7D0D68C4" w14:textId="77777777" w:rsidR="009F261D" w:rsidRDefault="009F261D" w:rsidP="009F261D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</w:t>
      </w:r>
      <w:r>
        <w:rPr>
          <w:color w:val="0000C0"/>
          <w:lang w:val="en-GB" w:bidi="ar-SA"/>
        </w:rPr>
        <w:t>rate</w:t>
      </w:r>
      <w:r>
        <w:rPr>
          <w:color w:val="000000"/>
          <w:lang w:val="en-GB" w:bidi="ar-SA"/>
        </w:rPr>
        <w:t xml:space="preserve"> = wageRate;</w:t>
      </w:r>
    </w:p>
    <w:p w14:paraId="7D0D68C5" w14:textId="77777777" w:rsidR="009F261D" w:rsidRDefault="009F261D" w:rsidP="009F261D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</w:t>
      </w:r>
      <w:r>
        <w:rPr>
          <w:color w:val="0000C0"/>
          <w:lang w:val="en-GB" w:bidi="ar-SA"/>
        </w:rPr>
        <w:t>hours</w:t>
      </w:r>
      <w:r>
        <w:rPr>
          <w:color w:val="000000"/>
          <w:lang w:val="en-GB" w:bidi="ar-SA"/>
        </w:rPr>
        <w:t xml:space="preserve"> = wageHours;</w:t>
      </w:r>
    </w:p>
    <w:p w14:paraId="7D0D68C6" w14:textId="77777777" w:rsidR="00115685" w:rsidRPr="00115685" w:rsidRDefault="009F261D" w:rsidP="0011568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}</w:t>
      </w:r>
    </w:p>
    <w:p w14:paraId="7D0D68C7" w14:textId="77777777" w:rsidR="00115685" w:rsidRDefault="00115685" w:rsidP="00115685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Variables to store rate for one hour and working hours</w:t>
      </w:r>
    </w:p>
    <w:p w14:paraId="7D0D68C8" w14:textId="77777777" w:rsidR="00115685" w:rsidRDefault="00115685" w:rsidP="0011568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double</w:t>
      </w:r>
      <w:r>
        <w:rPr>
          <w:color w:val="000000"/>
          <w:lang w:val="en-GB" w:bidi="ar-SA"/>
        </w:rPr>
        <w:t xml:space="preserve"> </w:t>
      </w:r>
      <w:r>
        <w:rPr>
          <w:color w:val="0000C0"/>
          <w:lang w:val="en-GB" w:bidi="ar-SA"/>
        </w:rPr>
        <w:t>rate</w:t>
      </w:r>
      <w:r>
        <w:rPr>
          <w:color w:val="000000"/>
          <w:lang w:val="en-GB" w:bidi="ar-SA"/>
        </w:rPr>
        <w:t>;</w:t>
      </w:r>
    </w:p>
    <w:p w14:paraId="7D0D68C9" w14:textId="77777777" w:rsidR="00115685" w:rsidRDefault="00115685" w:rsidP="0011568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int</w:t>
      </w:r>
      <w:r>
        <w:rPr>
          <w:color w:val="000000"/>
          <w:lang w:val="en-GB" w:bidi="ar-SA"/>
        </w:rPr>
        <w:t xml:space="preserve"> </w:t>
      </w:r>
      <w:r>
        <w:rPr>
          <w:color w:val="0000C0"/>
          <w:lang w:val="en-GB" w:bidi="ar-SA"/>
        </w:rPr>
        <w:t>hours</w:t>
      </w:r>
      <w:r>
        <w:rPr>
          <w:color w:val="000000"/>
          <w:lang w:val="en-GB" w:bidi="ar-SA"/>
        </w:rPr>
        <w:t>;</w:t>
      </w:r>
    </w:p>
    <w:p w14:paraId="7D0D68CA" w14:textId="77777777" w:rsidR="009F261D" w:rsidRDefault="009F261D" w:rsidP="00265A2C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lastRenderedPageBreak/>
        <w:t>Method to display the details of waged employees.</w:t>
      </w:r>
    </w:p>
    <w:p w14:paraId="7D0D68CB" w14:textId="77777777" w:rsidR="009F261D" w:rsidRDefault="009F261D" w:rsidP="009F261D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void</w:t>
      </w:r>
      <w:r>
        <w:rPr>
          <w:color w:val="000000"/>
          <w:lang w:val="en-GB" w:bidi="ar-SA"/>
        </w:rPr>
        <w:t xml:space="preserve"> displayDetails() {</w:t>
      </w:r>
    </w:p>
    <w:p w14:paraId="7D0D68CC" w14:textId="77777777" w:rsidR="009F261D" w:rsidRDefault="009F261D" w:rsidP="009F261D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</w:t>
      </w:r>
      <w:r>
        <w:rPr>
          <w:b/>
          <w:bCs/>
          <w:color w:val="7F0055"/>
          <w:lang w:val="en-GB" w:bidi="ar-SA"/>
        </w:rPr>
        <w:t>super</w:t>
      </w:r>
      <w:r>
        <w:rPr>
          <w:color w:val="000000"/>
          <w:lang w:val="en-GB" w:bidi="ar-SA"/>
        </w:rPr>
        <w:t>.displayDetails();</w:t>
      </w:r>
    </w:p>
    <w:p w14:paraId="7D0D68CD" w14:textId="77777777" w:rsidR="009F261D" w:rsidRDefault="009F261D" w:rsidP="009F261D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color w:val="000000"/>
          <w:lang w:val="en-GB" w:bidi="ar-SA"/>
        </w:rPr>
        <w:t>.printf(</w:t>
      </w:r>
      <w:r>
        <w:rPr>
          <w:color w:val="2A00FF"/>
          <w:lang w:val="en-GB" w:bidi="ar-SA"/>
        </w:rPr>
        <w:t>"\n"</w:t>
      </w:r>
      <w:r>
        <w:rPr>
          <w:color w:val="000000"/>
          <w:lang w:val="en-GB" w:bidi="ar-SA"/>
        </w:rPr>
        <w:t xml:space="preserve"> + </w:t>
      </w:r>
      <w:r>
        <w:rPr>
          <w:color w:val="0000C0"/>
          <w:lang w:val="en-GB" w:bidi="ar-SA"/>
        </w:rPr>
        <w:t>empName</w:t>
      </w:r>
      <w:r>
        <w:rPr>
          <w:color w:val="000000"/>
          <w:lang w:val="en-GB" w:bidi="ar-SA"/>
        </w:rPr>
        <w:t xml:space="preserve"> + </w:t>
      </w:r>
      <w:r>
        <w:rPr>
          <w:color w:val="2A00FF"/>
          <w:lang w:val="en-GB" w:bidi="ar-SA"/>
        </w:rPr>
        <w:t>"'s Salary: %.2f\n"</w:t>
      </w:r>
      <w:r>
        <w:rPr>
          <w:color w:val="000000"/>
          <w:lang w:val="en-GB" w:bidi="ar-SA"/>
        </w:rPr>
        <w:t xml:space="preserve">, </w:t>
      </w:r>
      <w:r>
        <w:rPr>
          <w:color w:val="0000C0"/>
          <w:lang w:val="en-GB" w:bidi="ar-SA"/>
        </w:rPr>
        <w:t>rate</w:t>
      </w:r>
      <w:r>
        <w:rPr>
          <w:color w:val="000000"/>
          <w:lang w:val="en-GB" w:bidi="ar-SA"/>
        </w:rPr>
        <w:t xml:space="preserve"> * </w:t>
      </w:r>
      <w:r>
        <w:rPr>
          <w:color w:val="0000C0"/>
          <w:lang w:val="en-GB" w:bidi="ar-SA"/>
        </w:rPr>
        <w:t>hours</w:t>
      </w:r>
      <w:r>
        <w:rPr>
          <w:color w:val="000000"/>
          <w:lang w:val="en-GB" w:bidi="ar-SA"/>
        </w:rPr>
        <w:t>);</w:t>
      </w:r>
    </w:p>
    <w:p w14:paraId="7D0D68CE" w14:textId="77777777" w:rsidR="005C0A5A" w:rsidRPr="005C0A5A" w:rsidRDefault="009F261D" w:rsidP="00115685">
      <w:pPr>
        <w:pStyle w:val="ppCode"/>
      </w:pPr>
      <w:r>
        <w:rPr>
          <w:color w:val="000000"/>
          <w:lang w:val="en-GB" w:bidi="ar-SA"/>
        </w:rPr>
        <w:t xml:space="preserve">    }</w:t>
      </w:r>
    </w:p>
    <w:p w14:paraId="7D0D68CF" w14:textId="77777777" w:rsidR="00846B93" w:rsidRDefault="00900D6C" w:rsidP="004A5F1B">
      <w:pPr>
        <w:pStyle w:val="Heading2"/>
        <w:ind w:left="426"/>
      </w:pPr>
      <w:bookmarkStart w:id="12" w:name="_Toc65830576"/>
      <w:r>
        <w:t xml:space="preserve">Write a </w:t>
      </w:r>
      <w:r w:rsidR="00DF02D2">
        <w:t xml:space="preserve">Program class to </w:t>
      </w:r>
      <w:r w:rsidR="003D37B8">
        <w:t>Show Employee’s salary</w:t>
      </w:r>
      <w:bookmarkEnd w:id="12"/>
    </w:p>
    <w:p w14:paraId="7D0D68D6" w14:textId="77777777" w:rsidR="00F42AA9" w:rsidRDefault="00F42AA9" w:rsidP="00F42AA9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static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color w:val="000000"/>
          <w:lang w:val="en-GB" w:bidi="ar-SA"/>
        </w:rPr>
        <w:t xml:space="preserve"> main(String[] args) {</w:t>
      </w:r>
    </w:p>
    <w:p w14:paraId="7D0D68D7" w14:textId="77777777" w:rsidR="00F42AA9" w:rsidRDefault="00F42AA9" w:rsidP="00F42AA9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</w:t>
      </w:r>
    </w:p>
    <w:p w14:paraId="7D0D68D8" w14:textId="77777777" w:rsidR="00F42AA9" w:rsidRPr="0005459B" w:rsidRDefault="00F42AA9" w:rsidP="00F42AA9">
      <w:pPr>
        <w:pStyle w:val="ppCode"/>
        <w:rPr>
          <w:lang w:val="en-GB" w:bidi="ar-SA"/>
        </w:rPr>
      </w:pPr>
      <w:r w:rsidRPr="0005459B">
        <w:rPr>
          <w:color w:val="000000"/>
          <w:lang w:val="en-GB" w:bidi="ar-SA"/>
        </w:rPr>
        <w:t xml:space="preserve">        Employee objJohn = </w:t>
      </w:r>
      <w:r w:rsidRPr="0005459B">
        <w:rPr>
          <w:b/>
          <w:bCs/>
          <w:color w:val="7F0055"/>
          <w:lang w:val="en-GB" w:bidi="ar-SA"/>
        </w:rPr>
        <w:t>new</w:t>
      </w:r>
      <w:r w:rsidRPr="0005459B">
        <w:rPr>
          <w:color w:val="000000"/>
          <w:lang w:val="en-GB" w:bidi="ar-SA"/>
        </w:rPr>
        <w:t xml:space="preserve"> SalaryEmployee(</w:t>
      </w:r>
      <w:r w:rsidRPr="0005459B">
        <w:rPr>
          <w:color w:val="2A00FF"/>
          <w:lang w:val="en-GB" w:bidi="ar-SA"/>
        </w:rPr>
        <w:t>"John"</w:t>
      </w:r>
      <w:r w:rsidRPr="0005459B">
        <w:rPr>
          <w:color w:val="000000"/>
          <w:lang w:val="en-GB" w:bidi="ar-SA"/>
        </w:rPr>
        <w:t xml:space="preserve">, 2300.50);        </w:t>
      </w:r>
    </w:p>
    <w:p w14:paraId="7D0D68D9" w14:textId="77777777" w:rsidR="00F42AA9" w:rsidRDefault="00F42AA9" w:rsidP="00F42AA9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objJohn.displayDetails();</w:t>
      </w:r>
    </w:p>
    <w:p w14:paraId="7D0D68DA" w14:textId="77777777" w:rsidR="00F42AA9" w:rsidRDefault="00F42AA9" w:rsidP="00F42AA9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</w:t>
      </w:r>
    </w:p>
    <w:p w14:paraId="7D0D68DB" w14:textId="77777777" w:rsidR="00F42AA9" w:rsidRPr="0005459B" w:rsidRDefault="00F42AA9" w:rsidP="00F42AA9">
      <w:pPr>
        <w:pStyle w:val="ppCode"/>
        <w:rPr>
          <w:lang w:val="en-GB" w:bidi="ar-SA"/>
        </w:rPr>
      </w:pPr>
      <w:r w:rsidRPr="0005459B">
        <w:rPr>
          <w:color w:val="000000"/>
          <w:lang w:val="en-GB" w:bidi="ar-SA"/>
        </w:rPr>
        <w:t xml:space="preserve">        Employee objDavid = </w:t>
      </w:r>
      <w:r w:rsidRPr="0005459B">
        <w:rPr>
          <w:b/>
          <w:bCs/>
          <w:color w:val="7F0055"/>
          <w:lang w:val="en-GB" w:bidi="ar-SA"/>
        </w:rPr>
        <w:t>new</w:t>
      </w:r>
      <w:r w:rsidRPr="0005459B">
        <w:rPr>
          <w:color w:val="000000"/>
          <w:lang w:val="en-GB" w:bidi="ar-SA"/>
        </w:rPr>
        <w:t xml:space="preserve"> WageEmployee(</w:t>
      </w:r>
      <w:r w:rsidRPr="0005459B">
        <w:rPr>
          <w:color w:val="2A00FF"/>
          <w:lang w:val="en-GB" w:bidi="ar-SA"/>
        </w:rPr>
        <w:t>"David"</w:t>
      </w:r>
      <w:r w:rsidRPr="0005459B">
        <w:rPr>
          <w:color w:val="000000"/>
          <w:lang w:val="en-GB" w:bidi="ar-SA"/>
        </w:rPr>
        <w:t xml:space="preserve">, 34.50, 10);        </w:t>
      </w:r>
    </w:p>
    <w:p w14:paraId="7D0D68DC" w14:textId="77777777" w:rsidR="00F42AA9" w:rsidRDefault="00F42AA9" w:rsidP="00F42AA9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objDavid.displayDetails();</w:t>
      </w:r>
    </w:p>
    <w:p w14:paraId="7D0D68DD" w14:textId="77777777" w:rsidR="00F42AA9" w:rsidRPr="00ED3B8A" w:rsidRDefault="00F42AA9" w:rsidP="00F42AA9">
      <w:pPr>
        <w:pStyle w:val="ppCode"/>
        <w:rPr>
          <w:lang w:val="en-GB" w:bidi="ar-SA"/>
        </w:rPr>
      </w:pPr>
      <w:r w:rsidRPr="00ED3B8A">
        <w:rPr>
          <w:color w:val="000000"/>
          <w:lang w:val="en-GB" w:bidi="ar-SA"/>
        </w:rPr>
        <w:t xml:space="preserve">    }</w:t>
      </w:r>
    </w:p>
    <w:p w14:paraId="7D0D68DE" w14:textId="77777777" w:rsidR="00276224" w:rsidRPr="00E9112B" w:rsidRDefault="00276224" w:rsidP="00D618E1">
      <w:pPr>
        <w:pStyle w:val="Heading2"/>
        <w:ind w:left="426"/>
      </w:pPr>
      <w:bookmarkStart w:id="13" w:name="_Toc65830577"/>
      <w:r>
        <w:t>Execute your program</w:t>
      </w:r>
      <w:bookmarkEnd w:id="13"/>
    </w:p>
    <w:p w14:paraId="7D0D68E1" w14:textId="77777777" w:rsidR="00761630" w:rsidRPr="00761630" w:rsidRDefault="00F952E8" w:rsidP="0083449D">
      <w:pPr>
        <w:pStyle w:val="ppBodyText"/>
        <w:jc w:val="center"/>
      </w:pPr>
      <w:r>
        <w:rPr>
          <w:noProof/>
          <w:lang w:bidi="ar-SA"/>
        </w:rPr>
        <w:drawing>
          <wp:inline distT="0" distB="0" distL="0" distR="0" wp14:anchorId="7D0D6A8D" wp14:editId="7D0D6A8E">
            <wp:extent cx="4086225" cy="12477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D68E2" w14:textId="77777777" w:rsidR="00372077" w:rsidRDefault="00372077" w:rsidP="00372077">
      <w:pPr>
        <w:pStyle w:val="Header1"/>
      </w:pPr>
      <w:bookmarkStart w:id="14" w:name="_Toc280782400"/>
      <w:bookmarkStart w:id="15" w:name="_Toc65830578"/>
      <w:r w:rsidRPr="00372077">
        <w:t>Polymorphism</w:t>
      </w:r>
      <w:bookmarkEnd w:id="15"/>
    </w:p>
    <w:p w14:paraId="7D0D68E3" w14:textId="77777777" w:rsidR="00EE6DB7" w:rsidRPr="00EE6DB7" w:rsidRDefault="00EE6DB7" w:rsidP="00EE6DB7">
      <w:r>
        <w:t>In this exercise, you will define many</w:t>
      </w:r>
      <w:r w:rsidRPr="00EE6DB7">
        <w:t xml:space="preserve"> kinds of shapes, such as triangle, rectangle and so on. </w:t>
      </w:r>
      <w:r>
        <w:t>You</w:t>
      </w:r>
      <w:r w:rsidRPr="00EE6DB7">
        <w:t xml:space="preserve"> </w:t>
      </w:r>
      <w:r>
        <w:t>will</w:t>
      </w:r>
      <w:r w:rsidRPr="00EE6DB7">
        <w:t xml:space="preserve"> design a superclass called Shape, which defines the public interface (or behaviours) of all the shapes. </w:t>
      </w:r>
      <w:r w:rsidR="00A421EC">
        <w:t xml:space="preserve"> The diagram class are shown below:</w:t>
      </w:r>
    </w:p>
    <w:p w14:paraId="7D0D68E4" w14:textId="77777777" w:rsidR="00CA009A" w:rsidRDefault="00243BD8" w:rsidP="00243BD8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7D0D6A8F" wp14:editId="7D0D6A90">
            <wp:extent cx="4514850" cy="3038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D68E5" w14:textId="77777777" w:rsidR="00E57BE9" w:rsidRDefault="00E57BE9" w:rsidP="00E57BE9">
      <w:pPr>
        <w:pStyle w:val="Heading2"/>
        <w:numPr>
          <w:ilvl w:val="0"/>
          <w:numId w:val="34"/>
        </w:numPr>
        <w:ind w:left="426"/>
      </w:pPr>
      <w:bookmarkStart w:id="16" w:name="_Toc65830579"/>
      <w:r>
        <w:t>Create Shape Class</w:t>
      </w:r>
      <w:bookmarkEnd w:id="16"/>
    </w:p>
    <w:p w14:paraId="7D0D68EB" w14:textId="77777777" w:rsidR="00FB2392" w:rsidRDefault="00FB2392" w:rsidP="00FB2392">
      <w:pPr>
        <w:pStyle w:val="ppCode"/>
        <w:rPr>
          <w:lang w:val="en-GB" w:bidi="ar-SA"/>
        </w:rPr>
      </w:pPr>
      <w:r>
        <w:rPr>
          <w:lang w:val="en-GB" w:bidi="ar-SA"/>
        </w:rPr>
        <w:t>// Instance variable</w:t>
      </w:r>
    </w:p>
    <w:p w14:paraId="7D0D68EC" w14:textId="77777777" w:rsidR="00FB2392" w:rsidRDefault="00FB2392" w:rsidP="00FB239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b/>
          <w:bCs/>
          <w:color w:val="7F0055"/>
          <w:lang w:val="en-GB" w:bidi="ar-SA"/>
        </w:rPr>
        <w:t>private</w:t>
      </w:r>
      <w:r>
        <w:rPr>
          <w:color w:val="000000"/>
          <w:lang w:val="en-GB" w:bidi="ar-SA"/>
        </w:rPr>
        <w:t xml:space="preserve"> String </w:t>
      </w:r>
      <w:r>
        <w:rPr>
          <w:color w:val="0000C0"/>
          <w:lang w:val="en-GB" w:bidi="ar-SA"/>
        </w:rPr>
        <w:t>color</w:t>
      </w:r>
      <w:r>
        <w:rPr>
          <w:color w:val="000000"/>
          <w:lang w:val="en-GB" w:bidi="ar-SA"/>
        </w:rPr>
        <w:t>;</w:t>
      </w:r>
    </w:p>
    <w:p w14:paraId="7D0D68ED" w14:textId="77777777" w:rsidR="00FB2392" w:rsidRDefault="00FB2392" w:rsidP="00FB239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</w:p>
    <w:p w14:paraId="7D0D68EE" w14:textId="77777777" w:rsidR="00FB2392" w:rsidRDefault="00FB2392" w:rsidP="00FB239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lang w:val="en-GB" w:bidi="ar-SA"/>
        </w:rPr>
        <w:t>// Constructor</w:t>
      </w:r>
    </w:p>
    <w:p w14:paraId="7D0D68EF" w14:textId="77777777" w:rsidR="00FB2392" w:rsidRDefault="00FB2392" w:rsidP="00FB239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Shape (String color) {</w:t>
      </w:r>
    </w:p>
    <w:p w14:paraId="7D0D68F0" w14:textId="77777777" w:rsidR="00FB2392" w:rsidRDefault="00FB2392" w:rsidP="00FB239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   </w:t>
      </w:r>
      <w:r>
        <w:rPr>
          <w:b/>
          <w:bCs/>
          <w:color w:val="7F0055"/>
          <w:lang w:val="en-GB" w:bidi="ar-SA"/>
        </w:rPr>
        <w:t>this</w:t>
      </w:r>
      <w:r>
        <w:rPr>
          <w:color w:val="000000"/>
          <w:lang w:val="en-GB" w:bidi="ar-SA"/>
        </w:rPr>
        <w:t>.</w:t>
      </w:r>
      <w:r>
        <w:rPr>
          <w:color w:val="0000C0"/>
          <w:lang w:val="en-GB" w:bidi="ar-SA"/>
        </w:rPr>
        <w:t>color</w:t>
      </w:r>
      <w:r>
        <w:rPr>
          <w:color w:val="000000"/>
          <w:lang w:val="en-GB" w:bidi="ar-SA"/>
        </w:rPr>
        <w:t xml:space="preserve"> = color;</w:t>
      </w:r>
    </w:p>
    <w:p w14:paraId="7D0D68F1" w14:textId="77777777" w:rsidR="00FB2392" w:rsidRDefault="00FB2392" w:rsidP="00FB239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}</w:t>
      </w:r>
    </w:p>
    <w:p w14:paraId="7D0D68F2" w14:textId="77777777" w:rsidR="00FB2392" w:rsidRDefault="00FB2392" w:rsidP="00FB239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</w:p>
    <w:p w14:paraId="7D0D68F3" w14:textId="77777777" w:rsidR="00FB2392" w:rsidRDefault="00FB2392" w:rsidP="00FB239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String toString() {</w:t>
      </w:r>
    </w:p>
    <w:p w14:paraId="7D0D68F4" w14:textId="77777777" w:rsidR="00FB2392" w:rsidRDefault="00FB2392" w:rsidP="00FB239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   </w:t>
      </w:r>
      <w:r>
        <w:rPr>
          <w:b/>
          <w:bCs/>
          <w:color w:val="7F0055"/>
          <w:lang w:val="en-GB" w:bidi="ar-SA"/>
        </w:rPr>
        <w:t>return</w:t>
      </w:r>
      <w:r>
        <w:rPr>
          <w:color w:val="000000"/>
          <w:lang w:val="en-GB" w:bidi="ar-SA"/>
        </w:rPr>
        <w:t xml:space="preserve"> </w:t>
      </w:r>
      <w:r>
        <w:rPr>
          <w:color w:val="2A00FF"/>
          <w:lang w:val="en-GB" w:bidi="ar-SA"/>
        </w:rPr>
        <w:t>"Shape of color=\""</w:t>
      </w:r>
      <w:r>
        <w:rPr>
          <w:color w:val="000000"/>
          <w:lang w:val="en-GB" w:bidi="ar-SA"/>
        </w:rPr>
        <w:t xml:space="preserve"> + </w:t>
      </w:r>
      <w:r>
        <w:rPr>
          <w:color w:val="0000C0"/>
          <w:lang w:val="en-GB" w:bidi="ar-SA"/>
        </w:rPr>
        <w:t>color</w:t>
      </w:r>
      <w:r>
        <w:rPr>
          <w:color w:val="000000"/>
          <w:lang w:val="en-GB" w:bidi="ar-SA"/>
        </w:rPr>
        <w:t xml:space="preserve"> + </w:t>
      </w:r>
      <w:r>
        <w:rPr>
          <w:color w:val="2A00FF"/>
          <w:lang w:val="en-GB" w:bidi="ar-SA"/>
        </w:rPr>
        <w:t>"\""</w:t>
      </w:r>
      <w:r>
        <w:rPr>
          <w:color w:val="000000"/>
          <w:lang w:val="en-GB" w:bidi="ar-SA"/>
        </w:rPr>
        <w:t>;</w:t>
      </w:r>
    </w:p>
    <w:p w14:paraId="7D0D68F5" w14:textId="77777777" w:rsidR="00FB2392" w:rsidRDefault="00FB2392" w:rsidP="00FB239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}</w:t>
      </w:r>
    </w:p>
    <w:p w14:paraId="7D0D68F6" w14:textId="77777777" w:rsidR="00FB2392" w:rsidRDefault="00FB2392" w:rsidP="00FB239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</w:p>
    <w:p w14:paraId="7D0D68F7" w14:textId="77777777" w:rsidR="00FB2392" w:rsidRDefault="00FB2392" w:rsidP="00FB239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lang w:val="en-GB" w:bidi="ar-SA"/>
        </w:rPr>
        <w:t>// All shapes must has a method called getArea()</w:t>
      </w:r>
    </w:p>
    <w:p w14:paraId="7D0D68F8" w14:textId="77777777" w:rsidR="00FB2392" w:rsidRDefault="00FB2392" w:rsidP="00FB239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double</w:t>
      </w:r>
      <w:r>
        <w:rPr>
          <w:color w:val="000000"/>
          <w:lang w:val="en-GB" w:bidi="ar-SA"/>
        </w:rPr>
        <w:t xml:space="preserve"> getArea() {</w:t>
      </w:r>
    </w:p>
    <w:p w14:paraId="7D0D68F9" w14:textId="77777777" w:rsidR="00FB2392" w:rsidRDefault="00FB2392" w:rsidP="00FB239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   System.</w:t>
      </w:r>
      <w:r>
        <w:rPr>
          <w:i/>
          <w:iCs/>
          <w:color w:val="0000C0"/>
          <w:lang w:val="en-GB" w:bidi="ar-SA"/>
        </w:rPr>
        <w:t>err</w:t>
      </w:r>
      <w:r>
        <w:rPr>
          <w:color w:val="000000"/>
          <w:lang w:val="en-GB" w:bidi="ar-SA"/>
        </w:rPr>
        <w:t>.println(</w:t>
      </w:r>
      <w:r>
        <w:rPr>
          <w:color w:val="2A00FF"/>
          <w:lang w:val="en-GB" w:bidi="ar-SA"/>
        </w:rPr>
        <w:t>"Shape unknown! Cannot compute area!"</w:t>
      </w:r>
      <w:r>
        <w:rPr>
          <w:color w:val="000000"/>
          <w:lang w:val="en-GB" w:bidi="ar-SA"/>
        </w:rPr>
        <w:t>);</w:t>
      </w:r>
    </w:p>
    <w:p w14:paraId="7D0D68FA" w14:textId="77777777" w:rsidR="00FB2392" w:rsidRDefault="00FB2392" w:rsidP="00FB239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   </w:t>
      </w:r>
      <w:r>
        <w:rPr>
          <w:b/>
          <w:bCs/>
          <w:color w:val="7F0055"/>
          <w:lang w:val="en-GB" w:bidi="ar-SA"/>
        </w:rPr>
        <w:t>return</w:t>
      </w:r>
      <w:r>
        <w:rPr>
          <w:color w:val="000000"/>
          <w:lang w:val="en-GB" w:bidi="ar-SA"/>
        </w:rPr>
        <w:t xml:space="preserve"> 0;   </w:t>
      </w:r>
      <w:r>
        <w:rPr>
          <w:lang w:val="en-GB" w:bidi="ar-SA"/>
        </w:rPr>
        <w:t>// Need a return to compile the program</w:t>
      </w:r>
    </w:p>
    <w:p w14:paraId="7D0D68FB" w14:textId="77777777" w:rsidR="00FB2392" w:rsidRPr="00FB2392" w:rsidRDefault="00FB2392" w:rsidP="00FB2392">
      <w:pPr>
        <w:pStyle w:val="ppCode"/>
      </w:pPr>
      <w:r>
        <w:rPr>
          <w:color w:val="000000"/>
          <w:lang w:val="en-GB" w:bidi="ar-SA"/>
        </w:rPr>
        <w:tab/>
        <w:t xml:space="preserve">   }</w:t>
      </w:r>
    </w:p>
    <w:p w14:paraId="7D0D68FC" w14:textId="77777777" w:rsidR="00E57BE9" w:rsidRDefault="00E57BE9" w:rsidP="00E57BE9">
      <w:pPr>
        <w:pStyle w:val="Heading2"/>
        <w:numPr>
          <w:ilvl w:val="0"/>
          <w:numId w:val="34"/>
        </w:numPr>
        <w:ind w:left="426"/>
      </w:pPr>
      <w:bookmarkStart w:id="17" w:name="_Toc65830580"/>
      <w:r>
        <w:t>Create Rectangle Class</w:t>
      </w:r>
      <w:bookmarkEnd w:id="17"/>
    </w:p>
    <w:p w14:paraId="7D0D6903" w14:textId="77777777" w:rsidR="00A5439C" w:rsidRDefault="00A5439C" w:rsidP="00A5439C">
      <w:pPr>
        <w:pStyle w:val="ppCode"/>
        <w:rPr>
          <w:lang w:val="en-GB" w:bidi="ar-SA"/>
        </w:rPr>
      </w:pPr>
      <w:r w:rsidRPr="00A26807">
        <w:rPr>
          <w:b/>
          <w:bCs/>
          <w:color w:val="7F0055"/>
          <w:lang w:val="en-GB" w:bidi="ar-SA"/>
        </w:rPr>
        <w:t>public</w:t>
      </w:r>
      <w:r w:rsidRPr="00A26807">
        <w:rPr>
          <w:lang w:val="en-GB" w:bidi="ar-SA"/>
        </w:rPr>
        <w:t xml:space="preserve"> </w:t>
      </w:r>
      <w:r w:rsidRPr="00A26807">
        <w:rPr>
          <w:b/>
          <w:bCs/>
          <w:color w:val="7F0055"/>
          <w:lang w:val="en-GB" w:bidi="ar-SA"/>
        </w:rPr>
        <w:t>class</w:t>
      </w:r>
      <w:r w:rsidRPr="00A26807">
        <w:rPr>
          <w:lang w:val="en-GB" w:bidi="ar-SA"/>
        </w:rPr>
        <w:t xml:space="preserve"> </w:t>
      </w:r>
      <w:r w:rsidR="00A26807">
        <w:rPr>
          <w:lang w:val="en-GB" w:bidi="ar-SA"/>
        </w:rPr>
        <w:t>Rectangle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extends</w:t>
      </w:r>
      <w:r>
        <w:rPr>
          <w:lang w:val="en-GB" w:bidi="ar-SA"/>
        </w:rPr>
        <w:t xml:space="preserve"> </w:t>
      </w:r>
      <w:r w:rsidR="00A26807">
        <w:rPr>
          <w:lang w:val="en-GB" w:bidi="ar-SA"/>
        </w:rPr>
        <w:t>Shape</w:t>
      </w:r>
      <w:r>
        <w:rPr>
          <w:lang w:val="en-GB" w:bidi="ar-SA"/>
        </w:rPr>
        <w:t xml:space="preserve"> {</w:t>
      </w:r>
    </w:p>
    <w:p w14:paraId="7D0D6904" w14:textId="77777777" w:rsidR="00A5439C" w:rsidRDefault="00A5439C" w:rsidP="00A5439C">
      <w:pPr>
        <w:pStyle w:val="ppCode"/>
        <w:rPr>
          <w:lang w:val="en-GB" w:bidi="ar-SA"/>
        </w:rPr>
      </w:pPr>
    </w:p>
    <w:p w14:paraId="7D0D6905" w14:textId="77777777" w:rsidR="00A5439C" w:rsidRPr="00E95A30" w:rsidRDefault="00A5439C" w:rsidP="00A5439C">
      <w:pPr>
        <w:pStyle w:val="ppCode"/>
        <w:rPr>
          <w:lang w:val="en-GB" w:bidi="ar-SA"/>
        </w:rPr>
      </w:pPr>
      <w:r w:rsidRPr="00E95A30">
        <w:rPr>
          <w:lang w:val="en-GB" w:bidi="ar-SA"/>
        </w:rPr>
        <w:t>}</w:t>
      </w:r>
    </w:p>
    <w:p w14:paraId="7D0D6906" w14:textId="77777777" w:rsidR="00E57BE9" w:rsidRDefault="00E57BE9" w:rsidP="00E57BE9">
      <w:pPr>
        <w:pStyle w:val="Heading2"/>
        <w:numPr>
          <w:ilvl w:val="0"/>
          <w:numId w:val="34"/>
        </w:numPr>
        <w:ind w:left="426"/>
      </w:pPr>
      <w:bookmarkStart w:id="18" w:name="_Toc65830581"/>
      <w:r>
        <w:lastRenderedPageBreak/>
        <w:t>Write code in Rectangle.java</w:t>
      </w:r>
      <w:bookmarkEnd w:id="18"/>
    </w:p>
    <w:p w14:paraId="7D0D6907" w14:textId="77777777" w:rsidR="003B70F5" w:rsidRPr="000931AB" w:rsidRDefault="003B70F5" w:rsidP="00F56D4F">
      <w:pPr>
        <w:pStyle w:val="Heading3"/>
        <w:numPr>
          <w:ilvl w:val="0"/>
          <w:numId w:val="40"/>
        </w:numPr>
        <w:rPr>
          <w:rFonts w:eastAsia="Times New Roman"/>
          <w:lang w:val="en-GB" w:bidi="ar-SA"/>
        </w:rPr>
      </w:pPr>
      <w:r w:rsidRPr="000931AB">
        <w:rPr>
          <w:rFonts w:eastAsia="Times New Roman"/>
          <w:lang w:val="en-GB" w:bidi="ar-SA"/>
        </w:rPr>
        <w:t>Instance variables</w:t>
      </w:r>
    </w:p>
    <w:p w14:paraId="7D0D6908" w14:textId="77777777" w:rsidR="003B70F5" w:rsidRDefault="003B70F5" w:rsidP="003B70F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b/>
          <w:bCs/>
          <w:color w:val="7F0055"/>
          <w:lang w:val="en-GB" w:bidi="ar-SA"/>
        </w:rPr>
        <w:t>private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int</w:t>
      </w:r>
      <w:r>
        <w:rPr>
          <w:color w:val="000000"/>
          <w:lang w:val="en-GB" w:bidi="ar-SA"/>
        </w:rPr>
        <w:t xml:space="preserve"> </w:t>
      </w:r>
      <w:r>
        <w:rPr>
          <w:color w:val="0000C0"/>
          <w:lang w:val="en-GB" w:bidi="ar-SA"/>
        </w:rPr>
        <w:t>length</w:t>
      </w:r>
      <w:r>
        <w:rPr>
          <w:color w:val="000000"/>
          <w:lang w:val="en-GB" w:bidi="ar-SA"/>
        </w:rPr>
        <w:t>;</w:t>
      </w:r>
    </w:p>
    <w:p w14:paraId="7D0D6909" w14:textId="77777777" w:rsidR="003B70F5" w:rsidRDefault="003B70F5" w:rsidP="003B70F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b/>
          <w:bCs/>
          <w:color w:val="7F0055"/>
          <w:lang w:val="en-GB" w:bidi="ar-SA"/>
        </w:rPr>
        <w:t>private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int</w:t>
      </w:r>
      <w:r>
        <w:rPr>
          <w:color w:val="000000"/>
          <w:lang w:val="en-GB" w:bidi="ar-SA"/>
        </w:rPr>
        <w:t xml:space="preserve"> </w:t>
      </w:r>
      <w:r>
        <w:rPr>
          <w:color w:val="0000C0"/>
          <w:lang w:val="en-GB" w:bidi="ar-SA"/>
        </w:rPr>
        <w:t>width</w:t>
      </w:r>
      <w:r>
        <w:rPr>
          <w:color w:val="000000"/>
          <w:lang w:val="en-GB" w:bidi="ar-SA"/>
        </w:rPr>
        <w:t>;</w:t>
      </w:r>
    </w:p>
    <w:p w14:paraId="7D0D690A" w14:textId="77777777" w:rsidR="003B70F5" w:rsidRDefault="003B70F5" w:rsidP="003B70F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</w:p>
    <w:p w14:paraId="7D0D690B" w14:textId="77777777" w:rsidR="003B70F5" w:rsidRDefault="003B70F5" w:rsidP="00B323B7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color w:val="000000"/>
          <w:lang w:val="en-GB" w:bidi="ar-SA"/>
        </w:rPr>
        <w:tab/>
      </w:r>
      <w:r>
        <w:rPr>
          <w:rFonts w:eastAsia="Times New Roman"/>
          <w:lang w:val="en-GB" w:bidi="ar-SA"/>
        </w:rPr>
        <w:t>Constructor</w:t>
      </w:r>
    </w:p>
    <w:p w14:paraId="7D0D690C" w14:textId="77777777" w:rsidR="003B70F5" w:rsidRDefault="003B70F5" w:rsidP="003B70F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Rectangle(String color, </w:t>
      </w:r>
      <w:r>
        <w:rPr>
          <w:b/>
          <w:bCs/>
          <w:color w:val="7F0055"/>
          <w:lang w:val="en-GB" w:bidi="ar-SA"/>
        </w:rPr>
        <w:t>int</w:t>
      </w:r>
      <w:r>
        <w:rPr>
          <w:color w:val="000000"/>
          <w:lang w:val="en-GB" w:bidi="ar-SA"/>
        </w:rPr>
        <w:t xml:space="preserve"> length, </w:t>
      </w:r>
      <w:r>
        <w:rPr>
          <w:b/>
          <w:bCs/>
          <w:color w:val="7F0055"/>
          <w:lang w:val="en-GB" w:bidi="ar-SA"/>
        </w:rPr>
        <w:t>int</w:t>
      </w:r>
      <w:r>
        <w:rPr>
          <w:color w:val="000000"/>
          <w:lang w:val="en-GB" w:bidi="ar-SA"/>
        </w:rPr>
        <w:t xml:space="preserve"> width) {</w:t>
      </w:r>
    </w:p>
    <w:p w14:paraId="7D0D690D" w14:textId="77777777" w:rsidR="003B70F5" w:rsidRDefault="003B70F5" w:rsidP="003B70F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   </w:t>
      </w:r>
      <w:r>
        <w:rPr>
          <w:b/>
          <w:bCs/>
          <w:color w:val="7F0055"/>
          <w:lang w:val="en-GB" w:bidi="ar-SA"/>
        </w:rPr>
        <w:t>super</w:t>
      </w:r>
      <w:r>
        <w:rPr>
          <w:color w:val="000000"/>
          <w:lang w:val="en-GB" w:bidi="ar-SA"/>
        </w:rPr>
        <w:t>(color);</w:t>
      </w:r>
    </w:p>
    <w:p w14:paraId="7D0D690E" w14:textId="77777777" w:rsidR="003B70F5" w:rsidRDefault="003B70F5" w:rsidP="003B70F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   </w:t>
      </w:r>
      <w:r>
        <w:rPr>
          <w:b/>
          <w:bCs/>
          <w:color w:val="7F0055"/>
          <w:lang w:val="en-GB" w:bidi="ar-SA"/>
        </w:rPr>
        <w:t>this</w:t>
      </w:r>
      <w:r>
        <w:rPr>
          <w:color w:val="000000"/>
          <w:lang w:val="en-GB" w:bidi="ar-SA"/>
        </w:rPr>
        <w:t>.</w:t>
      </w:r>
      <w:r>
        <w:rPr>
          <w:color w:val="0000C0"/>
          <w:lang w:val="en-GB" w:bidi="ar-SA"/>
        </w:rPr>
        <w:t>length</w:t>
      </w:r>
      <w:r>
        <w:rPr>
          <w:color w:val="000000"/>
          <w:lang w:val="en-GB" w:bidi="ar-SA"/>
        </w:rPr>
        <w:t xml:space="preserve"> = length;</w:t>
      </w:r>
    </w:p>
    <w:p w14:paraId="7D0D690F" w14:textId="77777777" w:rsidR="003B70F5" w:rsidRDefault="003B70F5" w:rsidP="003B70F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   </w:t>
      </w:r>
      <w:r>
        <w:rPr>
          <w:b/>
          <w:bCs/>
          <w:color w:val="7F0055"/>
          <w:lang w:val="en-GB" w:bidi="ar-SA"/>
        </w:rPr>
        <w:t>this</w:t>
      </w:r>
      <w:r>
        <w:rPr>
          <w:color w:val="000000"/>
          <w:lang w:val="en-GB" w:bidi="ar-SA"/>
        </w:rPr>
        <w:t>.</w:t>
      </w:r>
      <w:r>
        <w:rPr>
          <w:color w:val="0000C0"/>
          <w:lang w:val="en-GB" w:bidi="ar-SA"/>
        </w:rPr>
        <w:t>width</w:t>
      </w:r>
      <w:r>
        <w:rPr>
          <w:color w:val="000000"/>
          <w:lang w:val="en-GB" w:bidi="ar-SA"/>
        </w:rPr>
        <w:t xml:space="preserve"> = width;</w:t>
      </w:r>
    </w:p>
    <w:p w14:paraId="7D0D6910" w14:textId="77777777" w:rsidR="003B70F5" w:rsidRDefault="003B70F5" w:rsidP="003B70F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}</w:t>
      </w:r>
    </w:p>
    <w:p w14:paraId="7D0D6911" w14:textId="77777777" w:rsidR="003B70F5" w:rsidRDefault="008D2EFF" w:rsidP="008D2EFF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 xml:space="preserve">Two </w:t>
      </w:r>
      <w:r w:rsidR="00630854">
        <w:rPr>
          <w:rFonts w:eastAsia="Times New Roman"/>
          <w:lang w:val="en-GB" w:bidi="ar-SA"/>
        </w:rPr>
        <w:t>o</w:t>
      </w:r>
      <w:r>
        <w:rPr>
          <w:rFonts w:eastAsia="Times New Roman"/>
          <w:lang w:val="en-GB" w:bidi="ar-SA"/>
        </w:rPr>
        <w:t>verride methods</w:t>
      </w:r>
    </w:p>
    <w:p w14:paraId="7D0D6912" w14:textId="77777777" w:rsidR="003B70F5" w:rsidRDefault="003B70F5" w:rsidP="003B70F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color w:val="646464"/>
          <w:lang w:val="en-GB" w:bidi="ar-SA"/>
        </w:rPr>
        <w:t>@Override</w:t>
      </w:r>
    </w:p>
    <w:p w14:paraId="7D0D6913" w14:textId="77777777" w:rsidR="003B70F5" w:rsidRDefault="003B70F5" w:rsidP="003B70F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String toString() {</w:t>
      </w:r>
    </w:p>
    <w:p w14:paraId="7D0D6914" w14:textId="77777777" w:rsidR="003B70F5" w:rsidRDefault="003B70F5" w:rsidP="003B70F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   </w:t>
      </w:r>
      <w:r>
        <w:rPr>
          <w:b/>
          <w:bCs/>
          <w:color w:val="7F0055"/>
          <w:lang w:val="en-GB" w:bidi="ar-SA"/>
        </w:rPr>
        <w:t>return</w:t>
      </w:r>
      <w:r>
        <w:rPr>
          <w:color w:val="000000"/>
          <w:lang w:val="en-GB" w:bidi="ar-SA"/>
        </w:rPr>
        <w:t xml:space="preserve"> </w:t>
      </w:r>
      <w:r>
        <w:rPr>
          <w:color w:val="2A00FF"/>
          <w:lang w:val="en-GB" w:bidi="ar-SA"/>
        </w:rPr>
        <w:t>"Rectangle of length="</w:t>
      </w:r>
      <w:r>
        <w:rPr>
          <w:color w:val="000000"/>
          <w:lang w:val="en-GB" w:bidi="ar-SA"/>
        </w:rPr>
        <w:t xml:space="preserve"> + </w:t>
      </w:r>
      <w:r>
        <w:rPr>
          <w:color w:val="0000C0"/>
          <w:lang w:val="en-GB" w:bidi="ar-SA"/>
        </w:rPr>
        <w:t>length</w:t>
      </w:r>
      <w:r>
        <w:rPr>
          <w:color w:val="000000"/>
          <w:lang w:val="en-GB" w:bidi="ar-SA"/>
        </w:rPr>
        <w:t xml:space="preserve"> + </w:t>
      </w:r>
      <w:r>
        <w:rPr>
          <w:color w:val="2A00FF"/>
          <w:lang w:val="en-GB" w:bidi="ar-SA"/>
        </w:rPr>
        <w:t>" and width="</w:t>
      </w:r>
      <w:r>
        <w:rPr>
          <w:color w:val="000000"/>
          <w:lang w:val="en-GB" w:bidi="ar-SA"/>
        </w:rPr>
        <w:t xml:space="preserve"> + </w:t>
      </w:r>
      <w:r>
        <w:rPr>
          <w:color w:val="0000C0"/>
          <w:lang w:val="en-GB" w:bidi="ar-SA"/>
        </w:rPr>
        <w:t>width</w:t>
      </w:r>
      <w:r>
        <w:rPr>
          <w:color w:val="000000"/>
          <w:lang w:val="en-GB" w:bidi="ar-SA"/>
        </w:rPr>
        <w:t xml:space="preserve"> + </w:t>
      </w:r>
      <w:r>
        <w:rPr>
          <w:color w:val="2A00FF"/>
          <w:lang w:val="en-GB" w:bidi="ar-SA"/>
        </w:rPr>
        <w:t>", subclass of "</w:t>
      </w:r>
      <w:r>
        <w:rPr>
          <w:color w:val="000000"/>
          <w:lang w:val="en-GB" w:bidi="ar-SA"/>
        </w:rPr>
        <w:t xml:space="preserve"> + </w:t>
      </w:r>
      <w:r>
        <w:rPr>
          <w:b/>
          <w:bCs/>
          <w:color w:val="7F0055"/>
          <w:lang w:val="en-GB" w:bidi="ar-SA"/>
        </w:rPr>
        <w:t>super</w:t>
      </w:r>
      <w:r>
        <w:rPr>
          <w:color w:val="000000"/>
          <w:lang w:val="en-GB" w:bidi="ar-SA"/>
        </w:rPr>
        <w:t>.toString();</w:t>
      </w:r>
    </w:p>
    <w:p w14:paraId="7D0D6915" w14:textId="77777777" w:rsidR="003B70F5" w:rsidRDefault="003B70F5" w:rsidP="003B70F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}</w:t>
      </w:r>
    </w:p>
    <w:p w14:paraId="7D0D6916" w14:textId="77777777" w:rsidR="003B70F5" w:rsidRDefault="003B70F5" w:rsidP="003B70F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</w:p>
    <w:p w14:paraId="7D0D6917" w14:textId="77777777" w:rsidR="003B70F5" w:rsidRDefault="003B70F5" w:rsidP="003B70F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color w:val="646464"/>
          <w:lang w:val="en-GB" w:bidi="ar-SA"/>
        </w:rPr>
        <w:t>@Override</w:t>
      </w:r>
    </w:p>
    <w:p w14:paraId="7D0D6918" w14:textId="77777777" w:rsidR="003B70F5" w:rsidRDefault="003B70F5" w:rsidP="003B70F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double</w:t>
      </w:r>
      <w:r>
        <w:rPr>
          <w:color w:val="000000"/>
          <w:lang w:val="en-GB" w:bidi="ar-SA"/>
        </w:rPr>
        <w:t xml:space="preserve"> getArea() {</w:t>
      </w:r>
    </w:p>
    <w:p w14:paraId="7D0D6919" w14:textId="77777777" w:rsidR="003B70F5" w:rsidRDefault="003B70F5" w:rsidP="003B70F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   </w:t>
      </w:r>
      <w:r>
        <w:rPr>
          <w:b/>
          <w:bCs/>
          <w:color w:val="7F0055"/>
          <w:lang w:val="en-GB" w:bidi="ar-SA"/>
        </w:rPr>
        <w:t>return</w:t>
      </w:r>
      <w:r>
        <w:rPr>
          <w:color w:val="000000"/>
          <w:lang w:val="en-GB" w:bidi="ar-SA"/>
        </w:rPr>
        <w:t xml:space="preserve"> </w:t>
      </w:r>
      <w:r>
        <w:rPr>
          <w:color w:val="0000C0"/>
          <w:lang w:val="en-GB" w:bidi="ar-SA"/>
        </w:rPr>
        <w:t>length</w:t>
      </w:r>
      <w:r>
        <w:rPr>
          <w:color w:val="000000"/>
          <w:lang w:val="en-GB" w:bidi="ar-SA"/>
        </w:rPr>
        <w:t>*</w:t>
      </w:r>
      <w:r>
        <w:rPr>
          <w:color w:val="0000C0"/>
          <w:lang w:val="en-GB" w:bidi="ar-SA"/>
        </w:rPr>
        <w:t>width</w:t>
      </w:r>
      <w:r>
        <w:rPr>
          <w:color w:val="000000"/>
          <w:lang w:val="en-GB" w:bidi="ar-SA"/>
        </w:rPr>
        <w:t>;</w:t>
      </w:r>
    </w:p>
    <w:p w14:paraId="7D0D691A" w14:textId="77777777" w:rsidR="003B70F5" w:rsidRPr="003B70F5" w:rsidRDefault="003B70F5" w:rsidP="003B70F5">
      <w:pPr>
        <w:pStyle w:val="ppCode"/>
      </w:pPr>
      <w:r>
        <w:rPr>
          <w:color w:val="000000"/>
          <w:lang w:val="en-GB" w:bidi="ar-SA"/>
        </w:rPr>
        <w:tab/>
        <w:t xml:space="preserve">   }</w:t>
      </w:r>
    </w:p>
    <w:p w14:paraId="7D0D691B" w14:textId="77777777" w:rsidR="00E57BE9" w:rsidRDefault="00E57BE9" w:rsidP="00E57BE9">
      <w:pPr>
        <w:pStyle w:val="Heading2"/>
        <w:numPr>
          <w:ilvl w:val="0"/>
          <w:numId w:val="34"/>
        </w:numPr>
        <w:ind w:left="426"/>
      </w:pPr>
      <w:bookmarkStart w:id="19" w:name="_Toc65830582"/>
      <w:r>
        <w:t>Create Triangle Class</w:t>
      </w:r>
      <w:bookmarkEnd w:id="19"/>
    </w:p>
    <w:p w14:paraId="7D0D6922" w14:textId="77777777" w:rsidR="00C67380" w:rsidRDefault="00C67380" w:rsidP="00AF2124">
      <w:pPr>
        <w:pStyle w:val="ppCode"/>
        <w:rPr>
          <w:lang w:val="en-GB" w:bidi="ar-SA"/>
        </w:rPr>
      </w:pPr>
      <w:r w:rsidRPr="00AF2124">
        <w:rPr>
          <w:b/>
          <w:bCs/>
          <w:color w:val="7F0055"/>
          <w:lang w:val="en-GB" w:bidi="ar-SA"/>
        </w:rPr>
        <w:t>public class</w:t>
      </w:r>
      <w:r>
        <w:rPr>
          <w:color w:val="000000"/>
          <w:lang w:val="en-GB" w:bidi="ar-SA"/>
        </w:rPr>
        <w:t xml:space="preserve"> </w:t>
      </w:r>
      <w:r>
        <w:t xml:space="preserve">Triangle </w:t>
      </w:r>
      <w:r w:rsidRPr="00AF2124">
        <w:rPr>
          <w:b/>
          <w:bCs/>
          <w:color w:val="7F0055"/>
          <w:lang w:val="en-GB" w:bidi="ar-SA"/>
        </w:rPr>
        <w:t>extends</w:t>
      </w:r>
      <w:r>
        <w:rPr>
          <w:color w:val="000000"/>
          <w:lang w:val="en-GB" w:bidi="ar-SA"/>
        </w:rPr>
        <w:t xml:space="preserve"> Shape {</w:t>
      </w:r>
    </w:p>
    <w:p w14:paraId="7D0D6923" w14:textId="77777777" w:rsidR="00C67380" w:rsidRDefault="00C67380" w:rsidP="00AF2124">
      <w:pPr>
        <w:pStyle w:val="ppCode"/>
        <w:rPr>
          <w:lang w:val="en-GB" w:bidi="ar-SA"/>
        </w:rPr>
      </w:pPr>
    </w:p>
    <w:p w14:paraId="7D0D6924" w14:textId="77777777" w:rsidR="00C67380" w:rsidRPr="00C67380" w:rsidRDefault="00C67380" w:rsidP="00AF2124">
      <w:pPr>
        <w:pStyle w:val="ppCode"/>
      </w:pPr>
      <w:r>
        <w:rPr>
          <w:color w:val="000000"/>
          <w:lang w:val="en-GB" w:bidi="ar-SA"/>
        </w:rPr>
        <w:t>}</w:t>
      </w:r>
    </w:p>
    <w:p w14:paraId="7D0D6925" w14:textId="77777777" w:rsidR="00E57BE9" w:rsidRDefault="00E57BE9" w:rsidP="00E57BE9">
      <w:pPr>
        <w:pStyle w:val="Heading2"/>
        <w:numPr>
          <w:ilvl w:val="0"/>
          <w:numId w:val="34"/>
        </w:numPr>
        <w:ind w:left="426"/>
      </w:pPr>
      <w:bookmarkStart w:id="20" w:name="_Toc65830583"/>
      <w:r>
        <w:t>Write code in Triangle.java</w:t>
      </w:r>
      <w:bookmarkEnd w:id="20"/>
    </w:p>
    <w:p w14:paraId="7D0D6926" w14:textId="77777777" w:rsidR="002A6C8B" w:rsidRPr="00E412F2" w:rsidRDefault="002A6C8B" w:rsidP="00F56D4F">
      <w:pPr>
        <w:pStyle w:val="Heading3"/>
        <w:numPr>
          <w:ilvl w:val="0"/>
          <w:numId w:val="41"/>
        </w:numPr>
        <w:rPr>
          <w:rFonts w:eastAsia="Times New Roman"/>
          <w:lang w:val="en-GB" w:bidi="ar-SA"/>
        </w:rPr>
      </w:pPr>
      <w:r w:rsidRPr="00E412F2">
        <w:rPr>
          <w:rFonts w:eastAsia="Times New Roman"/>
          <w:lang w:val="en-GB" w:bidi="ar-SA"/>
        </w:rPr>
        <w:t>Instance variables</w:t>
      </w:r>
    </w:p>
    <w:p w14:paraId="7D0D6927" w14:textId="77777777" w:rsidR="002A6C8B" w:rsidRDefault="002A6C8B" w:rsidP="002A6C8B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b/>
          <w:bCs/>
          <w:color w:val="7F0055"/>
          <w:lang w:val="en-GB" w:bidi="ar-SA"/>
        </w:rPr>
        <w:t>private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int</w:t>
      </w:r>
      <w:r>
        <w:rPr>
          <w:color w:val="000000"/>
          <w:lang w:val="en-GB" w:bidi="ar-SA"/>
        </w:rPr>
        <w:t xml:space="preserve"> </w:t>
      </w:r>
      <w:r>
        <w:rPr>
          <w:color w:val="0000C0"/>
          <w:lang w:val="en-GB" w:bidi="ar-SA"/>
        </w:rPr>
        <w:t>base</w:t>
      </w:r>
      <w:r>
        <w:rPr>
          <w:color w:val="000000"/>
          <w:lang w:val="en-GB" w:bidi="ar-SA"/>
        </w:rPr>
        <w:t>;</w:t>
      </w:r>
    </w:p>
    <w:p w14:paraId="7D0D6928" w14:textId="77777777" w:rsidR="002A6C8B" w:rsidRDefault="002A6C8B" w:rsidP="002A6C8B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b/>
          <w:bCs/>
          <w:color w:val="7F0055"/>
          <w:lang w:val="en-GB" w:bidi="ar-SA"/>
        </w:rPr>
        <w:t>private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int</w:t>
      </w:r>
      <w:r>
        <w:rPr>
          <w:color w:val="000000"/>
          <w:lang w:val="en-GB" w:bidi="ar-SA"/>
        </w:rPr>
        <w:t xml:space="preserve"> </w:t>
      </w:r>
      <w:r>
        <w:rPr>
          <w:color w:val="0000C0"/>
          <w:lang w:val="en-GB" w:bidi="ar-SA"/>
        </w:rPr>
        <w:t>height</w:t>
      </w:r>
      <w:r>
        <w:rPr>
          <w:color w:val="000000"/>
          <w:lang w:val="en-GB" w:bidi="ar-SA"/>
        </w:rPr>
        <w:t>;</w:t>
      </w:r>
    </w:p>
    <w:p w14:paraId="7D0D6929" w14:textId="77777777" w:rsidR="002A6C8B" w:rsidRDefault="002A6C8B" w:rsidP="002A6C8B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</w:p>
    <w:p w14:paraId="7D0D692A" w14:textId="77777777" w:rsidR="002A6C8B" w:rsidRDefault="002A6C8B" w:rsidP="00E412F2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color w:val="000000"/>
          <w:lang w:val="en-GB" w:bidi="ar-SA"/>
        </w:rPr>
        <w:tab/>
      </w:r>
      <w:r>
        <w:rPr>
          <w:rFonts w:eastAsia="Times New Roman"/>
          <w:lang w:val="en-GB" w:bidi="ar-SA"/>
        </w:rPr>
        <w:t xml:space="preserve"> Constructor</w:t>
      </w:r>
    </w:p>
    <w:p w14:paraId="7D0D692B" w14:textId="77777777" w:rsidR="002A6C8B" w:rsidRDefault="002A6C8B" w:rsidP="002A6C8B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Triangle(String color, </w:t>
      </w:r>
      <w:r>
        <w:rPr>
          <w:b/>
          <w:bCs/>
          <w:color w:val="7F0055"/>
          <w:lang w:val="en-GB" w:bidi="ar-SA"/>
        </w:rPr>
        <w:t>int</w:t>
      </w:r>
      <w:r>
        <w:rPr>
          <w:color w:val="000000"/>
          <w:lang w:val="en-GB" w:bidi="ar-SA"/>
        </w:rPr>
        <w:t xml:space="preserve"> base, </w:t>
      </w:r>
      <w:r>
        <w:rPr>
          <w:b/>
          <w:bCs/>
          <w:color w:val="7F0055"/>
          <w:lang w:val="en-GB" w:bidi="ar-SA"/>
        </w:rPr>
        <w:t>int</w:t>
      </w:r>
      <w:r>
        <w:rPr>
          <w:color w:val="000000"/>
          <w:lang w:val="en-GB" w:bidi="ar-SA"/>
        </w:rPr>
        <w:t xml:space="preserve"> height) {</w:t>
      </w:r>
    </w:p>
    <w:p w14:paraId="7D0D692C" w14:textId="77777777" w:rsidR="002A6C8B" w:rsidRDefault="002A6C8B" w:rsidP="002A6C8B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   </w:t>
      </w:r>
      <w:r>
        <w:rPr>
          <w:b/>
          <w:bCs/>
          <w:color w:val="7F0055"/>
          <w:lang w:val="en-GB" w:bidi="ar-SA"/>
        </w:rPr>
        <w:t>super</w:t>
      </w:r>
      <w:r>
        <w:rPr>
          <w:color w:val="000000"/>
          <w:lang w:val="en-GB" w:bidi="ar-SA"/>
        </w:rPr>
        <w:t>(color);</w:t>
      </w:r>
    </w:p>
    <w:p w14:paraId="7D0D692D" w14:textId="77777777" w:rsidR="002A6C8B" w:rsidRDefault="002A6C8B" w:rsidP="002A6C8B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   </w:t>
      </w:r>
      <w:r>
        <w:rPr>
          <w:b/>
          <w:bCs/>
          <w:color w:val="7F0055"/>
          <w:lang w:val="en-GB" w:bidi="ar-SA"/>
        </w:rPr>
        <w:t>this</w:t>
      </w:r>
      <w:r>
        <w:rPr>
          <w:color w:val="000000"/>
          <w:lang w:val="en-GB" w:bidi="ar-SA"/>
        </w:rPr>
        <w:t>.</w:t>
      </w:r>
      <w:r>
        <w:rPr>
          <w:color w:val="0000C0"/>
          <w:lang w:val="en-GB" w:bidi="ar-SA"/>
        </w:rPr>
        <w:t>base</w:t>
      </w:r>
      <w:r>
        <w:rPr>
          <w:color w:val="000000"/>
          <w:lang w:val="en-GB" w:bidi="ar-SA"/>
        </w:rPr>
        <w:t xml:space="preserve"> = base;</w:t>
      </w:r>
    </w:p>
    <w:p w14:paraId="7D0D692E" w14:textId="77777777" w:rsidR="002A6C8B" w:rsidRDefault="002A6C8B" w:rsidP="002A6C8B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   </w:t>
      </w:r>
      <w:r>
        <w:rPr>
          <w:b/>
          <w:bCs/>
          <w:color w:val="7F0055"/>
          <w:lang w:val="en-GB" w:bidi="ar-SA"/>
        </w:rPr>
        <w:t>this</w:t>
      </w:r>
      <w:r>
        <w:rPr>
          <w:color w:val="000000"/>
          <w:lang w:val="en-GB" w:bidi="ar-SA"/>
        </w:rPr>
        <w:t>.</w:t>
      </w:r>
      <w:r>
        <w:rPr>
          <w:color w:val="0000C0"/>
          <w:lang w:val="en-GB" w:bidi="ar-SA"/>
        </w:rPr>
        <w:t>height</w:t>
      </w:r>
      <w:r>
        <w:rPr>
          <w:color w:val="000000"/>
          <w:lang w:val="en-GB" w:bidi="ar-SA"/>
        </w:rPr>
        <w:t xml:space="preserve"> = height;</w:t>
      </w:r>
    </w:p>
    <w:p w14:paraId="7D0D692F" w14:textId="77777777" w:rsidR="002A6C8B" w:rsidRDefault="002A6C8B" w:rsidP="002A6C8B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lastRenderedPageBreak/>
        <w:tab/>
        <w:t xml:space="preserve">   }</w:t>
      </w:r>
    </w:p>
    <w:p w14:paraId="7D0D6930" w14:textId="77777777" w:rsidR="002A6C8B" w:rsidRDefault="002A6C8B" w:rsidP="00E412F2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ab/>
        <w:t xml:space="preserve"> </w:t>
      </w:r>
      <w:r w:rsidR="00E412F2">
        <w:rPr>
          <w:rFonts w:eastAsia="Times New Roman"/>
          <w:lang w:val="en-GB" w:bidi="ar-SA"/>
        </w:rPr>
        <w:t>Two override methods</w:t>
      </w:r>
    </w:p>
    <w:p w14:paraId="7D0D6931" w14:textId="77777777" w:rsidR="002A6C8B" w:rsidRDefault="002A6C8B" w:rsidP="002A6C8B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color w:val="646464"/>
          <w:lang w:val="en-GB" w:bidi="ar-SA"/>
        </w:rPr>
        <w:t>@Override</w:t>
      </w:r>
    </w:p>
    <w:p w14:paraId="7D0D6932" w14:textId="77777777" w:rsidR="002A6C8B" w:rsidRDefault="002A6C8B" w:rsidP="002A6C8B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String toString() {</w:t>
      </w:r>
    </w:p>
    <w:p w14:paraId="7D0D6933" w14:textId="77777777" w:rsidR="002A6C8B" w:rsidRDefault="002A6C8B" w:rsidP="002A6C8B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   </w:t>
      </w:r>
      <w:r>
        <w:rPr>
          <w:b/>
          <w:bCs/>
          <w:color w:val="7F0055"/>
          <w:lang w:val="en-GB" w:bidi="ar-SA"/>
        </w:rPr>
        <w:t>return</w:t>
      </w:r>
      <w:r>
        <w:rPr>
          <w:color w:val="000000"/>
          <w:lang w:val="en-GB" w:bidi="ar-SA"/>
        </w:rPr>
        <w:t xml:space="preserve"> </w:t>
      </w:r>
      <w:r>
        <w:rPr>
          <w:color w:val="2A00FF"/>
          <w:lang w:val="en-GB" w:bidi="ar-SA"/>
        </w:rPr>
        <w:t>"Triangle of base="</w:t>
      </w:r>
      <w:r>
        <w:rPr>
          <w:color w:val="000000"/>
          <w:lang w:val="en-GB" w:bidi="ar-SA"/>
        </w:rPr>
        <w:t xml:space="preserve"> + </w:t>
      </w:r>
      <w:r>
        <w:rPr>
          <w:color w:val="0000C0"/>
          <w:lang w:val="en-GB" w:bidi="ar-SA"/>
        </w:rPr>
        <w:t>base</w:t>
      </w:r>
      <w:r>
        <w:rPr>
          <w:color w:val="000000"/>
          <w:lang w:val="en-GB" w:bidi="ar-SA"/>
        </w:rPr>
        <w:t xml:space="preserve"> + </w:t>
      </w:r>
      <w:r>
        <w:rPr>
          <w:color w:val="2A00FF"/>
          <w:lang w:val="en-GB" w:bidi="ar-SA"/>
        </w:rPr>
        <w:t>" and height="</w:t>
      </w:r>
      <w:r>
        <w:rPr>
          <w:color w:val="000000"/>
          <w:lang w:val="en-GB" w:bidi="ar-SA"/>
        </w:rPr>
        <w:t xml:space="preserve"> + </w:t>
      </w:r>
      <w:r>
        <w:rPr>
          <w:color w:val="0000C0"/>
          <w:lang w:val="en-GB" w:bidi="ar-SA"/>
        </w:rPr>
        <w:t>height</w:t>
      </w:r>
      <w:r>
        <w:rPr>
          <w:color w:val="000000"/>
          <w:lang w:val="en-GB" w:bidi="ar-SA"/>
        </w:rPr>
        <w:t xml:space="preserve"> + </w:t>
      </w:r>
      <w:r>
        <w:rPr>
          <w:color w:val="2A00FF"/>
          <w:lang w:val="en-GB" w:bidi="ar-SA"/>
        </w:rPr>
        <w:t>", subclass of "</w:t>
      </w:r>
      <w:r>
        <w:rPr>
          <w:color w:val="000000"/>
          <w:lang w:val="en-GB" w:bidi="ar-SA"/>
        </w:rPr>
        <w:t xml:space="preserve"> + </w:t>
      </w:r>
      <w:r>
        <w:rPr>
          <w:b/>
          <w:bCs/>
          <w:color w:val="7F0055"/>
          <w:lang w:val="en-GB" w:bidi="ar-SA"/>
        </w:rPr>
        <w:t>super</w:t>
      </w:r>
      <w:r>
        <w:rPr>
          <w:color w:val="000000"/>
          <w:lang w:val="en-GB" w:bidi="ar-SA"/>
        </w:rPr>
        <w:t>.toString();</w:t>
      </w:r>
    </w:p>
    <w:p w14:paraId="7D0D6934" w14:textId="77777777" w:rsidR="002A6C8B" w:rsidRDefault="002A6C8B" w:rsidP="002A6C8B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}</w:t>
      </w:r>
    </w:p>
    <w:p w14:paraId="7D0D6935" w14:textId="77777777" w:rsidR="002A6C8B" w:rsidRDefault="002A6C8B" w:rsidP="002A6C8B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</w:p>
    <w:p w14:paraId="7D0D6936" w14:textId="77777777" w:rsidR="002A6C8B" w:rsidRDefault="002A6C8B" w:rsidP="002A6C8B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color w:val="646464"/>
          <w:lang w:val="en-GB" w:bidi="ar-SA"/>
        </w:rPr>
        <w:t>@Override</w:t>
      </w:r>
    </w:p>
    <w:p w14:paraId="7D0D6937" w14:textId="77777777" w:rsidR="002A6C8B" w:rsidRDefault="002A6C8B" w:rsidP="002A6C8B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double</w:t>
      </w:r>
      <w:r>
        <w:rPr>
          <w:color w:val="000000"/>
          <w:lang w:val="en-GB" w:bidi="ar-SA"/>
        </w:rPr>
        <w:t xml:space="preserve"> getArea() {</w:t>
      </w:r>
    </w:p>
    <w:p w14:paraId="7D0D6938" w14:textId="77777777" w:rsidR="002A6C8B" w:rsidRDefault="002A6C8B" w:rsidP="002A6C8B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      </w:t>
      </w:r>
      <w:r>
        <w:rPr>
          <w:b/>
          <w:bCs/>
          <w:color w:val="7F0055"/>
          <w:lang w:val="en-GB" w:bidi="ar-SA"/>
        </w:rPr>
        <w:t>return</w:t>
      </w:r>
      <w:r>
        <w:rPr>
          <w:color w:val="000000"/>
          <w:lang w:val="en-GB" w:bidi="ar-SA"/>
        </w:rPr>
        <w:t xml:space="preserve"> 0.5*</w:t>
      </w:r>
      <w:r>
        <w:rPr>
          <w:color w:val="0000C0"/>
          <w:lang w:val="en-GB" w:bidi="ar-SA"/>
        </w:rPr>
        <w:t>base</w:t>
      </w:r>
      <w:r>
        <w:rPr>
          <w:color w:val="000000"/>
          <w:lang w:val="en-GB" w:bidi="ar-SA"/>
        </w:rPr>
        <w:t>*</w:t>
      </w:r>
      <w:r>
        <w:rPr>
          <w:color w:val="0000C0"/>
          <w:lang w:val="en-GB" w:bidi="ar-SA"/>
        </w:rPr>
        <w:t>height</w:t>
      </w:r>
      <w:r>
        <w:rPr>
          <w:color w:val="000000"/>
          <w:lang w:val="en-GB" w:bidi="ar-SA"/>
        </w:rPr>
        <w:t>;</w:t>
      </w:r>
    </w:p>
    <w:p w14:paraId="7D0D6939" w14:textId="77777777" w:rsidR="002A6C8B" w:rsidRPr="002A6C8B" w:rsidRDefault="002A6C8B" w:rsidP="002A6C8B">
      <w:pPr>
        <w:pStyle w:val="ppCode"/>
      </w:pPr>
      <w:r>
        <w:rPr>
          <w:color w:val="000000"/>
          <w:lang w:val="en-GB" w:bidi="ar-SA"/>
        </w:rPr>
        <w:tab/>
        <w:t xml:space="preserve">   }</w:t>
      </w:r>
    </w:p>
    <w:p w14:paraId="7D0D693A" w14:textId="77777777" w:rsidR="00E57BE9" w:rsidRDefault="00E57BE9" w:rsidP="00E57BE9">
      <w:pPr>
        <w:pStyle w:val="Heading2"/>
        <w:numPr>
          <w:ilvl w:val="0"/>
          <w:numId w:val="34"/>
        </w:numPr>
        <w:ind w:left="426"/>
      </w:pPr>
      <w:bookmarkStart w:id="21" w:name="_Toc65830584"/>
      <w:r>
        <w:t>Write a TestShape class</w:t>
      </w:r>
      <w:bookmarkEnd w:id="21"/>
    </w:p>
    <w:p w14:paraId="7D0D6940" w14:textId="77777777" w:rsidR="00FE5533" w:rsidRPr="007B4421" w:rsidRDefault="00FE5533" w:rsidP="007B4421">
      <w:pPr>
        <w:pStyle w:val="Heading3"/>
        <w:numPr>
          <w:ilvl w:val="0"/>
          <w:numId w:val="55"/>
        </w:numPr>
        <w:rPr>
          <w:lang w:val="en-GB" w:bidi="ar-SA"/>
        </w:rPr>
      </w:pPr>
      <w:r w:rsidRPr="007B4421">
        <w:rPr>
          <w:lang w:val="en-GB" w:bidi="ar-SA"/>
        </w:rPr>
        <w:t>Write code for main() method:</w:t>
      </w:r>
    </w:p>
    <w:p w14:paraId="7D0D6941" w14:textId="77777777" w:rsidR="005E4F12" w:rsidRDefault="005E4F12" w:rsidP="005E4F12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static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main(String[] args) {</w:t>
      </w:r>
    </w:p>
    <w:p w14:paraId="7D0D6942" w14:textId="77777777" w:rsidR="005E4F12" w:rsidRDefault="005E4F12" w:rsidP="005E4F1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Shape s1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Rectangle(</w:t>
      </w:r>
      <w:r>
        <w:rPr>
          <w:color w:val="2A00FF"/>
          <w:lang w:val="en-GB" w:bidi="ar-SA"/>
        </w:rPr>
        <w:t>"red"</w:t>
      </w:r>
      <w:r>
        <w:rPr>
          <w:lang w:val="en-GB" w:bidi="ar-SA"/>
        </w:rPr>
        <w:t>, 4, 5);</w:t>
      </w:r>
    </w:p>
    <w:p w14:paraId="7D0D6943" w14:textId="77777777" w:rsidR="005E4F12" w:rsidRDefault="005E4F12" w:rsidP="005E4F1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.println(s1);</w:t>
      </w:r>
    </w:p>
    <w:p w14:paraId="7D0D6944" w14:textId="77777777" w:rsidR="005E4F12" w:rsidRDefault="005E4F12" w:rsidP="005E4F1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"Area is "</w:t>
      </w:r>
      <w:r>
        <w:rPr>
          <w:lang w:val="en-GB" w:bidi="ar-SA"/>
        </w:rPr>
        <w:t xml:space="preserve"> + s1.getArea());</w:t>
      </w:r>
    </w:p>
    <w:p w14:paraId="7D0D6945" w14:textId="77777777" w:rsidR="005E4F12" w:rsidRDefault="005E4F12" w:rsidP="005E4F1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</w:t>
      </w:r>
    </w:p>
    <w:p w14:paraId="7D0D6946" w14:textId="77777777" w:rsidR="005E4F12" w:rsidRDefault="005E4F12" w:rsidP="005E4F1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Shape s2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Triangle(</w:t>
      </w:r>
      <w:r>
        <w:rPr>
          <w:color w:val="2A00FF"/>
          <w:lang w:val="en-GB" w:bidi="ar-SA"/>
        </w:rPr>
        <w:t>"blue"</w:t>
      </w:r>
      <w:r>
        <w:rPr>
          <w:lang w:val="en-GB" w:bidi="ar-SA"/>
        </w:rPr>
        <w:t>, 4, 5);</w:t>
      </w:r>
    </w:p>
    <w:p w14:paraId="7D0D6947" w14:textId="77777777" w:rsidR="005E4F12" w:rsidRDefault="005E4F12" w:rsidP="005E4F1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.println(s2);</w:t>
      </w:r>
    </w:p>
    <w:p w14:paraId="7D0D6948" w14:textId="77777777" w:rsidR="005E4F12" w:rsidRDefault="005E4F12" w:rsidP="005E4F1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"Area is "</w:t>
      </w:r>
      <w:r>
        <w:rPr>
          <w:lang w:val="en-GB" w:bidi="ar-SA"/>
        </w:rPr>
        <w:t xml:space="preserve"> + s2.getArea());</w:t>
      </w:r>
    </w:p>
    <w:p w14:paraId="7D0D6949" w14:textId="77777777" w:rsidR="005E4F12" w:rsidRDefault="005E4F12" w:rsidP="005E4F1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</w:t>
      </w:r>
    </w:p>
    <w:p w14:paraId="7D0D694A" w14:textId="77777777" w:rsidR="005E4F12" w:rsidRDefault="005E4F12" w:rsidP="005E4F1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Shape s3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Shape(</w:t>
      </w:r>
      <w:r>
        <w:rPr>
          <w:color w:val="2A00FF"/>
          <w:lang w:val="en-GB" w:bidi="ar-SA"/>
        </w:rPr>
        <w:t>"green"</w:t>
      </w:r>
      <w:r>
        <w:rPr>
          <w:lang w:val="en-GB" w:bidi="ar-SA"/>
        </w:rPr>
        <w:t>);</w:t>
      </w:r>
    </w:p>
    <w:p w14:paraId="7D0D694B" w14:textId="77777777" w:rsidR="005E4F12" w:rsidRDefault="005E4F12" w:rsidP="005E4F1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</w:t>
      </w:r>
      <w:r>
        <w:rPr>
          <w:u w:val="single"/>
          <w:lang w:val="en-GB" w:bidi="ar-SA"/>
        </w:rPr>
        <w:t>System</w:t>
      </w:r>
      <w:r>
        <w:rPr>
          <w:lang w:val="en-GB" w:bidi="ar-SA"/>
        </w:rPr>
        <w:t>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.println(s3);</w:t>
      </w:r>
    </w:p>
    <w:p w14:paraId="7D0D694C" w14:textId="77777777" w:rsidR="005E4F12" w:rsidRDefault="005E4F12" w:rsidP="005E4F1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"Area is "</w:t>
      </w:r>
      <w:r>
        <w:rPr>
          <w:lang w:val="en-GB" w:bidi="ar-SA"/>
        </w:rPr>
        <w:t xml:space="preserve"> + s3.getArea());</w:t>
      </w:r>
    </w:p>
    <w:p w14:paraId="7D0D694D" w14:textId="77777777" w:rsidR="005E4F12" w:rsidRDefault="005E4F12" w:rsidP="005E4F1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}</w:t>
      </w:r>
    </w:p>
    <w:p w14:paraId="7D0D694E" w14:textId="77777777" w:rsidR="00243BD8" w:rsidRDefault="00E57BE9" w:rsidP="00875837">
      <w:pPr>
        <w:pStyle w:val="Heading2"/>
        <w:numPr>
          <w:ilvl w:val="0"/>
          <w:numId w:val="34"/>
        </w:numPr>
        <w:ind w:left="426"/>
      </w:pPr>
      <w:bookmarkStart w:id="22" w:name="_Toc65830585"/>
      <w:r w:rsidRPr="00A87314">
        <w:t>Execute</w:t>
      </w:r>
      <w:r>
        <w:t xml:space="preserve"> your program and see the result</w:t>
      </w:r>
      <w:bookmarkEnd w:id="22"/>
    </w:p>
    <w:p w14:paraId="7D0D6951" w14:textId="77777777" w:rsidR="00FD1C3E" w:rsidRPr="00FD1C3E" w:rsidRDefault="00FD1C3E" w:rsidP="00FD1C3E">
      <w:r>
        <w:rPr>
          <w:noProof/>
          <w:lang w:bidi="ar-SA"/>
        </w:rPr>
        <w:drawing>
          <wp:inline distT="0" distB="0" distL="0" distR="0" wp14:anchorId="7D0D6A91" wp14:editId="7D0D6A92">
            <wp:extent cx="5305425" cy="1790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D6952" w14:textId="77777777" w:rsidR="00332B13" w:rsidRDefault="00332B13" w:rsidP="009E7039">
      <w:pPr>
        <w:pStyle w:val="Header1"/>
        <w:rPr>
          <w:lang w:val="en-GB"/>
        </w:rPr>
      </w:pPr>
      <w:bookmarkStart w:id="23" w:name="_Toc65830586"/>
      <w:r>
        <w:rPr>
          <w:lang w:val="en-GB"/>
        </w:rPr>
        <w:lastRenderedPageBreak/>
        <w:t>Abstract</w:t>
      </w:r>
      <w:bookmarkEnd w:id="23"/>
    </w:p>
    <w:p w14:paraId="7D0D6953" w14:textId="77777777" w:rsidR="00176D78" w:rsidRPr="00176D78" w:rsidRDefault="00176D78" w:rsidP="00176D78">
      <w:pPr>
        <w:jc w:val="center"/>
      </w:pPr>
      <w:r>
        <w:rPr>
          <w:noProof/>
          <w:lang w:bidi="ar-SA"/>
        </w:rPr>
        <w:drawing>
          <wp:inline distT="0" distB="0" distL="0" distR="0" wp14:anchorId="7D0D6A93" wp14:editId="7D0D6A94">
            <wp:extent cx="5838825" cy="44577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D6954" w14:textId="77777777" w:rsidR="0098655B" w:rsidRDefault="0098655B" w:rsidP="00F56D4F">
      <w:pPr>
        <w:pStyle w:val="Heading2"/>
        <w:numPr>
          <w:ilvl w:val="0"/>
          <w:numId w:val="43"/>
        </w:numPr>
        <w:ind w:left="426"/>
      </w:pPr>
      <w:bookmarkStart w:id="24" w:name="_Toc65830587"/>
      <w:r>
        <w:t>Create Shape class (abstract class)</w:t>
      </w:r>
      <w:bookmarkEnd w:id="24"/>
      <w:r w:rsidR="00167356">
        <w:t xml:space="preserve"> </w:t>
      </w:r>
    </w:p>
    <w:p w14:paraId="7D0D695A" w14:textId="77777777" w:rsidR="00167356" w:rsidRDefault="00167356" w:rsidP="00167356">
      <w:pPr>
        <w:pStyle w:val="abc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abstract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Shape {</w:t>
      </w:r>
    </w:p>
    <w:p w14:paraId="7D0D695B" w14:textId="77777777" w:rsidR="00167356" w:rsidRDefault="00167356" w:rsidP="00167356">
      <w:pPr>
        <w:pStyle w:val="abc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color</w:t>
      </w:r>
      <w:r>
        <w:rPr>
          <w:color w:val="000000"/>
        </w:rPr>
        <w:t>;</w:t>
      </w:r>
    </w:p>
    <w:p w14:paraId="7D0D695C" w14:textId="77777777" w:rsidR="00167356" w:rsidRDefault="00167356" w:rsidP="00167356">
      <w:pPr>
        <w:pStyle w:val="abc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boolean</w:t>
      </w:r>
      <w:r>
        <w:rPr>
          <w:color w:val="000000"/>
        </w:rPr>
        <w:t xml:space="preserve"> </w:t>
      </w:r>
      <w:r>
        <w:rPr>
          <w:color w:val="0000C0"/>
        </w:rPr>
        <w:t>filled</w:t>
      </w:r>
      <w:r>
        <w:rPr>
          <w:color w:val="000000"/>
        </w:rPr>
        <w:t>;</w:t>
      </w:r>
    </w:p>
    <w:p w14:paraId="7D0D695D" w14:textId="77777777" w:rsidR="00167356" w:rsidRDefault="00167356" w:rsidP="00167356">
      <w:pPr>
        <w:pStyle w:val="abc"/>
      </w:pPr>
      <w:r>
        <w:rPr>
          <w:color w:val="000000"/>
        </w:rPr>
        <w:tab/>
        <w:t>Shape()</w:t>
      </w:r>
    </w:p>
    <w:p w14:paraId="7D0D695E" w14:textId="77777777" w:rsidR="00167356" w:rsidRDefault="00167356" w:rsidP="00167356">
      <w:pPr>
        <w:pStyle w:val="abc"/>
      </w:pPr>
      <w:r>
        <w:rPr>
          <w:color w:val="000000"/>
        </w:rPr>
        <w:tab/>
        <w:t>{</w:t>
      </w:r>
    </w:p>
    <w:p w14:paraId="7D0D695F" w14:textId="77777777" w:rsidR="00167356" w:rsidRDefault="00167356" w:rsidP="00167356">
      <w:pPr>
        <w:pStyle w:val="abc"/>
      </w:pPr>
      <w:r>
        <w:rPr>
          <w:color w:val="000000"/>
        </w:rPr>
        <w:tab/>
      </w:r>
      <w:r>
        <w:rPr>
          <w:color w:val="000000"/>
        </w:rPr>
        <w:tab/>
      </w:r>
    </w:p>
    <w:p w14:paraId="7D0D6960" w14:textId="77777777" w:rsidR="00167356" w:rsidRDefault="00167356" w:rsidP="00167356">
      <w:pPr>
        <w:pStyle w:val="abc"/>
      </w:pPr>
      <w:r>
        <w:rPr>
          <w:color w:val="000000"/>
        </w:rPr>
        <w:tab/>
        <w:t>}</w:t>
      </w:r>
    </w:p>
    <w:p w14:paraId="7D0D6961" w14:textId="77777777" w:rsidR="00167356" w:rsidRDefault="00167356" w:rsidP="00167356">
      <w:pPr>
        <w:pStyle w:val="abc"/>
      </w:pPr>
      <w:r>
        <w:rPr>
          <w:color w:val="000000"/>
        </w:rPr>
        <w:tab/>
        <w:t>Shape(String color,</w:t>
      </w:r>
      <w:r>
        <w:t>boolean</w:t>
      </w:r>
      <w:r>
        <w:rPr>
          <w:color w:val="000000"/>
        </w:rPr>
        <w:t xml:space="preserve"> filled)</w:t>
      </w:r>
    </w:p>
    <w:p w14:paraId="7D0D6962" w14:textId="77777777" w:rsidR="00167356" w:rsidRDefault="00167356" w:rsidP="00167356">
      <w:pPr>
        <w:pStyle w:val="abc"/>
      </w:pPr>
      <w:r>
        <w:rPr>
          <w:color w:val="000000"/>
        </w:rPr>
        <w:tab/>
        <w:t>{</w:t>
      </w:r>
    </w:p>
    <w:p w14:paraId="7D0D6963" w14:textId="77777777" w:rsidR="00167356" w:rsidRDefault="00167356" w:rsidP="00167356">
      <w:pPr>
        <w:pStyle w:val="abc"/>
      </w:pP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7D0D6964" w14:textId="77777777" w:rsidR="00167356" w:rsidRDefault="00167356" w:rsidP="00167356">
      <w:pPr>
        <w:pStyle w:val="abc"/>
      </w:pPr>
      <w:r>
        <w:rPr>
          <w:color w:val="000000"/>
        </w:rPr>
        <w:tab/>
        <w:t>}</w:t>
      </w:r>
    </w:p>
    <w:p w14:paraId="7D0D6965" w14:textId="77777777" w:rsidR="00167356" w:rsidRDefault="00167356" w:rsidP="00167356">
      <w:pPr>
        <w:pStyle w:val="abc"/>
      </w:pPr>
      <w:r>
        <w:rPr>
          <w:color w:val="000000"/>
        </w:rPr>
        <w:tab/>
        <w:t>String getColor()</w:t>
      </w:r>
    </w:p>
    <w:p w14:paraId="7D0D6966" w14:textId="77777777" w:rsidR="00167356" w:rsidRDefault="00167356" w:rsidP="00167356">
      <w:pPr>
        <w:pStyle w:val="abc"/>
      </w:pPr>
      <w:r>
        <w:rPr>
          <w:color w:val="000000"/>
        </w:rPr>
        <w:tab/>
        <w:t>{</w:t>
      </w:r>
    </w:p>
    <w:p w14:paraId="7D0D6967" w14:textId="77777777" w:rsidR="00167356" w:rsidRDefault="00167356" w:rsidP="00167356">
      <w:pPr>
        <w:pStyle w:val="abc"/>
      </w:pP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7D0D6968" w14:textId="77777777" w:rsidR="00167356" w:rsidRDefault="00167356" w:rsidP="00167356">
      <w:pPr>
        <w:pStyle w:val="abc"/>
      </w:pPr>
      <w:r>
        <w:rPr>
          <w:color w:val="000000"/>
        </w:rPr>
        <w:tab/>
        <w:t>}</w:t>
      </w:r>
    </w:p>
    <w:p w14:paraId="7D0D6969" w14:textId="77777777" w:rsidR="00167356" w:rsidRDefault="00167356" w:rsidP="00167356">
      <w:pPr>
        <w:pStyle w:val="abc"/>
      </w:pPr>
      <w:r>
        <w:rPr>
          <w:color w:val="000000"/>
        </w:rPr>
        <w:tab/>
      </w:r>
      <w:r>
        <w:t>void</w:t>
      </w:r>
      <w:r>
        <w:rPr>
          <w:color w:val="000000"/>
        </w:rPr>
        <w:t xml:space="preserve"> setColor(String color)</w:t>
      </w:r>
    </w:p>
    <w:p w14:paraId="7D0D696A" w14:textId="77777777" w:rsidR="00167356" w:rsidRDefault="00167356" w:rsidP="00167356">
      <w:pPr>
        <w:pStyle w:val="abc"/>
      </w:pPr>
      <w:r>
        <w:rPr>
          <w:color w:val="000000"/>
        </w:rPr>
        <w:tab/>
        <w:t>{</w:t>
      </w:r>
    </w:p>
    <w:p w14:paraId="7D0D696B" w14:textId="77777777" w:rsidR="00167356" w:rsidRDefault="00167356" w:rsidP="00167356">
      <w:pPr>
        <w:pStyle w:val="abc"/>
      </w:pP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7D0D696C" w14:textId="77777777" w:rsidR="00167356" w:rsidRDefault="00167356" w:rsidP="00167356">
      <w:pPr>
        <w:pStyle w:val="abc"/>
      </w:pPr>
      <w:r>
        <w:rPr>
          <w:color w:val="000000"/>
        </w:rPr>
        <w:lastRenderedPageBreak/>
        <w:tab/>
        <w:t>}</w:t>
      </w:r>
    </w:p>
    <w:p w14:paraId="7D0D696D" w14:textId="77777777" w:rsidR="00167356" w:rsidRDefault="00167356" w:rsidP="00167356">
      <w:pPr>
        <w:pStyle w:val="abc"/>
      </w:pPr>
      <w:r>
        <w:rPr>
          <w:color w:val="000000"/>
        </w:rPr>
        <w:tab/>
      </w:r>
      <w:r>
        <w:t>boolean</w:t>
      </w:r>
      <w:r>
        <w:rPr>
          <w:color w:val="000000"/>
        </w:rPr>
        <w:t xml:space="preserve"> isFilled()</w:t>
      </w:r>
    </w:p>
    <w:p w14:paraId="7D0D696E" w14:textId="77777777" w:rsidR="00167356" w:rsidRDefault="00167356" w:rsidP="00167356">
      <w:pPr>
        <w:pStyle w:val="abc"/>
      </w:pPr>
      <w:r>
        <w:rPr>
          <w:color w:val="000000"/>
        </w:rPr>
        <w:tab/>
        <w:t>{</w:t>
      </w:r>
    </w:p>
    <w:p w14:paraId="7D0D696F" w14:textId="77777777" w:rsidR="00167356" w:rsidRDefault="00167356" w:rsidP="00167356">
      <w:pPr>
        <w:pStyle w:val="abc"/>
      </w:pPr>
      <w:r>
        <w:rPr>
          <w:color w:val="000000"/>
        </w:rPr>
        <w:tab/>
      </w:r>
      <w:r>
        <w:rPr>
          <w:color w:val="000000"/>
        </w:rPr>
        <w:tab/>
      </w:r>
      <w:r>
        <w:t>…</w:t>
      </w:r>
    </w:p>
    <w:p w14:paraId="7D0D6970" w14:textId="77777777" w:rsidR="00167356" w:rsidRDefault="00167356" w:rsidP="00167356">
      <w:pPr>
        <w:pStyle w:val="abc"/>
      </w:pPr>
      <w:r>
        <w:rPr>
          <w:color w:val="000000"/>
        </w:rPr>
        <w:tab/>
        <w:t>}</w:t>
      </w:r>
    </w:p>
    <w:p w14:paraId="7D0D6971" w14:textId="77777777" w:rsidR="00167356" w:rsidRDefault="00167356" w:rsidP="00167356">
      <w:pPr>
        <w:pStyle w:val="abc"/>
      </w:pPr>
      <w:r>
        <w:rPr>
          <w:color w:val="000000"/>
        </w:rPr>
        <w:tab/>
      </w:r>
      <w:r>
        <w:t>void</w:t>
      </w:r>
      <w:r>
        <w:rPr>
          <w:color w:val="000000"/>
        </w:rPr>
        <w:t xml:space="preserve"> setFilled(</w:t>
      </w:r>
      <w:r>
        <w:t>boolean</w:t>
      </w:r>
      <w:r>
        <w:rPr>
          <w:color w:val="000000"/>
        </w:rPr>
        <w:t xml:space="preserve"> filled)</w:t>
      </w:r>
    </w:p>
    <w:p w14:paraId="7D0D6972" w14:textId="77777777" w:rsidR="00167356" w:rsidRDefault="00167356" w:rsidP="00167356">
      <w:pPr>
        <w:pStyle w:val="abc"/>
      </w:pPr>
      <w:r>
        <w:rPr>
          <w:color w:val="000000"/>
        </w:rPr>
        <w:tab/>
        <w:t>{</w:t>
      </w:r>
    </w:p>
    <w:p w14:paraId="7D0D6973" w14:textId="77777777" w:rsidR="00167356" w:rsidRDefault="00167356" w:rsidP="00167356">
      <w:pPr>
        <w:pStyle w:val="abc"/>
      </w:pPr>
      <w:r>
        <w:rPr>
          <w:color w:val="000000"/>
        </w:rPr>
        <w:tab/>
      </w:r>
      <w:r>
        <w:rPr>
          <w:color w:val="000000"/>
        </w:rPr>
        <w:tab/>
      </w:r>
      <w:r>
        <w:t>…</w:t>
      </w:r>
    </w:p>
    <w:p w14:paraId="7D0D6974" w14:textId="77777777" w:rsidR="00167356" w:rsidRDefault="00167356" w:rsidP="00167356">
      <w:pPr>
        <w:pStyle w:val="abc"/>
      </w:pPr>
      <w:r>
        <w:rPr>
          <w:color w:val="000000"/>
        </w:rPr>
        <w:tab/>
        <w:t>}</w:t>
      </w:r>
    </w:p>
    <w:p w14:paraId="7D0D6975" w14:textId="77777777" w:rsidR="00167356" w:rsidRDefault="00167356" w:rsidP="00167356">
      <w:pPr>
        <w:pStyle w:val="abc"/>
      </w:pPr>
      <w:r>
        <w:rPr>
          <w:color w:val="000000"/>
        </w:rPr>
        <w:tab/>
      </w:r>
      <w:r>
        <w:t>abstract</w:t>
      </w:r>
      <w:r>
        <w:rPr>
          <w:color w:val="000000"/>
        </w:rPr>
        <w:t xml:space="preserve"> </w:t>
      </w:r>
      <w:r>
        <w:t>double</w:t>
      </w:r>
      <w:r>
        <w:rPr>
          <w:color w:val="000000"/>
        </w:rPr>
        <w:t xml:space="preserve"> getArea();</w:t>
      </w:r>
    </w:p>
    <w:p w14:paraId="7D0D6976" w14:textId="77777777" w:rsidR="00167356" w:rsidRDefault="00167356" w:rsidP="00167356">
      <w:pPr>
        <w:pStyle w:val="abc"/>
      </w:pPr>
      <w:r>
        <w:rPr>
          <w:color w:val="000000"/>
        </w:rPr>
        <w:tab/>
      </w:r>
      <w:r>
        <w:t>abstract</w:t>
      </w:r>
      <w:r>
        <w:rPr>
          <w:color w:val="000000"/>
        </w:rPr>
        <w:t xml:space="preserve"> </w:t>
      </w:r>
      <w:r>
        <w:t>double</w:t>
      </w:r>
      <w:r>
        <w:rPr>
          <w:color w:val="000000"/>
        </w:rPr>
        <w:t xml:space="preserve"> getPerimeter();</w:t>
      </w:r>
    </w:p>
    <w:p w14:paraId="7D0D6977" w14:textId="77777777" w:rsidR="00167356" w:rsidRDefault="00167356" w:rsidP="00167356">
      <w:pPr>
        <w:pStyle w:val="abc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abstract</w:t>
      </w:r>
      <w:r>
        <w:rPr>
          <w:color w:val="000000"/>
        </w:rPr>
        <w:t xml:space="preserve"> String toString();</w:t>
      </w:r>
    </w:p>
    <w:p w14:paraId="7D0D6978" w14:textId="77777777" w:rsidR="00332B13" w:rsidRDefault="00167356" w:rsidP="00167356">
      <w:pPr>
        <w:pStyle w:val="abc"/>
        <w:rPr>
          <w:color w:val="000000"/>
        </w:rPr>
      </w:pPr>
      <w:r>
        <w:rPr>
          <w:color w:val="000000"/>
        </w:rPr>
        <w:t>}</w:t>
      </w:r>
    </w:p>
    <w:p w14:paraId="7D0D6979" w14:textId="77777777" w:rsidR="00990964" w:rsidRDefault="00990964" w:rsidP="00F56D4F">
      <w:pPr>
        <w:pStyle w:val="Heading2"/>
        <w:numPr>
          <w:ilvl w:val="0"/>
          <w:numId w:val="43"/>
        </w:numPr>
        <w:ind w:left="426"/>
      </w:pPr>
      <w:bookmarkStart w:id="25" w:name="_Toc65830588"/>
      <w:r>
        <w:t xml:space="preserve">Create </w:t>
      </w:r>
      <w:r w:rsidR="007B4242">
        <w:t>Circle</w:t>
      </w:r>
      <w:r>
        <w:t xml:space="preserve"> class</w:t>
      </w:r>
      <w:bookmarkEnd w:id="25"/>
      <w:r>
        <w:t xml:space="preserve"> </w:t>
      </w:r>
    </w:p>
    <w:p w14:paraId="7D0D697F" w14:textId="77777777" w:rsidR="007B4242" w:rsidRDefault="00990964" w:rsidP="007B4242">
      <w:pPr>
        <w:pStyle w:val="abc"/>
      </w:pPr>
      <w:r>
        <w:rPr>
          <w:color w:val="000000"/>
        </w:rPr>
        <w:tab/>
      </w:r>
      <w:r w:rsidR="007B4242">
        <w:t>public</w:t>
      </w:r>
      <w:r w:rsidR="007B4242">
        <w:rPr>
          <w:color w:val="000000"/>
        </w:rPr>
        <w:t xml:space="preserve"> </w:t>
      </w:r>
      <w:r w:rsidR="007B4242">
        <w:t>class</w:t>
      </w:r>
      <w:r w:rsidR="007B4242">
        <w:rPr>
          <w:color w:val="000000"/>
        </w:rPr>
        <w:t xml:space="preserve"> Circle </w:t>
      </w:r>
      <w:r w:rsidR="007B4242">
        <w:t>extends</w:t>
      </w:r>
      <w:r w:rsidR="007B4242">
        <w:rPr>
          <w:color w:val="000000"/>
        </w:rPr>
        <w:t xml:space="preserve"> Shape {</w:t>
      </w:r>
    </w:p>
    <w:p w14:paraId="7D0D6980" w14:textId="77777777" w:rsidR="007B4242" w:rsidRDefault="007B4242" w:rsidP="007B4242">
      <w:pPr>
        <w:pStyle w:val="abc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double</w:t>
      </w:r>
      <w:r>
        <w:rPr>
          <w:color w:val="000000"/>
        </w:rPr>
        <w:t xml:space="preserve"> </w:t>
      </w:r>
      <w:r>
        <w:rPr>
          <w:color w:val="0000C0"/>
        </w:rPr>
        <w:t>radius</w:t>
      </w:r>
      <w:r>
        <w:rPr>
          <w:color w:val="000000"/>
        </w:rPr>
        <w:t>;</w:t>
      </w:r>
    </w:p>
    <w:p w14:paraId="7D0D6981" w14:textId="77777777" w:rsidR="007B4242" w:rsidRDefault="007B4242" w:rsidP="007B4242">
      <w:pPr>
        <w:pStyle w:val="abc"/>
      </w:pPr>
      <w:r>
        <w:rPr>
          <w:color w:val="000000"/>
        </w:rPr>
        <w:tab/>
        <w:t>Circle()</w:t>
      </w:r>
    </w:p>
    <w:p w14:paraId="7D0D6982" w14:textId="77777777" w:rsidR="007B4242" w:rsidRDefault="007B4242" w:rsidP="007B4242">
      <w:pPr>
        <w:pStyle w:val="abc"/>
      </w:pPr>
      <w:r>
        <w:rPr>
          <w:color w:val="000000"/>
        </w:rPr>
        <w:tab/>
        <w:t>{</w:t>
      </w:r>
      <w:r>
        <w:rPr>
          <w:color w:val="000000"/>
        </w:rPr>
        <w:tab/>
      </w:r>
      <w:r>
        <w:rPr>
          <w:color w:val="000000"/>
        </w:rPr>
        <w:tab/>
      </w:r>
    </w:p>
    <w:p w14:paraId="7D0D6983" w14:textId="77777777" w:rsidR="007B4242" w:rsidRDefault="007B4242" w:rsidP="007B4242">
      <w:pPr>
        <w:pStyle w:val="abc"/>
      </w:pPr>
      <w:r>
        <w:rPr>
          <w:color w:val="000000"/>
        </w:rPr>
        <w:tab/>
        <w:t>}</w:t>
      </w:r>
    </w:p>
    <w:p w14:paraId="7D0D6984" w14:textId="77777777" w:rsidR="007B4242" w:rsidRDefault="007B4242" w:rsidP="007B4242">
      <w:pPr>
        <w:pStyle w:val="abc"/>
      </w:pPr>
      <w:r>
        <w:rPr>
          <w:color w:val="000000"/>
        </w:rPr>
        <w:tab/>
        <w:t>Circle(</w:t>
      </w:r>
      <w:r>
        <w:t>double</w:t>
      </w:r>
      <w:r>
        <w:rPr>
          <w:color w:val="000000"/>
        </w:rPr>
        <w:t xml:space="preserve"> radius)</w:t>
      </w:r>
    </w:p>
    <w:p w14:paraId="7D0D6985" w14:textId="77777777" w:rsidR="007B4242" w:rsidRDefault="007B4242" w:rsidP="007B4242">
      <w:pPr>
        <w:pStyle w:val="abc"/>
      </w:pPr>
      <w:r>
        <w:rPr>
          <w:color w:val="000000"/>
        </w:rPr>
        <w:tab/>
        <w:t>{</w:t>
      </w:r>
    </w:p>
    <w:p w14:paraId="7D0D6986" w14:textId="77777777" w:rsidR="007B4242" w:rsidRDefault="007B4242" w:rsidP="007B4242">
      <w:pPr>
        <w:pStyle w:val="abc"/>
      </w:pPr>
      <w:r>
        <w:rPr>
          <w:color w:val="000000"/>
        </w:rPr>
        <w:tab/>
      </w:r>
      <w:r>
        <w:rPr>
          <w:color w:val="000000"/>
        </w:rPr>
        <w:tab/>
      </w:r>
      <w:r>
        <w:t>…</w:t>
      </w:r>
    </w:p>
    <w:p w14:paraId="7D0D6987" w14:textId="77777777" w:rsidR="007B4242" w:rsidRDefault="007B4242" w:rsidP="007B4242">
      <w:pPr>
        <w:pStyle w:val="abc"/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7D0D6988" w14:textId="77777777" w:rsidR="007B4242" w:rsidRDefault="007B4242" w:rsidP="007B4242">
      <w:pPr>
        <w:pStyle w:val="abc"/>
      </w:pPr>
      <w:r>
        <w:rPr>
          <w:color w:val="000000"/>
        </w:rPr>
        <w:tab/>
        <w:t>Circle(</w:t>
      </w:r>
      <w:r>
        <w:t>double</w:t>
      </w:r>
      <w:r>
        <w:rPr>
          <w:color w:val="000000"/>
        </w:rPr>
        <w:t xml:space="preserve"> radius,String color,</w:t>
      </w:r>
      <w:r>
        <w:t>boolean</w:t>
      </w:r>
      <w:r>
        <w:rPr>
          <w:color w:val="000000"/>
        </w:rPr>
        <w:t xml:space="preserve"> filled)</w:t>
      </w:r>
    </w:p>
    <w:p w14:paraId="7D0D6989" w14:textId="77777777" w:rsidR="007B4242" w:rsidRDefault="007B4242" w:rsidP="007B4242">
      <w:pPr>
        <w:pStyle w:val="abc"/>
      </w:pPr>
      <w:r>
        <w:rPr>
          <w:color w:val="000000"/>
        </w:rPr>
        <w:tab/>
        <w:t>{</w:t>
      </w:r>
    </w:p>
    <w:p w14:paraId="7D0D698A" w14:textId="77777777" w:rsidR="007B4242" w:rsidRDefault="007B4242" w:rsidP="007B4242">
      <w:pPr>
        <w:pStyle w:val="abc"/>
      </w:pPr>
      <w:r>
        <w:rPr>
          <w:color w:val="000000"/>
        </w:rPr>
        <w:tab/>
      </w:r>
      <w:r>
        <w:rPr>
          <w:color w:val="000000"/>
        </w:rPr>
        <w:tab/>
      </w:r>
      <w:r>
        <w:t>…</w:t>
      </w:r>
    </w:p>
    <w:p w14:paraId="7D0D698B" w14:textId="77777777" w:rsidR="007B4242" w:rsidRDefault="007B4242" w:rsidP="007B4242">
      <w:pPr>
        <w:pStyle w:val="abc"/>
      </w:pPr>
      <w:r>
        <w:rPr>
          <w:color w:val="000000"/>
        </w:rPr>
        <w:tab/>
        <w:t>}</w:t>
      </w:r>
    </w:p>
    <w:p w14:paraId="7D0D698C" w14:textId="77777777" w:rsidR="007B4242" w:rsidRDefault="007B4242" w:rsidP="007B4242">
      <w:pPr>
        <w:pStyle w:val="abc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double</w:t>
      </w:r>
      <w:r>
        <w:rPr>
          <w:color w:val="000000"/>
        </w:rPr>
        <w:t xml:space="preserve"> getRadius()</w:t>
      </w:r>
    </w:p>
    <w:p w14:paraId="7D0D698D" w14:textId="77777777" w:rsidR="007B4242" w:rsidRDefault="007B4242" w:rsidP="007B4242">
      <w:pPr>
        <w:pStyle w:val="abc"/>
      </w:pPr>
      <w:r>
        <w:rPr>
          <w:color w:val="000000"/>
        </w:rPr>
        <w:tab/>
        <w:t>{</w:t>
      </w:r>
    </w:p>
    <w:p w14:paraId="7D0D698E" w14:textId="77777777" w:rsidR="007B4242" w:rsidRDefault="007B4242" w:rsidP="007B4242">
      <w:pPr>
        <w:pStyle w:val="abc"/>
      </w:pPr>
      <w:r>
        <w:rPr>
          <w:color w:val="000000"/>
        </w:rPr>
        <w:tab/>
      </w:r>
      <w:r>
        <w:rPr>
          <w:color w:val="000000"/>
        </w:rPr>
        <w:tab/>
      </w:r>
      <w:r>
        <w:t>…</w:t>
      </w:r>
    </w:p>
    <w:p w14:paraId="7D0D698F" w14:textId="77777777" w:rsidR="007B4242" w:rsidRDefault="007B4242" w:rsidP="007B4242">
      <w:pPr>
        <w:pStyle w:val="abc"/>
      </w:pPr>
      <w:r>
        <w:rPr>
          <w:color w:val="000000"/>
        </w:rPr>
        <w:tab/>
        <w:t>}</w:t>
      </w:r>
    </w:p>
    <w:p w14:paraId="7D0D6990" w14:textId="77777777" w:rsidR="007B4242" w:rsidRDefault="007B4242" w:rsidP="007B4242">
      <w:pPr>
        <w:pStyle w:val="abc"/>
      </w:pPr>
      <w:r>
        <w:rPr>
          <w:color w:val="000000"/>
        </w:rPr>
        <w:tab/>
      </w:r>
      <w:r>
        <w:t>void</w:t>
      </w:r>
      <w:r>
        <w:rPr>
          <w:color w:val="000000"/>
        </w:rPr>
        <w:t xml:space="preserve"> setRadius(</w:t>
      </w:r>
      <w:r>
        <w:t>double</w:t>
      </w:r>
      <w:r>
        <w:rPr>
          <w:color w:val="000000"/>
        </w:rPr>
        <w:t xml:space="preserve"> radius)</w:t>
      </w:r>
    </w:p>
    <w:p w14:paraId="7D0D6991" w14:textId="77777777" w:rsidR="007B4242" w:rsidRDefault="007B4242" w:rsidP="007B4242">
      <w:pPr>
        <w:pStyle w:val="abc"/>
      </w:pPr>
      <w:r>
        <w:rPr>
          <w:color w:val="000000"/>
        </w:rPr>
        <w:tab/>
        <w:t>{</w:t>
      </w:r>
    </w:p>
    <w:p w14:paraId="7D0D6992" w14:textId="77777777" w:rsidR="007B4242" w:rsidRDefault="007B4242" w:rsidP="007B4242">
      <w:pPr>
        <w:pStyle w:val="abc"/>
      </w:pPr>
      <w:r>
        <w:rPr>
          <w:color w:val="000000"/>
        </w:rPr>
        <w:tab/>
      </w:r>
      <w:r>
        <w:rPr>
          <w:color w:val="000000"/>
        </w:rPr>
        <w:tab/>
      </w:r>
      <w:r>
        <w:t>…</w:t>
      </w:r>
    </w:p>
    <w:p w14:paraId="7D0D6993" w14:textId="77777777" w:rsidR="007B4242" w:rsidRDefault="007B4242" w:rsidP="007B4242">
      <w:pPr>
        <w:pStyle w:val="abc"/>
      </w:pPr>
      <w:r>
        <w:rPr>
          <w:color w:val="000000"/>
        </w:rPr>
        <w:tab/>
        <w:t>}</w:t>
      </w:r>
    </w:p>
    <w:p w14:paraId="7D0D6994" w14:textId="77777777" w:rsidR="007B4242" w:rsidRDefault="007B4242" w:rsidP="007B4242">
      <w:pPr>
        <w:pStyle w:val="abc"/>
      </w:pPr>
      <w:r>
        <w:rPr>
          <w:color w:val="000000"/>
        </w:rPr>
        <w:tab/>
      </w:r>
      <w:r>
        <w:t>double</w:t>
      </w:r>
      <w:r>
        <w:rPr>
          <w:color w:val="000000"/>
        </w:rPr>
        <w:t xml:space="preserve"> getArea()</w:t>
      </w:r>
    </w:p>
    <w:p w14:paraId="7D0D6995" w14:textId="77777777" w:rsidR="007B4242" w:rsidRDefault="007B4242" w:rsidP="007B4242">
      <w:pPr>
        <w:pStyle w:val="abc"/>
      </w:pPr>
      <w:r>
        <w:rPr>
          <w:color w:val="000000"/>
        </w:rPr>
        <w:tab/>
        <w:t>{</w:t>
      </w:r>
    </w:p>
    <w:p w14:paraId="7D0D6996" w14:textId="77777777" w:rsidR="007B4242" w:rsidRDefault="007B4242" w:rsidP="007B4242">
      <w:pPr>
        <w:pStyle w:val="abc"/>
      </w:pPr>
      <w:r>
        <w:rPr>
          <w:color w:val="000000"/>
        </w:rPr>
        <w:tab/>
      </w:r>
      <w:r>
        <w:rPr>
          <w:color w:val="000000"/>
        </w:rPr>
        <w:tab/>
      </w:r>
      <w:r>
        <w:t>…</w:t>
      </w:r>
    </w:p>
    <w:p w14:paraId="7D0D6997" w14:textId="77777777" w:rsidR="007B4242" w:rsidRDefault="007B4242" w:rsidP="007B4242">
      <w:pPr>
        <w:pStyle w:val="abc"/>
      </w:pPr>
      <w:r>
        <w:rPr>
          <w:color w:val="000000"/>
        </w:rPr>
        <w:tab/>
        <w:t>}</w:t>
      </w:r>
    </w:p>
    <w:p w14:paraId="7D0D6998" w14:textId="77777777" w:rsidR="007B4242" w:rsidRDefault="007B4242" w:rsidP="007B4242">
      <w:pPr>
        <w:pStyle w:val="abc"/>
      </w:pPr>
      <w:r>
        <w:rPr>
          <w:color w:val="000000"/>
        </w:rPr>
        <w:tab/>
      </w:r>
      <w:r>
        <w:t>double</w:t>
      </w:r>
      <w:r>
        <w:rPr>
          <w:color w:val="000000"/>
        </w:rPr>
        <w:t xml:space="preserve"> getPerimeter()</w:t>
      </w:r>
    </w:p>
    <w:p w14:paraId="7D0D6999" w14:textId="77777777" w:rsidR="007B4242" w:rsidRDefault="007B4242" w:rsidP="007B4242">
      <w:pPr>
        <w:pStyle w:val="abc"/>
      </w:pPr>
      <w:r>
        <w:rPr>
          <w:color w:val="000000"/>
        </w:rPr>
        <w:tab/>
        <w:t>{</w:t>
      </w:r>
    </w:p>
    <w:p w14:paraId="7D0D699A" w14:textId="77777777" w:rsidR="007B4242" w:rsidRDefault="007B4242" w:rsidP="007B4242">
      <w:pPr>
        <w:pStyle w:val="abc"/>
      </w:pPr>
      <w:r>
        <w:rPr>
          <w:color w:val="000000"/>
        </w:rPr>
        <w:tab/>
      </w:r>
      <w:r>
        <w:rPr>
          <w:color w:val="000000"/>
        </w:rPr>
        <w:tab/>
      </w:r>
      <w:r>
        <w:t>…</w:t>
      </w:r>
    </w:p>
    <w:p w14:paraId="7D0D699B" w14:textId="77777777" w:rsidR="007B4242" w:rsidRDefault="007B4242" w:rsidP="007B4242">
      <w:pPr>
        <w:pStyle w:val="abc"/>
      </w:pPr>
      <w:r>
        <w:rPr>
          <w:color w:val="000000"/>
        </w:rPr>
        <w:tab/>
        <w:t>}</w:t>
      </w:r>
    </w:p>
    <w:p w14:paraId="7D0D699C" w14:textId="77777777" w:rsidR="007B4242" w:rsidRDefault="007B4242" w:rsidP="007B4242">
      <w:pPr>
        <w:pStyle w:val="abc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String toString()</w:t>
      </w:r>
    </w:p>
    <w:p w14:paraId="7D0D699D" w14:textId="77777777" w:rsidR="007B4242" w:rsidRDefault="007B4242" w:rsidP="007B4242">
      <w:pPr>
        <w:pStyle w:val="abc"/>
      </w:pPr>
      <w:r>
        <w:rPr>
          <w:color w:val="000000"/>
        </w:rPr>
        <w:tab/>
        <w:t>{</w:t>
      </w:r>
    </w:p>
    <w:p w14:paraId="7D0D699E" w14:textId="77777777" w:rsidR="007B4242" w:rsidRDefault="007B4242" w:rsidP="007B4242">
      <w:pPr>
        <w:pStyle w:val="abc"/>
      </w:pP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7D0D699F" w14:textId="77777777" w:rsidR="007B4242" w:rsidRDefault="007B4242" w:rsidP="007B4242">
      <w:pPr>
        <w:pStyle w:val="abc"/>
      </w:pPr>
      <w:r>
        <w:rPr>
          <w:color w:val="000000"/>
        </w:rPr>
        <w:tab/>
        <w:t>}</w:t>
      </w:r>
    </w:p>
    <w:p w14:paraId="7D0D69A0" w14:textId="77777777" w:rsidR="00167356" w:rsidRDefault="007B4242" w:rsidP="007B4242">
      <w:pPr>
        <w:pStyle w:val="abc"/>
        <w:rPr>
          <w:color w:val="000000"/>
        </w:rPr>
      </w:pPr>
      <w:r>
        <w:rPr>
          <w:color w:val="000000"/>
        </w:rPr>
        <w:t>}</w:t>
      </w:r>
    </w:p>
    <w:p w14:paraId="7D0D69A1" w14:textId="77777777" w:rsidR="000773E6" w:rsidRDefault="000773E6" w:rsidP="00F56D4F">
      <w:pPr>
        <w:pStyle w:val="Heading2"/>
        <w:numPr>
          <w:ilvl w:val="0"/>
          <w:numId w:val="43"/>
        </w:numPr>
        <w:ind w:left="426"/>
      </w:pPr>
      <w:bookmarkStart w:id="26" w:name="_Toc65830589"/>
      <w:r>
        <w:lastRenderedPageBreak/>
        <w:t xml:space="preserve">Create </w:t>
      </w:r>
      <w:r w:rsidR="001D1350">
        <w:t>Rectangle</w:t>
      </w:r>
      <w:r>
        <w:t xml:space="preserve"> class</w:t>
      </w:r>
      <w:bookmarkEnd w:id="26"/>
    </w:p>
    <w:p w14:paraId="7D0D69A7" w14:textId="77777777" w:rsidR="00C81730" w:rsidRDefault="000773E6" w:rsidP="00D644B8">
      <w:pPr>
        <w:pStyle w:val="ppCode"/>
        <w:rPr>
          <w:lang w:val="en-GB" w:bidi="ar-SA"/>
        </w:rPr>
      </w:pPr>
      <w:r>
        <w:tab/>
      </w:r>
      <w:r w:rsidR="00C81730">
        <w:rPr>
          <w:b/>
          <w:bCs/>
          <w:color w:val="7F0055"/>
          <w:lang w:val="en-GB" w:bidi="ar-SA"/>
        </w:rPr>
        <w:t>public</w:t>
      </w:r>
      <w:r w:rsidR="00C81730">
        <w:rPr>
          <w:lang w:val="en-GB" w:bidi="ar-SA"/>
        </w:rPr>
        <w:t xml:space="preserve"> </w:t>
      </w:r>
      <w:r w:rsidR="00C81730">
        <w:rPr>
          <w:b/>
          <w:bCs/>
          <w:color w:val="7F0055"/>
          <w:lang w:val="en-GB" w:bidi="ar-SA"/>
        </w:rPr>
        <w:t>class</w:t>
      </w:r>
      <w:r w:rsidR="00C81730">
        <w:rPr>
          <w:lang w:val="en-GB" w:bidi="ar-SA"/>
        </w:rPr>
        <w:t xml:space="preserve"> Rectangle </w:t>
      </w:r>
      <w:r w:rsidR="00C81730">
        <w:rPr>
          <w:b/>
          <w:bCs/>
          <w:color w:val="7F0055"/>
          <w:lang w:val="en-GB" w:bidi="ar-SA"/>
        </w:rPr>
        <w:t>extends</w:t>
      </w:r>
      <w:r w:rsidR="00C81730">
        <w:rPr>
          <w:lang w:val="en-GB" w:bidi="ar-SA"/>
        </w:rPr>
        <w:t xml:space="preserve"> Shape {</w:t>
      </w:r>
    </w:p>
    <w:p w14:paraId="7D0D69A8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private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width</w:t>
      </w:r>
      <w:r>
        <w:rPr>
          <w:lang w:val="en-GB" w:bidi="ar-SA"/>
        </w:rPr>
        <w:t>;</w:t>
      </w:r>
    </w:p>
    <w:p w14:paraId="7D0D69A9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private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length</w:t>
      </w:r>
      <w:r>
        <w:rPr>
          <w:lang w:val="en-GB" w:bidi="ar-SA"/>
        </w:rPr>
        <w:t>;</w:t>
      </w:r>
    </w:p>
    <w:p w14:paraId="7D0D69AA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Rectangle()</w:t>
      </w:r>
    </w:p>
    <w:p w14:paraId="7D0D69AB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{</w:t>
      </w:r>
      <w:r>
        <w:rPr>
          <w:lang w:val="en-GB" w:bidi="ar-SA"/>
        </w:rPr>
        <w:tab/>
      </w:r>
      <w:r>
        <w:rPr>
          <w:lang w:val="en-GB" w:bidi="ar-SA"/>
        </w:rPr>
        <w:tab/>
      </w:r>
    </w:p>
    <w:p w14:paraId="7D0D69AC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7D0D69AD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Rectangle(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width,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length)</w:t>
      </w:r>
    </w:p>
    <w:p w14:paraId="7D0D69AE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{</w:t>
      </w:r>
    </w:p>
    <w:p w14:paraId="7D0D69AF" w14:textId="77777777" w:rsidR="00C81730" w:rsidRDefault="00C81730" w:rsidP="00E6016A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 w:rsidR="00E6016A">
        <w:rPr>
          <w:b/>
          <w:bCs/>
          <w:color w:val="7F0055"/>
          <w:lang w:val="en-GB" w:bidi="ar-SA"/>
        </w:rPr>
        <w:t>…</w:t>
      </w:r>
    </w:p>
    <w:p w14:paraId="7D0D69B0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  <w:r>
        <w:rPr>
          <w:lang w:val="en-GB" w:bidi="ar-SA"/>
        </w:rPr>
        <w:tab/>
      </w:r>
    </w:p>
    <w:p w14:paraId="7D0D69B1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Rectangle(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width,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length,String color,</w:t>
      </w:r>
      <w:r>
        <w:rPr>
          <w:b/>
          <w:bCs/>
          <w:color w:val="7F0055"/>
          <w:lang w:val="en-GB" w:bidi="ar-SA"/>
        </w:rPr>
        <w:t>boolean</w:t>
      </w:r>
      <w:r>
        <w:rPr>
          <w:lang w:val="en-GB" w:bidi="ar-SA"/>
        </w:rPr>
        <w:t xml:space="preserve"> filled)</w:t>
      </w:r>
    </w:p>
    <w:p w14:paraId="7D0D69B2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{</w:t>
      </w:r>
    </w:p>
    <w:p w14:paraId="7D0D69B3" w14:textId="77777777" w:rsidR="00C81730" w:rsidRDefault="00C81730" w:rsidP="00E6016A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 w:rsidR="00E6016A">
        <w:rPr>
          <w:b/>
          <w:bCs/>
          <w:color w:val="7F0055"/>
          <w:lang w:val="en-GB" w:bidi="ar-SA"/>
        </w:rPr>
        <w:t>…</w:t>
      </w:r>
    </w:p>
    <w:p w14:paraId="7D0D69B4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7D0D69B5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getWidth()</w:t>
      </w:r>
    </w:p>
    <w:p w14:paraId="7D0D69B6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{</w:t>
      </w:r>
    </w:p>
    <w:p w14:paraId="7D0D69B7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 w:rsidR="00E6016A">
        <w:rPr>
          <w:b/>
          <w:bCs/>
          <w:color w:val="7F0055"/>
          <w:lang w:val="en-GB" w:bidi="ar-SA"/>
        </w:rPr>
        <w:t>…</w:t>
      </w:r>
    </w:p>
    <w:p w14:paraId="7D0D69B8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7D0D69B9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setWidth(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width)</w:t>
      </w:r>
    </w:p>
    <w:p w14:paraId="7D0D69BA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{</w:t>
      </w:r>
    </w:p>
    <w:p w14:paraId="7D0D69BB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 w:rsidR="00E6016A">
        <w:rPr>
          <w:b/>
          <w:bCs/>
          <w:color w:val="7F0055"/>
          <w:lang w:val="en-GB" w:bidi="ar-SA"/>
        </w:rPr>
        <w:t>…</w:t>
      </w:r>
    </w:p>
    <w:p w14:paraId="7D0D69BC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7D0D69BD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getLength()</w:t>
      </w:r>
    </w:p>
    <w:p w14:paraId="7D0D69BE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{</w:t>
      </w:r>
    </w:p>
    <w:p w14:paraId="7D0D69BF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 w:rsidR="00E6016A">
        <w:rPr>
          <w:b/>
          <w:bCs/>
          <w:color w:val="7F0055"/>
          <w:lang w:val="en-GB" w:bidi="ar-SA"/>
        </w:rPr>
        <w:t>…</w:t>
      </w:r>
    </w:p>
    <w:p w14:paraId="7D0D69C0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7D0D69C1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setLength(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length)</w:t>
      </w:r>
    </w:p>
    <w:p w14:paraId="7D0D69C2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{</w:t>
      </w:r>
    </w:p>
    <w:p w14:paraId="7D0D69C3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 w:rsidR="00E6016A">
        <w:rPr>
          <w:b/>
          <w:bCs/>
          <w:color w:val="7F0055"/>
          <w:lang w:val="en-GB" w:bidi="ar-SA"/>
        </w:rPr>
        <w:t>…</w:t>
      </w:r>
    </w:p>
    <w:p w14:paraId="7D0D69C4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7D0D69C5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</w:p>
    <w:p w14:paraId="7D0D69C6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getArea()</w:t>
      </w:r>
    </w:p>
    <w:p w14:paraId="7D0D69C7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{</w:t>
      </w:r>
    </w:p>
    <w:p w14:paraId="7D0D69C8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 w:rsidR="00E6016A">
        <w:rPr>
          <w:b/>
          <w:bCs/>
          <w:color w:val="7F0055"/>
          <w:lang w:val="en-GB" w:bidi="ar-SA"/>
        </w:rPr>
        <w:t>…</w:t>
      </w:r>
    </w:p>
    <w:p w14:paraId="7D0D69C9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7D0D69CA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getPerimeter()</w:t>
      </w:r>
    </w:p>
    <w:p w14:paraId="7D0D69CB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{</w:t>
      </w:r>
    </w:p>
    <w:p w14:paraId="7D0D69CC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 w:rsidR="00E6016A">
        <w:rPr>
          <w:b/>
          <w:bCs/>
          <w:color w:val="7F0055"/>
          <w:lang w:val="en-GB" w:bidi="ar-SA"/>
        </w:rPr>
        <w:t>…</w:t>
      </w:r>
    </w:p>
    <w:p w14:paraId="7D0D69CD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7D0D69CE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String toString()</w:t>
      </w:r>
    </w:p>
    <w:p w14:paraId="7D0D69CF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{</w:t>
      </w:r>
    </w:p>
    <w:p w14:paraId="7D0D69D0" w14:textId="77777777" w:rsidR="00C81730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 w:rsidR="00E6016A">
        <w:rPr>
          <w:lang w:val="en-GB" w:bidi="ar-SA"/>
        </w:rPr>
        <w:t>…</w:t>
      </w:r>
    </w:p>
    <w:p w14:paraId="7D0D69D1" w14:textId="77777777" w:rsidR="00D644B8" w:rsidRDefault="00C81730" w:rsidP="00D644B8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7D0D69D2" w14:textId="77777777" w:rsidR="000773E6" w:rsidRPr="007C2F3E" w:rsidRDefault="00C81730" w:rsidP="00D644B8">
      <w:pPr>
        <w:pStyle w:val="ppCode"/>
      </w:pPr>
      <w:r>
        <w:rPr>
          <w:lang w:val="en-GB" w:bidi="ar-SA"/>
        </w:rPr>
        <w:t>}</w:t>
      </w:r>
    </w:p>
    <w:p w14:paraId="7D0D69D3" w14:textId="77777777" w:rsidR="007C2F3E" w:rsidRDefault="007C2F3E" w:rsidP="00F56D4F">
      <w:pPr>
        <w:pStyle w:val="Heading2"/>
        <w:numPr>
          <w:ilvl w:val="0"/>
          <w:numId w:val="43"/>
        </w:numPr>
        <w:ind w:left="426"/>
      </w:pPr>
      <w:bookmarkStart w:id="27" w:name="_Toc65830590"/>
      <w:r>
        <w:lastRenderedPageBreak/>
        <w:t>Create Square class</w:t>
      </w:r>
      <w:bookmarkEnd w:id="27"/>
    </w:p>
    <w:p w14:paraId="7D0D69D9" w14:textId="77777777" w:rsidR="00380626" w:rsidRPr="00380626" w:rsidRDefault="006567DC" w:rsidP="006567DC">
      <w:pPr>
        <w:pStyle w:val="ppCode"/>
        <w:rPr>
          <w:rFonts w:asciiTheme="majorHAnsi" w:eastAsia="Arial Unicode MS" w:hAnsiTheme="majorHAnsi" w:cstheme="majorBidi"/>
          <w:color w:val="365F91" w:themeColor="accent1" w:themeShade="BF"/>
          <w:sz w:val="28"/>
          <w:szCs w:val="28"/>
          <w:lang w:val="en-GB"/>
        </w:rPr>
      </w:pPr>
      <w:r w:rsidRPr="00380626">
        <w:rPr>
          <w:b/>
          <w:bCs/>
          <w:color w:val="7F0055"/>
          <w:highlight w:val="blue"/>
          <w:lang w:val="en-GB" w:bidi="ar-SA"/>
        </w:rPr>
        <w:t>public</w:t>
      </w:r>
      <w:r w:rsidRPr="00380626">
        <w:rPr>
          <w:highlight w:val="blue"/>
          <w:lang w:val="en-GB" w:bidi="ar-SA"/>
        </w:rPr>
        <w:t xml:space="preserve"> </w:t>
      </w:r>
      <w:r w:rsidRPr="00380626">
        <w:rPr>
          <w:b/>
          <w:bCs/>
          <w:color w:val="7F0055"/>
          <w:highlight w:val="blue"/>
          <w:lang w:val="en-GB" w:bidi="ar-SA"/>
        </w:rPr>
        <w:t>class</w:t>
      </w:r>
      <w:r w:rsidRPr="00380626">
        <w:rPr>
          <w:highlight w:val="blue"/>
          <w:lang w:val="en-GB" w:bidi="ar-SA"/>
        </w:rPr>
        <w:t xml:space="preserve"> Square </w:t>
      </w:r>
      <w:r w:rsidRPr="00380626">
        <w:rPr>
          <w:b/>
          <w:bCs/>
          <w:color w:val="7F0055"/>
          <w:highlight w:val="blue"/>
          <w:lang w:val="en-GB" w:bidi="ar-SA"/>
        </w:rPr>
        <w:t>extends</w:t>
      </w:r>
      <w:r w:rsidRPr="00380626">
        <w:rPr>
          <w:highlight w:val="blue"/>
          <w:lang w:val="en-GB" w:bidi="ar-SA"/>
        </w:rPr>
        <w:t xml:space="preserve"> Rectangle {</w:t>
      </w:r>
    </w:p>
    <w:p w14:paraId="7D0D69DA" w14:textId="77777777" w:rsidR="006567DC" w:rsidRPr="00380626" w:rsidRDefault="00380626" w:rsidP="006567DC">
      <w:pPr>
        <w:pStyle w:val="ppCode"/>
        <w:rPr>
          <w:rFonts w:asciiTheme="majorHAnsi" w:eastAsia="Arial Unicode MS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 w:bidi="ar-SA"/>
        </w:rPr>
        <w:tab/>
      </w:r>
      <w:r w:rsidR="006567DC" w:rsidRPr="00380626">
        <w:rPr>
          <w:lang w:val="en-GB" w:bidi="ar-SA"/>
        </w:rPr>
        <w:t>…</w:t>
      </w:r>
    </w:p>
    <w:p w14:paraId="7D0D69DB" w14:textId="77777777" w:rsidR="006567DC" w:rsidRPr="00380626" w:rsidRDefault="006567DC" w:rsidP="006567DC">
      <w:pPr>
        <w:pStyle w:val="ppCode"/>
        <w:rPr>
          <w:rFonts w:asciiTheme="majorHAnsi" w:eastAsia="Arial Unicode MS" w:hAnsiTheme="majorHAnsi" w:cstheme="majorBidi"/>
          <w:sz w:val="28"/>
          <w:szCs w:val="28"/>
          <w:lang w:val="en-GB"/>
        </w:rPr>
      </w:pPr>
      <w:r w:rsidRPr="00380626">
        <w:rPr>
          <w:bCs/>
          <w:lang w:val="en-GB" w:bidi="ar-SA"/>
        </w:rPr>
        <w:t>}</w:t>
      </w:r>
    </w:p>
    <w:p w14:paraId="7D0D69DC" w14:textId="77777777" w:rsidR="00380626" w:rsidRDefault="00380626" w:rsidP="00380626">
      <w:pPr>
        <w:pStyle w:val="Heading2"/>
        <w:ind w:left="426"/>
      </w:pPr>
      <w:bookmarkStart w:id="28" w:name="_Toc65830591"/>
      <w:r>
        <w:t>Test program</w:t>
      </w:r>
      <w:bookmarkEnd w:id="28"/>
    </w:p>
    <w:p w14:paraId="7D0D69DD" w14:textId="77777777" w:rsidR="00380626" w:rsidRDefault="00380626" w:rsidP="00380626">
      <w:r>
        <w:t xml:space="preserve">Using below code to test </w:t>
      </w:r>
      <w:r w:rsidR="00BB4A74">
        <w:t>all</w:t>
      </w:r>
      <w:r>
        <w:t xml:space="preserve"> class created in above code</w:t>
      </w:r>
      <w:r w:rsidR="00E03186">
        <w:t>:</w:t>
      </w:r>
    </w:p>
    <w:p w14:paraId="7D0D69DE" w14:textId="77777777" w:rsidR="00835E20" w:rsidRDefault="00835E20" w:rsidP="00380626">
      <w:r>
        <w:t>In these code there are some error, explain, fix it and run the program.</w:t>
      </w:r>
    </w:p>
    <w:p w14:paraId="7D0D69DF" w14:textId="77777777" w:rsidR="00E03186" w:rsidRDefault="00E03186" w:rsidP="00E03186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class</w:t>
      </w:r>
      <w:r>
        <w:rPr>
          <w:lang w:val="en-GB" w:bidi="ar-SA"/>
        </w:rPr>
        <w:t xml:space="preserve"> TestAllShape {</w:t>
      </w:r>
    </w:p>
    <w:p w14:paraId="7D0D69E0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static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main(String[] args) {</w:t>
      </w:r>
    </w:p>
    <w:p w14:paraId="7D0D69E1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Shape s1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Circle(5.5, </w:t>
      </w:r>
      <w:r>
        <w:rPr>
          <w:color w:val="2A00FF"/>
          <w:lang w:val="en-GB" w:bidi="ar-SA"/>
        </w:rPr>
        <w:t>"RED"</w:t>
      </w:r>
      <w:r>
        <w:rPr>
          <w:lang w:val="en-GB" w:bidi="ar-SA"/>
        </w:rPr>
        <w:t xml:space="preserve">, </w:t>
      </w:r>
      <w:r>
        <w:rPr>
          <w:b/>
          <w:bCs/>
          <w:color w:val="7F0055"/>
          <w:lang w:val="en-GB" w:bidi="ar-SA"/>
        </w:rPr>
        <w:t>false</w:t>
      </w:r>
      <w:r>
        <w:rPr>
          <w:lang w:val="en-GB" w:bidi="ar-SA"/>
        </w:rPr>
        <w:t xml:space="preserve">); </w:t>
      </w:r>
    </w:p>
    <w:p w14:paraId="7D0D69E2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 xml:space="preserve">.println(s1);                    </w:t>
      </w:r>
    </w:p>
    <w:p w14:paraId="7D0D69E3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 xml:space="preserve">.println(s1.getArea());         </w:t>
      </w:r>
    </w:p>
    <w:p w14:paraId="7D0D69E4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 xml:space="preserve">.println(s1.getPerimeter());   </w:t>
      </w:r>
    </w:p>
    <w:p w14:paraId="7D0D69E5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.println(s1.getColor());</w:t>
      </w:r>
    </w:p>
    <w:p w14:paraId="7D0D69E6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.println(s1.isFilled());</w:t>
      </w:r>
    </w:p>
    <w:p w14:paraId="7D0D69E7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.println(s1.</w:t>
      </w:r>
      <w:r>
        <w:rPr>
          <w:u w:val="single"/>
          <w:lang w:val="en-GB" w:bidi="ar-SA"/>
        </w:rPr>
        <w:t>getRadius</w:t>
      </w:r>
      <w:r>
        <w:rPr>
          <w:lang w:val="en-GB" w:bidi="ar-SA"/>
        </w:rPr>
        <w:t>());</w:t>
      </w:r>
    </w:p>
    <w:p w14:paraId="7D0D69E8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   </w:t>
      </w:r>
    </w:p>
    <w:p w14:paraId="7D0D69E9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Circle c1 = (Circle)s1;                 </w:t>
      </w:r>
    </w:p>
    <w:p w14:paraId="7D0D69EA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.println(c1);</w:t>
      </w:r>
    </w:p>
    <w:p w14:paraId="7D0D69EB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.println(c1.getArea());</w:t>
      </w:r>
    </w:p>
    <w:p w14:paraId="7D0D69EC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.println(c1.getPerimeter());</w:t>
      </w:r>
    </w:p>
    <w:p w14:paraId="7D0D69ED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.println(c1.getColor());</w:t>
      </w:r>
    </w:p>
    <w:p w14:paraId="7D0D69EE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.println(c1.isFilled());</w:t>
      </w:r>
    </w:p>
    <w:p w14:paraId="7D0D69EF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.println(c1.getRadius());</w:t>
      </w:r>
    </w:p>
    <w:p w14:paraId="7D0D69F0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   </w:t>
      </w:r>
    </w:p>
    <w:p w14:paraId="7D0D69F1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Shape s2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</w:t>
      </w:r>
      <w:r>
        <w:rPr>
          <w:u w:val="single"/>
          <w:lang w:val="en-GB" w:bidi="ar-SA"/>
        </w:rPr>
        <w:t>Shape</w:t>
      </w:r>
      <w:r>
        <w:rPr>
          <w:lang w:val="en-GB" w:bidi="ar-SA"/>
        </w:rPr>
        <w:t>();</w:t>
      </w:r>
    </w:p>
    <w:p w14:paraId="7D0D69F2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   </w:t>
      </w:r>
    </w:p>
    <w:p w14:paraId="7D0D69F3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Shape s3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Rectangle(1.0, 2.0, </w:t>
      </w:r>
      <w:r>
        <w:rPr>
          <w:color w:val="2A00FF"/>
          <w:lang w:val="en-GB" w:bidi="ar-SA"/>
        </w:rPr>
        <w:t>"RED"</w:t>
      </w:r>
      <w:r>
        <w:rPr>
          <w:lang w:val="en-GB" w:bidi="ar-SA"/>
        </w:rPr>
        <w:t xml:space="preserve">, </w:t>
      </w:r>
      <w:r>
        <w:rPr>
          <w:b/>
          <w:bCs/>
          <w:color w:val="7F0055"/>
          <w:lang w:val="en-GB" w:bidi="ar-SA"/>
        </w:rPr>
        <w:t>false</w:t>
      </w:r>
      <w:r>
        <w:rPr>
          <w:lang w:val="en-GB" w:bidi="ar-SA"/>
        </w:rPr>
        <w:t xml:space="preserve">);   </w:t>
      </w:r>
      <w:r>
        <w:rPr>
          <w:color w:val="3F7F5F"/>
          <w:lang w:val="en-GB" w:bidi="ar-SA"/>
        </w:rPr>
        <w:t>// Upcast</w:t>
      </w:r>
    </w:p>
    <w:p w14:paraId="7D0D69F4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.println(s3);</w:t>
      </w:r>
    </w:p>
    <w:p w14:paraId="7D0D69F5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.println(s3.getArea());</w:t>
      </w:r>
    </w:p>
    <w:p w14:paraId="7D0D69F6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.println(s3.getPerimeter());</w:t>
      </w:r>
    </w:p>
    <w:p w14:paraId="7D0D69F7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.println(s3.getColor());</w:t>
      </w:r>
    </w:p>
    <w:p w14:paraId="7D0D69F8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.println(s3.</w:t>
      </w:r>
      <w:r>
        <w:rPr>
          <w:u w:val="single"/>
          <w:lang w:val="en-GB" w:bidi="ar-SA"/>
        </w:rPr>
        <w:t>getLength</w:t>
      </w:r>
      <w:r>
        <w:rPr>
          <w:lang w:val="en-GB" w:bidi="ar-SA"/>
        </w:rPr>
        <w:t>());</w:t>
      </w:r>
    </w:p>
    <w:p w14:paraId="7D0D69F9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   </w:t>
      </w:r>
    </w:p>
    <w:p w14:paraId="7D0D69FA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Rectangle r1 = (Rectangle)s3;   </w:t>
      </w:r>
      <w:r>
        <w:rPr>
          <w:color w:val="3F7F5F"/>
          <w:lang w:val="en-GB" w:bidi="ar-SA"/>
        </w:rPr>
        <w:t>// downcast</w:t>
      </w:r>
    </w:p>
    <w:p w14:paraId="7D0D69FB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.println(r1);</w:t>
      </w:r>
    </w:p>
    <w:p w14:paraId="7D0D69FC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.println(r1.getArea());</w:t>
      </w:r>
    </w:p>
    <w:p w14:paraId="7D0D69FD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.println(r1.getColor());</w:t>
      </w:r>
    </w:p>
    <w:p w14:paraId="7D0D69FE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.println(r1.getLength());</w:t>
      </w:r>
    </w:p>
    <w:p w14:paraId="7D0D69FF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   </w:t>
      </w:r>
    </w:p>
    <w:p w14:paraId="7D0D6A00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Shape s4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Square(6.6);     </w:t>
      </w:r>
      <w:r>
        <w:rPr>
          <w:color w:val="3F7F5F"/>
          <w:lang w:val="en-GB" w:bidi="ar-SA"/>
        </w:rPr>
        <w:t>// Upcast</w:t>
      </w:r>
    </w:p>
    <w:p w14:paraId="7D0D6A01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.println(s4);</w:t>
      </w:r>
    </w:p>
    <w:p w14:paraId="7D0D6A02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.println(s4.getArea());</w:t>
      </w:r>
    </w:p>
    <w:p w14:paraId="7D0D6A03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lastRenderedPageBreak/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.println(s4.getColor());</w:t>
      </w:r>
    </w:p>
    <w:p w14:paraId="7D0D6A04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.println(s4.</w:t>
      </w:r>
      <w:r>
        <w:rPr>
          <w:u w:val="single"/>
          <w:lang w:val="en-GB" w:bidi="ar-SA"/>
        </w:rPr>
        <w:t>getSide</w:t>
      </w:r>
      <w:r>
        <w:rPr>
          <w:lang w:val="en-GB" w:bidi="ar-SA"/>
        </w:rPr>
        <w:t>());</w:t>
      </w:r>
    </w:p>
    <w:p w14:paraId="7D0D6A05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  </w:t>
      </w:r>
    </w:p>
    <w:p w14:paraId="7D0D6A06" w14:textId="77777777" w:rsidR="00E03186" w:rsidRDefault="00E03186" w:rsidP="00E03186">
      <w:pPr>
        <w:pStyle w:val="ppCode"/>
        <w:rPr>
          <w:lang w:val="en-GB" w:bidi="ar-SA"/>
        </w:rPr>
      </w:pPr>
    </w:p>
    <w:p w14:paraId="7D0D6A07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Rectangle r2 = (Rectangle)s4;</w:t>
      </w:r>
    </w:p>
    <w:p w14:paraId="7D0D6A08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.println(r2);</w:t>
      </w:r>
    </w:p>
    <w:p w14:paraId="7D0D6A09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.println(r2.getArea());</w:t>
      </w:r>
    </w:p>
    <w:p w14:paraId="7D0D6A0A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.println(r2.getColor());</w:t>
      </w:r>
    </w:p>
    <w:p w14:paraId="7D0D6A0B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.println(r2.</w:t>
      </w:r>
      <w:r>
        <w:rPr>
          <w:u w:val="single"/>
          <w:lang w:val="en-GB" w:bidi="ar-SA"/>
        </w:rPr>
        <w:t>getSide</w:t>
      </w:r>
      <w:r>
        <w:rPr>
          <w:lang w:val="en-GB" w:bidi="ar-SA"/>
        </w:rPr>
        <w:t>());</w:t>
      </w:r>
    </w:p>
    <w:p w14:paraId="7D0D6A0C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.println(r2.getLength());</w:t>
      </w:r>
    </w:p>
    <w:p w14:paraId="7D0D6A0D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   </w:t>
      </w:r>
    </w:p>
    <w:p w14:paraId="7D0D6A0E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</w:p>
    <w:p w14:paraId="7D0D6A0F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Square sq1 = (Square)sq1;</w:t>
      </w:r>
    </w:p>
    <w:p w14:paraId="7D0D6A10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.println(sq1);</w:t>
      </w:r>
    </w:p>
    <w:p w14:paraId="7D0D6A11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.println(sq1.getArea());</w:t>
      </w:r>
    </w:p>
    <w:p w14:paraId="7D0D6A12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.println(sq1.getColor());</w:t>
      </w:r>
    </w:p>
    <w:p w14:paraId="7D0D6A13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.println(sq1.getSide());</w:t>
      </w:r>
    </w:p>
    <w:p w14:paraId="7D0D6A14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.println(sq1.getLength());</w:t>
      </w:r>
    </w:p>
    <w:p w14:paraId="7D0D6A15" w14:textId="77777777" w:rsidR="00E03186" w:rsidRDefault="00E03186" w:rsidP="00E03186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7D0D6A16" w14:textId="77777777" w:rsidR="00E03186" w:rsidRPr="00380626" w:rsidRDefault="00E03186" w:rsidP="00E03186">
      <w:pPr>
        <w:pStyle w:val="ppCode"/>
      </w:pPr>
      <w:r>
        <w:rPr>
          <w:lang w:val="en-GB" w:bidi="ar-SA"/>
        </w:rPr>
        <w:t>}</w:t>
      </w:r>
    </w:p>
    <w:p w14:paraId="7D0D6A17" w14:textId="77777777" w:rsidR="004F6497" w:rsidRDefault="004F6497" w:rsidP="009E7039">
      <w:pPr>
        <w:pStyle w:val="Header1"/>
        <w:rPr>
          <w:lang w:val="en-GB"/>
        </w:rPr>
      </w:pPr>
      <w:bookmarkStart w:id="29" w:name="_Toc65830592"/>
      <w:r w:rsidRPr="002B7556">
        <w:t>Interface</w:t>
      </w:r>
      <w:bookmarkEnd w:id="29"/>
      <w:r w:rsidRPr="002B7556">
        <w:rPr>
          <w:lang w:val="en-GB"/>
        </w:rPr>
        <w:t xml:space="preserve"> </w:t>
      </w:r>
    </w:p>
    <w:p w14:paraId="7D0D6A18" w14:textId="77777777" w:rsidR="00757A32" w:rsidRDefault="00757A32" w:rsidP="00757A32">
      <w:r>
        <w:t xml:space="preserve">In </w:t>
      </w:r>
      <w:r w:rsidRPr="00757A32">
        <w:t xml:space="preserve"> </w:t>
      </w:r>
      <w:r>
        <w:t>Exercise</w:t>
      </w:r>
      <w:r w:rsidRPr="00757A32">
        <w:t xml:space="preserve">, suppose that </w:t>
      </w:r>
      <w:r>
        <w:t>the</w:t>
      </w:r>
      <w:r w:rsidRPr="00757A32">
        <w:t xml:space="preserve"> application involves many objects that can move. </w:t>
      </w:r>
      <w:r>
        <w:t>You</w:t>
      </w:r>
      <w:r w:rsidRPr="00757A32">
        <w:t xml:space="preserve"> could define an interface called movable, containing the signatures of the various movement methods.</w:t>
      </w:r>
    </w:p>
    <w:p w14:paraId="7D0D6A19" w14:textId="77777777" w:rsidR="00E12E36" w:rsidRPr="00862253" w:rsidRDefault="00E12E36" w:rsidP="00E12E36">
      <w:r>
        <w:t>Class diagram of the program are shown below:</w:t>
      </w:r>
    </w:p>
    <w:p w14:paraId="7D0D6A1A" w14:textId="77777777" w:rsidR="00FB73E5" w:rsidRPr="002B7556" w:rsidRDefault="00E36E4B" w:rsidP="00FB73E5">
      <w:pPr>
        <w:jc w:val="center"/>
        <w:rPr>
          <w:lang w:val="en-GB"/>
        </w:rPr>
      </w:pPr>
      <w:r>
        <w:rPr>
          <w:noProof/>
          <w:lang w:bidi="ar-SA"/>
        </w:rPr>
        <w:drawing>
          <wp:inline distT="0" distB="0" distL="0" distR="0" wp14:anchorId="7D0D6A95" wp14:editId="7D0D6A96">
            <wp:extent cx="2924175" cy="27908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D6A1B" w14:textId="77777777" w:rsidR="004F6497" w:rsidRDefault="00971CA3" w:rsidP="00FD0838">
      <w:pPr>
        <w:pStyle w:val="Heading2"/>
        <w:numPr>
          <w:ilvl w:val="0"/>
          <w:numId w:val="22"/>
        </w:numPr>
        <w:ind w:left="426"/>
        <w:rPr>
          <w:lang w:val="en-GB" w:eastAsia="en-GB" w:bidi="ar-SA"/>
        </w:rPr>
      </w:pPr>
      <w:bookmarkStart w:id="30" w:name="_Toc65830593"/>
      <w:r w:rsidRPr="00971CA3">
        <w:rPr>
          <w:lang w:val="en-GB" w:eastAsia="en-GB" w:bidi="ar-SA"/>
        </w:rPr>
        <w:lastRenderedPageBreak/>
        <w:t>Create</w:t>
      </w:r>
      <w:r w:rsidR="00BB69A0">
        <w:rPr>
          <w:lang w:val="en-GB" w:eastAsia="en-GB" w:bidi="ar-SA"/>
        </w:rPr>
        <w:t xml:space="preserve"> </w:t>
      </w:r>
      <w:r w:rsidR="00481B05">
        <w:rPr>
          <w:lang w:val="en-GB" w:eastAsia="en-GB" w:bidi="ar-SA"/>
        </w:rPr>
        <w:t>Movable Interface</w:t>
      </w:r>
      <w:bookmarkEnd w:id="30"/>
    </w:p>
    <w:p w14:paraId="7D0D6A21" w14:textId="77777777" w:rsidR="00E85C0E" w:rsidRDefault="00E85C0E" w:rsidP="00E85C0E">
      <w:pPr>
        <w:pStyle w:val="ppCode"/>
        <w:rPr>
          <w:lang w:val="en-GB" w:bidi="ar-SA"/>
        </w:rPr>
      </w:pPr>
      <w:r w:rsidRPr="00E85C0E">
        <w:rPr>
          <w:b/>
          <w:bCs/>
          <w:color w:val="7F0055"/>
          <w:lang w:val="en-GB" w:bidi="ar-SA"/>
        </w:rPr>
        <w:t>public interface</w:t>
      </w:r>
      <w:r>
        <w:rPr>
          <w:color w:val="000000"/>
          <w:lang w:val="en-GB" w:bidi="ar-SA"/>
        </w:rPr>
        <w:t xml:space="preserve"> </w:t>
      </w:r>
      <w:r>
        <w:rPr>
          <w:lang w:val="en-GB" w:eastAsia="en-GB" w:bidi="ar-SA"/>
        </w:rPr>
        <w:t>Moveable</w:t>
      </w:r>
      <w:r>
        <w:rPr>
          <w:color w:val="000000"/>
          <w:lang w:val="en-GB" w:bidi="ar-SA"/>
        </w:rPr>
        <w:t xml:space="preserve"> {</w:t>
      </w:r>
    </w:p>
    <w:p w14:paraId="7D0D6A22" w14:textId="77777777" w:rsidR="00E85C0E" w:rsidRDefault="00E85C0E" w:rsidP="00E85C0E">
      <w:pPr>
        <w:pStyle w:val="ppCode"/>
        <w:rPr>
          <w:lang w:val="en-GB" w:bidi="ar-SA"/>
        </w:rPr>
      </w:pPr>
    </w:p>
    <w:p w14:paraId="7D0D6A23" w14:textId="77777777" w:rsidR="00E85C0E" w:rsidRDefault="00E85C0E" w:rsidP="00E85C0E">
      <w:pPr>
        <w:pStyle w:val="ppCode"/>
        <w:rPr>
          <w:lang w:val="en-GB" w:bidi="ar-SA"/>
        </w:rPr>
      </w:pPr>
      <w:r>
        <w:rPr>
          <w:lang w:val="en-GB" w:bidi="ar-SA"/>
        </w:rPr>
        <w:t>}</w:t>
      </w:r>
    </w:p>
    <w:p w14:paraId="7D0D6A24" w14:textId="77777777" w:rsidR="001620C5" w:rsidRPr="00562E70" w:rsidRDefault="00481B05" w:rsidP="00FD0838">
      <w:pPr>
        <w:pStyle w:val="Heading3"/>
        <w:numPr>
          <w:ilvl w:val="0"/>
          <w:numId w:val="29"/>
        </w:numPr>
      </w:pPr>
      <w:r w:rsidRPr="00562E70">
        <w:t xml:space="preserve">Write code </w:t>
      </w:r>
      <w:r w:rsidR="002060B3" w:rsidRPr="00562E70">
        <w:t>in Moveable.java</w:t>
      </w:r>
    </w:p>
    <w:p w14:paraId="7D0D6A25" w14:textId="77777777" w:rsidR="00E21C72" w:rsidRDefault="00E21C72" w:rsidP="00E21C72">
      <w:pPr>
        <w:pStyle w:val="ppCode"/>
        <w:rPr>
          <w:lang w:val="en-GB" w:bidi="ar-SA"/>
        </w:rPr>
      </w:pPr>
      <w:r w:rsidRPr="00E21C72">
        <w:rPr>
          <w:b/>
          <w:bCs/>
          <w:color w:val="7F0055"/>
          <w:lang w:val="en-GB" w:bidi="ar-SA"/>
        </w:rPr>
        <w:t>public interface</w:t>
      </w:r>
      <w:r>
        <w:rPr>
          <w:color w:val="000000"/>
          <w:lang w:val="en-GB" w:bidi="ar-SA"/>
        </w:rPr>
        <w:t xml:space="preserve"> Movable {</w:t>
      </w:r>
    </w:p>
    <w:p w14:paraId="7D0D6A26" w14:textId="77777777" w:rsidR="00E21C72" w:rsidRDefault="00E21C72" w:rsidP="00E21C72">
      <w:pPr>
        <w:pStyle w:val="ppCode"/>
        <w:rPr>
          <w:lang w:val="en-GB" w:bidi="ar-SA"/>
        </w:rPr>
      </w:pPr>
      <w:r w:rsidRPr="00E21C72">
        <w:rPr>
          <w:b/>
          <w:bCs/>
          <w:color w:val="7F0055"/>
          <w:lang w:val="en-GB" w:bidi="ar-SA"/>
        </w:rPr>
        <w:tab/>
        <w:t>public void</w:t>
      </w:r>
      <w:r>
        <w:rPr>
          <w:color w:val="000000"/>
          <w:lang w:val="en-GB" w:bidi="ar-SA"/>
        </w:rPr>
        <w:t xml:space="preserve"> moveUp();</w:t>
      </w:r>
    </w:p>
    <w:p w14:paraId="7D0D6A27" w14:textId="77777777" w:rsidR="00E21C72" w:rsidRDefault="00E21C72" w:rsidP="00E21C72">
      <w:pPr>
        <w:pStyle w:val="ppCode"/>
        <w:rPr>
          <w:lang w:val="en-GB" w:bidi="ar-SA"/>
        </w:rPr>
      </w:pPr>
      <w:r w:rsidRPr="00E21C72">
        <w:rPr>
          <w:b/>
          <w:bCs/>
          <w:color w:val="7F0055"/>
          <w:lang w:val="en-GB" w:bidi="ar-SA"/>
        </w:rPr>
        <w:tab/>
        <w:t>public void</w:t>
      </w:r>
      <w:r>
        <w:rPr>
          <w:color w:val="000000"/>
          <w:lang w:val="en-GB" w:bidi="ar-SA"/>
        </w:rPr>
        <w:t xml:space="preserve"> moveDown();</w:t>
      </w:r>
    </w:p>
    <w:p w14:paraId="7D0D6A28" w14:textId="77777777" w:rsidR="00E21C72" w:rsidRDefault="00E21C72" w:rsidP="00E21C72">
      <w:pPr>
        <w:pStyle w:val="ppCode"/>
        <w:rPr>
          <w:lang w:val="en-GB" w:bidi="ar-SA"/>
        </w:rPr>
      </w:pPr>
      <w:r w:rsidRPr="00E21C72">
        <w:rPr>
          <w:b/>
          <w:bCs/>
          <w:color w:val="7F0055"/>
          <w:lang w:val="en-GB" w:bidi="ar-SA"/>
        </w:rPr>
        <w:tab/>
        <w:t>public void</w:t>
      </w:r>
      <w:r>
        <w:rPr>
          <w:color w:val="000000"/>
          <w:lang w:val="en-GB" w:bidi="ar-SA"/>
        </w:rPr>
        <w:t xml:space="preserve"> moveLeft();</w:t>
      </w:r>
    </w:p>
    <w:p w14:paraId="7D0D6A29" w14:textId="77777777" w:rsidR="00E21C72" w:rsidRDefault="00E21C72" w:rsidP="00E21C72">
      <w:pPr>
        <w:pStyle w:val="ppCode"/>
        <w:rPr>
          <w:lang w:val="en-GB" w:bidi="ar-SA"/>
        </w:rPr>
      </w:pPr>
      <w:r w:rsidRPr="00E21C72">
        <w:rPr>
          <w:b/>
          <w:bCs/>
          <w:color w:val="7F0055"/>
          <w:lang w:val="en-GB" w:bidi="ar-SA"/>
        </w:rPr>
        <w:tab/>
        <w:t>public void</w:t>
      </w:r>
      <w:r>
        <w:rPr>
          <w:color w:val="000000"/>
          <w:lang w:val="en-GB" w:bidi="ar-SA"/>
        </w:rPr>
        <w:t xml:space="preserve"> moveRight();</w:t>
      </w:r>
    </w:p>
    <w:p w14:paraId="7D0D6A2A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>}</w:t>
      </w:r>
    </w:p>
    <w:p w14:paraId="7D0D6A2B" w14:textId="77777777" w:rsidR="00971CA3" w:rsidRDefault="00971CA3" w:rsidP="00FD0838">
      <w:pPr>
        <w:pStyle w:val="Heading2"/>
        <w:numPr>
          <w:ilvl w:val="0"/>
          <w:numId w:val="22"/>
        </w:numPr>
        <w:ind w:left="426"/>
        <w:rPr>
          <w:bCs w:val="0"/>
          <w:lang w:val="en-GB" w:eastAsia="en-GB" w:bidi="ar-SA"/>
        </w:rPr>
      </w:pPr>
      <w:bookmarkStart w:id="31" w:name="_Toc65830594"/>
      <w:r w:rsidRPr="00A33FD5">
        <w:rPr>
          <w:lang w:val="en-GB" w:eastAsia="en-GB" w:bidi="ar-SA"/>
        </w:rPr>
        <w:t xml:space="preserve">Create </w:t>
      </w:r>
      <w:r w:rsidRPr="00A33FD5">
        <w:rPr>
          <w:bCs w:val="0"/>
          <w:lang w:val="en-GB" w:eastAsia="en-GB" w:bidi="ar-SA"/>
        </w:rPr>
        <w:t>MovablePoint Class implements Movable Interface</w:t>
      </w:r>
      <w:bookmarkEnd w:id="31"/>
    </w:p>
    <w:p w14:paraId="7D0D6A32" w14:textId="77777777" w:rsidR="00121249" w:rsidRDefault="00121249" w:rsidP="00121249">
      <w:pPr>
        <w:pStyle w:val="Heading3"/>
        <w:rPr>
          <w:lang w:val="en-GB" w:eastAsia="en-GB" w:bidi="ar-SA"/>
        </w:rPr>
      </w:pPr>
      <w:r>
        <w:rPr>
          <w:lang w:val="en-GB" w:eastAsia="en-GB" w:bidi="ar-SA"/>
        </w:rPr>
        <w:t>See the code what IDE generate:</w:t>
      </w:r>
    </w:p>
    <w:p w14:paraId="7D0D6A33" w14:textId="77777777" w:rsidR="00E70D98" w:rsidRDefault="00E70D98" w:rsidP="00E70D98">
      <w:pPr>
        <w:pStyle w:val="ppCode"/>
        <w:rPr>
          <w:lang w:val="en-GB" w:bidi="ar-SA"/>
        </w:rPr>
      </w:pPr>
      <w:r w:rsidRPr="00E70D98">
        <w:rPr>
          <w:b/>
          <w:bCs/>
          <w:color w:val="7F0055"/>
          <w:lang w:val="en-GB" w:bidi="ar-SA"/>
        </w:rPr>
        <w:t>public class</w:t>
      </w:r>
      <w:r>
        <w:rPr>
          <w:color w:val="000000"/>
          <w:lang w:val="en-GB" w:bidi="ar-SA"/>
        </w:rPr>
        <w:t xml:space="preserve"> </w:t>
      </w:r>
      <w:r>
        <w:rPr>
          <w:lang w:val="en-GB" w:eastAsia="en-GB" w:bidi="ar-SA"/>
        </w:rPr>
        <w:t xml:space="preserve">MoveablePoint </w:t>
      </w:r>
      <w:r w:rsidRPr="00E70D98">
        <w:rPr>
          <w:b/>
          <w:bCs/>
          <w:color w:val="7F0055"/>
          <w:lang w:val="en-GB" w:bidi="ar-SA"/>
        </w:rPr>
        <w:t xml:space="preserve">implements </w:t>
      </w:r>
      <w:r>
        <w:rPr>
          <w:color w:val="000000"/>
          <w:lang w:val="en-GB" w:bidi="ar-SA"/>
        </w:rPr>
        <w:t>Movable {</w:t>
      </w:r>
    </w:p>
    <w:p w14:paraId="7D0D6A34" w14:textId="77777777" w:rsidR="00E70D98" w:rsidRDefault="00E70D98" w:rsidP="00E70D98">
      <w:pPr>
        <w:pStyle w:val="ppCode"/>
        <w:rPr>
          <w:lang w:val="en-GB" w:bidi="ar-SA"/>
        </w:rPr>
      </w:pPr>
    </w:p>
    <w:p w14:paraId="7D0D6A35" w14:textId="77777777" w:rsidR="00E70D98" w:rsidRDefault="00E70D98" w:rsidP="00E70D9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646464"/>
          <w:lang w:val="en-GB" w:bidi="ar-SA"/>
        </w:rPr>
        <w:t>@Override</w:t>
      </w:r>
    </w:p>
    <w:p w14:paraId="7D0D6A36" w14:textId="77777777" w:rsidR="00E70D98" w:rsidRDefault="00E70D98" w:rsidP="00E70D98">
      <w:pPr>
        <w:pStyle w:val="ppCode"/>
        <w:rPr>
          <w:lang w:val="en-GB" w:bidi="ar-SA"/>
        </w:rPr>
      </w:pPr>
      <w:r w:rsidRPr="00E70D98">
        <w:rPr>
          <w:b/>
          <w:bCs/>
          <w:color w:val="7F0055"/>
          <w:lang w:val="en-GB" w:bidi="ar-SA"/>
        </w:rPr>
        <w:tab/>
        <w:t>public void</w:t>
      </w:r>
      <w:r>
        <w:rPr>
          <w:color w:val="000000"/>
          <w:lang w:val="en-GB" w:bidi="ar-SA"/>
        </w:rPr>
        <w:t xml:space="preserve"> moveUp() {</w:t>
      </w:r>
    </w:p>
    <w:p w14:paraId="7D0D6A37" w14:textId="77777777" w:rsidR="00E70D98" w:rsidRDefault="00E70D98" w:rsidP="00E70D9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</w:r>
      <w:r>
        <w:rPr>
          <w:color w:val="3F7F5F"/>
          <w:lang w:val="en-GB" w:bidi="ar-SA"/>
        </w:rPr>
        <w:t xml:space="preserve">// </w:t>
      </w:r>
      <w:r>
        <w:rPr>
          <w:color w:val="7F9FBF"/>
          <w:lang w:val="en-GB" w:bidi="ar-SA"/>
        </w:rPr>
        <w:t>TODO</w:t>
      </w:r>
      <w:r>
        <w:rPr>
          <w:color w:val="3F7F5F"/>
          <w:lang w:val="en-GB" w:bidi="ar-SA"/>
        </w:rPr>
        <w:t xml:space="preserve"> Auto-generated method stub</w:t>
      </w:r>
    </w:p>
    <w:p w14:paraId="7D0D6A38" w14:textId="77777777" w:rsidR="00E70D98" w:rsidRDefault="00E70D98" w:rsidP="00E70D98">
      <w:pPr>
        <w:pStyle w:val="ppCode"/>
        <w:rPr>
          <w:lang w:val="en-GB" w:bidi="ar-SA"/>
        </w:rPr>
      </w:pPr>
    </w:p>
    <w:p w14:paraId="7D0D6A39" w14:textId="77777777" w:rsidR="00E70D98" w:rsidRDefault="00E70D98" w:rsidP="00E70D9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>}</w:t>
      </w:r>
    </w:p>
    <w:p w14:paraId="7D0D6A3A" w14:textId="77777777" w:rsidR="00E70D98" w:rsidRDefault="00E70D98" w:rsidP="00E70D98">
      <w:pPr>
        <w:pStyle w:val="ppCode"/>
        <w:rPr>
          <w:lang w:val="en-GB" w:bidi="ar-SA"/>
        </w:rPr>
      </w:pPr>
    </w:p>
    <w:p w14:paraId="7D0D6A3B" w14:textId="77777777" w:rsidR="00E70D98" w:rsidRDefault="00E70D98" w:rsidP="00E70D9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646464"/>
          <w:lang w:val="en-GB" w:bidi="ar-SA"/>
        </w:rPr>
        <w:t>@Override</w:t>
      </w:r>
    </w:p>
    <w:p w14:paraId="7D0D6A3C" w14:textId="77777777" w:rsidR="00E70D98" w:rsidRDefault="00E70D98" w:rsidP="00E70D98">
      <w:pPr>
        <w:pStyle w:val="ppCode"/>
        <w:rPr>
          <w:lang w:val="en-GB" w:bidi="ar-SA"/>
        </w:rPr>
      </w:pPr>
      <w:r w:rsidRPr="00E70D98">
        <w:rPr>
          <w:b/>
          <w:bCs/>
          <w:color w:val="7F0055"/>
          <w:lang w:val="en-GB" w:bidi="ar-SA"/>
        </w:rPr>
        <w:tab/>
        <w:t>public void</w:t>
      </w:r>
      <w:r>
        <w:rPr>
          <w:color w:val="000000"/>
          <w:lang w:val="en-GB" w:bidi="ar-SA"/>
        </w:rPr>
        <w:t xml:space="preserve"> moveDown() {</w:t>
      </w:r>
    </w:p>
    <w:p w14:paraId="7D0D6A3D" w14:textId="77777777" w:rsidR="00E70D98" w:rsidRDefault="00E70D98" w:rsidP="00E70D9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</w:r>
      <w:r>
        <w:rPr>
          <w:color w:val="3F7F5F"/>
          <w:lang w:val="en-GB" w:bidi="ar-SA"/>
        </w:rPr>
        <w:t xml:space="preserve">// </w:t>
      </w:r>
      <w:r>
        <w:rPr>
          <w:color w:val="7F9FBF"/>
          <w:lang w:val="en-GB" w:bidi="ar-SA"/>
        </w:rPr>
        <w:t>TODO</w:t>
      </w:r>
      <w:r>
        <w:rPr>
          <w:color w:val="3F7F5F"/>
          <w:lang w:val="en-GB" w:bidi="ar-SA"/>
        </w:rPr>
        <w:t xml:space="preserve"> Auto-generated method stub</w:t>
      </w:r>
    </w:p>
    <w:p w14:paraId="7D0D6A3E" w14:textId="77777777" w:rsidR="00E70D98" w:rsidRDefault="00E70D98" w:rsidP="00E70D98">
      <w:pPr>
        <w:pStyle w:val="ppCode"/>
        <w:rPr>
          <w:lang w:val="en-GB" w:bidi="ar-SA"/>
        </w:rPr>
      </w:pPr>
    </w:p>
    <w:p w14:paraId="7D0D6A3F" w14:textId="77777777" w:rsidR="00E70D98" w:rsidRDefault="00E70D98" w:rsidP="00E70D9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>}</w:t>
      </w:r>
    </w:p>
    <w:p w14:paraId="7D0D6A40" w14:textId="77777777" w:rsidR="00E70D98" w:rsidRDefault="00E70D98" w:rsidP="00E70D98">
      <w:pPr>
        <w:pStyle w:val="ppCode"/>
        <w:rPr>
          <w:lang w:val="en-GB" w:bidi="ar-SA"/>
        </w:rPr>
      </w:pPr>
    </w:p>
    <w:p w14:paraId="7D0D6A41" w14:textId="77777777" w:rsidR="00E70D98" w:rsidRDefault="00E70D98" w:rsidP="00E70D9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646464"/>
          <w:lang w:val="en-GB" w:bidi="ar-SA"/>
        </w:rPr>
        <w:t>@Override</w:t>
      </w:r>
    </w:p>
    <w:p w14:paraId="7D0D6A42" w14:textId="77777777" w:rsidR="00E70D98" w:rsidRDefault="00E70D98" w:rsidP="00E70D98">
      <w:pPr>
        <w:pStyle w:val="ppCode"/>
        <w:rPr>
          <w:lang w:val="en-GB" w:bidi="ar-SA"/>
        </w:rPr>
      </w:pPr>
      <w:r w:rsidRPr="00E70D98">
        <w:rPr>
          <w:b/>
          <w:bCs/>
          <w:color w:val="7F0055"/>
          <w:lang w:val="en-GB" w:bidi="ar-SA"/>
        </w:rPr>
        <w:tab/>
        <w:t>public void</w:t>
      </w:r>
      <w:r>
        <w:rPr>
          <w:color w:val="000000"/>
          <w:lang w:val="en-GB" w:bidi="ar-SA"/>
        </w:rPr>
        <w:t xml:space="preserve"> moveLeft() {</w:t>
      </w:r>
    </w:p>
    <w:p w14:paraId="7D0D6A43" w14:textId="77777777" w:rsidR="00E70D98" w:rsidRDefault="00E70D98" w:rsidP="00E70D9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</w:r>
      <w:r>
        <w:rPr>
          <w:color w:val="3F7F5F"/>
          <w:lang w:val="en-GB" w:bidi="ar-SA"/>
        </w:rPr>
        <w:t xml:space="preserve">// </w:t>
      </w:r>
      <w:r>
        <w:rPr>
          <w:color w:val="7F9FBF"/>
          <w:lang w:val="en-GB" w:bidi="ar-SA"/>
        </w:rPr>
        <w:t>TODO</w:t>
      </w:r>
      <w:r>
        <w:rPr>
          <w:color w:val="3F7F5F"/>
          <w:lang w:val="en-GB" w:bidi="ar-SA"/>
        </w:rPr>
        <w:t xml:space="preserve"> Auto-generated method stub</w:t>
      </w:r>
    </w:p>
    <w:p w14:paraId="7D0D6A44" w14:textId="77777777" w:rsidR="00E70D98" w:rsidRDefault="00E70D98" w:rsidP="00E70D98">
      <w:pPr>
        <w:pStyle w:val="ppCode"/>
        <w:rPr>
          <w:lang w:val="en-GB" w:bidi="ar-SA"/>
        </w:rPr>
      </w:pPr>
    </w:p>
    <w:p w14:paraId="7D0D6A45" w14:textId="77777777" w:rsidR="00E70D98" w:rsidRDefault="00E70D98" w:rsidP="00E70D9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>}</w:t>
      </w:r>
    </w:p>
    <w:p w14:paraId="7D0D6A46" w14:textId="77777777" w:rsidR="00E70D98" w:rsidRDefault="00E70D98" w:rsidP="00E70D98">
      <w:pPr>
        <w:pStyle w:val="ppCode"/>
        <w:rPr>
          <w:lang w:val="en-GB" w:bidi="ar-SA"/>
        </w:rPr>
      </w:pPr>
    </w:p>
    <w:p w14:paraId="7D0D6A47" w14:textId="77777777" w:rsidR="00E70D98" w:rsidRDefault="00E70D98" w:rsidP="00E70D9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646464"/>
          <w:lang w:val="en-GB" w:bidi="ar-SA"/>
        </w:rPr>
        <w:t>@Override</w:t>
      </w:r>
    </w:p>
    <w:p w14:paraId="7D0D6A48" w14:textId="77777777" w:rsidR="00E70D98" w:rsidRDefault="00E70D98" w:rsidP="00E70D9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 w:rsidRPr="00E70D98">
        <w:rPr>
          <w:b/>
          <w:bCs/>
          <w:color w:val="7F0055"/>
          <w:lang w:val="en-GB" w:bidi="ar-SA"/>
        </w:rPr>
        <w:t>public void</w:t>
      </w:r>
      <w:r>
        <w:rPr>
          <w:color w:val="000000"/>
          <w:lang w:val="en-GB" w:bidi="ar-SA"/>
        </w:rPr>
        <w:t xml:space="preserve"> moveRight() {</w:t>
      </w:r>
    </w:p>
    <w:p w14:paraId="7D0D6A49" w14:textId="77777777" w:rsidR="00E70D98" w:rsidRDefault="00E70D98" w:rsidP="00E70D9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</w:r>
      <w:r>
        <w:rPr>
          <w:color w:val="3F7F5F"/>
          <w:lang w:val="en-GB" w:bidi="ar-SA"/>
        </w:rPr>
        <w:t xml:space="preserve">// </w:t>
      </w:r>
      <w:r>
        <w:rPr>
          <w:color w:val="7F9FBF"/>
          <w:lang w:val="en-GB" w:bidi="ar-SA"/>
        </w:rPr>
        <w:t>TODO</w:t>
      </w:r>
      <w:r>
        <w:rPr>
          <w:color w:val="3F7F5F"/>
          <w:lang w:val="en-GB" w:bidi="ar-SA"/>
        </w:rPr>
        <w:t xml:space="preserve"> Auto-generated method stub</w:t>
      </w:r>
    </w:p>
    <w:p w14:paraId="7D0D6A4A" w14:textId="77777777" w:rsidR="00E70D98" w:rsidRDefault="00E70D98" w:rsidP="00E70D98">
      <w:pPr>
        <w:pStyle w:val="ppCode"/>
        <w:rPr>
          <w:lang w:val="en-GB" w:bidi="ar-SA"/>
        </w:rPr>
      </w:pPr>
    </w:p>
    <w:p w14:paraId="7D0D6A4B" w14:textId="77777777" w:rsidR="00E70D98" w:rsidRPr="006673C3" w:rsidRDefault="00E70D98" w:rsidP="006673C3">
      <w:pPr>
        <w:pStyle w:val="ppCode"/>
        <w:rPr>
          <w:lang w:val="en-GB" w:bidi="ar-SA"/>
        </w:rPr>
      </w:pPr>
      <w:r w:rsidRPr="006673C3">
        <w:rPr>
          <w:color w:val="000000"/>
          <w:lang w:val="en-GB" w:bidi="ar-SA"/>
        </w:rPr>
        <w:tab/>
        <w:t>}</w:t>
      </w:r>
    </w:p>
    <w:p w14:paraId="7D0D6A4C" w14:textId="77777777" w:rsidR="006673C3" w:rsidRPr="006673C3" w:rsidRDefault="006673C3" w:rsidP="006673C3">
      <w:pPr>
        <w:pStyle w:val="ppCode"/>
        <w:rPr>
          <w:lang w:val="en-GB" w:bidi="ar-SA"/>
        </w:rPr>
      </w:pPr>
    </w:p>
    <w:p w14:paraId="7D0D6A4D" w14:textId="77777777" w:rsidR="00121249" w:rsidRPr="00121249" w:rsidRDefault="00E70D98" w:rsidP="006673C3">
      <w:pPr>
        <w:pStyle w:val="ppCode"/>
        <w:rPr>
          <w:lang w:val="en-GB" w:eastAsia="en-GB" w:bidi="ar-SA"/>
        </w:rPr>
      </w:pPr>
      <w:r>
        <w:rPr>
          <w:color w:val="000000"/>
          <w:lang w:val="en-GB" w:bidi="ar-SA"/>
        </w:rPr>
        <w:t>}</w:t>
      </w:r>
    </w:p>
    <w:p w14:paraId="7D0D6A4E" w14:textId="77777777" w:rsidR="0002364D" w:rsidRDefault="0002364D" w:rsidP="00FD0838">
      <w:pPr>
        <w:pStyle w:val="Heading2"/>
        <w:numPr>
          <w:ilvl w:val="0"/>
          <w:numId w:val="22"/>
        </w:numPr>
        <w:ind w:left="426"/>
        <w:rPr>
          <w:lang w:val="en-GB" w:eastAsia="en-GB" w:bidi="ar-SA"/>
        </w:rPr>
      </w:pPr>
      <w:bookmarkStart w:id="32" w:name="_Toc65830595"/>
      <w:r w:rsidRPr="00C6478E">
        <w:rPr>
          <w:lang w:val="en-GB" w:eastAsia="en-GB" w:bidi="ar-SA"/>
        </w:rPr>
        <w:lastRenderedPageBreak/>
        <w:t>Write</w:t>
      </w:r>
      <w:r>
        <w:rPr>
          <w:lang w:val="en-GB" w:eastAsia="en-GB" w:bidi="ar-SA"/>
        </w:rPr>
        <w:t xml:space="preserve"> code in Moveable</w:t>
      </w:r>
      <w:r w:rsidR="00B11BB3">
        <w:rPr>
          <w:lang w:val="en-GB" w:eastAsia="en-GB" w:bidi="ar-SA"/>
        </w:rPr>
        <w:t>Point</w:t>
      </w:r>
      <w:r>
        <w:rPr>
          <w:lang w:val="en-GB" w:eastAsia="en-GB" w:bidi="ar-SA"/>
        </w:rPr>
        <w:t>.java</w:t>
      </w:r>
      <w:bookmarkEnd w:id="32"/>
    </w:p>
    <w:p w14:paraId="7D0D6A4F" w14:textId="77777777" w:rsidR="00E21C72" w:rsidRPr="006673C3" w:rsidRDefault="00E21C72" w:rsidP="00FD0838">
      <w:pPr>
        <w:pStyle w:val="Heading3"/>
        <w:numPr>
          <w:ilvl w:val="0"/>
          <w:numId w:val="32"/>
        </w:numPr>
        <w:rPr>
          <w:rFonts w:eastAsia="Times New Roman"/>
          <w:lang w:val="en-GB" w:bidi="ar-SA"/>
        </w:rPr>
      </w:pPr>
      <w:r w:rsidRPr="006673C3">
        <w:rPr>
          <w:rFonts w:eastAsia="Times New Roman"/>
          <w:lang w:val="en-GB" w:bidi="ar-SA"/>
        </w:rPr>
        <w:t>Instance variables - (x, y) coordinates of the point</w:t>
      </w:r>
    </w:p>
    <w:p w14:paraId="7D0D6A50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private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int</w:t>
      </w:r>
      <w:r>
        <w:rPr>
          <w:color w:val="000000"/>
          <w:lang w:val="en-GB" w:bidi="ar-SA"/>
        </w:rPr>
        <w:t xml:space="preserve"> </w:t>
      </w:r>
      <w:r>
        <w:rPr>
          <w:color w:val="0000C0"/>
          <w:lang w:val="en-GB" w:bidi="ar-SA"/>
        </w:rPr>
        <w:t>x</w:t>
      </w:r>
      <w:r>
        <w:rPr>
          <w:color w:val="000000"/>
          <w:lang w:val="en-GB" w:bidi="ar-SA"/>
        </w:rPr>
        <w:t>;</w:t>
      </w:r>
    </w:p>
    <w:p w14:paraId="7D0D6A51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private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int</w:t>
      </w:r>
      <w:r>
        <w:rPr>
          <w:color w:val="000000"/>
          <w:lang w:val="en-GB" w:bidi="ar-SA"/>
        </w:rPr>
        <w:t xml:space="preserve"> </w:t>
      </w:r>
      <w:r>
        <w:rPr>
          <w:color w:val="0000C0"/>
          <w:lang w:val="en-GB" w:bidi="ar-SA"/>
        </w:rPr>
        <w:t>y</w:t>
      </w:r>
      <w:r>
        <w:rPr>
          <w:color w:val="000000"/>
          <w:lang w:val="en-GB" w:bidi="ar-SA"/>
        </w:rPr>
        <w:t>;</w:t>
      </w:r>
    </w:p>
    <w:p w14:paraId="7D0D6A52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</w:t>
      </w:r>
    </w:p>
    <w:p w14:paraId="7D0D6A53" w14:textId="77777777" w:rsidR="00E21C72" w:rsidRDefault="00E21C72" w:rsidP="006673C3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color w:val="000000"/>
          <w:lang w:val="en-GB" w:bidi="ar-SA"/>
        </w:rPr>
        <w:t xml:space="preserve">  </w:t>
      </w:r>
      <w:r>
        <w:rPr>
          <w:rFonts w:eastAsia="Times New Roman"/>
          <w:lang w:val="en-GB" w:bidi="ar-SA"/>
        </w:rPr>
        <w:t>Constructor</w:t>
      </w:r>
    </w:p>
    <w:p w14:paraId="7D0D6A54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MovablePoint(</w:t>
      </w:r>
      <w:r>
        <w:rPr>
          <w:b/>
          <w:bCs/>
          <w:color w:val="7F0055"/>
          <w:lang w:val="en-GB" w:bidi="ar-SA"/>
        </w:rPr>
        <w:t>int</w:t>
      </w:r>
      <w:r>
        <w:rPr>
          <w:color w:val="000000"/>
          <w:lang w:val="en-GB" w:bidi="ar-SA"/>
        </w:rPr>
        <w:t xml:space="preserve"> x, </w:t>
      </w:r>
      <w:r>
        <w:rPr>
          <w:b/>
          <w:bCs/>
          <w:color w:val="7F0055"/>
          <w:lang w:val="en-GB" w:bidi="ar-SA"/>
        </w:rPr>
        <w:t>int</w:t>
      </w:r>
      <w:r>
        <w:rPr>
          <w:color w:val="000000"/>
          <w:lang w:val="en-GB" w:bidi="ar-SA"/>
        </w:rPr>
        <w:t xml:space="preserve"> y) {</w:t>
      </w:r>
    </w:p>
    <w:p w14:paraId="7D0D6A55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</w:t>
      </w:r>
      <w:r>
        <w:rPr>
          <w:b/>
          <w:bCs/>
          <w:color w:val="7F0055"/>
          <w:lang w:val="en-GB" w:bidi="ar-SA"/>
        </w:rPr>
        <w:t>this</w:t>
      </w:r>
      <w:r>
        <w:rPr>
          <w:color w:val="000000"/>
          <w:lang w:val="en-GB" w:bidi="ar-SA"/>
        </w:rPr>
        <w:t>.</w:t>
      </w:r>
      <w:r>
        <w:rPr>
          <w:color w:val="0000C0"/>
          <w:lang w:val="en-GB" w:bidi="ar-SA"/>
        </w:rPr>
        <w:t>x</w:t>
      </w:r>
      <w:r>
        <w:rPr>
          <w:color w:val="000000"/>
          <w:lang w:val="en-GB" w:bidi="ar-SA"/>
        </w:rPr>
        <w:t xml:space="preserve"> = x;</w:t>
      </w:r>
    </w:p>
    <w:p w14:paraId="7D0D6A56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</w:t>
      </w:r>
      <w:r>
        <w:rPr>
          <w:b/>
          <w:bCs/>
          <w:color w:val="7F0055"/>
          <w:lang w:val="en-GB" w:bidi="ar-SA"/>
        </w:rPr>
        <w:t>this</w:t>
      </w:r>
      <w:r>
        <w:rPr>
          <w:color w:val="000000"/>
          <w:lang w:val="en-GB" w:bidi="ar-SA"/>
        </w:rPr>
        <w:t>.</w:t>
      </w:r>
      <w:r>
        <w:rPr>
          <w:color w:val="0000C0"/>
          <w:lang w:val="en-GB" w:bidi="ar-SA"/>
        </w:rPr>
        <w:t>y</w:t>
      </w:r>
      <w:r>
        <w:rPr>
          <w:color w:val="000000"/>
          <w:lang w:val="en-GB" w:bidi="ar-SA"/>
        </w:rPr>
        <w:t xml:space="preserve"> = y;</w:t>
      </w:r>
    </w:p>
    <w:p w14:paraId="7D0D6A57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}</w:t>
      </w:r>
    </w:p>
    <w:p w14:paraId="7D0D6A58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</w:t>
      </w:r>
    </w:p>
    <w:p w14:paraId="7D0D6A59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String toString() {</w:t>
      </w:r>
    </w:p>
    <w:p w14:paraId="7D0D6A5A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</w:t>
      </w:r>
      <w:r>
        <w:rPr>
          <w:b/>
          <w:bCs/>
          <w:color w:val="7F0055"/>
          <w:lang w:val="en-GB" w:bidi="ar-SA"/>
        </w:rPr>
        <w:t>return</w:t>
      </w:r>
      <w:r>
        <w:rPr>
          <w:color w:val="000000"/>
          <w:lang w:val="en-GB" w:bidi="ar-SA"/>
        </w:rPr>
        <w:t xml:space="preserve"> </w:t>
      </w:r>
      <w:r>
        <w:rPr>
          <w:color w:val="2A00FF"/>
          <w:lang w:val="en-GB" w:bidi="ar-SA"/>
        </w:rPr>
        <w:t>"Point at ("</w:t>
      </w:r>
      <w:r>
        <w:rPr>
          <w:color w:val="000000"/>
          <w:lang w:val="en-GB" w:bidi="ar-SA"/>
        </w:rPr>
        <w:t xml:space="preserve"> + </w:t>
      </w:r>
      <w:r>
        <w:rPr>
          <w:color w:val="0000C0"/>
          <w:lang w:val="en-GB" w:bidi="ar-SA"/>
        </w:rPr>
        <w:t>x</w:t>
      </w:r>
      <w:r>
        <w:rPr>
          <w:color w:val="000000"/>
          <w:lang w:val="en-GB" w:bidi="ar-SA"/>
        </w:rPr>
        <w:t xml:space="preserve"> + </w:t>
      </w:r>
      <w:r>
        <w:rPr>
          <w:color w:val="2A00FF"/>
          <w:lang w:val="en-GB" w:bidi="ar-SA"/>
        </w:rPr>
        <w:t>","</w:t>
      </w:r>
      <w:r>
        <w:rPr>
          <w:color w:val="000000"/>
          <w:lang w:val="en-GB" w:bidi="ar-SA"/>
        </w:rPr>
        <w:t xml:space="preserve"> + </w:t>
      </w:r>
      <w:r>
        <w:rPr>
          <w:color w:val="0000C0"/>
          <w:lang w:val="en-GB" w:bidi="ar-SA"/>
        </w:rPr>
        <w:t>y</w:t>
      </w:r>
      <w:r>
        <w:rPr>
          <w:color w:val="000000"/>
          <w:lang w:val="en-GB" w:bidi="ar-SA"/>
        </w:rPr>
        <w:t xml:space="preserve"> + </w:t>
      </w:r>
      <w:r>
        <w:rPr>
          <w:color w:val="2A00FF"/>
          <w:lang w:val="en-GB" w:bidi="ar-SA"/>
        </w:rPr>
        <w:t>")"</w:t>
      </w:r>
      <w:r>
        <w:rPr>
          <w:color w:val="000000"/>
          <w:lang w:val="en-GB" w:bidi="ar-SA"/>
        </w:rPr>
        <w:t>;</w:t>
      </w:r>
    </w:p>
    <w:p w14:paraId="7D0D6A5B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}</w:t>
      </w:r>
    </w:p>
    <w:p w14:paraId="7D0D6A5C" w14:textId="77777777" w:rsidR="00E21C72" w:rsidRDefault="00E21C72" w:rsidP="00E21C72">
      <w:pPr>
        <w:pStyle w:val="ppCode"/>
        <w:rPr>
          <w:lang w:val="en-GB" w:bidi="ar-SA"/>
        </w:rPr>
      </w:pPr>
    </w:p>
    <w:p w14:paraId="7D0D6A5D" w14:textId="77777777" w:rsidR="00E21C72" w:rsidRDefault="00E21C72" w:rsidP="006673C3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color w:val="000000"/>
          <w:lang w:val="en-GB" w:bidi="ar-SA"/>
        </w:rPr>
        <w:t xml:space="preserve">  </w:t>
      </w:r>
      <w:r>
        <w:rPr>
          <w:rFonts w:eastAsia="Times New Roman"/>
          <w:lang w:val="en-GB" w:bidi="ar-SA"/>
        </w:rPr>
        <w:t>Implement abstract methods defined in the interface Movable</w:t>
      </w:r>
    </w:p>
    <w:p w14:paraId="7D0D6A5E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</w:t>
      </w:r>
      <w:r>
        <w:rPr>
          <w:color w:val="646464"/>
          <w:lang w:val="en-GB" w:bidi="ar-SA"/>
        </w:rPr>
        <w:t>@Override</w:t>
      </w:r>
    </w:p>
    <w:p w14:paraId="7D0D6A5F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color w:val="000000"/>
          <w:lang w:val="en-GB" w:bidi="ar-SA"/>
        </w:rPr>
        <w:t xml:space="preserve"> moveUp() {</w:t>
      </w:r>
    </w:p>
    <w:p w14:paraId="7D0D6A60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</w:t>
      </w:r>
      <w:r>
        <w:rPr>
          <w:color w:val="0000C0"/>
          <w:lang w:val="en-GB" w:bidi="ar-SA"/>
        </w:rPr>
        <w:t>y</w:t>
      </w:r>
      <w:r>
        <w:rPr>
          <w:color w:val="000000"/>
          <w:lang w:val="en-GB" w:bidi="ar-SA"/>
        </w:rPr>
        <w:t>--;</w:t>
      </w:r>
    </w:p>
    <w:p w14:paraId="7D0D6A61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}</w:t>
      </w:r>
    </w:p>
    <w:p w14:paraId="7D0D6A62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</w:t>
      </w:r>
    </w:p>
    <w:p w14:paraId="7D0D6A63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</w:t>
      </w:r>
      <w:r>
        <w:rPr>
          <w:color w:val="646464"/>
          <w:lang w:val="en-GB" w:bidi="ar-SA"/>
        </w:rPr>
        <w:t>@Override</w:t>
      </w:r>
    </w:p>
    <w:p w14:paraId="7D0D6A64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color w:val="000000"/>
          <w:lang w:val="en-GB" w:bidi="ar-SA"/>
        </w:rPr>
        <w:t xml:space="preserve"> moveDown() {</w:t>
      </w:r>
    </w:p>
    <w:p w14:paraId="7D0D6A65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</w:t>
      </w:r>
      <w:r>
        <w:rPr>
          <w:color w:val="0000C0"/>
          <w:lang w:val="en-GB" w:bidi="ar-SA"/>
        </w:rPr>
        <w:t>y</w:t>
      </w:r>
      <w:r>
        <w:rPr>
          <w:color w:val="000000"/>
          <w:lang w:val="en-GB" w:bidi="ar-SA"/>
        </w:rPr>
        <w:t>++;</w:t>
      </w:r>
    </w:p>
    <w:p w14:paraId="7D0D6A66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}</w:t>
      </w:r>
    </w:p>
    <w:p w14:paraId="7D0D6A67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</w:t>
      </w:r>
    </w:p>
    <w:p w14:paraId="7D0D6A68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</w:t>
      </w:r>
      <w:r>
        <w:rPr>
          <w:color w:val="646464"/>
          <w:lang w:val="en-GB" w:bidi="ar-SA"/>
        </w:rPr>
        <w:t>@Override</w:t>
      </w:r>
    </w:p>
    <w:p w14:paraId="7D0D6A69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color w:val="000000"/>
          <w:lang w:val="en-GB" w:bidi="ar-SA"/>
        </w:rPr>
        <w:t xml:space="preserve"> moveLeft() {</w:t>
      </w:r>
    </w:p>
    <w:p w14:paraId="7D0D6A6A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</w:t>
      </w:r>
      <w:r>
        <w:rPr>
          <w:color w:val="0000C0"/>
          <w:lang w:val="en-GB" w:bidi="ar-SA"/>
        </w:rPr>
        <w:t>x</w:t>
      </w:r>
      <w:r>
        <w:rPr>
          <w:color w:val="000000"/>
          <w:lang w:val="en-GB" w:bidi="ar-SA"/>
        </w:rPr>
        <w:t>--;</w:t>
      </w:r>
    </w:p>
    <w:p w14:paraId="7D0D6A6B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}</w:t>
      </w:r>
    </w:p>
    <w:p w14:paraId="7D0D6A6C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</w:t>
      </w:r>
    </w:p>
    <w:p w14:paraId="7D0D6A6D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</w:t>
      </w:r>
      <w:r>
        <w:rPr>
          <w:color w:val="646464"/>
          <w:lang w:val="en-GB" w:bidi="ar-SA"/>
        </w:rPr>
        <w:t>@Override</w:t>
      </w:r>
    </w:p>
    <w:p w14:paraId="7D0D6A6E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color w:val="000000"/>
          <w:lang w:val="en-GB" w:bidi="ar-SA"/>
        </w:rPr>
        <w:t xml:space="preserve"> moveRight() {</w:t>
      </w:r>
    </w:p>
    <w:p w14:paraId="7D0D6A6F" w14:textId="77777777" w:rsidR="00E21C72" w:rsidRDefault="00E21C72" w:rsidP="00E21C72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</w:t>
      </w:r>
      <w:r>
        <w:rPr>
          <w:color w:val="0000C0"/>
          <w:lang w:val="en-GB" w:bidi="ar-SA"/>
        </w:rPr>
        <w:t>x</w:t>
      </w:r>
      <w:r>
        <w:rPr>
          <w:color w:val="000000"/>
          <w:lang w:val="en-GB" w:bidi="ar-SA"/>
        </w:rPr>
        <w:t>++;</w:t>
      </w:r>
    </w:p>
    <w:p w14:paraId="7D0D6A70" w14:textId="77777777" w:rsidR="00E21C72" w:rsidRPr="00E21C72" w:rsidRDefault="00E21C72" w:rsidP="00E21C72">
      <w:pPr>
        <w:pStyle w:val="ppCode"/>
        <w:rPr>
          <w:lang w:val="en-GB" w:eastAsia="en-GB" w:bidi="ar-SA"/>
        </w:rPr>
      </w:pPr>
      <w:r>
        <w:rPr>
          <w:color w:val="000000"/>
          <w:lang w:val="en-GB" w:bidi="ar-SA"/>
        </w:rPr>
        <w:t xml:space="preserve">   }</w:t>
      </w:r>
    </w:p>
    <w:p w14:paraId="7D0D6A71" w14:textId="77777777" w:rsidR="00971CA3" w:rsidRDefault="00971CA3" w:rsidP="00FD0838">
      <w:pPr>
        <w:pStyle w:val="Heading2"/>
        <w:numPr>
          <w:ilvl w:val="0"/>
          <w:numId w:val="22"/>
        </w:numPr>
        <w:ind w:left="426"/>
        <w:rPr>
          <w:bCs w:val="0"/>
          <w:lang w:val="en-GB" w:eastAsia="en-GB" w:bidi="ar-SA"/>
        </w:rPr>
      </w:pPr>
      <w:bookmarkStart w:id="33" w:name="_Toc65830596"/>
      <w:r w:rsidRPr="00A33FD5">
        <w:rPr>
          <w:bCs w:val="0"/>
          <w:lang w:val="en-GB" w:eastAsia="en-GB" w:bidi="ar-SA"/>
        </w:rPr>
        <w:t>Create TestMovable Class</w:t>
      </w:r>
      <w:r w:rsidR="00E21C72">
        <w:rPr>
          <w:bCs w:val="0"/>
          <w:lang w:val="en-GB" w:eastAsia="en-GB" w:bidi="ar-SA"/>
        </w:rPr>
        <w:t xml:space="preserve"> to test</w:t>
      </w:r>
      <w:bookmarkEnd w:id="33"/>
    </w:p>
    <w:p w14:paraId="7D0D6A78" w14:textId="77777777" w:rsidR="00E21C72" w:rsidRDefault="00E21C72" w:rsidP="00E21C72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static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main(String[] args) {</w:t>
      </w:r>
    </w:p>
    <w:p w14:paraId="7D0D6A79" w14:textId="77777777" w:rsidR="00E21C72" w:rsidRDefault="00E21C72" w:rsidP="00E21C7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Movable m1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MovablePoint(5, 5);  </w:t>
      </w:r>
    </w:p>
    <w:p w14:paraId="7D0D6A7A" w14:textId="77777777" w:rsidR="00E21C72" w:rsidRDefault="00E21C72" w:rsidP="00E21C7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.println(m1);</w:t>
      </w:r>
    </w:p>
    <w:p w14:paraId="7D0D6A7B" w14:textId="77777777" w:rsidR="00E21C72" w:rsidRDefault="00E21C72" w:rsidP="00E21C7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m1.moveDown();</w:t>
      </w:r>
    </w:p>
    <w:p w14:paraId="7D0D6A7C" w14:textId="77777777" w:rsidR="00E21C72" w:rsidRDefault="00E21C72" w:rsidP="00E21C72">
      <w:pPr>
        <w:pStyle w:val="ppCode"/>
        <w:rPr>
          <w:lang w:val="en-GB" w:bidi="ar-SA"/>
        </w:rPr>
      </w:pPr>
      <w:r>
        <w:rPr>
          <w:lang w:val="en-GB" w:bidi="ar-SA"/>
        </w:rPr>
        <w:lastRenderedPageBreak/>
        <w:tab/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.println(m1);</w:t>
      </w:r>
    </w:p>
    <w:p w14:paraId="7D0D6A7D" w14:textId="77777777" w:rsidR="00E21C72" w:rsidRDefault="00E21C72" w:rsidP="00E21C7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m1.moveRight();</w:t>
      </w:r>
    </w:p>
    <w:p w14:paraId="7D0D6A7E" w14:textId="77777777" w:rsidR="00E21C72" w:rsidRDefault="00E21C72" w:rsidP="00E21C7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.println(m1);</w:t>
      </w:r>
    </w:p>
    <w:p w14:paraId="7D0D6A7F" w14:textId="77777777" w:rsidR="00E21C72" w:rsidRDefault="00E21C72" w:rsidP="00E21C7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}</w:t>
      </w:r>
    </w:p>
    <w:p w14:paraId="7D0D6A80" w14:textId="77777777" w:rsidR="00971CA3" w:rsidRDefault="00E21C72" w:rsidP="00FD0838">
      <w:pPr>
        <w:pStyle w:val="Heading2"/>
        <w:numPr>
          <w:ilvl w:val="0"/>
          <w:numId w:val="22"/>
        </w:numPr>
        <w:ind w:left="426"/>
        <w:rPr>
          <w:bCs w:val="0"/>
          <w:lang w:val="en-GB" w:eastAsia="en-GB" w:bidi="ar-SA"/>
        </w:rPr>
      </w:pPr>
      <w:bookmarkStart w:id="34" w:name="_Toc65830597"/>
      <w:r w:rsidRPr="00E21C72">
        <w:rPr>
          <w:bCs w:val="0"/>
          <w:lang w:val="en-GB" w:eastAsia="en-GB" w:bidi="ar-SA"/>
        </w:rPr>
        <w:t>Execute your program</w:t>
      </w:r>
      <w:bookmarkEnd w:id="34"/>
    </w:p>
    <w:p w14:paraId="7D0D6A83" w14:textId="77777777" w:rsidR="00496C59" w:rsidRPr="00496C59" w:rsidRDefault="004F7823" w:rsidP="004F7823">
      <w:pPr>
        <w:jc w:val="center"/>
        <w:rPr>
          <w:lang w:val="en-GB" w:eastAsia="en-GB" w:bidi="ar-SA"/>
        </w:rPr>
      </w:pPr>
      <w:r>
        <w:rPr>
          <w:noProof/>
          <w:lang w:bidi="ar-SA"/>
        </w:rPr>
        <w:drawing>
          <wp:inline distT="0" distB="0" distL="0" distR="0" wp14:anchorId="7D0D6A97" wp14:editId="7D0D6A98">
            <wp:extent cx="4181475" cy="11620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sectPr w:rsidR="00496C59" w:rsidRPr="00496C59" w:rsidSect="002E0E2F">
      <w:footerReference w:type="default" r:id="rId23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AF8BD" w14:textId="77777777" w:rsidR="009B0678" w:rsidRDefault="009B0678">
      <w:r>
        <w:separator/>
      </w:r>
    </w:p>
    <w:p w14:paraId="7185428C" w14:textId="77777777" w:rsidR="009B0678" w:rsidRDefault="009B0678"/>
  </w:endnote>
  <w:endnote w:type="continuationSeparator" w:id="0">
    <w:p w14:paraId="43631437" w14:textId="77777777" w:rsidR="009B0678" w:rsidRDefault="009B0678">
      <w:r>
        <w:continuationSeparator/>
      </w:r>
    </w:p>
    <w:p w14:paraId="4B0B6CD4" w14:textId="77777777" w:rsidR="009B0678" w:rsidRDefault="009B06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Condense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D6AA1" w14:textId="77777777" w:rsidR="009B5E28" w:rsidRPr="00B74001" w:rsidRDefault="009B5E28" w:rsidP="00490265">
    <w:pPr>
      <w:pStyle w:val="Footer"/>
      <w:tabs>
        <w:tab w:val="left" w:pos="3343"/>
      </w:tabs>
      <w:spacing w:line="540" w:lineRule="atLeast"/>
      <w:jc w:val="center"/>
      <w:rPr>
        <w:rFonts w:ascii="Arial Narrow" w:hAnsi="Arial Narrow"/>
        <w:sz w:val="16"/>
        <w:szCs w:val="16"/>
      </w:rPr>
    </w:pPr>
    <w:r>
      <w:rPr>
        <w:rFonts w:cs="Arial"/>
        <w:szCs w:val="20"/>
      </w:rPr>
      <w:t>P</w:t>
    </w:r>
    <w:r w:rsidRPr="00096BD5">
      <w:rPr>
        <w:rFonts w:cs="Arial"/>
        <w:szCs w:val="20"/>
      </w:rPr>
      <w:t xml:space="preserve">age </w:t>
    </w:r>
    <w:r w:rsidR="009B0678">
      <w:fldChar w:fldCharType="begin"/>
    </w:r>
    <w:r w:rsidR="009B0678">
      <w:instrText xml:space="preserve"> PAGE </w:instrText>
    </w:r>
    <w:r w:rsidR="009B0678">
      <w:fldChar w:fldCharType="separate"/>
    </w:r>
    <w:r w:rsidR="00D249ED">
      <w:rPr>
        <w:noProof/>
      </w:rPr>
      <w:t>1</w:t>
    </w:r>
    <w:r w:rsidR="009B0678">
      <w:rPr>
        <w:noProof/>
      </w:rPr>
      <w:fldChar w:fldCharType="end"/>
    </w:r>
  </w:p>
  <w:p w14:paraId="7D0D6AA2" w14:textId="77777777" w:rsidR="009B5E28" w:rsidRDefault="009B5E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440D7" w14:textId="77777777" w:rsidR="009B0678" w:rsidRDefault="009B0678">
      <w:r>
        <w:separator/>
      </w:r>
    </w:p>
    <w:p w14:paraId="25584A14" w14:textId="77777777" w:rsidR="009B0678" w:rsidRDefault="009B0678"/>
  </w:footnote>
  <w:footnote w:type="continuationSeparator" w:id="0">
    <w:p w14:paraId="7F591F5C" w14:textId="77777777" w:rsidR="009B0678" w:rsidRDefault="009B0678">
      <w:r>
        <w:continuationSeparator/>
      </w:r>
    </w:p>
    <w:p w14:paraId="1915000A" w14:textId="77777777" w:rsidR="009B0678" w:rsidRDefault="009B06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4630"/>
    <w:multiLevelType w:val="hybridMultilevel"/>
    <w:tmpl w:val="9526712E"/>
    <w:lvl w:ilvl="0" w:tplc="EF923944">
      <w:start w:val="1"/>
      <w:numFmt w:val="decimal"/>
      <w:pStyle w:val="TaskSteps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F923944">
      <w:start w:val="1"/>
      <w:numFmt w:val="decimal"/>
      <w:pStyle w:val="TaskSteps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C4891"/>
    <w:multiLevelType w:val="hybridMultilevel"/>
    <w:tmpl w:val="FF9CCE2E"/>
    <w:lvl w:ilvl="0" w:tplc="766451BA">
      <w:start w:val="1"/>
      <w:numFmt w:val="bullet"/>
      <w:pStyle w:val="CoverPageBulletLis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F923944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EA07CD"/>
    <w:multiLevelType w:val="multilevel"/>
    <w:tmpl w:val="3BD6113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4" w15:restartNumberingAfterBreak="0">
    <w:nsid w:val="27790244"/>
    <w:multiLevelType w:val="hybridMultilevel"/>
    <w:tmpl w:val="9C6A3DFE"/>
    <w:lvl w:ilvl="0" w:tplc="8E1C684E">
      <w:start w:val="1"/>
      <w:numFmt w:val="decimal"/>
      <w:pStyle w:val="Heading3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6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7" w15:restartNumberingAfterBreak="0">
    <w:nsid w:val="45B165AC"/>
    <w:multiLevelType w:val="hybridMultilevel"/>
    <w:tmpl w:val="140EB502"/>
    <w:lvl w:ilvl="0" w:tplc="FA62333A">
      <w:start w:val="1"/>
      <w:numFmt w:val="decimal"/>
      <w:pStyle w:val="Header1"/>
      <w:lvlText w:val="Exercise %1: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10E04"/>
    <w:multiLevelType w:val="hybridMultilevel"/>
    <w:tmpl w:val="C9E4E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0" w15:restartNumberingAfterBreak="0">
    <w:nsid w:val="50465770"/>
    <w:multiLevelType w:val="hybridMultilevel"/>
    <w:tmpl w:val="8E68A934"/>
    <w:lvl w:ilvl="0" w:tplc="10084564">
      <w:start w:val="1"/>
      <w:numFmt w:val="decimal"/>
      <w:pStyle w:val="Heading2"/>
      <w:lvlText w:val="Task %1 - "/>
      <w:lvlJc w:val="left"/>
      <w:pPr>
        <w:ind w:left="15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12" w:hanging="360"/>
      </w:pPr>
    </w:lvl>
    <w:lvl w:ilvl="2" w:tplc="0809001B" w:tentative="1">
      <w:start w:val="1"/>
      <w:numFmt w:val="lowerRoman"/>
      <w:lvlText w:val="%3."/>
      <w:lvlJc w:val="right"/>
      <w:pPr>
        <w:ind w:left="3032" w:hanging="180"/>
      </w:pPr>
    </w:lvl>
    <w:lvl w:ilvl="3" w:tplc="0809000F" w:tentative="1">
      <w:start w:val="1"/>
      <w:numFmt w:val="decimal"/>
      <w:lvlText w:val="%4."/>
      <w:lvlJc w:val="left"/>
      <w:pPr>
        <w:ind w:left="3752" w:hanging="360"/>
      </w:pPr>
    </w:lvl>
    <w:lvl w:ilvl="4" w:tplc="08090019" w:tentative="1">
      <w:start w:val="1"/>
      <w:numFmt w:val="lowerLetter"/>
      <w:lvlText w:val="%5."/>
      <w:lvlJc w:val="left"/>
      <w:pPr>
        <w:ind w:left="4472" w:hanging="360"/>
      </w:pPr>
    </w:lvl>
    <w:lvl w:ilvl="5" w:tplc="0809001B" w:tentative="1">
      <w:start w:val="1"/>
      <w:numFmt w:val="lowerRoman"/>
      <w:lvlText w:val="%6."/>
      <w:lvlJc w:val="right"/>
      <w:pPr>
        <w:ind w:left="5192" w:hanging="180"/>
      </w:pPr>
    </w:lvl>
    <w:lvl w:ilvl="6" w:tplc="0809000F" w:tentative="1">
      <w:start w:val="1"/>
      <w:numFmt w:val="decimal"/>
      <w:lvlText w:val="%7."/>
      <w:lvlJc w:val="left"/>
      <w:pPr>
        <w:ind w:left="5912" w:hanging="360"/>
      </w:pPr>
    </w:lvl>
    <w:lvl w:ilvl="7" w:tplc="08090019" w:tentative="1">
      <w:start w:val="1"/>
      <w:numFmt w:val="lowerLetter"/>
      <w:lvlText w:val="%8."/>
      <w:lvlJc w:val="left"/>
      <w:pPr>
        <w:ind w:left="6632" w:hanging="360"/>
      </w:pPr>
    </w:lvl>
    <w:lvl w:ilvl="8" w:tplc="0809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11" w15:restartNumberingAfterBreak="0">
    <w:nsid w:val="54AB732D"/>
    <w:multiLevelType w:val="hybridMultilevel"/>
    <w:tmpl w:val="74C41CE8"/>
    <w:lvl w:ilvl="0" w:tplc="59A46B0C">
      <w:start w:val="1"/>
      <w:numFmt w:val="bullet"/>
      <w:pStyle w:val="TaskHeading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3" w15:restartNumberingAfterBreak="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4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5" w15:restartNumberingAfterBreak="0">
    <w:nsid w:val="7A8626E4"/>
    <w:multiLevelType w:val="multilevel"/>
    <w:tmpl w:val="E16689FE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6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7" w15:restartNumberingAfterBreak="0">
    <w:nsid w:val="7F3A3581"/>
    <w:multiLevelType w:val="multilevel"/>
    <w:tmpl w:val="A56CB5BC"/>
    <w:lvl w:ilvl="0">
      <w:start w:val="1"/>
      <w:numFmt w:val="none"/>
      <w:pStyle w:val="abc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4"/>
    <w:lvlOverride w:ilvl="0">
      <w:startOverride w:val="1"/>
    </w:lvlOverride>
  </w:num>
  <w:num w:numId="6">
    <w:abstractNumId w:val="4"/>
  </w:num>
  <w:num w:numId="7">
    <w:abstractNumId w:val="9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3"/>
  </w:num>
  <w:num w:numId="12">
    <w:abstractNumId w:val="5"/>
  </w:num>
  <w:num w:numId="13">
    <w:abstractNumId w:val="6"/>
  </w:num>
  <w:num w:numId="14">
    <w:abstractNumId w:val="14"/>
  </w:num>
  <w:num w:numId="15">
    <w:abstractNumId w:val="16"/>
  </w:num>
  <w:num w:numId="16">
    <w:abstractNumId w:val="7"/>
  </w:num>
  <w:num w:numId="17">
    <w:abstractNumId w:val="10"/>
  </w:num>
  <w:num w:numId="18">
    <w:abstractNumId w:val="4"/>
  </w:num>
  <w:num w:numId="19">
    <w:abstractNumId w:val="2"/>
  </w:num>
  <w:num w:numId="20">
    <w:abstractNumId w:val="4"/>
    <w:lvlOverride w:ilvl="0">
      <w:startOverride w:val="1"/>
    </w:lvlOverride>
  </w:num>
  <w:num w:numId="21">
    <w:abstractNumId w:val="8"/>
  </w:num>
  <w:num w:numId="22">
    <w:abstractNumId w:val="10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4"/>
    <w:lvlOverride w:ilvl="0">
      <w:startOverride w:val="1"/>
    </w:lvlOverride>
  </w:num>
  <w:num w:numId="39">
    <w:abstractNumId w:val="4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4"/>
    <w:lvlOverride w:ilvl="0">
      <w:startOverride w:val="1"/>
    </w:lvlOverride>
  </w:num>
  <w:num w:numId="42">
    <w:abstractNumId w:val="4"/>
    <w:lvlOverride w:ilvl="0">
      <w:startOverride w:val="1"/>
    </w:lvlOverride>
  </w:num>
  <w:num w:numId="43">
    <w:abstractNumId w:val="10"/>
    <w:lvlOverride w:ilvl="0">
      <w:startOverride w:val="1"/>
    </w:lvlOverride>
  </w:num>
  <w:num w:numId="44">
    <w:abstractNumId w:val="4"/>
    <w:lvlOverride w:ilvl="0">
      <w:startOverride w:val="1"/>
    </w:lvlOverride>
  </w:num>
  <w:num w:numId="45">
    <w:abstractNumId w:val="4"/>
    <w:lvlOverride w:ilvl="0">
      <w:startOverride w:val="1"/>
    </w:lvlOverride>
  </w:num>
  <w:num w:numId="46">
    <w:abstractNumId w:val="4"/>
    <w:lvlOverride w:ilvl="0">
      <w:startOverride w:val="1"/>
    </w:lvlOverride>
  </w:num>
  <w:num w:numId="47">
    <w:abstractNumId w:val="4"/>
    <w:lvlOverride w:ilvl="0">
      <w:startOverride w:val="1"/>
    </w:lvlOverride>
  </w:num>
  <w:num w:numId="48">
    <w:abstractNumId w:val="4"/>
    <w:lvlOverride w:ilvl="0">
      <w:startOverride w:val="1"/>
    </w:lvlOverride>
  </w:num>
  <w:num w:numId="49">
    <w:abstractNumId w:val="4"/>
    <w:lvlOverride w:ilvl="0">
      <w:startOverride w:val="1"/>
    </w:lvlOverride>
  </w:num>
  <w:num w:numId="50">
    <w:abstractNumId w:val="4"/>
    <w:lvlOverride w:ilvl="0">
      <w:startOverride w:val="1"/>
    </w:lvlOverride>
  </w:num>
  <w:num w:numId="51">
    <w:abstractNumId w:val="4"/>
    <w:lvlOverride w:ilvl="0">
      <w:startOverride w:val="1"/>
    </w:lvlOverride>
  </w:num>
  <w:num w:numId="52">
    <w:abstractNumId w:val="10"/>
    <w:lvlOverride w:ilvl="0">
      <w:startOverride w:val="1"/>
    </w:lvlOverride>
  </w:num>
  <w:num w:numId="53">
    <w:abstractNumId w:val="10"/>
    <w:lvlOverride w:ilvl="0">
      <w:startOverride w:val="1"/>
    </w:lvlOverride>
  </w:num>
  <w:num w:numId="54">
    <w:abstractNumId w:val="10"/>
  </w:num>
  <w:num w:numId="55">
    <w:abstractNumId w:val="4"/>
    <w:lvlOverride w:ilvl="0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EEE"/>
    <w:rsid w:val="00005850"/>
    <w:rsid w:val="000122EA"/>
    <w:rsid w:val="000126F1"/>
    <w:rsid w:val="00013341"/>
    <w:rsid w:val="0001387D"/>
    <w:rsid w:val="000156F6"/>
    <w:rsid w:val="000167E6"/>
    <w:rsid w:val="000168EC"/>
    <w:rsid w:val="00020361"/>
    <w:rsid w:val="0002364D"/>
    <w:rsid w:val="00023B95"/>
    <w:rsid w:val="00030642"/>
    <w:rsid w:val="0003122D"/>
    <w:rsid w:val="000319AE"/>
    <w:rsid w:val="00033312"/>
    <w:rsid w:val="000333BB"/>
    <w:rsid w:val="000348EF"/>
    <w:rsid w:val="00035ADE"/>
    <w:rsid w:val="00040578"/>
    <w:rsid w:val="000413B3"/>
    <w:rsid w:val="00041952"/>
    <w:rsid w:val="00041FA3"/>
    <w:rsid w:val="00042522"/>
    <w:rsid w:val="00043272"/>
    <w:rsid w:val="00044C2E"/>
    <w:rsid w:val="000529FF"/>
    <w:rsid w:val="000540A1"/>
    <w:rsid w:val="0005459B"/>
    <w:rsid w:val="00054DE7"/>
    <w:rsid w:val="00061763"/>
    <w:rsid w:val="00062888"/>
    <w:rsid w:val="0006488C"/>
    <w:rsid w:val="00065279"/>
    <w:rsid w:val="0006572F"/>
    <w:rsid w:val="00066DD7"/>
    <w:rsid w:val="00067399"/>
    <w:rsid w:val="000773E6"/>
    <w:rsid w:val="00080E35"/>
    <w:rsid w:val="0008328D"/>
    <w:rsid w:val="000839E8"/>
    <w:rsid w:val="000866B1"/>
    <w:rsid w:val="00087446"/>
    <w:rsid w:val="00092A03"/>
    <w:rsid w:val="000931AB"/>
    <w:rsid w:val="0009745E"/>
    <w:rsid w:val="000A01E4"/>
    <w:rsid w:val="000A2FCF"/>
    <w:rsid w:val="000A43F5"/>
    <w:rsid w:val="000A64E5"/>
    <w:rsid w:val="000B0E83"/>
    <w:rsid w:val="000B1081"/>
    <w:rsid w:val="000B1D82"/>
    <w:rsid w:val="000B21E4"/>
    <w:rsid w:val="000B47BE"/>
    <w:rsid w:val="000B4BFC"/>
    <w:rsid w:val="000B4C87"/>
    <w:rsid w:val="000B5C52"/>
    <w:rsid w:val="000B62D1"/>
    <w:rsid w:val="000B74D0"/>
    <w:rsid w:val="000C0D35"/>
    <w:rsid w:val="000C1F42"/>
    <w:rsid w:val="000C77D2"/>
    <w:rsid w:val="000D0299"/>
    <w:rsid w:val="000D4028"/>
    <w:rsid w:val="000D5148"/>
    <w:rsid w:val="000D520C"/>
    <w:rsid w:val="000D55EA"/>
    <w:rsid w:val="000D5A1C"/>
    <w:rsid w:val="000D65BA"/>
    <w:rsid w:val="000D6620"/>
    <w:rsid w:val="000E3572"/>
    <w:rsid w:val="000F1D6E"/>
    <w:rsid w:val="000F32D0"/>
    <w:rsid w:val="000F3C5D"/>
    <w:rsid w:val="000F583D"/>
    <w:rsid w:val="000F6F70"/>
    <w:rsid w:val="00100F58"/>
    <w:rsid w:val="0010173F"/>
    <w:rsid w:val="00106B9F"/>
    <w:rsid w:val="001100DB"/>
    <w:rsid w:val="00113BB5"/>
    <w:rsid w:val="00114817"/>
    <w:rsid w:val="00114D59"/>
    <w:rsid w:val="00115357"/>
    <w:rsid w:val="00115685"/>
    <w:rsid w:val="00115ACA"/>
    <w:rsid w:val="00115C5A"/>
    <w:rsid w:val="00120540"/>
    <w:rsid w:val="00121249"/>
    <w:rsid w:val="00122EFE"/>
    <w:rsid w:val="0012582D"/>
    <w:rsid w:val="0013250C"/>
    <w:rsid w:val="0013327B"/>
    <w:rsid w:val="00133514"/>
    <w:rsid w:val="00133CE0"/>
    <w:rsid w:val="00134C14"/>
    <w:rsid w:val="00135E29"/>
    <w:rsid w:val="00135EE8"/>
    <w:rsid w:val="001379DD"/>
    <w:rsid w:val="001405D5"/>
    <w:rsid w:val="00141441"/>
    <w:rsid w:val="0014197D"/>
    <w:rsid w:val="00144165"/>
    <w:rsid w:val="001517DD"/>
    <w:rsid w:val="00152505"/>
    <w:rsid w:val="001535F4"/>
    <w:rsid w:val="001540B7"/>
    <w:rsid w:val="00160293"/>
    <w:rsid w:val="0016122F"/>
    <w:rsid w:val="001620C5"/>
    <w:rsid w:val="001628A8"/>
    <w:rsid w:val="00163076"/>
    <w:rsid w:val="00167356"/>
    <w:rsid w:val="001751F6"/>
    <w:rsid w:val="00176A7F"/>
    <w:rsid w:val="00176D78"/>
    <w:rsid w:val="0017782B"/>
    <w:rsid w:val="00187F5D"/>
    <w:rsid w:val="00190BAF"/>
    <w:rsid w:val="001925A1"/>
    <w:rsid w:val="00195F81"/>
    <w:rsid w:val="00196BB7"/>
    <w:rsid w:val="001978BC"/>
    <w:rsid w:val="001A086A"/>
    <w:rsid w:val="001A2C22"/>
    <w:rsid w:val="001A756E"/>
    <w:rsid w:val="001A765E"/>
    <w:rsid w:val="001A7A16"/>
    <w:rsid w:val="001B09F2"/>
    <w:rsid w:val="001B5265"/>
    <w:rsid w:val="001B6CA3"/>
    <w:rsid w:val="001C021F"/>
    <w:rsid w:val="001C14AD"/>
    <w:rsid w:val="001C3CC0"/>
    <w:rsid w:val="001C40D1"/>
    <w:rsid w:val="001C498F"/>
    <w:rsid w:val="001C55EF"/>
    <w:rsid w:val="001C5812"/>
    <w:rsid w:val="001C723B"/>
    <w:rsid w:val="001D06D0"/>
    <w:rsid w:val="001D1350"/>
    <w:rsid w:val="001D1841"/>
    <w:rsid w:val="001D1A93"/>
    <w:rsid w:val="001D32E0"/>
    <w:rsid w:val="001D3975"/>
    <w:rsid w:val="001E1162"/>
    <w:rsid w:val="001E181D"/>
    <w:rsid w:val="001E1F40"/>
    <w:rsid w:val="001E2ECC"/>
    <w:rsid w:val="001E4137"/>
    <w:rsid w:val="001E4576"/>
    <w:rsid w:val="001E4A1F"/>
    <w:rsid w:val="001E5A5D"/>
    <w:rsid w:val="001E64A8"/>
    <w:rsid w:val="001F0CED"/>
    <w:rsid w:val="001F1F73"/>
    <w:rsid w:val="001F23D9"/>
    <w:rsid w:val="001F2B1B"/>
    <w:rsid w:val="001F43BA"/>
    <w:rsid w:val="00201CAD"/>
    <w:rsid w:val="00202DCC"/>
    <w:rsid w:val="0020319F"/>
    <w:rsid w:val="00206026"/>
    <w:rsid w:val="002060B3"/>
    <w:rsid w:val="002106F3"/>
    <w:rsid w:val="00210AB5"/>
    <w:rsid w:val="002114F9"/>
    <w:rsid w:val="0022202A"/>
    <w:rsid w:val="00223D7A"/>
    <w:rsid w:val="00224C8E"/>
    <w:rsid w:val="0022605B"/>
    <w:rsid w:val="00226E01"/>
    <w:rsid w:val="00227236"/>
    <w:rsid w:val="00231C3D"/>
    <w:rsid w:val="002321AF"/>
    <w:rsid w:val="0023279D"/>
    <w:rsid w:val="00232DD5"/>
    <w:rsid w:val="00233DA0"/>
    <w:rsid w:val="00233F77"/>
    <w:rsid w:val="00234286"/>
    <w:rsid w:val="00235348"/>
    <w:rsid w:val="00236F5B"/>
    <w:rsid w:val="00240154"/>
    <w:rsid w:val="002402F4"/>
    <w:rsid w:val="00243BD8"/>
    <w:rsid w:val="00243C05"/>
    <w:rsid w:val="00244EAE"/>
    <w:rsid w:val="00245A64"/>
    <w:rsid w:val="00245D19"/>
    <w:rsid w:val="0025369C"/>
    <w:rsid w:val="00253F91"/>
    <w:rsid w:val="00254205"/>
    <w:rsid w:val="00254CA4"/>
    <w:rsid w:val="002565EE"/>
    <w:rsid w:val="00257023"/>
    <w:rsid w:val="0026211A"/>
    <w:rsid w:val="00262232"/>
    <w:rsid w:val="00264B5B"/>
    <w:rsid w:val="00265A2C"/>
    <w:rsid w:val="00271B54"/>
    <w:rsid w:val="0027305B"/>
    <w:rsid w:val="002753DB"/>
    <w:rsid w:val="0027540B"/>
    <w:rsid w:val="00276224"/>
    <w:rsid w:val="00276AA0"/>
    <w:rsid w:val="002772D7"/>
    <w:rsid w:val="00280073"/>
    <w:rsid w:val="002824F9"/>
    <w:rsid w:val="002841FB"/>
    <w:rsid w:val="00291BC0"/>
    <w:rsid w:val="00292C5D"/>
    <w:rsid w:val="00295FC8"/>
    <w:rsid w:val="002960CC"/>
    <w:rsid w:val="00296572"/>
    <w:rsid w:val="002A22FF"/>
    <w:rsid w:val="002A3B98"/>
    <w:rsid w:val="002A54CF"/>
    <w:rsid w:val="002A56BC"/>
    <w:rsid w:val="002A6C8B"/>
    <w:rsid w:val="002A7D50"/>
    <w:rsid w:val="002B0FC8"/>
    <w:rsid w:val="002B5677"/>
    <w:rsid w:val="002B7556"/>
    <w:rsid w:val="002B7EE3"/>
    <w:rsid w:val="002C3C22"/>
    <w:rsid w:val="002D2046"/>
    <w:rsid w:val="002D20D5"/>
    <w:rsid w:val="002D4E86"/>
    <w:rsid w:val="002D57F6"/>
    <w:rsid w:val="002D61FA"/>
    <w:rsid w:val="002D7A0B"/>
    <w:rsid w:val="002E00F1"/>
    <w:rsid w:val="002E0E2F"/>
    <w:rsid w:val="002E1F1D"/>
    <w:rsid w:val="002E2D01"/>
    <w:rsid w:val="002E690F"/>
    <w:rsid w:val="002E718E"/>
    <w:rsid w:val="002F3394"/>
    <w:rsid w:val="002F3B8F"/>
    <w:rsid w:val="002F6435"/>
    <w:rsid w:val="002F6F3C"/>
    <w:rsid w:val="002F7580"/>
    <w:rsid w:val="00302DEB"/>
    <w:rsid w:val="00303976"/>
    <w:rsid w:val="00305BFC"/>
    <w:rsid w:val="0030656F"/>
    <w:rsid w:val="003065A4"/>
    <w:rsid w:val="003116E8"/>
    <w:rsid w:val="00311C5C"/>
    <w:rsid w:val="003153A1"/>
    <w:rsid w:val="00316E84"/>
    <w:rsid w:val="00317483"/>
    <w:rsid w:val="003232CB"/>
    <w:rsid w:val="00323329"/>
    <w:rsid w:val="00323EF5"/>
    <w:rsid w:val="00324169"/>
    <w:rsid w:val="003252E5"/>
    <w:rsid w:val="00332B13"/>
    <w:rsid w:val="0033421D"/>
    <w:rsid w:val="003345D9"/>
    <w:rsid w:val="00335479"/>
    <w:rsid w:val="003405D3"/>
    <w:rsid w:val="0034086A"/>
    <w:rsid w:val="00342F78"/>
    <w:rsid w:val="0034578D"/>
    <w:rsid w:val="00346205"/>
    <w:rsid w:val="00347431"/>
    <w:rsid w:val="00353799"/>
    <w:rsid w:val="0035426D"/>
    <w:rsid w:val="00354347"/>
    <w:rsid w:val="00356CEA"/>
    <w:rsid w:val="003645E2"/>
    <w:rsid w:val="00365980"/>
    <w:rsid w:val="0036599E"/>
    <w:rsid w:val="00366E71"/>
    <w:rsid w:val="00370A74"/>
    <w:rsid w:val="00372077"/>
    <w:rsid w:val="0037234B"/>
    <w:rsid w:val="0037246C"/>
    <w:rsid w:val="003747DE"/>
    <w:rsid w:val="00380626"/>
    <w:rsid w:val="003807E3"/>
    <w:rsid w:val="003836F9"/>
    <w:rsid w:val="00386673"/>
    <w:rsid w:val="00391032"/>
    <w:rsid w:val="003929A1"/>
    <w:rsid w:val="00392EF9"/>
    <w:rsid w:val="00394C4E"/>
    <w:rsid w:val="00394EE9"/>
    <w:rsid w:val="0039519F"/>
    <w:rsid w:val="003953DC"/>
    <w:rsid w:val="00396520"/>
    <w:rsid w:val="00396CCA"/>
    <w:rsid w:val="003A2E75"/>
    <w:rsid w:val="003A3C7C"/>
    <w:rsid w:val="003A5078"/>
    <w:rsid w:val="003A5B03"/>
    <w:rsid w:val="003A5CB2"/>
    <w:rsid w:val="003A6A33"/>
    <w:rsid w:val="003B14E4"/>
    <w:rsid w:val="003B35E6"/>
    <w:rsid w:val="003B45CB"/>
    <w:rsid w:val="003B70F5"/>
    <w:rsid w:val="003C1C04"/>
    <w:rsid w:val="003C28F3"/>
    <w:rsid w:val="003C2B9E"/>
    <w:rsid w:val="003C5995"/>
    <w:rsid w:val="003C73E2"/>
    <w:rsid w:val="003C778C"/>
    <w:rsid w:val="003C784A"/>
    <w:rsid w:val="003D1A64"/>
    <w:rsid w:val="003D37B8"/>
    <w:rsid w:val="003D3B10"/>
    <w:rsid w:val="003D4765"/>
    <w:rsid w:val="003D6344"/>
    <w:rsid w:val="003E0450"/>
    <w:rsid w:val="003E06BA"/>
    <w:rsid w:val="003E28A8"/>
    <w:rsid w:val="003E380D"/>
    <w:rsid w:val="003E3FA7"/>
    <w:rsid w:val="003E6C8E"/>
    <w:rsid w:val="003E7A5D"/>
    <w:rsid w:val="003F0CB2"/>
    <w:rsid w:val="003F4279"/>
    <w:rsid w:val="003F4EBE"/>
    <w:rsid w:val="003F5778"/>
    <w:rsid w:val="003F6230"/>
    <w:rsid w:val="004121FA"/>
    <w:rsid w:val="004128DC"/>
    <w:rsid w:val="00413146"/>
    <w:rsid w:val="00413CD2"/>
    <w:rsid w:val="00415F1B"/>
    <w:rsid w:val="00416DB9"/>
    <w:rsid w:val="00420D95"/>
    <w:rsid w:val="00420F2E"/>
    <w:rsid w:val="00421C3A"/>
    <w:rsid w:val="004230C3"/>
    <w:rsid w:val="00424C0B"/>
    <w:rsid w:val="00425262"/>
    <w:rsid w:val="00425521"/>
    <w:rsid w:val="004262A7"/>
    <w:rsid w:val="00427088"/>
    <w:rsid w:val="00427A53"/>
    <w:rsid w:val="00430224"/>
    <w:rsid w:val="004307AE"/>
    <w:rsid w:val="00433015"/>
    <w:rsid w:val="00436CC2"/>
    <w:rsid w:val="00437390"/>
    <w:rsid w:val="004452E7"/>
    <w:rsid w:val="00445751"/>
    <w:rsid w:val="00445E95"/>
    <w:rsid w:val="004538D7"/>
    <w:rsid w:val="004555F5"/>
    <w:rsid w:val="004561CB"/>
    <w:rsid w:val="00456742"/>
    <w:rsid w:val="00457673"/>
    <w:rsid w:val="00461A30"/>
    <w:rsid w:val="00463E3D"/>
    <w:rsid w:val="004654D3"/>
    <w:rsid w:val="00472323"/>
    <w:rsid w:val="0047529D"/>
    <w:rsid w:val="00481B05"/>
    <w:rsid w:val="00490265"/>
    <w:rsid w:val="00490EA2"/>
    <w:rsid w:val="00493430"/>
    <w:rsid w:val="00495E0A"/>
    <w:rsid w:val="00496C59"/>
    <w:rsid w:val="00497630"/>
    <w:rsid w:val="004A03C1"/>
    <w:rsid w:val="004A5A5C"/>
    <w:rsid w:val="004A5F1B"/>
    <w:rsid w:val="004A77EE"/>
    <w:rsid w:val="004B147C"/>
    <w:rsid w:val="004B236F"/>
    <w:rsid w:val="004B44D1"/>
    <w:rsid w:val="004B65AE"/>
    <w:rsid w:val="004B7129"/>
    <w:rsid w:val="004B71F8"/>
    <w:rsid w:val="004C008F"/>
    <w:rsid w:val="004C0ABD"/>
    <w:rsid w:val="004C0FA4"/>
    <w:rsid w:val="004C16A7"/>
    <w:rsid w:val="004C1715"/>
    <w:rsid w:val="004C39B1"/>
    <w:rsid w:val="004C457B"/>
    <w:rsid w:val="004D0CD5"/>
    <w:rsid w:val="004D0DED"/>
    <w:rsid w:val="004D629E"/>
    <w:rsid w:val="004D6870"/>
    <w:rsid w:val="004D6E59"/>
    <w:rsid w:val="004E6455"/>
    <w:rsid w:val="004E7C8E"/>
    <w:rsid w:val="004F078A"/>
    <w:rsid w:val="004F37E9"/>
    <w:rsid w:val="004F6497"/>
    <w:rsid w:val="004F70D2"/>
    <w:rsid w:val="004F7823"/>
    <w:rsid w:val="004F7A35"/>
    <w:rsid w:val="005003D7"/>
    <w:rsid w:val="005011D9"/>
    <w:rsid w:val="00502B67"/>
    <w:rsid w:val="00502D25"/>
    <w:rsid w:val="00503A4C"/>
    <w:rsid w:val="00503B0C"/>
    <w:rsid w:val="00505F7E"/>
    <w:rsid w:val="005119A8"/>
    <w:rsid w:val="00511ED7"/>
    <w:rsid w:val="005143AA"/>
    <w:rsid w:val="005207F1"/>
    <w:rsid w:val="00520C60"/>
    <w:rsid w:val="005231A0"/>
    <w:rsid w:val="005236D3"/>
    <w:rsid w:val="005244AA"/>
    <w:rsid w:val="005306C1"/>
    <w:rsid w:val="005330DD"/>
    <w:rsid w:val="005351E6"/>
    <w:rsid w:val="0053605A"/>
    <w:rsid w:val="00537A46"/>
    <w:rsid w:val="0054068E"/>
    <w:rsid w:val="00541DA1"/>
    <w:rsid w:val="00547E5B"/>
    <w:rsid w:val="00551218"/>
    <w:rsid w:val="00551E5C"/>
    <w:rsid w:val="0055206B"/>
    <w:rsid w:val="005530F3"/>
    <w:rsid w:val="005533B5"/>
    <w:rsid w:val="00555548"/>
    <w:rsid w:val="00562E70"/>
    <w:rsid w:val="00565343"/>
    <w:rsid w:val="005707F5"/>
    <w:rsid w:val="00571192"/>
    <w:rsid w:val="005733B5"/>
    <w:rsid w:val="005737F8"/>
    <w:rsid w:val="005750B3"/>
    <w:rsid w:val="00575E35"/>
    <w:rsid w:val="0057602D"/>
    <w:rsid w:val="00584A88"/>
    <w:rsid w:val="00584B91"/>
    <w:rsid w:val="00585E65"/>
    <w:rsid w:val="0058629F"/>
    <w:rsid w:val="005869B3"/>
    <w:rsid w:val="00590439"/>
    <w:rsid w:val="005937F6"/>
    <w:rsid w:val="00594277"/>
    <w:rsid w:val="005948E7"/>
    <w:rsid w:val="005A15C2"/>
    <w:rsid w:val="005A1D09"/>
    <w:rsid w:val="005A366C"/>
    <w:rsid w:val="005A3993"/>
    <w:rsid w:val="005A4C08"/>
    <w:rsid w:val="005A4EED"/>
    <w:rsid w:val="005A6828"/>
    <w:rsid w:val="005B3B5E"/>
    <w:rsid w:val="005B58DC"/>
    <w:rsid w:val="005B632C"/>
    <w:rsid w:val="005C0A5A"/>
    <w:rsid w:val="005C2457"/>
    <w:rsid w:val="005C2D18"/>
    <w:rsid w:val="005C489C"/>
    <w:rsid w:val="005C6BF3"/>
    <w:rsid w:val="005D434B"/>
    <w:rsid w:val="005D54B9"/>
    <w:rsid w:val="005D62AB"/>
    <w:rsid w:val="005D64B9"/>
    <w:rsid w:val="005E4F12"/>
    <w:rsid w:val="005E545F"/>
    <w:rsid w:val="005F1B10"/>
    <w:rsid w:val="005F1BF8"/>
    <w:rsid w:val="005F52E1"/>
    <w:rsid w:val="005F6680"/>
    <w:rsid w:val="005F7FBC"/>
    <w:rsid w:val="006008C5"/>
    <w:rsid w:val="00605699"/>
    <w:rsid w:val="00606031"/>
    <w:rsid w:val="0060690E"/>
    <w:rsid w:val="00607CA4"/>
    <w:rsid w:val="00611FB9"/>
    <w:rsid w:val="0061396E"/>
    <w:rsid w:val="00614EAF"/>
    <w:rsid w:val="0061576D"/>
    <w:rsid w:val="00615F5E"/>
    <w:rsid w:val="00616B4E"/>
    <w:rsid w:val="0062191D"/>
    <w:rsid w:val="00621F26"/>
    <w:rsid w:val="0062276C"/>
    <w:rsid w:val="00623BBB"/>
    <w:rsid w:val="00626227"/>
    <w:rsid w:val="00626FB7"/>
    <w:rsid w:val="00630854"/>
    <w:rsid w:val="006312CF"/>
    <w:rsid w:val="0063150A"/>
    <w:rsid w:val="0063161B"/>
    <w:rsid w:val="00631F1F"/>
    <w:rsid w:val="006341C0"/>
    <w:rsid w:val="00636941"/>
    <w:rsid w:val="00637E1C"/>
    <w:rsid w:val="0064649F"/>
    <w:rsid w:val="00651988"/>
    <w:rsid w:val="00651A9C"/>
    <w:rsid w:val="0065520F"/>
    <w:rsid w:val="006567DC"/>
    <w:rsid w:val="00657421"/>
    <w:rsid w:val="006614BA"/>
    <w:rsid w:val="0066353E"/>
    <w:rsid w:val="0066650F"/>
    <w:rsid w:val="006673C3"/>
    <w:rsid w:val="006701C7"/>
    <w:rsid w:val="0067329C"/>
    <w:rsid w:val="00677BE7"/>
    <w:rsid w:val="0068044A"/>
    <w:rsid w:val="006814BC"/>
    <w:rsid w:val="00681F19"/>
    <w:rsid w:val="006834E1"/>
    <w:rsid w:val="006868A5"/>
    <w:rsid w:val="00690421"/>
    <w:rsid w:val="006925A4"/>
    <w:rsid w:val="00693166"/>
    <w:rsid w:val="006956E8"/>
    <w:rsid w:val="00695882"/>
    <w:rsid w:val="006A018A"/>
    <w:rsid w:val="006A07DE"/>
    <w:rsid w:val="006A2C57"/>
    <w:rsid w:val="006A38DF"/>
    <w:rsid w:val="006A5E8F"/>
    <w:rsid w:val="006A74C7"/>
    <w:rsid w:val="006B0380"/>
    <w:rsid w:val="006B1DC3"/>
    <w:rsid w:val="006B2818"/>
    <w:rsid w:val="006B5D65"/>
    <w:rsid w:val="006B60CF"/>
    <w:rsid w:val="006C4F85"/>
    <w:rsid w:val="006D222E"/>
    <w:rsid w:val="006D245D"/>
    <w:rsid w:val="006D517F"/>
    <w:rsid w:val="006D5CE5"/>
    <w:rsid w:val="006D6356"/>
    <w:rsid w:val="006D67A0"/>
    <w:rsid w:val="006E052B"/>
    <w:rsid w:val="006E210A"/>
    <w:rsid w:val="006E2494"/>
    <w:rsid w:val="006E370E"/>
    <w:rsid w:val="006E40AD"/>
    <w:rsid w:val="006E4FB7"/>
    <w:rsid w:val="006E7785"/>
    <w:rsid w:val="006F58C5"/>
    <w:rsid w:val="006F7782"/>
    <w:rsid w:val="00700493"/>
    <w:rsid w:val="00703DC1"/>
    <w:rsid w:val="00706094"/>
    <w:rsid w:val="00717134"/>
    <w:rsid w:val="0072061E"/>
    <w:rsid w:val="00720D10"/>
    <w:rsid w:val="00721354"/>
    <w:rsid w:val="007215BB"/>
    <w:rsid w:val="0072160F"/>
    <w:rsid w:val="00721EED"/>
    <w:rsid w:val="00723176"/>
    <w:rsid w:val="007247CA"/>
    <w:rsid w:val="007253F7"/>
    <w:rsid w:val="007263EB"/>
    <w:rsid w:val="00726BBF"/>
    <w:rsid w:val="00726CBE"/>
    <w:rsid w:val="00731711"/>
    <w:rsid w:val="0073193F"/>
    <w:rsid w:val="00731E4F"/>
    <w:rsid w:val="00731FFD"/>
    <w:rsid w:val="00735C84"/>
    <w:rsid w:val="00735CDD"/>
    <w:rsid w:val="00736EF8"/>
    <w:rsid w:val="007373BB"/>
    <w:rsid w:val="00737497"/>
    <w:rsid w:val="00745476"/>
    <w:rsid w:val="007456FE"/>
    <w:rsid w:val="00746CF6"/>
    <w:rsid w:val="0075237B"/>
    <w:rsid w:val="007532F4"/>
    <w:rsid w:val="007563EF"/>
    <w:rsid w:val="00757955"/>
    <w:rsid w:val="00757A32"/>
    <w:rsid w:val="007600FC"/>
    <w:rsid w:val="00760C69"/>
    <w:rsid w:val="00761630"/>
    <w:rsid w:val="00764C16"/>
    <w:rsid w:val="007706EA"/>
    <w:rsid w:val="00772B17"/>
    <w:rsid w:val="00774674"/>
    <w:rsid w:val="007754C9"/>
    <w:rsid w:val="00775D23"/>
    <w:rsid w:val="007808CD"/>
    <w:rsid w:val="007842E1"/>
    <w:rsid w:val="00785567"/>
    <w:rsid w:val="00785EFE"/>
    <w:rsid w:val="00786EB2"/>
    <w:rsid w:val="00791196"/>
    <w:rsid w:val="00792274"/>
    <w:rsid w:val="0079233A"/>
    <w:rsid w:val="007935A0"/>
    <w:rsid w:val="00793A4A"/>
    <w:rsid w:val="00795DDA"/>
    <w:rsid w:val="00796F66"/>
    <w:rsid w:val="007A00BF"/>
    <w:rsid w:val="007A0419"/>
    <w:rsid w:val="007A3CCD"/>
    <w:rsid w:val="007A6D90"/>
    <w:rsid w:val="007B034B"/>
    <w:rsid w:val="007B29A0"/>
    <w:rsid w:val="007B4242"/>
    <w:rsid w:val="007B4421"/>
    <w:rsid w:val="007B4F7D"/>
    <w:rsid w:val="007B7CB3"/>
    <w:rsid w:val="007C23CA"/>
    <w:rsid w:val="007C28EB"/>
    <w:rsid w:val="007C2F3E"/>
    <w:rsid w:val="007C3E37"/>
    <w:rsid w:val="007C66ED"/>
    <w:rsid w:val="007D063B"/>
    <w:rsid w:val="007D5053"/>
    <w:rsid w:val="007D54D2"/>
    <w:rsid w:val="007D7770"/>
    <w:rsid w:val="007E13C8"/>
    <w:rsid w:val="007E398A"/>
    <w:rsid w:val="007E4621"/>
    <w:rsid w:val="007E66CF"/>
    <w:rsid w:val="007E6AEA"/>
    <w:rsid w:val="007E7495"/>
    <w:rsid w:val="007F3247"/>
    <w:rsid w:val="007F3394"/>
    <w:rsid w:val="007F4FEB"/>
    <w:rsid w:val="007F4FF3"/>
    <w:rsid w:val="007F6D6B"/>
    <w:rsid w:val="007F7231"/>
    <w:rsid w:val="007F793F"/>
    <w:rsid w:val="00805AA8"/>
    <w:rsid w:val="00815169"/>
    <w:rsid w:val="008164A6"/>
    <w:rsid w:val="00822A62"/>
    <w:rsid w:val="00823328"/>
    <w:rsid w:val="00824B96"/>
    <w:rsid w:val="00830B4A"/>
    <w:rsid w:val="008335A4"/>
    <w:rsid w:val="0083449D"/>
    <w:rsid w:val="008344B8"/>
    <w:rsid w:val="00835A8E"/>
    <w:rsid w:val="00835E20"/>
    <w:rsid w:val="00842495"/>
    <w:rsid w:val="00846B93"/>
    <w:rsid w:val="00847B69"/>
    <w:rsid w:val="00851908"/>
    <w:rsid w:val="00853223"/>
    <w:rsid w:val="008544DE"/>
    <w:rsid w:val="00855443"/>
    <w:rsid w:val="00857B01"/>
    <w:rsid w:val="00860E47"/>
    <w:rsid w:val="00860F45"/>
    <w:rsid w:val="00862253"/>
    <w:rsid w:val="0086406D"/>
    <w:rsid w:val="00866491"/>
    <w:rsid w:val="00867A8D"/>
    <w:rsid w:val="00870414"/>
    <w:rsid w:val="00873254"/>
    <w:rsid w:val="00874B06"/>
    <w:rsid w:val="00875837"/>
    <w:rsid w:val="00875908"/>
    <w:rsid w:val="00876CED"/>
    <w:rsid w:val="008807A3"/>
    <w:rsid w:val="008821D0"/>
    <w:rsid w:val="00892037"/>
    <w:rsid w:val="008925F4"/>
    <w:rsid w:val="008A57F3"/>
    <w:rsid w:val="008A658B"/>
    <w:rsid w:val="008A728E"/>
    <w:rsid w:val="008B3CF2"/>
    <w:rsid w:val="008B50B3"/>
    <w:rsid w:val="008B7645"/>
    <w:rsid w:val="008B7B9A"/>
    <w:rsid w:val="008C079D"/>
    <w:rsid w:val="008C1E45"/>
    <w:rsid w:val="008C2EFD"/>
    <w:rsid w:val="008C6007"/>
    <w:rsid w:val="008C6E9C"/>
    <w:rsid w:val="008D049A"/>
    <w:rsid w:val="008D2EFF"/>
    <w:rsid w:val="008D416A"/>
    <w:rsid w:val="008D524F"/>
    <w:rsid w:val="008D737B"/>
    <w:rsid w:val="008E05EA"/>
    <w:rsid w:val="008E0932"/>
    <w:rsid w:val="008E2D41"/>
    <w:rsid w:val="008E2E4F"/>
    <w:rsid w:val="008E4E83"/>
    <w:rsid w:val="008E5AE8"/>
    <w:rsid w:val="008F43CD"/>
    <w:rsid w:val="008F4A2E"/>
    <w:rsid w:val="008F53A6"/>
    <w:rsid w:val="009008DD"/>
    <w:rsid w:val="00900D6C"/>
    <w:rsid w:val="00900EE9"/>
    <w:rsid w:val="00900FB7"/>
    <w:rsid w:val="00902483"/>
    <w:rsid w:val="00903937"/>
    <w:rsid w:val="00904BB9"/>
    <w:rsid w:val="00905F5A"/>
    <w:rsid w:val="00910345"/>
    <w:rsid w:val="0091237E"/>
    <w:rsid w:val="00914CF4"/>
    <w:rsid w:val="00916DE4"/>
    <w:rsid w:val="0092029E"/>
    <w:rsid w:val="009217EA"/>
    <w:rsid w:val="00922077"/>
    <w:rsid w:val="00922B77"/>
    <w:rsid w:val="009231DE"/>
    <w:rsid w:val="00923C06"/>
    <w:rsid w:val="009255AE"/>
    <w:rsid w:val="00931433"/>
    <w:rsid w:val="00934669"/>
    <w:rsid w:val="00941F9B"/>
    <w:rsid w:val="009423A8"/>
    <w:rsid w:val="00942848"/>
    <w:rsid w:val="00943A19"/>
    <w:rsid w:val="00943FB1"/>
    <w:rsid w:val="009454E2"/>
    <w:rsid w:val="009456A4"/>
    <w:rsid w:val="009466E7"/>
    <w:rsid w:val="009469B2"/>
    <w:rsid w:val="009513E4"/>
    <w:rsid w:val="0095165D"/>
    <w:rsid w:val="00956B80"/>
    <w:rsid w:val="00960F07"/>
    <w:rsid w:val="00966ADC"/>
    <w:rsid w:val="00967532"/>
    <w:rsid w:val="00971CA3"/>
    <w:rsid w:val="00976B76"/>
    <w:rsid w:val="00981400"/>
    <w:rsid w:val="009836D3"/>
    <w:rsid w:val="00983784"/>
    <w:rsid w:val="009843F5"/>
    <w:rsid w:val="00985932"/>
    <w:rsid w:val="00985C8C"/>
    <w:rsid w:val="0098655B"/>
    <w:rsid w:val="0099000C"/>
    <w:rsid w:val="00990964"/>
    <w:rsid w:val="0099308E"/>
    <w:rsid w:val="00996370"/>
    <w:rsid w:val="00997960"/>
    <w:rsid w:val="009A0EBD"/>
    <w:rsid w:val="009A37B4"/>
    <w:rsid w:val="009A4395"/>
    <w:rsid w:val="009A4EED"/>
    <w:rsid w:val="009A687B"/>
    <w:rsid w:val="009A74DA"/>
    <w:rsid w:val="009B0678"/>
    <w:rsid w:val="009B4D79"/>
    <w:rsid w:val="009B5E28"/>
    <w:rsid w:val="009C5AE1"/>
    <w:rsid w:val="009C7033"/>
    <w:rsid w:val="009C7AA7"/>
    <w:rsid w:val="009D4FDC"/>
    <w:rsid w:val="009D5906"/>
    <w:rsid w:val="009D60D6"/>
    <w:rsid w:val="009D671B"/>
    <w:rsid w:val="009E1649"/>
    <w:rsid w:val="009E1F47"/>
    <w:rsid w:val="009E3D4B"/>
    <w:rsid w:val="009E60F7"/>
    <w:rsid w:val="009E656A"/>
    <w:rsid w:val="009E66FC"/>
    <w:rsid w:val="009E7039"/>
    <w:rsid w:val="009E7A3E"/>
    <w:rsid w:val="009F2274"/>
    <w:rsid w:val="009F261D"/>
    <w:rsid w:val="009F5972"/>
    <w:rsid w:val="009F779F"/>
    <w:rsid w:val="00A00203"/>
    <w:rsid w:val="00A00235"/>
    <w:rsid w:val="00A01EA1"/>
    <w:rsid w:val="00A062AC"/>
    <w:rsid w:val="00A10E02"/>
    <w:rsid w:val="00A11077"/>
    <w:rsid w:val="00A12AF3"/>
    <w:rsid w:val="00A12B94"/>
    <w:rsid w:val="00A12F16"/>
    <w:rsid w:val="00A158D9"/>
    <w:rsid w:val="00A16861"/>
    <w:rsid w:val="00A26807"/>
    <w:rsid w:val="00A30936"/>
    <w:rsid w:val="00A31317"/>
    <w:rsid w:val="00A313AF"/>
    <w:rsid w:val="00A33FD5"/>
    <w:rsid w:val="00A34BF4"/>
    <w:rsid w:val="00A40963"/>
    <w:rsid w:val="00A421EC"/>
    <w:rsid w:val="00A4238D"/>
    <w:rsid w:val="00A508BC"/>
    <w:rsid w:val="00A515EF"/>
    <w:rsid w:val="00A5439C"/>
    <w:rsid w:val="00A572E6"/>
    <w:rsid w:val="00A576DB"/>
    <w:rsid w:val="00A600A7"/>
    <w:rsid w:val="00A608F6"/>
    <w:rsid w:val="00A66A20"/>
    <w:rsid w:val="00A67590"/>
    <w:rsid w:val="00A70685"/>
    <w:rsid w:val="00A71743"/>
    <w:rsid w:val="00A72BB9"/>
    <w:rsid w:val="00A776E4"/>
    <w:rsid w:val="00A81316"/>
    <w:rsid w:val="00A81331"/>
    <w:rsid w:val="00A82C21"/>
    <w:rsid w:val="00A83714"/>
    <w:rsid w:val="00A85053"/>
    <w:rsid w:val="00A87314"/>
    <w:rsid w:val="00A90339"/>
    <w:rsid w:val="00A94099"/>
    <w:rsid w:val="00A96650"/>
    <w:rsid w:val="00A97301"/>
    <w:rsid w:val="00AA5F7F"/>
    <w:rsid w:val="00AA7E4D"/>
    <w:rsid w:val="00AB0078"/>
    <w:rsid w:val="00AB0F87"/>
    <w:rsid w:val="00AB19E9"/>
    <w:rsid w:val="00AB34B4"/>
    <w:rsid w:val="00AB391E"/>
    <w:rsid w:val="00AB3FC0"/>
    <w:rsid w:val="00AB4562"/>
    <w:rsid w:val="00AB5B9E"/>
    <w:rsid w:val="00AC129A"/>
    <w:rsid w:val="00AC130D"/>
    <w:rsid w:val="00AC1497"/>
    <w:rsid w:val="00AC33A6"/>
    <w:rsid w:val="00AC53FA"/>
    <w:rsid w:val="00AD06B4"/>
    <w:rsid w:val="00AD19CF"/>
    <w:rsid w:val="00AD2EF9"/>
    <w:rsid w:val="00AD373A"/>
    <w:rsid w:val="00AD4E82"/>
    <w:rsid w:val="00AE0784"/>
    <w:rsid w:val="00AE241D"/>
    <w:rsid w:val="00AE4911"/>
    <w:rsid w:val="00AE566F"/>
    <w:rsid w:val="00AE5D22"/>
    <w:rsid w:val="00AE6A13"/>
    <w:rsid w:val="00AE6B4F"/>
    <w:rsid w:val="00AE6F61"/>
    <w:rsid w:val="00AE7E7C"/>
    <w:rsid w:val="00AF1C0F"/>
    <w:rsid w:val="00AF2124"/>
    <w:rsid w:val="00AF4A6E"/>
    <w:rsid w:val="00AF56EC"/>
    <w:rsid w:val="00B1182C"/>
    <w:rsid w:val="00B11BB3"/>
    <w:rsid w:val="00B1247D"/>
    <w:rsid w:val="00B142A4"/>
    <w:rsid w:val="00B147B0"/>
    <w:rsid w:val="00B17542"/>
    <w:rsid w:val="00B21EAA"/>
    <w:rsid w:val="00B236E5"/>
    <w:rsid w:val="00B23B55"/>
    <w:rsid w:val="00B24D53"/>
    <w:rsid w:val="00B25684"/>
    <w:rsid w:val="00B27831"/>
    <w:rsid w:val="00B309BB"/>
    <w:rsid w:val="00B3103D"/>
    <w:rsid w:val="00B323B7"/>
    <w:rsid w:val="00B3256A"/>
    <w:rsid w:val="00B36C42"/>
    <w:rsid w:val="00B37901"/>
    <w:rsid w:val="00B4011C"/>
    <w:rsid w:val="00B40E0B"/>
    <w:rsid w:val="00B43031"/>
    <w:rsid w:val="00B436FA"/>
    <w:rsid w:val="00B437E6"/>
    <w:rsid w:val="00B463CB"/>
    <w:rsid w:val="00B4785B"/>
    <w:rsid w:val="00B50197"/>
    <w:rsid w:val="00B52451"/>
    <w:rsid w:val="00B615A2"/>
    <w:rsid w:val="00B62B9E"/>
    <w:rsid w:val="00B64635"/>
    <w:rsid w:val="00B65A72"/>
    <w:rsid w:val="00B7023F"/>
    <w:rsid w:val="00B74001"/>
    <w:rsid w:val="00B81ECC"/>
    <w:rsid w:val="00B827E8"/>
    <w:rsid w:val="00B83BD6"/>
    <w:rsid w:val="00B86504"/>
    <w:rsid w:val="00B870F4"/>
    <w:rsid w:val="00B87613"/>
    <w:rsid w:val="00B91C87"/>
    <w:rsid w:val="00B9234D"/>
    <w:rsid w:val="00B92B7C"/>
    <w:rsid w:val="00B93DBF"/>
    <w:rsid w:val="00B96055"/>
    <w:rsid w:val="00BA033C"/>
    <w:rsid w:val="00BA1B9D"/>
    <w:rsid w:val="00BA1F25"/>
    <w:rsid w:val="00BA2DD5"/>
    <w:rsid w:val="00BA6CA4"/>
    <w:rsid w:val="00BB1420"/>
    <w:rsid w:val="00BB2F95"/>
    <w:rsid w:val="00BB4A74"/>
    <w:rsid w:val="00BB4B36"/>
    <w:rsid w:val="00BB60F2"/>
    <w:rsid w:val="00BB69A0"/>
    <w:rsid w:val="00BC25C0"/>
    <w:rsid w:val="00BC4C81"/>
    <w:rsid w:val="00BC73C2"/>
    <w:rsid w:val="00BC76EC"/>
    <w:rsid w:val="00BD6EEE"/>
    <w:rsid w:val="00BE095B"/>
    <w:rsid w:val="00BE0E47"/>
    <w:rsid w:val="00BE0FA8"/>
    <w:rsid w:val="00BE49E3"/>
    <w:rsid w:val="00BE6BA0"/>
    <w:rsid w:val="00BF0463"/>
    <w:rsid w:val="00BF4B25"/>
    <w:rsid w:val="00BF4DD3"/>
    <w:rsid w:val="00BF53A7"/>
    <w:rsid w:val="00BF6EDB"/>
    <w:rsid w:val="00BF78CB"/>
    <w:rsid w:val="00C01385"/>
    <w:rsid w:val="00C021EB"/>
    <w:rsid w:val="00C05C18"/>
    <w:rsid w:val="00C06589"/>
    <w:rsid w:val="00C101BE"/>
    <w:rsid w:val="00C12050"/>
    <w:rsid w:val="00C124B3"/>
    <w:rsid w:val="00C12B4F"/>
    <w:rsid w:val="00C155DB"/>
    <w:rsid w:val="00C1587F"/>
    <w:rsid w:val="00C15B71"/>
    <w:rsid w:val="00C16F94"/>
    <w:rsid w:val="00C2028C"/>
    <w:rsid w:val="00C20814"/>
    <w:rsid w:val="00C24216"/>
    <w:rsid w:val="00C252C6"/>
    <w:rsid w:val="00C26035"/>
    <w:rsid w:val="00C2737B"/>
    <w:rsid w:val="00C30D41"/>
    <w:rsid w:val="00C31E18"/>
    <w:rsid w:val="00C3234E"/>
    <w:rsid w:val="00C324F4"/>
    <w:rsid w:val="00C331BC"/>
    <w:rsid w:val="00C33969"/>
    <w:rsid w:val="00C3746E"/>
    <w:rsid w:val="00C41094"/>
    <w:rsid w:val="00C470F3"/>
    <w:rsid w:val="00C473F9"/>
    <w:rsid w:val="00C532A8"/>
    <w:rsid w:val="00C53DFD"/>
    <w:rsid w:val="00C54890"/>
    <w:rsid w:val="00C54A36"/>
    <w:rsid w:val="00C5625E"/>
    <w:rsid w:val="00C57D6A"/>
    <w:rsid w:val="00C61CA4"/>
    <w:rsid w:val="00C63C0D"/>
    <w:rsid w:val="00C6478E"/>
    <w:rsid w:val="00C64F3E"/>
    <w:rsid w:val="00C66637"/>
    <w:rsid w:val="00C67380"/>
    <w:rsid w:val="00C71DD0"/>
    <w:rsid w:val="00C732FB"/>
    <w:rsid w:val="00C74896"/>
    <w:rsid w:val="00C81730"/>
    <w:rsid w:val="00C81E6D"/>
    <w:rsid w:val="00C865DD"/>
    <w:rsid w:val="00C874E5"/>
    <w:rsid w:val="00C90B18"/>
    <w:rsid w:val="00C9171E"/>
    <w:rsid w:val="00C92B47"/>
    <w:rsid w:val="00C92FA5"/>
    <w:rsid w:val="00CA009A"/>
    <w:rsid w:val="00CA1493"/>
    <w:rsid w:val="00CA2EB6"/>
    <w:rsid w:val="00CA60A4"/>
    <w:rsid w:val="00CA6839"/>
    <w:rsid w:val="00CB53BD"/>
    <w:rsid w:val="00CB5943"/>
    <w:rsid w:val="00CB694E"/>
    <w:rsid w:val="00CC0AA6"/>
    <w:rsid w:val="00CC0C48"/>
    <w:rsid w:val="00CC19B5"/>
    <w:rsid w:val="00CC1BB8"/>
    <w:rsid w:val="00CC2E49"/>
    <w:rsid w:val="00CC718B"/>
    <w:rsid w:val="00CD0D24"/>
    <w:rsid w:val="00CD3583"/>
    <w:rsid w:val="00CD71D3"/>
    <w:rsid w:val="00CD79A9"/>
    <w:rsid w:val="00CE0CE9"/>
    <w:rsid w:val="00CE5120"/>
    <w:rsid w:val="00CE5F2F"/>
    <w:rsid w:val="00CE6F10"/>
    <w:rsid w:val="00CF1751"/>
    <w:rsid w:val="00CF33F1"/>
    <w:rsid w:val="00CF7AB3"/>
    <w:rsid w:val="00D01C85"/>
    <w:rsid w:val="00D056EC"/>
    <w:rsid w:val="00D06BB5"/>
    <w:rsid w:val="00D10374"/>
    <w:rsid w:val="00D13F3B"/>
    <w:rsid w:val="00D14715"/>
    <w:rsid w:val="00D1716D"/>
    <w:rsid w:val="00D20F0E"/>
    <w:rsid w:val="00D249ED"/>
    <w:rsid w:val="00D25745"/>
    <w:rsid w:val="00D274D9"/>
    <w:rsid w:val="00D279B3"/>
    <w:rsid w:val="00D34A98"/>
    <w:rsid w:val="00D36AAE"/>
    <w:rsid w:val="00D3715B"/>
    <w:rsid w:val="00D43B55"/>
    <w:rsid w:val="00D47DC8"/>
    <w:rsid w:val="00D51374"/>
    <w:rsid w:val="00D53B97"/>
    <w:rsid w:val="00D54E9A"/>
    <w:rsid w:val="00D55892"/>
    <w:rsid w:val="00D618E1"/>
    <w:rsid w:val="00D644B8"/>
    <w:rsid w:val="00D7000E"/>
    <w:rsid w:val="00D7005B"/>
    <w:rsid w:val="00D73F6E"/>
    <w:rsid w:val="00D75C3A"/>
    <w:rsid w:val="00D803F7"/>
    <w:rsid w:val="00D86CC0"/>
    <w:rsid w:val="00D87C43"/>
    <w:rsid w:val="00D908E6"/>
    <w:rsid w:val="00D944EE"/>
    <w:rsid w:val="00D9540B"/>
    <w:rsid w:val="00D970E3"/>
    <w:rsid w:val="00D97689"/>
    <w:rsid w:val="00DA0BC7"/>
    <w:rsid w:val="00DA129B"/>
    <w:rsid w:val="00DA47F2"/>
    <w:rsid w:val="00DB2AAB"/>
    <w:rsid w:val="00DB2CA4"/>
    <w:rsid w:val="00DB2EB7"/>
    <w:rsid w:val="00DB3A4D"/>
    <w:rsid w:val="00DB3B10"/>
    <w:rsid w:val="00DB58EA"/>
    <w:rsid w:val="00DC373D"/>
    <w:rsid w:val="00DC422E"/>
    <w:rsid w:val="00DC5F3E"/>
    <w:rsid w:val="00DC77D4"/>
    <w:rsid w:val="00DD4B91"/>
    <w:rsid w:val="00DD4FE6"/>
    <w:rsid w:val="00DD7732"/>
    <w:rsid w:val="00DE14FB"/>
    <w:rsid w:val="00DE26A6"/>
    <w:rsid w:val="00DE3986"/>
    <w:rsid w:val="00DE7A99"/>
    <w:rsid w:val="00DF02D2"/>
    <w:rsid w:val="00DF1051"/>
    <w:rsid w:val="00DF41E7"/>
    <w:rsid w:val="00DF427B"/>
    <w:rsid w:val="00DF6E7A"/>
    <w:rsid w:val="00DF730D"/>
    <w:rsid w:val="00DF7DF2"/>
    <w:rsid w:val="00E026C3"/>
    <w:rsid w:val="00E03186"/>
    <w:rsid w:val="00E07AFC"/>
    <w:rsid w:val="00E1026D"/>
    <w:rsid w:val="00E1266B"/>
    <w:rsid w:val="00E12E36"/>
    <w:rsid w:val="00E13CD2"/>
    <w:rsid w:val="00E15136"/>
    <w:rsid w:val="00E1515D"/>
    <w:rsid w:val="00E20B55"/>
    <w:rsid w:val="00E21C72"/>
    <w:rsid w:val="00E21CAC"/>
    <w:rsid w:val="00E253DB"/>
    <w:rsid w:val="00E27331"/>
    <w:rsid w:val="00E2785D"/>
    <w:rsid w:val="00E30DD7"/>
    <w:rsid w:val="00E3311E"/>
    <w:rsid w:val="00E332AC"/>
    <w:rsid w:val="00E338DE"/>
    <w:rsid w:val="00E34D81"/>
    <w:rsid w:val="00E36C48"/>
    <w:rsid w:val="00E36E4B"/>
    <w:rsid w:val="00E412F2"/>
    <w:rsid w:val="00E42C2F"/>
    <w:rsid w:val="00E468C3"/>
    <w:rsid w:val="00E47016"/>
    <w:rsid w:val="00E528F2"/>
    <w:rsid w:val="00E53195"/>
    <w:rsid w:val="00E547CA"/>
    <w:rsid w:val="00E54C5D"/>
    <w:rsid w:val="00E5634E"/>
    <w:rsid w:val="00E5655A"/>
    <w:rsid w:val="00E57BE9"/>
    <w:rsid w:val="00E6016A"/>
    <w:rsid w:val="00E60866"/>
    <w:rsid w:val="00E61420"/>
    <w:rsid w:val="00E63AF9"/>
    <w:rsid w:val="00E65784"/>
    <w:rsid w:val="00E66AEE"/>
    <w:rsid w:val="00E70D98"/>
    <w:rsid w:val="00E71B82"/>
    <w:rsid w:val="00E749C4"/>
    <w:rsid w:val="00E75F91"/>
    <w:rsid w:val="00E77070"/>
    <w:rsid w:val="00E8028F"/>
    <w:rsid w:val="00E80442"/>
    <w:rsid w:val="00E8163A"/>
    <w:rsid w:val="00E824D3"/>
    <w:rsid w:val="00E83ABE"/>
    <w:rsid w:val="00E8573D"/>
    <w:rsid w:val="00E85C0E"/>
    <w:rsid w:val="00E85DC7"/>
    <w:rsid w:val="00E85F40"/>
    <w:rsid w:val="00E87745"/>
    <w:rsid w:val="00E905CC"/>
    <w:rsid w:val="00E90B81"/>
    <w:rsid w:val="00E91656"/>
    <w:rsid w:val="00E92398"/>
    <w:rsid w:val="00E93345"/>
    <w:rsid w:val="00E9385E"/>
    <w:rsid w:val="00E95A30"/>
    <w:rsid w:val="00EA4558"/>
    <w:rsid w:val="00EB1699"/>
    <w:rsid w:val="00EB1AC8"/>
    <w:rsid w:val="00EB6B02"/>
    <w:rsid w:val="00EC1817"/>
    <w:rsid w:val="00EC2BB1"/>
    <w:rsid w:val="00EC61EF"/>
    <w:rsid w:val="00EC6884"/>
    <w:rsid w:val="00EC7C1A"/>
    <w:rsid w:val="00ED1403"/>
    <w:rsid w:val="00ED3B8A"/>
    <w:rsid w:val="00ED661A"/>
    <w:rsid w:val="00ED6FF9"/>
    <w:rsid w:val="00ED7A5F"/>
    <w:rsid w:val="00EE0A3E"/>
    <w:rsid w:val="00EE23FC"/>
    <w:rsid w:val="00EE285A"/>
    <w:rsid w:val="00EE2C31"/>
    <w:rsid w:val="00EE5FD2"/>
    <w:rsid w:val="00EE6DB7"/>
    <w:rsid w:val="00EF13D7"/>
    <w:rsid w:val="00EF1850"/>
    <w:rsid w:val="00EF1916"/>
    <w:rsid w:val="00EF40B1"/>
    <w:rsid w:val="00EF4ED3"/>
    <w:rsid w:val="00EF6196"/>
    <w:rsid w:val="00F01BF0"/>
    <w:rsid w:val="00F027F3"/>
    <w:rsid w:val="00F02C68"/>
    <w:rsid w:val="00F076CF"/>
    <w:rsid w:val="00F11563"/>
    <w:rsid w:val="00F11E31"/>
    <w:rsid w:val="00F123D0"/>
    <w:rsid w:val="00F14552"/>
    <w:rsid w:val="00F14812"/>
    <w:rsid w:val="00F158E4"/>
    <w:rsid w:val="00F17683"/>
    <w:rsid w:val="00F21495"/>
    <w:rsid w:val="00F22034"/>
    <w:rsid w:val="00F22A6D"/>
    <w:rsid w:val="00F23289"/>
    <w:rsid w:val="00F23D1D"/>
    <w:rsid w:val="00F25DE3"/>
    <w:rsid w:val="00F26A9F"/>
    <w:rsid w:val="00F3147D"/>
    <w:rsid w:val="00F33547"/>
    <w:rsid w:val="00F33DC4"/>
    <w:rsid w:val="00F42AA9"/>
    <w:rsid w:val="00F4653A"/>
    <w:rsid w:val="00F47C2D"/>
    <w:rsid w:val="00F51CB4"/>
    <w:rsid w:val="00F53657"/>
    <w:rsid w:val="00F548C6"/>
    <w:rsid w:val="00F56D4F"/>
    <w:rsid w:val="00F60C5E"/>
    <w:rsid w:val="00F6297B"/>
    <w:rsid w:val="00F63F66"/>
    <w:rsid w:val="00F71779"/>
    <w:rsid w:val="00F72A06"/>
    <w:rsid w:val="00F75024"/>
    <w:rsid w:val="00F7536E"/>
    <w:rsid w:val="00F807D5"/>
    <w:rsid w:val="00F819CD"/>
    <w:rsid w:val="00F82869"/>
    <w:rsid w:val="00F90FB5"/>
    <w:rsid w:val="00F91314"/>
    <w:rsid w:val="00F91D98"/>
    <w:rsid w:val="00F93AE3"/>
    <w:rsid w:val="00F952E8"/>
    <w:rsid w:val="00F95AD1"/>
    <w:rsid w:val="00FA0479"/>
    <w:rsid w:val="00FA079C"/>
    <w:rsid w:val="00FA5403"/>
    <w:rsid w:val="00FA5BF9"/>
    <w:rsid w:val="00FB2392"/>
    <w:rsid w:val="00FB23B7"/>
    <w:rsid w:val="00FB2B68"/>
    <w:rsid w:val="00FB32A0"/>
    <w:rsid w:val="00FB3A78"/>
    <w:rsid w:val="00FB56B0"/>
    <w:rsid w:val="00FB5F33"/>
    <w:rsid w:val="00FB73E5"/>
    <w:rsid w:val="00FB7D03"/>
    <w:rsid w:val="00FC696F"/>
    <w:rsid w:val="00FD0838"/>
    <w:rsid w:val="00FD0A7D"/>
    <w:rsid w:val="00FD1C3E"/>
    <w:rsid w:val="00FD2151"/>
    <w:rsid w:val="00FD379C"/>
    <w:rsid w:val="00FD4AD0"/>
    <w:rsid w:val="00FD7785"/>
    <w:rsid w:val="00FE4AF6"/>
    <w:rsid w:val="00FE5533"/>
    <w:rsid w:val="00FE6DE2"/>
    <w:rsid w:val="00FF0086"/>
    <w:rsid w:val="00FF32AD"/>
    <w:rsid w:val="00FF3F0A"/>
    <w:rsid w:val="00FF48B7"/>
    <w:rsid w:val="00FF5374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D0D67B9"/>
  <w15:docId w15:val="{93397B6F-0E38-CC47-9F87-FB98D8B4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200" w:after="120" w:line="276" w:lineRule="auto"/>
        <w:ind w:left="284"/>
      </w:pPr>
    </w:pPrDefault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nhideWhenUsed/>
    <w:rsid w:val="000A2FCF"/>
    <w:pPr>
      <w:ind w:left="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Heading1">
    <w:name w:val="heading 1"/>
    <w:basedOn w:val="Normal"/>
    <w:next w:val="ppBodyText"/>
    <w:link w:val="Heading1Char"/>
    <w:rsid w:val="0026223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A2FCF"/>
    <w:pPr>
      <w:keepNext/>
      <w:keepLines/>
      <w:numPr>
        <w:numId w:val="17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0A2FCF"/>
    <w:pPr>
      <w:keepNext/>
      <w:keepLines/>
      <w:numPr>
        <w:numId w:val="18"/>
      </w:numPr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ppBodyText"/>
    <w:link w:val="Heading4Char"/>
    <w:unhideWhenUsed/>
    <w:rsid w:val="000A2FC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Heading">
    <w:name w:val="LabHeading"/>
    <w:basedOn w:val="Normal"/>
    <w:link w:val="LabHeadingChar"/>
    <w:rsid w:val="00DF6E7A"/>
    <w:rPr>
      <w:rFonts w:ascii="Arial Narrow" w:hAnsi="Arial Narrow"/>
      <w:b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A37B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A37B4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DB3A4D"/>
  </w:style>
  <w:style w:type="character" w:styleId="Hyperlink">
    <w:name w:val="Hyperlink"/>
    <w:basedOn w:val="DefaultParagraphFont"/>
    <w:uiPriority w:val="99"/>
    <w:rsid w:val="00DB3A4D"/>
    <w:rPr>
      <w:color w:val="0000FF"/>
      <w:u w:val="single"/>
    </w:rPr>
  </w:style>
  <w:style w:type="paragraph" w:customStyle="1" w:styleId="ExerciseHeading">
    <w:name w:val="Exercise Heading"/>
    <w:basedOn w:val="LabHeading"/>
    <w:rsid w:val="00DF6E7A"/>
  </w:style>
  <w:style w:type="paragraph" w:customStyle="1" w:styleId="ExcerciseSubheading">
    <w:name w:val="Excercise Subheading"/>
    <w:basedOn w:val="LabHeading"/>
    <w:next w:val="ExerciseExplaination"/>
    <w:rsid w:val="00DB3A4D"/>
    <w:pPr>
      <w:spacing w:after="240"/>
    </w:pPr>
    <w:rPr>
      <w:b w:val="0"/>
      <w:sz w:val="32"/>
      <w:szCs w:val="32"/>
    </w:rPr>
  </w:style>
  <w:style w:type="paragraph" w:customStyle="1" w:styleId="TaskSteps">
    <w:name w:val="Task Steps"/>
    <w:basedOn w:val="ExerciseExplaination"/>
    <w:rsid w:val="004654D3"/>
    <w:pPr>
      <w:numPr>
        <w:numId w:val="1"/>
      </w:numPr>
    </w:pPr>
    <w:rPr>
      <w:szCs w:val="22"/>
    </w:rPr>
  </w:style>
  <w:style w:type="paragraph" w:customStyle="1" w:styleId="ExerciseExplaination">
    <w:name w:val="Exercise Explaination"/>
    <w:basedOn w:val="LabHeading"/>
    <w:link w:val="ExerciseExplainationChar"/>
    <w:rsid w:val="004654D3"/>
    <w:pPr>
      <w:ind w:left="720"/>
    </w:pPr>
    <w:rPr>
      <w:rFonts w:ascii="Times New Roman" w:hAnsi="Times New Roman"/>
      <w:b w:val="0"/>
      <w:sz w:val="22"/>
      <w:szCs w:val="20"/>
    </w:rPr>
  </w:style>
  <w:style w:type="paragraph" w:customStyle="1" w:styleId="TaskHeading">
    <w:name w:val="Task Heading"/>
    <w:basedOn w:val="ExerciseExplaination"/>
    <w:next w:val="TaskExplaination"/>
    <w:rsid w:val="00C81E6D"/>
    <w:pPr>
      <w:numPr>
        <w:numId w:val="3"/>
      </w:numPr>
      <w:tabs>
        <w:tab w:val="clear" w:pos="720"/>
        <w:tab w:val="num" w:pos="1080"/>
      </w:tabs>
      <w:spacing w:before="120"/>
      <w:ind w:left="1080"/>
    </w:pPr>
    <w:rPr>
      <w:b/>
      <w:sz w:val="24"/>
      <w:szCs w:val="24"/>
    </w:rPr>
  </w:style>
  <w:style w:type="paragraph" w:customStyle="1" w:styleId="InlineNote">
    <w:name w:val="Inline Note"/>
    <w:basedOn w:val="TaskSteps"/>
    <w:rsid w:val="004654D3"/>
    <w:pPr>
      <w:numPr>
        <w:numId w:val="0"/>
      </w:numPr>
      <w:spacing w:before="120"/>
      <w:ind w:left="1620"/>
    </w:pPr>
    <w:rPr>
      <w:i/>
    </w:rPr>
  </w:style>
  <w:style w:type="character" w:customStyle="1" w:styleId="LabHeadingChar">
    <w:name w:val="LabHeading Char"/>
    <w:basedOn w:val="DefaultParagraphFont"/>
    <w:link w:val="LabHeading"/>
    <w:rsid w:val="00DF6E7A"/>
    <w:rPr>
      <w:rFonts w:ascii="Arial Narrow" w:hAnsi="Arial Narrow"/>
      <w:b/>
      <w:sz w:val="36"/>
      <w:szCs w:val="36"/>
      <w:lang w:val="en-US" w:eastAsia="en-US" w:bidi="ar-SA"/>
    </w:rPr>
  </w:style>
  <w:style w:type="character" w:customStyle="1" w:styleId="ExerciseExplainationChar">
    <w:name w:val="Exercise Explaination Char"/>
    <w:basedOn w:val="LabHeadingChar"/>
    <w:link w:val="ExerciseExplaination"/>
    <w:rsid w:val="004654D3"/>
    <w:rPr>
      <w:rFonts w:ascii="Arial Narrow" w:hAnsi="Arial Narrow"/>
      <w:b/>
      <w:sz w:val="22"/>
      <w:szCs w:val="36"/>
      <w:lang w:val="en-US" w:eastAsia="en-US" w:bidi="ar-SA"/>
    </w:rPr>
  </w:style>
  <w:style w:type="paragraph" w:customStyle="1" w:styleId="CoverPageTitle">
    <w:name w:val="Cover Page Title"/>
    <w:basedOn w:val="ExerciseHeading"/>
    <w:rsid w:val="00A72BB9"/>
    <w:pPr>
      <w:pBdr>
        <w:top w:val="thickThinSmallGap" w:sz="24" w:space="1" w:color="auto"/>
        <w:bottom w:val="single" w:sz="12" w:space="1" w:color="auto"/>
      </w:pBdr>
    </w:pPr>
    <w:rPr>
      <w:rFonts w:cs="Arial"/>
      <w:b w:val="0"/>
      <w:sz w:val="72"/>
      <w:szCs w:val="52"/>
    </w:rPr>
  </w:style>
  <w:style w:type="paragraph" w:customStyle="1" w:styleId="CoverPageHeading">
    <w:name w:val="Cover Page Heading"/>
    <w:basedOn w:val="Normal"/>
    <w:next w:val="CoverPageText"/>
    <w:rsid w:val="00C81E6D"/>
    <w:pPr>
      <w:ind w:left="1440"/>
    </w:pPr>
    <w:rPr>
      <w:b/>
    </w:rPr>
  </w:style>
  <w:style w:type="paragraph" w:customStyle="1" w:styleId="CoverPageText">
    <w:name w:val="Cover Page Text"/>
    <w:basedOn w:val="Normal"/>
    <w:rsid w:val="00C81E6D"/>
    <w:pPr>
      <w:ind w:left="1440"/>
    </w:pPr>
  </w:style>
  <w:style w:type="paragraph" w:customStyle="1" w:styleId="CoverPageBulletList">
    <w:name w:val="Cover Page Bullet List"/>
    <w:basedOn w:val="TaskHeading"/>
    <w:rsid w:val="00C81E6D"/>
    <w:pPr>
      <w:numPr>
        <w:numId w:val="2"/>
      </w:numPr>
      <w:tabs>
        <w:tab w:val="clear" w:pos="1440"/>
        <w:tab w:val="num" w:pos="1800"/>
        <w:tab w:val="left" w:pos="2340"/>
      </w:tabs>
      <w:ind w:left="1800"/>
    </w:pPr>
    <w:rPr>
      <w:b w:val="0"/>
      <w:sz w:val="22"/>
      <w:szCs w:val="22"/>
    </w:rPr>
  </w:style>
  <w:style w:type="paragraph" w:customStyle="1" w:styleId="TaskExplaination">
    <w:name w:val="Task Explaination"/>
    <w:basedOn w:val="TaskSteps"/>
    <w:next w:val="TaskSteps"/>
    <w:rsid w:val="00B74001"/>
    <w:pPr>
      <w:numPr>
        <w:numId w:val="0"/>
      </w:numPr>
      <w:spacing w:before="120"/>
      <w:ind w:left="1080"/>
    </w:pPr>
  </w:style>
  <w:style w:type="paragraph" w:styleId="ListParagraph">
    <w:name w:val="List Paragraph"/>
    <w:basedOn w:val="Normal"/>
    <w:link w:val="ListParagraphChar"/>
    <w:uiPriority w:val="34"/>
    <w:qFormat/>
    <w:rsid w:val="000A2FCF"/>
    <w:pPr>
      <w:ind w:left="720"/>
    </w:pPr>
    <w:rPr>
      <w:rFonts w:ascii="Calibri" w:eastAsiaTheme="minorHAnsi" w:hAnsi="Calibri" w:cs="Calibri"/>
    </w:rPr>
  </w:style>
  <w:style w:type="character" w:customStyle="1" w:styleId="Heading2Char">
    <w:name w:val="Heading 2 Char"/>
    <w:basedOn w:val="DefaultParagraphFont"/>
    <w:link w:val="Heading2"/>
    <w:rsid w:val="000A2FCF"/>
    <w:rPr>
      <w:rFonts w:asciiTheme="minorHAnsi" w:eastAsiaTheme="majorEastAsia" w:hAnsiTheme="minorHAnsi" w:cstheme="majorBidi"/>
      <w:b/>
      <w:bCs/>
      <w:sz w:val="22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0A2FCF"/>
    <w:rPr>
      <w:rFonts w:asciiTheme="minorHAnsi" w:eastAsiaTheme="majorEastAsia" w:hAnsiTheme="minorHAnsi" w:cstheme="majorBidi"/>
      <w:bCs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rsid w:val="000A2FC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rsid w:val="00262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customStyle="1" w:styleId="ppBodyText">
    <w:name w:val="pp Body Text"/>
    <w:link w:val="ppBodyTextChar"/>
    <w:rsid w:val="000A2FCF"/>
    <w:pPr>
      <w:numPr>
        <w:ilvl w:val="1"/>
        <w:numId w:val="7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ppBodyTextIndent">
    <w:name w:val="pp Body Text Indent"/>
    <w:basedOn w:val="ppBodyText"/>
    <w:rsid w:val="009A37B4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9A37B4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rsid w:val="000A2FCF"/>
    <w:pPr>
      <w:numPr>
        <w:numId w:val="8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9A37B4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9A37B4"/>
    <w:pPr>
      <w:numPr>
        <w:numId w:val="4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9A37B4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hAnsi="Franklin Gothic Condensed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9A37B4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hAnsi="Franklin Gothic Condensed"/>
      <w:spacing w:val="15"/>
      <w:sz w:val="60"/>
      <w:szCs w:val="60"/>
    </w:rPr>
  </w:style>
  <w:style w:type="table" w:customStyle="1" w:styleId="ppTableList">
    <w:name w:val="pp Table List"/>
    <w:basedOn w:val="TableNormal"/>
    <w:rsid w:val="009A37B4"/>
    <w:pPr>
      <w:spacing w:before="340"/>
    </w:pPr>
    <w:rPr>
      <w:rFonts w:ascii="Arial" w:hAnsi="Arial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9A37B4"/>
    <w:tblPr/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5351E6"/>
    <w:pPr>
      <w:numPr>
        <w:ilvl w:val="1"/>
        <w:numId w:val="10"/>
      </w:numPr>
      <w:pBdr>
        <w:top w:val="single" w:sz="2" w:space="1" w:color="808080"/>
        <w:left w:val="single" w:sz="2" w:space="4" w:color="808080"/>
        <w:bottom w:val="single" w:sz="2" w:space="1" w:color="808080"/>
        <w:right w:val="single" w:sz="2" w:space="4" w:color="808080"/>
      </w:pBdr>
      <w:shd w:val="clear" w:color="auto" w:fill="EAEAEA"/>
      <w:tabs>
        <w:tab w:val="left" w:pos="1134"/>
        <w:tab w:val="left" w:pos="1701"/>
        <w:tab w:val="left" w:pos="2268"/>
        <w:tab w:val="left" w:pos="2835"/>
      </w:tabs>
      <w:autoSpaceDE w:val="0"/>
      <w:autoSpaceDN w:val="0"/>
      <w:adjustRightInd w:val="0"/>
      <w:spacing w:line="260" w:lineRule="atLeast"/>
      <w:contextualSpacing/>
    </w:pPr>
    <w:rPr>
      <w:rFonts w:ascii="Consolas" w:hAnsi="Consolas" w:cstheme="minorBidi"/>
      <w:szCs w:val="22"/>
      <w:lang w:bidi="en-US"/>
    </w:rPr>
  </w:style>
  <w:style w:type="paragraph" w:customStyle="1" w:styleId="ppCodeIndent">
    <w:name w:val="pp Code Indent"/>
    <w:basedOn w:val="ppCode"/>
    <w:rsid w:val="009A37B4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9A37B4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rsid w:val="000A2FCF"/>
    <w:pPr>
      <w:numPr>
        <w:ilvl w:val="1"/>
        <w:numId w:val="11"/>
      </w:numPr>
      <w:pBdr>
        <w:bottom w:val="single" w:sz="2" w:space="1" w:color="C8CDDE"/>
      </w:pBdr>
      <w:shd w:val="clear" w:color="auto" w:fill="EFEFF7"/>
      <w:spacing w:after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9A37B4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9A37B4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9A37B4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9A37B4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0A2FCF"/>
    <w:pPr>
      <w:numPr>
        <w:ilvl w:val="1"/>
        <w:numId w:val="13"/>
      </w:numPr>
      <w:spacing w:after="0"/>
    </w:pPr>
  </w:style>
  <w:style w:type="paragraph" w:customStyle="1" w:styleId="ppFigureCaption">
    <w:name w:val="pp Figure Caption"/>
    <w:basedOn w:val="Normal"/>
    <w:next w:val="ppBodyText"/>
    <w:qFormat/>
    <w:rsid w:val="000A2FCF"/>
    <w:pPr>
      <w:numPr>
        <w:ilvl w:val="1"/>
        <w:numId w:val="14"/>
      </w:numPr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9A37B4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9A37B4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9A37B4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9A37B4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9A37B4"/>
    <w:pPr>
      <w:numPr>
        <w:ilvl w:val="1"/>
        <w:numId w:val="15"/>
      </w:numPr>
      <w:spacing w:after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9A37B4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9A37B4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9A37B4"/>
  </w:style>
  <w:style w:type="paragraph" w:customStyle="1" w:styleId="ppNumberList">
    <w:name w:val="pp Number List"/>
    <w:basedOn w:val="Normal"/>
    <w:link w:val="ppNumberListChar"/>
    <w:rsid w:val="009A37B4"/>
    <w:pPr>
      <w:numPr>
        <w:ilvl w:val="1"/>
        <w:numId w:val="9"/>
      </w:numPr>
      <w:tabs>
        <w:tab w:val="left" w:pos="1440"/>
      </w:tabs>
    </w:pPr>
  </w:style>
  <w:style w:type="paragraph" w:customStyle="1" w:styleId="ppListEnd">
    <w:name w:val="pp List End"/>
    <w:next w:val="Normal"/>
    <w:rsid w:val="001925A1"/>
    <w:pPr>
      <w:widowControl w:val="0"/>
    </w:pPr>
    <w:rPr>
      <w:rFonts w:asciiTheme="minorHAnsi" w:eastAsiaTheme="minorEastAsia" w:hAnsiTheme="minorHAnsi" w:cstheme="minorBidi"/>
      <w:sz w:val="24"/>
      <w:lang w:bidi="en-US"/>
    </w:rPr>
  </w:style>
  <w:style w:type="paragraph" w:customStyle="1" w:styleId="ppNote">
    <w:name w:val="pp Note"/>
    <w:basedOn w:val="Normal"/>
    <w:link w:val="ppNoteChar"/>
    <w:qFormat/>
    <w:rsid w:val="000A2FCF"/>
    <w:pPr>
      <w:numPr>
        <w:ilvl w:val="1"/>
        <w:numId w:val="1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</w:pPr>
  </w:style>
  <w:style w:type="paragraph" w:customStyle="1" w:styleId="ppNoteBullet">
    <w:name w:val="pp Note Bullet"/>
    <w:basedOn w:val="ppNote"/>
    <w:rsid w:val="009A37B4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9A37B4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9A37B4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9A37B4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9A37B4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9A37B4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9A37B4"/>
    <w:rPr>
      <w:color w:val="333399"/>
    </w:rPr>
  </w:style>
  <w:style w:type="paragraph" w:customStyle="1" w:styleId="ppShowMe">
    <w:name w:val="pp Show Me"/>
    <w:basedOn w:val="Normal"/>
    <w:next w:val="ppBodyText"/>
    <w:rsid w:val="009A37B4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9A37B4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9A37B4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9A37B4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9A37B4"/>
    <w:pPr>
      <w:autoSpaceDE w:val="0"/>
      <w:autoSpaceDN w:val="0"/>
      <w:adjustRightInd w:val="0"/>
      <w:spacing w:before="60" w:after="60" w:line="260" w:lineRule="atLeast"/>
    </w:pPr>
    <w:rPr>
      <w:rFonts w:ascii="Arial" w:hAnsi="Arial"/>
      <w:color w:val="000000"/>
      <w:sz w:val="18"/>
    </w:rPr>
  </w:style>
  <w:style w:type="paragraph" w:customStyle="1" w:styleId="ppTopic">
    <w:name w:val="pp Topic"/>
    <w:basedOn w:val="Title"/>
    <w:next w:val="Normal"/>
    <w:rsid w:val="009A37B4"/>
  </w:style>
  <w:style w:type="table" w:styleId="TableGrid">
    <w:name w:val="Table Grid"/>
    <w:basedOn w:val="TableNormal"/>
    <w:rsid w:val="009A37B4"/>
    <w:pPr>
      <w:spacing w:before="340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A37B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37B4"/>
    <w:rPr>
      <w:rFonts w:asciiTheme="minorHAnsi" w:eastAsiaTheme="minorEastAsia" w:hAnsiTheme="minorHAnsi" w:cstheme="minorBidi"/>
      <w:sz w:val="22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9A37B4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9A37B4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0A2FCF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A2F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9A37B4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9A3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A37B4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A2FC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9A37B4"/>
    <w:rPr>
      <w:rFonts w:ascii="Arial" w:eastAsiaTheme="minorHAnsi" w:hAnsi="Arial" w:cstheme="minorBidi"/>
      <w:szCs w:val="22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9A37B4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rsid w:val="000A2FCF"/>
    <w:pPr>
      <w:numPr>
        <w:ilvl w:val="3"/>
      </w:numPr>
    </w:pPr>
  </w:style>
  <w:style w:type="paragraph" w:customStyle="1" w:styleId="ppNumberListIndent2">
    <w:name w:val="pp Number List Indent 2"/>
    <w:basedOn w:val="ppNumberListIndent"/>
    <w:qFormat/>
    <w:rsid w:val="000A2FCF"/>
    <w:pPr>
      <w:numPr>
        <w:ilvl w:val="3"/>
      </w:numPr>
    </w:pPr>
  </w:style>
  <w:style w:type="paragraph" w:customStyle="1" w:styleId="ppCodeIndent3">
    <w:name w:val="pp Code Indent 3"/>
    <w:basedOn w:val="ppCodeIndent2"/>
    <w:rsid w:val="000A2FCF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rsid w:val="000A2FCF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A2FCF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0A2FCF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0A2FCF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0A2FCF"/>
    <w:pPr>
      <w:numPr>
        <w:ilvl w:val="4"/>
      </w:numPr>
    </w:pPr>
  </w:style>
  <w:style w:type="paragraph" w:customStyle="1" w:styleId="Bodynoindent">
    <w:name w:val="Body no indent"/>
    <w:basedOn w:val="Normal"/>
    <w:next w:val="Normal"/>
    <w:rsid w:val="00490265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490265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i/>
      <w:szCs w:val="20"/>
      <w:lang w:val="en-NZ"/>
    </w:rPr>
  </w:style>
  <w:style w:type="paragraph" w:customStyle="1" w:styleId="HOLTitle1">
    <w:name w:val="HOL Title 1"/>
    <w:basedOn w:val="Normal"/>
    <w:rsid w:val="00490265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A2FCF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90265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0A2FCF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CommentReference">
    <w:name w:val="annotation reference"/>
    <w:basedOn w:val="DefaultParagraphFont"/>
    <w:rsid w:val="00D944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44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944EE"/>
    <w:rPr>
      <w:rFonts w:asciiTheme="minorHAnsi" w:eastAsiaTheme="minorEastAsia" w:hAnsiTheme="minorHAnsi" w:cstheme="minorBidi"/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D944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44EE"/>
    <w:rPr>
      <w:rFonts w:asciiTheme="minorHAnsi" w:eastAsiaTheme="minorEastAsia" w:hAnsiTheme="minorHAnsi" w:cstheme="minorBidi"/>
      <w:b/>
      <w:bCs/>
      <w:lang w:bidi="en-US"/>
    </w:rPr>
  </w:style>
  <w:style w:type="character" w:customStyle="1" w:styleId="ppNumberListChar">
    <w:name w:val="pp Number List Char"/>
    <w:basedOn w:val="DefaultParagraphFont"/>
    <w:link w:val="ppNumberList"/>
    <w:rsid w:val="007A3CCD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TOC3">
    <w:name w:val="toc 3"/>
    <w:basedOn w:val="Normal"/>
    <w:next w:val="Normal"/>
    <w:autoRedefine/>
    <w:uiPriority w:val="39"/>
    <w:rsid w:val="00EC1817"/>
    <w:pPr>
      <w:spacing w:after="100"/>
      <w:ind w:left="440"/>
    </w:pPr>
  </w:style>
  <w:style w:type="character" w:customStyle="1" w:styleId="ppNoteChar">
    <w:name w:val="pp Note Char"/>
    <w:basedOn w:val="DefaultParagraphFont"/>
    <w:link w:val="ppNote"/>
    <w:rsid w:val="000A2FCF"/>
    <w:rPr>
      <w:rFonts w:asciiTheme="minorHAnsi" w:eastAsiaTheme="minorEastAsia" w:hAnsiTheme="minorHAnsi" w:cstheme="minorBidi"/>
      <w:sz w:val="22"/>
      <w:szCs w:val="22"/>
      <w:shd w:val="clear" w:color="auto" w:fill="EAF1DD" w:themeFill="accent3" w:themeFillTint="33"/>
      <w:lang w:bidi="en-US"/>
    </w:rPr>
  </w:style>
  <w:style w:type="paragraph" w:styleId="Revision">
    <w:name w:val="Revision"/>
    <w:hidden/>
    <w:uiPriority w:val="99"/>
    <w:semiHidden/>
    <w:rsid w:val="001C14AD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Header1">
    <w:name w:val="Header 1"/>
    <w:basedOn w:val="Heading1"/>
    <w:link w:val="Header1Char"/>
    <w:qFormat/>
    <w:rsid w:val="000A2FCF"/>
    <w:pPr>
      <w:numPr>
        <w:numId w:val="16"/>
      </w:numPr>
    </w:pPr>
    <w:rPr>
      <w:rFonts w:eastAsia="Arial Unicode MS"/>
      <w:noProof/>
    </w:rPr>
  </w:style>
  <w:style w:type="character" w:customStyle="1" w:styleId="Header1Char">
    <w:name w:val="Header 1 Char"/>
    <w:basedOn w:val="Heading1Char"/>
    <w:link w:val="Header1"/>
    <w:rsid w:val="000A2FCF"/>
    <w:rPr>
      <w:rFonts w:asciiTheme="majorHAnsi" w:eastAsia="Arial Unicode MS" w:hAnsiTheme="majorHAnsi" w:cstheme="majorBidi"/>
      <w:b/>
      <w:bCs/>
      <w:noProof/>
      <w:color w:val="365F91" w:themeColor="accent1" w:themeShade="BF"/>
      <w:sz w:val="28"/>
      <w:szCs w:val="28"/>
      <w:lang w:bidi="en-US"/>
    </w:rPr>
  </w:style>
  <w:style w:type="paragraph" w:styleId="DocumentMap">
    <w:name w:val="Document Map"/>
    <w:basedOn w:val="Normal"/>
    <w:link w:val="DocumentMapChar"/>
    <w:rsid w:val="00A5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508BC"/>
    <w:rPr>
      <w:rFonts w:ascii="Tahoma" w:eastAsiaTheme="minorEastAsia" w:hAnsi="Tahoma" w:cs="Tahoma"/>
      <w:sz w:val="16"/>
      <w:szCs w:val="16"/>
      <w:lang w:bidi="en-US"/>
    </w:rPr>
  </w:style>
  <w:style w:type="character" w:styleId="Emphasis">
    <w:name w:val="Emphasis"/>
    <w:basedOn w:val="DefaultParagraphFont"/>
    <w:uiPriority w:val="20"/>
    <w:qFormat/>
    <w:rsid w:val="00A776E4"/>
    <w:rPr>
      <w:i/>
      <w:iCs/>
    </w:rPr>
  </w:style>
  <w:style w:type="character" w:customStyle="1" w:styleId="line-heading">
    <w:name w:val="line-heading"/>
    <w:basedOn w:val="DefaultParagraphFont"/>
    <w:rsid w:val="00DB58EA"/>
  </w:style>
  <w:style w:type="character" w:styleId="HTMLCode">
    <w:name w:val="HTML Code"/>
    <w:basedOn w:val="DefaultParagraphFont"/>
    <w:uiPriority w:val="99"/>
    <w:unhideWhenUsed/>
    <w:rsid w:val="000A64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6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64E5"/>
    <w:rPr>
      <w:rFonts w:ascii="Courier New" w:hAnsi="Courier New" w:cs="Courier New"/>
      <w:lang w:val="en-GB" w:eastAsia="en-GB"/>
    </w:rPr>
  </w:style>
  <w:style w:type="character" w:customStyle="1" w:styleId="code-comment">
    <w:name w:val="code-comment"/>
    <w:basedOn w:val="DefaultParagraphFont"/>
    <w:rsid w:val="000A64E5"/>
  </w:style>
  <w:style w:type="paragraph" w:customStyle="1" w:styleId="Tieude2">
    <w:name w:val="Tieude 2"/>
    <w:basedOn w:val="Heading2"/>
    <w:link w:val="Tieude2Char"/>
    <w:rsid w:val="00D20F0E"/>
  </w:style>
  <w:style w:type="paragraph" w:customStyle="1" w:styleId="Tieude1">
    <w:name w:val="Tieude1"/>
    <w:basedOn w:val="Header1"/>
    <w:link w:val="Tieude1Char"/>
    <w:qFormat/>
    <w:rsid w:val="00851908"/>
  </w:style>
  <w:style w:type="character" w:customStyle="1" w:styleId="Tieude2Char">
    <w:name w:val="Tieude 2 Char"/>
    <w:basedOn w:val="Heading2Char"/>
    <w:link w:val="Tieude2"/>
    <w:rsid w:val="00D20F0E"/>
    <w:rPr>
      <w:rFonts w:asciiTheme="minorHAnsi" w:eastAsiaTheme="majorEastAsia" w:hAnsiTheme="minorHAnsi" w:cstheme="majorBidi"/>
      <w:b/>
      <w:bCs/>
      <w:sz w:val="22"/>
      <w:szCs w:val="26"/>
      <w:lang w:bidi="en-US"/>
    </w:rPr>
  </w:style>
  <w:style w:type="paragraph" w:customStyle="1" w:styleId="Tieude20">
    <w:name w:val="Tieude2"/>
    <w:basedOn w:val="Tieude2"/>
    <w:link w:val="Tieude2Char0"/>
    <w:qFormat/>
    <w:rsid w:val="00490EA2"/>
    <w:pPr>
      <w:ind w:left="425" w:hanging="357"/>
      <w:outlineLvl w:val="9"/>
    </w:pPr>
  </w:style>
  <w:style w:type="character" w:customStyle="1" w:styleId="Tieude1Char">
    <w:name w:val="Tieude1 Char"/>
    <w:basedOn w:val="Header1Char"/>
    <w:link w:val="Tieude1"/>
    <w:rsid w:val="00851908"/>
    <w:rPr>
      <w:rFonts w:asciiTheme="majorHAnsi" w:eastAsia="Arial Unicode MS" w:hAnsiTheme="majorHAnsi" w:cstheme="majorBidi"/>
      <w:b/>
      <w:bCs/>
      <w:noProof/>
      <w:color w:val="365F91" w:themeColor="accent1" w:themeShade="BF"/>
      <w:sz w:val="28"/>
      <w:szCs w:val="28"/>
      <w:lang w:bidi="en-US"/>
    </w:rPr>
  </w:style>
  <w:style w:type="paragraph" w:customStyle="1" w:styleId="Tieude3">
    <w:name w:val="Tieude3"/>
    <w:basedOn w:val="Heading3"/>
    <w:link w:val="Tieude3Char"/>
    <w:qFormat/>
    <w:rsid w:val="00C63C0D"/>
  </w:style>
  <w:style w:type="character" w:customStyle="1" w:styleId="Tieude2Char0">
    <w:name w:val="Tieude2 Char"/>
    <w:basedOn w:val="Tieude2Char"/>
    <w:link w:val="Tieude20"/>
    <w:rsid w:val="00490EA2"/>
    <w:rPr>
      <w:rFonts w:asciiTheme="minorHAnsi" w:eastAsiaTheme="majorEastAsia" w:hAnsiTheme="minorHAnsi" w:cstheme="majorBidi"/>
      <w:b/>
      <w:bCs/>
      <w:sz w:val="22"/>
      <w:szCs w:val="26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3FA"/>
    <w:pPr>
      <w:spacing w:before="480" w:after="0"/>
      <w:outlineLvl w:val="9"/>
    </w:pPr>
  </w:style>
  <w:style w:type="character" w:customStyle="1" w:styleId="Tieude3Char">
    <w:name w:val="Tieude3 Char"/>
    <w:basedOn w:val="Heading3Char"/>
    <w:link w:val="Tieude3"/>
    <w:rsid w:val="00C63C0D"/>
    <w:rPr>
      <w:rFonts w:asciiTheme="minorHAnsi" w:eastAsiaTheme="majorEastAsia" w:hAnsiTheme="minorHAnsi" w:cstheme="majorBidi"/>
      <w:bCs/>
      <w:sz w:val="22"/>
      <w:szCs w:val="22"/>
      <w:lang w:bidi="en-US"/>
    </w:rPr>
  </w:style>
  <w:style w:type="paragraph" w:styleId="Index1">
    <w:name w:val="index 1"/>
    <w:basedOn w:val="Normal"/>
    <w:next w:val="Normal"/>
    <w:autoRedefine/>
    <w:rsid w:val="00DE26A6"/>
    <w:pPr>
      <w:spacing w:before="0" w:after="0" w:line="240" w:lineRule="auto"/>
      <w:ind w:left="220" w:hanging="220"/>
    </w:pPr>
  </w:style>
  <w:style w:type="character" w:customStyle="1" w:styleId="underline">
    <w:name w:val="underline"/>
    <w:basedOn w:val="DefaultParagraphFont"/>
    <w:rsid w:val="0047529D"/>
  </w:style>
  <w:style w:type="character" w:styleId="FollowedHyperlink">
    <w:name w:val="FollowedHyperlink"/>
    <w:basedOn w:val="DefaultParagraphFont"/>
    <w:rsid w:val="0047529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B2B68"/>
    <w:rPr>
      <w:b/>
      <w:bCs/>
    </w:rPr>
  </w:style>
  <w:style w:type="paragraph" w:customStyle="1" w:styleId="Bullet">
    <w:name w:val="Bullet"/>
    <w:basedOn w:val="ListParagraph"/>
    <w:link w:val="BulletChar"/>
    <w:qFormat/>
    <w:rsid w:val="00C31E18"/>
    <w:pPr>
      <w:numPr>
        <w:numId w:val="19"/>
      </w:numPr>
      <w:ind w:left="1135" w:hanging="284"/>
    </w:pPr>
  </w:style>
  <w:style w:type="paragraph" w:customStyle="1" w:styleId="manguon">
    <w:name w:val="manguon"/>
    <w:basedOn w:val="Normal"/>
    <w:link w:val="manguonChar"/>
    <w:rsid w:val="00B17542"/>
    <w:pPr>
      <w:pBdr>
        <w:top w:val="single" w:sz="2" w:space="1" w:color="808080"/>
        <w:left w:val="single" w:sz="2" w:space="4" w:color="808080"/>
        <w:bottom w:val="single" w:sz="2" w:space="1" w:color="808080"/>
        <w:right w:val="single" w:sz="2" w:space="4" w:color="808080"/>
      </w:pBdr>
      <w:shd w:val="clear" w:color="auto" w:fill="DDDDDD"/>
      <w:tabs>
        <w:tab w:val="left" w:pos="567"/>
        <w:tab w:val="left" w:pos="1134"/>
        <w:tab w:val="left" w:pos="1701"/>
        <w:tab w:val="left" w:pos="2268"/>
      </w:tabs>
      <w:autoSpaceDE w:val="0"/>
      <w:autoSpaceDN w:val="0"/>
      <w:adjustRightInd w:val="0"/>
      <w:spacing w:before="0" w:after="0" w:line="240" w:lineRule="auto"/>
      <w:ind w:left="1134"/>
    </w:pPr>
    <w:rPr>
      <w:rFonts w:ascii="Courier New" w:eastAsia="Times New Roman" w:hAnsi="Courier New" w:cs="Courier New"/>
      <w:bCs/>
      <w:color w:val="7F0055"/>
      <w:sz w:val="20"/>
      <w:szCs w:val="20"/>
      <w:lang w:val="en-GB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5A5D"/>
    <w:rPr>
      <w:rFonts w:ascii="Calibri" w:eastAsiaTheme="minorHAnsi" w:hAnsi="Calibri" w:cs="Calibri"/>
      <w:sz w:val="22"/>
      <w:szCs w:val="22"/>
      <w:lang w:bidi="en-US"/>
    </w:rPr>
  </w:style>
  <w:style w:type="character" w:customStyle="1" w:styleId="BulletChar">
    <w:name w:val="Bullet Char"/>
    <w:basedOn w:val="ListParagraphChar"/>
    <w:link w:val="Bullet"/>
    <w:rsid w:val="00C31E18"/>
    <w:rPr>
      <w:rFonts w:ascii="Calibri" w:eastAsiaTheme="minorHAnsi" w:hAnsi="Calibri" w:cs="Calibri"/>
      <w:sz w:val="22"/>
      <w:szCs w:val="22"/>
      <w:lang w:bidi="en-US"/>
    </w:rPr>
  </w:style>
  <w:style w:type="character" w:customStyle="1" w:styleId="manguonChar">
    <w:name w:val="manguon Char"/>
    <w:basedOn w:val="DefaultParagraphFont"/>
    <w:link w:val="manguon"/>
    <w:rsid w:val="00B17542"/>
    <w:rPr>
      <w:rFonts w:ascii="Courier New" w:hAnsi="Courier New" w:cs="Courier New"/>
      <w:bCs/>
      <w:color w:val="7F0055"/>
      <w:shd w:val="clear" w:color="auto" w:fill="DDDDDD"/>
      <w:lang w:val="en-GB"/>
    </w:rPr>
  </w:style>
  <w:style w:type="paragraph" w:customStyle="1" w:styleId="mn">
    <w:name w:val="mn"/>
    <w:basedOn w:val="Normal"/>
    <w:link w:val="mnChar"/>
    <w:rsid w:val="00243C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spacing w:before="0" w:after="0" w:line="240" w:lineRule="auto"/>
      <w:ind w:left="567"/>
    </w:pPr>
    <w:rPr>
      <w:rFonts w:ascii="Courier New" w:hAnsi="Courier New" w:cs="Courier New"/>
      <w:bCs/>
      <w:lang w:val="en-GB"/>
    </w:rPr>
  </w:style>
  <w:style w:type="character" w:customStyle="1" w:styleId="mnChar">
    <w:name w:val="mn Char"/>
    <w:basedOn w:val="DefaultParagraphFont"/>
    <w:link w:val="mn"/>
    <w:rsid w:val="00243C05"/>
    <w:rPr>
      <w:rFonts w:ascii="Courier New" w:eastAsiaTheme="minorEastAsia" w:hAnsi="Courier New" w:cs="Courier New"/>
      <w:bCs/>
      <w:sz w:val="22"/>
      <w:szCs w:val="22"/>
      <w:shd w:val="clear" w:color="auto" w:fill="F2F2F2" w:themeFill="background1" w:themeFillShade="F2"/>
      <w:lang w:val="en-GB" w:bidi="en-US"/>
    </w:rPr>
  </w:style>
  <w:style w:type="paragraph" w:customStyle="1" w:styleId="abc">
    <w:name w:val="abc"/>
    <w:basedOn w:val="ListParagraph"/>
    <w:next w:val="ppCode"/>
    <w:link w:val="abcChar"/>
    <w:qFormat/>
    <w:rsid w:val="00167356"/>
    <w:pPr>
      <w:numPr>
        <w:numId w:val="10"/>
      </w:numPr>
      <w:pBdr>
        <w:top w:val="single" w:sz="4" w:space="1" w:color="595959" w:themeColor="text1" w:themeTint="A6"/>
        <w:left w:val="single" w:sz="4" w:space="4" w:color="595959" w:themeColor="text1" w:themeTint="A6"/>
        <w:bottom w:val="single" w:sz="4" w:space="1" w:color="595959" w:themeColor="text1" w:themeTint="A6"/>
        <w:right w:val="single" w:sz="4" w:space="4" w:color="595959" w:themeColor="text1" w:themeTint="A6"/>
      </w:pBdr>
      <w:shd w:val="clear" w:color="auto" w:fill="F2F2F2" w:themeFill="background1" w:themeFillShade="F2"/>
      <w:tabs>
        <w:tab w:val="left" w:pos="567"/>
        <w:tab w:val="left" w:pos="1134"/>
        <w:tab w:val="left" w:pos="1701"/>
      </w:tabs>
      <w:autoSpaceDE w:val="0"/>
      <w:autoSpaceDN w:val="0"/>
      <w:adjustRightInd w:val="0"/>
      <w:spacing w:before="0" w:after="0" w:line="240" w:lineRule="auto"/>
    </w:pPr>
    <w:rPr>
      <w:rFonts w:ascii="Consolas" w:eastAsia="Times New Roman" w:hAnsi="Consolas" w:cs="Courier New"/>
      <w:bCs/>
      <w:color w:val="7F0055"/>
      <w:sz w:val="20"/>
      <w:szCs w:val="20"/>
      <w:lang w:val="en-GB" w:bidi="ar-SA"/>
    </w:rPr>
  </w:style>
  <w:style w:type="character" w:customStyle="1" w:styleId="abcChar">
    <w:name w:val="abc Char"/>
    <w:basedOn w:val="ListParagraphChar"/>
    <w:link w:val="abc"/>
    <w:rsid w:val="00167356"/>
    <w:rPr>
      <w:rFonts w:ascii="Consolas" w:eastAsiaTheme="minorHAnsi" w:hAnsi="Consolas" w:cs="Courier New"/>
      <w:bCs/>
      <w:color w:val="7F0055"/>
      <w:sz w:val="22"/>
      <w:szCs w:val="22"/>
      <w:shd w:val="clear" w:color="auto" w:fill="F2F2F2" w:themeFill="background1" w:themeFillShade="F2"/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46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32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78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512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3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31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74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ot\users\mconverti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A72D7915B343999D15FD302D700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D1B6-D511-428C-87C3-A2CFD1B030F5}"/>
      </w:docPartPr>
      <w:docPartBody>
        <w:p w:rsidR="00F47771" w:rsidRDefault="00CA3DCE" w:rsidP="00CA3DCE">
          <w:pPr>
            <w:pStyle w:val="61A72D7915B343999D15FD302D7005A3"/>
          </w:pPr>
          <w:r w:rsidRPr="00465C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Condense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BA8"/>
    <w:rsid w:val="00006BA8"/>
    <w:rsid w:val="00016BF3"/>
    <w:rsid w:val="000A7010"/>
    <w:rsid w:val="000C4F4A"/>
    <w:rsid w:val="000E24FF"/>
    <w:rsid w:val="0011448A"/>
    <w:rsid w:val="00195B55"/>
    <w:rsid w:val="00212388"/>
    <w:rsid w:val="002837BC"/>
    <w:rsid w:val="0031654E"/>
    <w:rsid w:val="003334A2"/>
    <w:rsid w:val="003F6875"/>
    <w:rsid w:val="0051270B"/>
    <w:rsid w:val="0054491D"/>
    <w:rsid w:val="00553ABA"/>
    <w:rsid w:val="0057088D"/>
    <w:rsid w:val="005A08A7"/>
    <w:rsid w:val="00637625"/>
    <w:rsid w:val="0066284C"/>
    <w:rsid w:val="006A741E"/>
    <w:rsid w:val="006F1F25"/>
    <w:rsid w:val="00710DC8"/>
    <w:rsid w:val="007112E4"/>
    <w:rsid w:val="00732A73"/>
    <w:rsid w:val="00776E98"/>
    <w:rsid w:val="0078377A"/>
    <w:rsid w:val="007C2901"/>
    <w:rsid w:val="00865770"/>
    <w:rsid w:val="008D7424"/>
    <w:rsid w:val="00922644"/>
    <w:rsid w:val="009537F8"/>
    <w:rsid w:val="00A8621B"/>
    <w:rsid w:val="00AD2BD1"/>
    <w:rsid w:val="00AF0BF8"/>
    <w:rsid w:val="00B43FEC"/>
    <w:rsid w:val="00B72242"/>
    <w:rsid w:val="00BB4579"/>
    <w:rsid w:val="00BF2879"/>
    <w:rsid w:val="00C1346E"/>
    <w:rsid w:val="00CA3DCE"/>
    <w:rsid w:val="00D27948"/>
    <w:rsid w:val="00D42BA6"/>
    <w:rsid w:val="00D67048"/>
    <w:rsid w:val="00DB4EDF"/>
    <w:rsid w:val="00DB710F"/>
    <w:rsid w:val="00E01DFE"/>
    <w:rsid w:val="00E22825"/>
    <w:rsid w:val="00F0566D"/>
    <w:rsid w:val="00F151D2"/>
    <w:rsid w:val="00F22372"/>
    <w:rsid w:val="00F47771"/>
    <w:rsid w:val="00F9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3DCE"/>
    <w:rPr>
      <w:color w:val="808080"/>
    </w:rPr>
  </w:style>
  <w:style w:type="paragraph" w:customStyle="1" w:styleId="61A72D7915B343999D15FD302D7005A3">
    <w:name w:val="61A72D7915B343999D15FD302D7005A3"/>
    <w:rsid w:val="00CA3DCE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b 3 8 5 8 d e 9 - d 6 2 6 - 4 1 6 f - 8 d f 0 - e 8 d d 3 b 8 c 5 8 1 4 "   t i t l e = " O v e r v i e w "   s t y l e = " T o p i c " / >  
     < t o p i c   i d = " 4 2 7 b 2 0 e e - 3 1 7 4 - 4 f 1 3 - 8 3 5 d - a 8 7 9 0 1 f 1 0 e 7 f "   t i t l e = " E x e r c i s e   1 :   C r e a t i n g   t h e   A p p l i c a t i o n  s   D a t a   S c a f f o l d i n g ,   M a k i n g   B a s i c   C u s t o m i z a t i o n s "   s t y l e = " T o p i c " / >  
     < t o p i c   i d = " 4 2 a 4 c d 6 c - 8 8 1 f - 4 7 d 3 - b d 6 a - 6 2 8 e c 4 3 6 0 9 6 3 "   t i t l e = " E x e r c i s e   2 :   C r e a t i n g   M a s t e r - D e t a i l   D a t a   S c a f f o l d i n g ,   M a k i n g   M o r e   D e t a i l e d   C u s t o m i z a t i o n s "   s t y l e = " T o p i c " / >  
     < t o p i c   i d = " e 1 8 c 6 2 7 d - f 5 6 2 - 4 c 6 d - b f e 4 - 1 5 a f 1 8 9 0 e 1 d b "   t i t l e = " E x e r c i s e   3 :   C r e a t i n g   a n d   U s i n g   R e s o u r c e s "   s t y l e = " T o p i c " / >  
     < t o p i c   i d = " 8 c 6 8 2 c 5 6 - 7 c d b - 4 4 9 7 - a a 3 1 - c 4 f 4 9 d 0 4 e a a 4 "   t i t l e = " S u m m a r y "   s t y l e = " T o p i c " / >  
 < / t o c > 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2009-07-08T13:54:00Z</outs:dateTime>
      <outs:isPinned>true</outs:isPinned>
    </outs:relatedDate>
    <outs:relatedDate>
      <outs:type>2</outs:type>
      <outs:displayName>Created</outs:displayName>
      <outs:dateTime>2009-04-08T22:12:00Z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Microsoft Developer and Platform Evangelism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Stripped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D667CE556439438DCA492D5AC06595" ma:contentTypeVersion="1" ma:contentTypeDescription="Create a new document." ma:contentTypeScope="" ma:versionID="1d87a2882717d121cf72d8844c6417c4">
  <xsd:schema xmlns:xsd="http://www.w3.org/2001/XMLSchema" xmlns:xs="http://www.w3.org/2001/XMLSchema" xmlns:p="http://schemas.microsoft.com/office/2006/metadata/properties" xmlns:ns2="95c7b6b5-b4be-46a9-be64-0a7be1417073" targetNamespace="http://schemas.microsoft.com/office/2006/metadata/properties" ma:root="true" ma:fieldsID="c1a40dd699791ce84ad1866e79a84c9e" ns2:_="">
    <xsd:import namespace="95c7b6b5-b4be-46a9-be64-0a7be141707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7b6b5-b4be-46a9-be64-0a7be14170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ReferenceId xmlns="95c7b6b5-b4be-46a9-be64-0a7be1417073" xsi:nil="true"/>
  </documentManagement>
</p:properties>
</file>

<file path=customXml/item6.xml>��< ? x m l   v e r s i o n = " 1 . 0 "   e n c o d i n g = " u t f - 1 6 " ? > < D o c S e t t i n g s   x m l n s : x s i = " h t t p : / / w w w . w 3 . o r g / 2 0 0 1 / X M L S c h e m a - i n s t a n c e "   x m l n s : x s d = " h t t p : / / w w w . w 3 . o r g / 2 0 0 1 / X M L S c h e m a " >  
     < R e v i e w > t r u e < / R e v i e w >  
     < R e v i e w M o d e > A l l < / R e v i e w M o d e >  
     < S u p r e s s i o n s >  
         < I g n o r e   I d = " F I 0 7 "   L i n e = " 1 " / >  
         < I g n o r e   I d = " F I 0 1 "   L i n e = " 2 " / >  
         < I g n o r e   I d = " F I 0 2 "   L i n e = " 3 " / >  
         < I g n o r e   I d = " F I 0 4 "   L i n e = " 3 " / >  
         < I g n o r e   I d = " F I 0 6 "   L i n e = " 2 1 " / >  
         < I g n o r e   I d = " F I 0 1 "   L i n e = " 2 3 " / >  
         < I g n o r e   I d = " F I 0 3 "   L i n e = " 3 7 " / >  
         < I g n o r e   I d = " F I 0 4 "   L i n e = " 3 7 " / >  
         < I g n o r e   I d = " F I 0 7 "   L i n e = " 0 " / >  
     < / S u p r e s s i o n s >  
 < / D o c S e t t i n g s > 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00B0F-469A-4D26-B188-9E9E54002C43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8585DF4F-B41D-49C9-8731-C3838051BE3B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0F7D245-6C23-4E14-B6C3-04D65C63D8EF}"/>
</file>

<file path=customXml/itemProps4.xml><?xml version="1.0" encoding="utf-8"?>
<ds:datastoreItem xmlns:ds="http://schemas.openxmlformats.org/officeDocument/2006/customXml" ds:itemID="{F550C145-B46F-49EF-816B-D8C443D804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59266E6-2975-4F35-AFDE-8DA07FAB7631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44FE7583-9BC2-4A16-97B2-4F4DFBEFEAA7}">
  <ds:schemaRefs>
    <ds:schemaRef ds:uri="http://www.w3.org/2001/XMLSchema"/>
  </ds:schemaRefs>
</ds:datastoreItem>
</file>

<file path=customXml/itemProps7.xml><?xml version="1.0" encoding="utf-8"?>
<ds:datastoreItem xmlns:ds="http://schemas.openxmlformats.org/officeDocument/2006/customXml" ds:itemID="{EBB67440-C8CC-4B86-9206-D434231C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D:\root\users\mconverti\AppData\Roaming\Microsoft\Templates\ppContent.dotx</Template>
  <TotalTime>2743</TotalTime>
  <Pages>19</Pages>
  <Words>1892</Words>
  <Characters>14130</Characters>
  <Application>Microsoft Office Word</Application>
  <DocSecurity>0</DocSecurity>
  <Lines>117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RELATIONSHIPS AMONG CLASSES</vt:lpstr>
    </vt:vector>
  </TitlesOfParts>
  <Company>Microsoft Corporation</Company>
  <LinksUpToDate>false</LinksUpToDate>
  <CharactersWithSpaces>15991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Lampx83</dc:creator>
  <dc:description>In this lab you will learn all the necessary steps for creating and customizing a master-detail business form in WPF 4 using Visual Studio 2010 tools. The application being built in this lab is a simple read-only representation of the sort of application that might be used to manage and view entries in a real estate agent's office. The techniques used could easily be applied to nearly any data-driven client application scenario.
by drobbins
</dc:description>
  <cp:lastModifiedBy>Pham Xuan Lam</cp:lastModifiedBy>
  <cp:revision>1270</cp:revision>
  <cp:lastPrinted>2012-04-09T06:48:00Z</cp:lastPrinted>
  <dcterms:created xsi:type="dcterms:W3CDTF">2011-07-15T01:36:00Z</dcterms:created>
  <dcterms:modified xsi:type="dcterms:W3CDTF">2021-03-05T03:07:00Z</dcterms:modified>
  <cp:version>1.1.0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0x01010039D667CE556439438DCA492D5AC06595</vt:lpwstr>
  </property>
  <property fmtid="{D5CDD505-2E9C-101B-9397-08002B2CF9AE}" pid="3" name="Order">
    <vt:r8>14593300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