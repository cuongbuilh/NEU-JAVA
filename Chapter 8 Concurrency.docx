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6BD7" w14:textId="05877970" w:rsidR="00DE26A6" w:rsidRDefault="003B3C76" w:rsidP="00DE26A6">
      <w:pPr>
        <w:pStyle w:val="ppTopic"/>
        <w:rPr>
          <w:noProof/>
        </w:rPr>
      </w:pPr>
      <w:sdt>
        <w:sdtPr>
          <w:rPr>
            <w:noProof/>
          </w:rPr>
          <w:alias w:val="Topic"/>
          <w:tag w:val="b3858de9-d626-416f-8df0-e8dd3b8c5814"/>
          <w:id w:val="9621636"/>
          <w:placeholder>
            <w:docPart w:val="61A72D7915B343999D15FD302D7005A3"/>
          </w:placeholder>
          <w:text/>
        </w:sdtPr>
        <w:sdtEndPr/>
        <w:sdtContent>
          <w:r w:rsidR="00DE26A6">
            <w:rPr>
              <w:noProof/>
            </w:rPr>
            <w:t>Index</w:t>
          </w:r>
        </w:sdtContent>
      </w:sdt>
    </w:p>
    <w:p w14:paraId="5CB40827" w14:textId="6BD1782F" w:rsidR="00EF414D" w:rsidRDefault="00BB02B2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begin"/>
      </w:r>
      <w:r w:rsidR="00231C3D"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instrText xml:space="preserve"> TOC \o "1-2" \h \z \u </w:instrText>
      </w: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separate"/>
      </w:r>
      <w:hyperlink w:anchor="_Toc65834754" w:history="1">
        <w:r w:rsidR="00EF414D" w:rsidRPr="00B874EB">
          <w:rPr>
            <w:rStyle w:val="Hyperlink"/>
          </w:rPr>
          <w:t>Exercise 1:</w:t>
        </w:r>
        <w:r w:rsidR="00EF414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EF414D" w:rsidRPr="00B874EB">
          <w:rPr>
            <w:rStyle w:val="Hyperlink"/>
          </w:rPr>
          <w:t>Use the Thread class</w:t>
        </w:r>
        <w:r w:rsidR="00EF414D">
          <w:rPr>
            <w:webHidden/>
          </w:rPr>
          <w:tab/>
        </w:r>
        <w:r w:rsidR="00EF414D">
          <w:rPr>
            <w:webHidden/>
          </w:rPr>
          <w:fldChar w:fldCharType="begin"/>
        </w:r>
        <w:r w:rsidR="00EF414D">
          <w:rPr>
            <w:webHidden/>
          </w:rPr>
          <w:instrText xml:space="preserve"> PAGEREF _Toc65834754 \h </w:instrText>
        </w:r>
        <w:r w:rsidR="00EF414D">
          <w:rPr>
            <w:webHidden/>
          </w:rPr>
        </w:r>
        <w:r w:rsidR="00EF414D">
          <w:rPr>
            <w:webHidden/>
          </w:rPr>
          <w:fldChar w:fldCharType="separate"/>
        </w:r>
        <w:r w:rsidR="00EF414D">
          <w:rPr>
            <w:webHidden/>
          </w:rPr>
          <w:t>3</w:t>
        </w:r>
        <w:r w:rsidR="00EF414D">
          <w:rPr>
            <w:webHidden/>
          </w:rPr>
          <w:fldChar w:fldCharType="end"/>
        </w:r>
      </w:hyperlink>
    </w:p>
    <w:p w14:paraId="01A9973D" w14:textId="0B4B3B12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55" w:history="1">
        <w:r w:rsidRPr="00B874E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Create RunThread class extending Thread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BB52F" w14:textId="705E5D0F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56" w:history="1">
        <w:r w:rsidRPr="00B874EB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Main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2A47D" w14:textId="1C62DA31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57" w:history="1">
        <w:r w:rsidRPr="00B874EB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6D4199" w14:textId="6635080E" w:rsidR="00EF414D" w:rsidRDefault="00EF414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4758" w:history="1">
        <w:r w:rsidRPr="00B874EB">
          <w:rPr>
            <w:rStyle w:val="Hyperlink"/>
          </w:rPr>
          <w:t>Exercise 2: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B874EB">
          <w:rPr>
            <w:rStyle w:val="Hyperlink"/>
          </w:rPr>
          <w:t>Implement the Runable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_Toc65834758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7A83E4" w14:textId="124D3212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59" w:history="1">
        <w:r w:rsidRPr="00B874E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Create RunThread class Implement Runable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229EAB" w14:textId="404731AE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60" w:history="1">
        <w:r w:rsidRPr="00B874EB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Main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2DBB9E" w14:textId="42876917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61" w:history="1">
        <w:r w:rsidRPr="00B874EB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390C3" w14:textId="7DC07860" w:rsidR="00EF414D" w:rsidRDefault="00EF414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4762" w:history="1">
        <w:r w:rsidRPr="00B874EB">
          <w:rPr>
            <w:rStyle w:val="Hyperlink"/>
          </w:rPr>
          <w:t>Exercise 3: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B874EB">
          <w:rPr>
            <w:rStyle w:val="Hyperlink"/>
          </w:rPr>
          <w:t>Using join() to wait for threads to finish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_Toc65834762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556621" w14:textId="107605A7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63" w:history="1">
        <w:r w:rsidRPr="00B874E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Create MyThread class Implement Runable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3BB8EF" w14:textId="4A39EF0E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64" w:history="1">
        <w:r w:rsidRPr="00B874EB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Main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328476" w14:textId="4CD3FA66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65" w:history="1">
        <w:r w:rsidRPr="00B874EB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108254" w14:textId="28D1FF39" w:rsidR="00EF414D" w:rsidRDefault="00EF414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4766" w:history="1">
        <w:r w:rsidRPr="00B874EB">
          <w:rPr>
            <w:rStyle w:val="Hyperlink"/>
          </w:rPr>
          <w:t>Exercise 4: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B874EB">
          <w:rPr>
            <w:rStyle w:val="Hyperlink"/>
          </w:rPr>
          <w:t>Thread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_Toc65834766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6493BA" w14:textId="0EF86557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67" w:history="1">
        <w:r w:rsidRPr="00B874E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Create clicker class Implement Runable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841DC9" w14:textId="321F0B07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68" w:history="1">
        <w:r w:rsidRPr="00B874EB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Main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779258" w14:textId="2D697759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69" w:history="1">
        <w:r w:rsidRPr="00B874EB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360A24" w14:textId="3447033F" w:rsidR="00EF414D" w:rsidRDefault="00EF414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4770" w:history="1">
        <w:r w:rsidRPr="00B874EB">
          <w:rPr>
            <w:rStyle w:val="Hyperlink"/>
          </w:rPr>
          <w:t>Exercise 5: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B874EB">
          <w:rPr>
            <w:rStyle w:val="Hyperlink"/>
          </w:rPr>
          <w:t>Synchronization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_Toc65834770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2FEE8D" w14:textId="4851B7B8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71" w:history="1">
        <w:r w:rsidRPr="00B874E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Create CountPrimesThread class extending Thread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DF9195" w14:textId="74A0AE9C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72" w:history="1">
        <w:r w:rsidRPr="00B874EB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Create a running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E0CC6F" w14:textId="560985D4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73" w:history="1">
        <w:r w:rsidRPr="00B874EB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0F86DC" w14:textId="1A776A1D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74" w:history="1">
        <w:r w:rsidRPr="00B874EB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Change your program to make speed up your program: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B552CD" w14:textId="1823F675" w:rsidR="00EF414D" w:rsidRDefault="00EF414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4775" w:history="1">
        <w:r w:rsidRPr="00B874EB">
          <w:rPr>
            <w:rStyle w:val="Hyperlink"/>
          </w:rPr>
          <w:t>Exercise 6: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B874EB">
          <w:rPr>
            <w:rStyle w:val="Hyperlink"/>
          </w:rPr>
          <w:t>Dining Philosopher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_Toc65834775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3367B1C" w14:textId="3B26E9F4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76" w:history="1">
        <w:r w:rsidRPr="00B874E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 xml:space="preserve">Create </w:t>
        </w:r>
        <w:r w:rsidRPr="00B874EB">
          <w:rPr>
            <w:rStyle w:val="Hyperlink"/>
            <w:rFonts w:eastAsia="Times New Roman"/>
            <w:noProof/>
            <w:lang w:val="en-GB"/>
          </w:rPr>
          <w:t>ChopStick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1DA5BB" w14:textId="0C37E942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77" w:history="1">
        <w:r w:rsidRPr="00B874EB">
          <w:rPr>
            <w:rStyle w:val="Hyperlink"/>
            <w:rFonts w:eastAsia="Times New Roman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rFonts w:eastAsia="Times New Roman"/>
            <w:noProof/>
          </w:rPr>
          <w:t>Create Philosopher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6BD87D" w14:textId="10A5D843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78" w:history="1">
        <w:r w:rsidRPr="00B874EB">
          <w:rPr>
            <w:rStyle w:val="Hyperlink"/>
            <w:rFonts w:eastAsia="Times New Roman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rFonts w:eastAsia="Times New Roman"/>
            <w:noProof/>
          </w:rPr>
          <w:t>Dining class to test y our philosophers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5D3748" w14:textId="3A552180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79" w:history="1">
        <w:r w:rsidRPr="00B874EB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1EB95E" w14:textId="137586DF" w:rsidR="00EF414D" w:rsidRDefault="00EF414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4780" w:history="1">
        <w:r w:rsidRPr="00B874EB">
          <w:rPr>
            <w:rStyle w:val="Hyperlink"/>
            <w:noProof/>
          </w:rPr>
          <w:t>Task 5 -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B874EB">
          <w:rPr>
            <w:rStyle w:val="Hyperlink"/>
            <w:noProof/>
          </w:rPr>
          <w:t>Modify your code to resolve this problem, your output will be: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566BF4" w14:textId="58BA40C9" w:rsidR="005A3CFF" w:rsidRDefault="00BB02B2" w:rsidP="00795DDA">
      <w:pP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</w:pPr>
      <w: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  <w:fldChar w:fldCharType="end"/>
      </w:r>
    </w:p>
    <w:p w14:paraId="7E566BF5" w14:textId="77777777" w:rsidR="005A3CFF" w:rsidRDefault="005A3CFF">
      <w:pPr>
        <w:ind w:left="284"/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</w:pPr>
      <w: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  <w:br w:type="page"/>
      </w:r>
    </w:p>
    <w:p w14:paraId="7E566BF7" w14:textId="77777777" w:rsidR="00862B89" w:rsidRDefault="00DD280A" w:rsidP="00BD6288">
      <w:pPr>
        <w:pStyle w:val="Header1"/>
      </w:pPr>
      <w:bookmarkStart w:id="0" w:name="_Toc65834754"/>
      <w:r>
        <w:lastRenderedPageBreak/>
        <w:t>Use the Thread class</w:t>
      </w:r>
      <w:bookmarkEnd w:id="0"/>
    </w:p>
    <w:p w14:paraId="7E566BF8" w14:textId="77777777" w:rsidR="00F42A83" w:rsidRDefault="002F1123" w:rsidP="007A1253">
      <w:pPr>
        <w:pStyle w:val="Heading2"/>
        <w:ind w:left="426"/>
      </w:pPr>
      <w:bookmarkStart w:id="1" w:name="_Toc65834755"/>
      <w:r>
        <w:t xml:space="preserve">Create </w:t>
      </w:r>
      <w:r w:rsidR="00AF2C25" w:rsidRPr="00CA62B5">
        <w:t>RunThread</w:t>
      </w:r>
      <w:r w:rsidR="00AF2C25">
        <w:t xml:space="preserve"> </w:t>
      </w:r>
      <w:r>
        <w:t>class extending Thread class</w:t>
      </w:r>
      <w:bookmarkEnd w:id="1"/>
    </w:p>
    <w:p w14:paraId="7E566BFE" w14:textId="77777777" w:rsidR="00044844" w:rsidRPr="007A571D" w:rsidRDefault="00692DA1" w:rsidP="00044844">
      <w:pPr>
        <w:pStyle w:val="Heading3"/>
        <w:rPr>
          <w:lang w:val="en-GB" w:eastAsia="en-GB" w:bidi="ar-SA"/>
        </w:rPr>
      </w:pPr>
      <w:r w:rsidRPr="007A571D">
        <w:rPr>
          <w:lang w:val="en-GB" w:eastAsia="en-GB" w:bidi="ar-SA"/>
        </w:rPr>
        <w:t xml:space="preserve">Write code </w:t>
      </w:r>
      <w:r w:rsidR="007A571D" w:rsidRPr="007A571D">
        <w:rPr>
          <w:lang w:val="en-GB" w:eastAsia="en-GB" w:bidi="ar-SA"/>
        </w:rPr>
        <w:t xml:space="preserve">for </w:t>
      </w:r>
      <w:r w:rsidR="007A571D" w:rsidRPr="007A571D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RunThread Class</w:t>
      </w:r>
    </w:p>
    <w:p w14:paraId="7E566BFF" w14:textId="77777777" w:rsidR="0060004E" w:rsidRPr="007A571D" w:rsidRDefault="00692DA1" w:rsidP="0060004E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 w:rsidR="0060004E" w:rsidRPr="007A571D">
        <w:rPr>
          <w:b/>
          <w:bCs/>
          <w:color w:val="7F0055"/>
          <w:lang w:val="en-GB" w:bidi="ar-SA"/>
        </w:rPr>
        <w:t>private</w:t>
      </w:r>
      <w:r w:rsidR="0060004E" w:rsidRPr="007A571D">
        <w:rPr>
          <w:lang w:val="en-GB" w:bidi="ar-SA"/>
        </w:rPr>
        <w:t xml:space="preserve"> String </w:t>
      </w:r>
      <w:r w:rsidR="0060004E" w:rsidRPr="007A571D">
        <w:rPr>
          <w:color w:val="0000C0"/>
          <w:lang w:val="en-GB" w:bidi="ar-SA"/>
        </w:rPr>
        <w:t>toSay</w:t>
      </w:r>
      <w:r w:rsidR="0060004E" w:rsidRPr="007A571D">
        <w:rPr>
          <w:lang w:val="en-GB" w:bidi="ar-SA"/>
        </w:rPr>
        <w:t>;</w:t>
      </w:r>
    </w:p>
    <w:p w14:paraId="7E566C00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b/>
          <w:bCs/>
          <w:color w:val="7F0055"/>
          <w:lang w:val="en-GB" w:bidi="ar-SA"/>
        </w:rPr>
        <w:t>private</w:t>
      </w:r>
      <w:r w:rsidRPr="007A571D">
        <w:rPr>
          <w:lang w:val="en-GB" w:bidi="ar-SA"/>
        </w:rPr>
        <w:t xml:space="preserve"> </w:t>
      </w:r>
      <w:r w:rsidRPr="007A571D">
        <w:rPr>
          <w:b/>
          <w:bCs/>
          <w:color w:val="7F0055"/>
          <w:lang w:val="en-GB" w:bidi="ar-SA"/>
        </w:rPr>
        <w:t>int</w:t>
      </w:r>
      <w:r w:rsidRPr="007A571D">
        <w:rPr>
          <w:lang w:val="en-GB" w:bidi="ar-SA"/>
        </w:rPr>
        <w:t xml:space="preserve"> </w:t>
      </w:r>
      <w:r w:rsidRPr="007A571D">
        <w:rPr>
          <w:color w:val="0000C0"/>
          <w:lang w:val="en-GB" w:bidi="ar-SA"/>
        </w:rPr>
        <w:t>Sleep</w:t>
      </w:r>
      <w:r w:rsidRPr="007A571D">
        <w:rPr>
          <w:lang w:val="en-GB" w:bidi="ar-SA"/>
        </w:rPr>
        <w:t>;</w:t>
      </w:r>
    </w:p>
    <w:p w14:paraId="7E566C01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b/>
          <w:bCs/>
          <w:color w:val="7F0055"/>
          <w:lang w:val="en-GB" w:bidi="ar-SA"/>
        </w:rPr>
        <w:t>public</w:t>
      </w:r>
      <w:r w:rsidRPr="007A571D">
        <w:rPr>
          <w:lang w:val="en-GB" w:bidi="ar-SA"/>
        </w:rPr>
        <w:t xml:space="preserve"> RunThread(String st,</w:t>
      </w:r>
      <w:r w:rsidRPr="007A571D">
        <w:rPr>
          <w:b/>
          <w:bCs/>
          <w:color w:val="7F0055"/>
          <w:lang w:val="en-GB" w:bidi="ar-SA"/>
        </w:rPr>
        <w:t>int</w:t>
      </w:r>
      <w:r w:rsidRPr="007A571D">
        <w:rPr>
          <w:lang w:val="en-GB" w:bidi="ar-SA"/>
        </w:rPr>
        <w:t xml:space="preserve"> sl){</w:t>
      </w:r>
    </w:p>
    <w:p w14:paraId="7E566C02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  <w:t xml:space="preserve">   </w:t>
      </w:r>
      <w:r w:rsidRPr="007A571D">
        <w:rPr>
          <w:color w:val="0000C0"/>
          <w:lang w:val="en-GB" w:bidi="ar-SA"/>
        </w:rPr>
        <w:t>toSay</w:t>
      </w:r>
      <w:r w:rsidRPr="007A571D">
        <w:rPr>
          <w:lang w:val="en-GB" w:bidi="ar-SA"/>
        </w:rPr>
        <w:t xml:space="preserve"> = st;</w:t>
      </w:r>
    </w:p>
    <w:p w14:paraId="7E566C03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  <w:t xml:space="preserve">   </w:t>
      </w:r>
      <w:r w:rsidRPr="007A571D">
        <w:rPr>
          <w:color w:val="0000C0"/>
          <w:lang w:val="en-GB" w:bidi="ar-SA"/>
        </w:rPr>
        <w:t>Sleep</w:t>
      </w:r>
      <w:r w:rsidRPr="007A571D">
        <w:rPr>
          <w:lang w:val="en-GB" w:bidi="ar-SA"/>
        </w:rPr>
        <w:t>=sl;</w:t>
      </w:r>
    </w:p>
    <w:p w14:paraId="7E566C04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  <w:t>}</w:t>
      </w:r>
    </w:p>
    <w:p w14:paraId="7E566C05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b/>
          <w:bCs/>
          <w:color w:val="7F0055"/>
          <w:lang w:val="en-GB" w:bidi="ar-SA"/>
        </w:rPr>
        <w:t>public</w:t>
      </w:r>
      <w:r w:rsidRPr="007A571D">
        <w:rPr>
          <w:lang w:val="en-GB" w:bidi="ar-SA"/>
        </w:rPr>
        <w:t xml:space="preserve"> </w:t>
      </w:r>
      <w:r w:rsidRPr="007A571D">
        <w:rPr>
          <w:b/>
          <w:bCs/>
          <w:color w:val="7F0055"/>
          <w:lang w:val="en-GB" w:bidi="ar-SA"/>
        </w:rPr>
        <w:t>void</w:t>
      </w:r>
      <w:r w:rsidRPr="007A571D">
        <w:rPr>
          <w:lang w:val="en-GB" w:bidi="ar-SA"/>
        </w:rPr>
        <w:t xml:space="preserve"> run(){</w:t>
      </w:r>
    </w:p>
    <w:p w14:paraId="7E566C06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lang w:val="en-GB" w:bidi="ar-SA"/>
        </w:rPr>
        <w:tab/>
      </w:r>
      <w:r w:rsidRPr="007A571D">
        <w:rPr>
          <w:b/>
          <w:bCs/>
          <w:color w:val="7F0055"/>
          <w:lang w:val="en-GB" w:bidi="ar-SA"/>
        </w:rPr>
        <w:t>try</w:t>
      </w:r>
      <w:r w:rsidRPr="007A571D">
        <w:rPr>
          <w:lang w:val="en-GB" w:bidi="ar-SA"/>
        </w:rPr>
        <w:t>{</w:t>
      </w:r>
    </w:p>
    <w:p w14:paraId="7E566C07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lang w:val="en-GB" w:bidi="ar-SA"/>
        </w:rPr>
        <w:tab/>
        <w:t xml:space="preserve">   </w:t>
      </w:r>
      <w:r w:rsidRPr="007A571D">
        <w:rPr>
          <w:b/>
          <w:bCs/>
          <w:color w:val="7F0055"/>
          <w:lang w:val="en-GB" w:bidi="ar-SA"/>
        </w:rPr>
        <w:t>for</w:t>
      </w:r>
      <w:r w:rsidRPr="007A571D">
        <w:rPr>
          <w:lang w:val="en-GB" w:bidi="ar-SA"/>
        </w:rPr>
        <w:t>(;;){</w:t>
      </w:r>
    </w:p>
    <w:p w14:paraId="7E566C08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lang w:val="en-GB" w:bidi="ar-SA"/>
        </w:rPr>
        <w:tab/>
        <w:t xml:space="preserve">      System.</w:t>
      </w:r>
      <w:r w:rsidRPr="007A571D">
        <w:rPr>
          <w:i/>
          <w:iCs/>
          <w:color w:val="0000C0"/>
          <w:lang w:val="en-GB" w:bidi="ar-SA"/>
        </w:rPr>
        <w:t>out</w:t>
      </w:r>
      <w:r w:rsidRPr="007A571D">
        <w:rPr>
          <w:lang w:val="en-GB" w:bidi="ar-SA"/>
        </w:rPr>
        <w:t>.println(</w:t>
      </w:r>
      <w:r w:rsidRPr="007A571D">
        <w:rPr>
          <w:color w:val="0000C0"/>
          <w:lang w:val="en-GB" w:bidi="ar-SA"/>
        </w:rPr>
        <w:t>toSay</w:t>
      </w:r>
      <w:r w:rsidRPr="007A571D">
        <w:rPr>
          <w:lang w:val="en-GB" w:bidi="ar-SA"/>
        </w:rPr>
        <w:t>);</w:t>
      </w:r>
    </w:p>
    <w:p w14:paraId="7E566C09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 xml:space="preserve">                 </w:t>
      </w:r>
      <w:r w:rsidRPr="007A571D">
        <w:rPr>
          <w:i/>
          <w:iCs/>
          <w:lang w:val="en-GB" w:bidi="ar-SA"/>
        </w:rPr>
        <w:t>sleep</w:t>
      </w:r>
      <w:r w:rsidRPr="007A571D">
        <w:rPr>
          <w:lang w:val="en-GB" w:bidi="ar-SA"/>
        </w:rPr>
        <w:t>(</w:t>
      </w:r>
      <w:r w:rsidRPr="007A571D">
        <w:rPr>
          <w:color w:val="0000C0"/>
          <w:lang w:val="en-GB" w:bidi="ar-SA"/>
        </w:rPr>
        <w:t>Sleep</w:t>
      </w:r>
      <w:r w:rsidRPr="007A571D">
        <w:rPr>
          <w:lang w:val="en-GB" w:bidi="ar-SA"/>
        </w:rPr>
        <w:t>);</w:t>
      </w:r>
    </w:p>
    <w:p w14:paraId="7E566C0A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lang w:val="en-GB" w:bidi="ar-SA"/>
        </w:rPr>
        <w:tab/>
        <w:t xml:space="preserve">   }</w:t>
      </w:r>
    </w:p>
    <w:p w14:paraId="7E566C0B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lang w:val="en-GB" w:bidi="ar-SA"/>
        </w:rPr>
        <w:tab/>
        <w:t xml:space="preserve">} </w:t>
      </w:r>
      <w:r w:rsidRPr="007A571D">
        <w:rPr>
          <w:b/>
          <w:bCs/>
          <w:color w:val="7F0055"/>
          <w:lang w:val="en-GB" w:bidi="ar-SA"/>
        </w:rPr>
        <w:t>catch</w:t>
      </w:r>
      <w:r w:rsidRPr="007A571D">
        <w:rPr>
          <w:lang w:val="en-GB" w:bidi="ar-SA"/>
        </w:rPr>
        <w:t>(InterruptedException e){</w:t>
      </w:r>
    </w:p>
    <w:p w14:paraId="7E566C0C" w14:textId="77777777" w:rsidR="0060004E" w:rsidRPr="007A571D" w:rsidRDefault="0060004E" w:rsidP="0060004E">
      <w:pPr>
        <w:pStyle w:val="ppCode"/>
        <w:rPr>
          <w:lang w:val="en-GB" w:bidi="ar-SA"/>
        </w:rPr>
      </w:pPr>
      <w:r w:rsidRPr="007A571D">
        <w:rPr>
          <w:lang w:val="en-GB" w:bidi="ar-SA"/>
        </w:rPr>
        <w:tab/>
      </w:r>
      <w:r w:rsidRPr="007A571D">
        <w:rPr>
          <w:lang w:val="en-GB" w:bidi="ar-SA"/>
        </w:rPr>
        <w:tab/>
        <w:t>}</w:t>
      </w:r>
    </w:p>
    <w:p w14:paraId="7E566C0D" w14:textId="77777777" w:rsidR="0060004E" w:rsidRPr="007A571D" w:rsidRDefault="0060004E" w:rsidP="0060004E">
      <w:pPr>
        <w:pStyle w:val="ppCode"/>
        <w:rPr>
          <w:lang w:val="en-GB" w:eastAsia="en-GB" w:bidi="ar-SA"/>
        </w:rPr>
      </w:pPr>
      <w:r w:rsidRPr="007A571D">
        <w:rPr>
          <w:lang w:val="en-GB" w:bidi="ar-SA"/>
        </w:rPr>
        <w:tab/>
        <w:t>}</w:t>
      </w:r>
    </w:p>
    <w:p w14:paraId="7E566C0E" w14:textId="77777777" w:rsidR="002F1123" w:rsidRDefault="002F1123" w:rsidP="007A1253">
      <w:pPr>
        <w:pStyle w:val="Heading2"/>
        <w:ind w:left="426"/>
      </w:pPr>
      <w:bookmarkStart w:id="2" w:name="_Toc65834756"/>
      <w:r>
        <w:t>Main program</w:t>
      </w:r>
      <w:bookmarkEnd w:id="2"/>
    </w:p>
    <w:p w14:paraId="7E566C15" w14:textId="77777777" w:rsidR="003A5625" w:rsidRDefault="006133B0" w:rsidP="00B62514">
      <w:pPr>
        <w:pStyle w:val="Heading3"/>
        <w:numPr>
          <w:ilvl w:val="0"/>
          <w:numId w:val="41"/>
        </w:numPr>
      </w:pPr>
      <w:r>
        <w:t>Write code for main() method</w:t>
      </w:r>
    </w:p>
    <w:p w14:paraId="7E566C16" w14:textId="77777777" w:rsidR="00E15F5C" w:rsidRDefault="005E12D7" w:rsidP="00E15F5C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 w:rsidR="00E15F5C">
        <w:rPr>
          <w:b/>
          <w:bCs/>
          <w:color w:val="7F0055"/>
          <w:lang w:val="en-GB" w:bidi="ar-SA"/>
        </w:rPr>
        <w:t>public</w:t>
      </w:r>
      <w:r w:rsidR="00E15F5C">
        <w:rPr>
          <w:lang w:val="en-GB" w:bidi="ar-SA"/>
        </w:rPr>
        <w:t xml:space="preserve"> </w:t>
      </w:r>
      <w:r w:rsidR="00E15F5C">
        <w:rPr>
          <w:b/>
          <w:bCs/>
          <w:color w:val="7F0055"/>
          <w:lang w:val="en-GB" w:bidi="ar-SA"/>
        </w:rPr>
        <w:t>static</w:t>
      </w:r>
      <w:r w:rsidR="00E15F5C">
        <w:rPr>
          <w:lang w:val="en-GB" w:bidi="ar-SA"/>
        </w:rPr>
        <w:t xml:space="preserve"> </w:t>
      </w:r>
      <w:r w:rsidR="00E15F5C">
        <w:rPr>
          <w:b/>
          <w:bCs/>
          <w:color w:val="7F0055"/>
          <w:lang w:val="en-GB" w:bidi="ar-SA"/>
        </w:rPr>
        <w:t>void</w:t>
      </w:r>
      <w:r w:rsidR="00E15F5C">
        <w:rPr>
          <w:lang w:val="en-GB" w:bidi="ar-SA"/>
        </w:rPr>
        <w:t xml:space="preserve"> main(String [] args){</w:t>
      </w:r>
    </w:p>
    <w:p w14:paraId="7E566C17" w14:textId="77777777" w:rsidR="00E15F5C" w:rsidRDefault="00E15F5C" w:rsidP="00E15F5C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</w:t>
      </w:r>
      <w:r w:rsidR="00AA6976">
        <w:rPr>
          <w:lang w:val="en-GB" w:bidi="ar-SA"/>
        </w:rPr>
        <w:t xml:space="preserve">  </w:t>
      </w:r>
      <w:r>
        <w:rPr>
          <w:lang w:val="en-GB" w:bidi="ar-SA"/>
        </w:rPr>
        <w:t xml:space="preserve">RunThread thr1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RunThread(</w:t>
      </w:r>
      <w:r>
        <w:rPr>
          <w:color w:val="2A00FF"/>
          <w:lang w:val="en-GB" w:bidi="ar-SA"/>
        </w:rPr>
        <w:t>"Thread A"</w:t>
      </w:r>
      <w:r>
        <w:rPr>
          <w:lang w:val="en-GB" w:bidi="ar-SA"/>
        </w:rPr>
        <w:t>,1200);</w:t>
      </w:r>
    </w:p>
    <w:p w14:paraId="7E566C18" w14:textId="77777777" w:rsidR="00E15F5C" w:rsidRDefault="00E15F5C" w:rsidP="00E15F5C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 w:rsidR="00AA6976">
        <w:rPr>
          <w:lang w:val="en-GB" w:bidi="ar-SA"/>
        </w:rPr>
        <w:t xml:space="preserve"> </w:t>
      </w:r>
      <w:r>
        <w:rPr>
          <w:lang w:val="en-GB" w:bidi="ar-SA"/>
        </w:rPr>
        <w:t xml:space="preserve">RunThread thr2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RunThread(</w:t>
      </w:r>
      <w:r>
        <w:rPr>
          <w:color w:val="2A00FF"/>
          <w:lang w:val="en-GB" w:bidi="ar-SA"/>
        </w:rPr>
        <w:t>"Thread B"</w:t>
      </w:r>
      <w:r>
        <w:rPr>
          <w:lang w:val="en-GB" w:bidi="ar-SA"/>
        </w:rPr>
        <w:t>,2000);</w:t>
      </w:r>
    </w:p>
    <w:p w14:paraId="7E566C19" w14:textId="77777777" w:rsidR="00E15F5C" w:rsidRDefault="00E15F5C" w:rsidP="00E15F5C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thr1.start();</w:t>
      </w:r>
    </w:p>
    <w:p w14:paraId="7E566C1A" w14:textId="77777777" w:rsidR="00E15F5C" w:rsidRDefault="00E15F5C" w:rsidP="00E15F5C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thr2.start();</w:t>
      </w:r>
    </w:p>
    <w:p w14:paraId="7E566C1B" w14:textId="77777777" w:rsidR="00E15F5C" w:rsidRPr="00C35930" w:rsidRDefault="00E15F5C" w:rsidP="00E15F5C">
      <w:pPr>
        <w:pStyle w:val="ppCode"/>
      </w:pPr>
      <w:r>
        <w:rPr>
          <w:lang w:val="en-GB" w:bidi="ar-SA"/>
        </w:rPr>
        <w:tab/>
        <w:t>}</w:t>
      </w:r>
    </w:p>
    <w:p w14:paraId="7E566C1C" w14:textId="77777777" w:rsidR="004D2353" w:rsidRPr="00E9112B" w:rsidRDefault="004D2353" w:rsidP="004D2353">
      <w:pPr>
        <w:pStyle w:val="Heading2"/>
        <w:ind w:left="426"/>
      </w:pPr>
      <w:bookmarkStart w:id="3" w:name="_Toc65834757"/>
      <w:r>
        <w:t>Execute your program</w:t>
      </w:r>
      <w:bookmarkEnd w:id="3"/>
    </w:p>
    <w:p w14:paraId="7E566C1F" w14:textId="77777777" w:rsidR="004D2353" w:rsidRDefault="004D2353" w:rsidP="004D2353">
      <w:pPr>
        <w:jc w:val="center"/>
      </w:pPr>
      <w:r w:rsidRPr="004D2353">
        <w:rPr>
          <w:noProof/>
          <w:lang w:bidi="ar-SA"/>
        </w:rPr>
        <w:drawing>
          <wp:inline distT="0" distB="0" distL="0" distR="0" wp14:anchorId="7E566DAA" wp14:editId="7E566DAB">
            <wp:extent cx="3952875" cy="17049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C20" w14:textId="77777777" w:rsidR="00D723CA" w:rsidRDefault="00D723CA" w:rsidP="00BD6288">
      <w:pPr>
        <w:pStyle w:val="Header1"/>
      </w:pPr>
      <w:bookmarkStart w:id="4" w:name="_Toc65834758"/>
      <w:r>
        <w:t>Implement the Runable Interface</w:t>
      </w:r>
      <w:bookmarkEnd w:id="4"/>
    </w:p>
    <w:p w14:paraId="7E566C21" w14:textId="77777777" w:rsidR="00175345" w:rsidRDefault="00175345" w:rsidP="00D95CFD">
      <w:pPr>
        <w:pStyle w:val="Heading2"/>
        <w:numPr>
          <w:ilvl w:val="0"/>
          <w:numId w:val="20"/>
        </w:numPr>
        <w:ind w:left="426"/>
      </w:pPr>
      <w:bookmarkStart w:id="5" w:name="_Toc65834759"/>
      <w:r>
        <w:t xml:space="preserve">Create </w:t>
      </w:r>
      <w:r w:rsidRPr="00CA62B5">
        <w:t>RunThread</w:t>
      </w:r>
      <w:r>
        <w:t xml:space="preserve"> class </w:t>
      </w:r>
      <w:r w:rsidR="00934839">
        <w:t>Implement Runable</w:t>
      </w:r>
      <w:r w:rsidR="00A3402A">
        <w:t xml:space="preserve"> Interface</w:t>
      </w:r>
      <w:bookmarkEnd w:id="5"/>
    </w:p>
    <w:p w14:paraId="7E566C29" w14:textId="77777777" w:rsidR="00BC04CD" w:rsidRDefault="009834B5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 w:rsidR="00BC04CD">
        <w:rPr>
          <w:b/>
          <w:bCs/>
          <w:color w:val="7F0055"/>
          <w:lang w:val="en-GB" w:bidi="ar-SA"/>
        </w:rPr>
        <w:t>private</w:t>
      </w:r>
      <w:r w:rsidR="00BC04CD">
        <w:rPr>
          <w:lang w:val="en-GB" w:bidi="ar-SA"/>
        </w:rPr>
        <w:t xml:space="preserve"> String </w:t>
      </w:r>
      <w:r w:rsidR="00BC04CD">
        <w:rPr>
          <w:color w:val="0000C0"/>
          <w:lang w:val="en-GB" w:bidi="ar-SA"/>
        </w:rPr>
        <w:t>toSay</w:t>
      </w:r>
      <w:r w:rsidR="00BC04CD">
        <w:rPr>
          <w:lang w:val="en-GB" w:bidi="ar-SA"/>
        </w:rPr>
        <w:t>;</w:t>
      </w:r>
    </w:p>
    <w:p w14:paraId="7E566C2A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int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sleep</w:t>
      </w:r>
      <w:r>
        <w:rPr>
          <w:lang w:val="en-GB" w:bidi="ar-SA"/>
        </w:rPr>
        <w:t>;</w:t>
      </w:r>
    </w:p>
    <w:p w14:paraId="7E566C2B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RunThread</w:t>
      </w:r>
      <w:r w:rsidR="00CB50B8">
        <w:rPr>
          <w:lang w:val="en-GB" w:bidi="ar-SA"/>
        </w:rPr>
        <w:t>1</w:t>
      </w:r>
      <w:r>
        <w:rPr>
          <w:lang w:val="en-GB" w:bidi="ar-SA"/>
        </w:rPr>
        <w:t>(String st,</w:t>
      </w:r>
      <w:r>
        <w:rPr>
          <w:b/>
          <w:bCs/>
          <w:color w:val="7F0055"/>
          <w:lang w:val="en-GB" w:bidi="ar-SA"/>
        </w:rPr>
        <w:t>int</w:t>
      </w:r>
      <w:r>
        <w:rPr>
          <w:lang w:val="en-GB" w:bidi="ar-SA"/>
        </w:rPr>
        <w:t xml:space="preserve"> sl){</w:t>
      </w:r>
    </w:p>
    <w:p w14:paraId="7E566C2C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</w:t>
      </w:r>
      <w:r>
        <w:rPr>
          <w:color w:val="0000C0"/>
          <w:lang w:val="en-GB" w:bidi="ar-SA"/>
        </w:rPr>
        <w:t>toSay</w:t>
      </w:r>
      <w:r>
        <w:rPr>
          <w:lang w:val="en-GB" w:bidi="ar-SA"/>
        </w:rPr>
        <w:t xml:space="preserve"> = st;</w:t>
      </w:r>
    </w:p>
    <w:p w14:paraId="7E566C2D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</w:t>
      </w:r>
      <w:r>
        <w:rPr>
          <w:color w:val="0000C0"/>
          <w:lang w:val="en-GB" w:bidi="ar-SA"/>
        </w:rPr>
        <w:t>sleep</w:t>
      </w:r>
      <w:r>
        <w:rPr>
          <w:lang w:val="en-GB" w:bidi="ar-SA"/>
        </w:rPr>
        <w:t>=sl;</w:t>
      </w:r>
    </w:p>
    <w:p w14:paraId="7E566C2E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E566C2F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run() {</w:t>
      </w:r>
    </w:p>
    <w:p w14:paraId="7E566C30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try</w:t>
      </w:r>
      <w:r>
        <w:rPr>
          <w:lang w:val="en-GB" w:bidi="ar-SA"/>
        </w:rPr>
        <w:t xml:space="preserve"> {</w:t>
      </w:r>
    </w:p>
    <w:p w14:paraId="7E566C31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for</w:t>
      </w:r>
      <w:r>
        <w:rPr>
          <w:lang w:val="en-GB" w:bidi="ar-SA"/>
        </w:rPr>
        <w:t>(;;) {</w:t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</w:p>
    <w:p w14:paraId="7E566C32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  <w:t xml:space="preserve">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0000C0"/>
          <w:lang w:val="en-GB" w:bidi="ar-SA"/>
        </w:rPr>
        <w:t>toSay</w:t>
      </w:r>
      <w:r>
        <w:rPr>
          <w:lang w:val="en-GB" w:bidi="ar-SA"/>
        </w:rPr>
        <w:t>);</w:t>
      </w:r>
    </w:p>
    <w:p w14:paraId="7E566C33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  <w:t xml:space="preserve">  Thread.</w:t>
      </w:r>
      <w:r>
        <w:rPr>
          <w:i/>
          <w:iCs/>
          <w:lang w:val="en-GB" w:bidi="ar-SA"/>
        </w:rPr>
        <w:t>sleep</w:t>
      </w:r>
      <w:r>
        <w:rPr>
          <w:lang w:val="en-GB" w:bidi="ar-SA"/>
        </w:rPr>
        <w:t>(</w:t>
      </w:r>
      <w:r>
        <w:rPr>
          <w:color w:val="0000C0"/>
          <w:lang w:val="en-GB" w:bidi="ar-SA"/>
        </w:rPr>
        <w:t>sleep</w:t>
      </w:r>
      <w:r>
        <w:rPr>
          <w:lang w:val="en-GB" w:bidi="ar-SA"/>
        </w:rPr>
        <w:t>);</w:t>
      </w:r>
    </w:p>
    <w:p w14:paraId="7E566C34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 }</w:t>
      </w:r>
    </w:p>
    <w:p w14:paraId="7E566C35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}</w:t>
      </w:r>
      <w:r>
        <w:rPr>
          <w:b/>
          <w:bCs/>
          <w:color w:val="7F0055"/>
          <w:lang w:val="en-GB" w:bidi="ar-SA"/>
        </w:rPr>
        <w:t>catch</w:t>
      </w:r>
      <w:r>
        <w:rPr>
          <w:lang w:val="en-GB" w:bidi="ar-SA"/>
        </w:rPr>
        <w:t>(InterruptedException e){</w:t>
      </w:r>
    </w:p>
    <w:p w14:paraId="7E566C36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</w:p>
    <w:p w14:paraId="7E566C37" w14:textId="77777777" w:rsidR="00BC04CD" w:rsidRDefault="00BC04CD" w:rsidP="00BC04CD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}</w:t>
      </w:r>
    </w:p>
    <w:p w14:paraId="7E566C38" w14:textId="77777777" w:rsidR="00BC04CD" w:rsidRPr="007A571D" w:rsidRDefault="00BC04CD" w:rsidP="00BC04CD">
      <w:pPr>
        <w:pStyle w:val="ppCode"/>
        <w:rPr>
          <w:lang w:val="en-GB" w:eastAsia="en-GB" w:bidi="ar-SA"/>
        </w:rPr>
      </w:pPr>
      <w:r>
        <w:rPr>
          <w:lang w:val="en-GB" w:bidi="ar-SA"/>
        </w:rPr>
        <w:tab/>
        <w:t>}</w:t>
      </w:r>
    </w:p>
    <w:p w14:paraId="7E566C39" w14:textId="77777777" w:rsidR="00175345" w:rsidRDefault="00175345" w:rsidP="00175345">
      <w:pPr>
        <w:pStyle w:val="Heading2"/>
        <w:ind w:left="426"/>
      </w:pPr>
      <w:bookmarkStart w:id="6" w:name="_Toc65834760"/>
      <w:r>
        <w:t>Main program</w:t>
      </w:r>
      <w:bookmarkEnd w:id="6"/>
    </w:p>
    <w:p w14:paraId="7E566C41" w14:textId="77777777" w:rsidR="00D23485" w:rsidRDefault="00D23485" w:rsidP="00D23485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 [] args) {</w:t>
      </w:r>
    </w:p>
    <w:p w14:paraId="7E566C42" w14:textId="77777777" w:rsidR="00D23485" w:rsidRDefault="00D23485" w:rsidP="00D23485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RunThread1 out1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RunThread1(</w:t>
      </w:r>
      <w:r>
        <w:rPr>
          <w:color w:val="2A00FF"/>
          <w:lang w:val="en-GB" w:bidi="ar-SA"/>
        </w:rPr>
        <w:t>"Thread A"</w:t>
      </w:r>
      <w:r>
        <w:rPr>
          <w:lang w:val="en-GB" w:bidi="ar-SA"/>
        </w:rPr>
        <w:t>,2000);</w:t>
      </w:r>
    </w:p>
    <w:p w14:paraId="7E566C43" w14:textId="77777777" w:rsidR="00D23485" w:rsidRDefault="00D23485" w:rsidP="00D23485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RunThread1 out2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RunThread1(</w:t>
      </w:r>
      <w:r>
        <w:rPr>
          <w:color w:val="2A00FF"/>
          <w:lang w:val="en-GB" w:bidi="ar-SA"/>
        </w:rPr>
        <w:t>"Thread B"</w:t>
      </w:r>
      <w:r>
        <w:rPr>
          <w:lang w:val="en-GB" w:bidi="ar-SA"/>
        </w:rPr>
        <w:t>,1200);</w:t>
      </w:r>
    </w:p>
    <w:p w14:paraId="7E566C44" w14:textId="77777777" w:rsidR="00D23485" w:rsidRDefault="00D23485" w:rsidP="00D23485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Thread thr1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Thread(out1);</w:t>
      </w:r>
    </w:p>
    <w:p w14:paraId="7E566C45" w14:textId="77777777" w:rsidR="00D23485" w:rsidRDefault="00D23485" w:rsidP="00D23485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Thread thr2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Thread(out2);</w:t>
      </w:r>
    </w:p>
    <w:p w14:paraId="7E566C46" w14:textId="77777777" w:rsidR="00D23485" w:rsidRDefault="00D23485" w:rsidP="00D23485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thr1.start();</w:t>
      </w:r>
    </w:p>
    <w:p w14:paraId="7E566C47" w14:textId="77777777" w:rsidR="00D23485" w:rsidRDefault="00D23485" w:rsidP="00D23485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thr2.start();</w:t>
      </w:r>
    </w:p>
    <w:p w14:paraId="7E566C48" w14:textId="77777777" w:rsidR="00D23485" w:rsidRPr="00C35930" w:rsidRDefault="00D23485" w:rsidP="00D23485">
      <w:pPr>
        <w:pStyle w:val="ppCode"/>
      </w:pPr>
      <w:r>
        <w:rPr>
          <w:lang w:val="en-GB" w:bidi="ar-SA"/>
        </w:rPr>
        <w:tab/>
        <w:t>}</w:t>
      </w:r>
    </w:p>
    <w:p w14:paraId="7E566C49" w14:textId="77777777" w:rsidR="00175345" w:rsidRPr="00E9112B" w:rsidRDefault="00175345" w:rsidP="00175345">
      <w:pPr>
        <w:pStyle w:val="Heading2"/>
        <w:ind w:left="426"/>
      </w:pPr>
      <w:bookmarkStart w:id="7" w:name="_Toc65834761"/>
      <w:r>
        <w:lastRenderedPageBreak/>
        <w:t>Execute your program</w:t>
      </w:r>
      <w:bookmarkEnd w:id="7"/>
    </w:p>
    <w:p w14:paraId="7E566C4C" w14:textId="77777777" w:rsidR="00175345" w:rsidRDefault="00175345" w:rsidP="00175345">
      <w:pPr>
        <w:jc w:val="center"/>
      </w:pPr>
      <w:r w:rsidRPr="004D2353">
        <w:rPr>
          <w:noProof/>
          <w:lang w:bidi="ar-SA"/>
        </w:rPr>
        <w:drawing>
          <wp:inline distT="0" distB="0" distL="0" distR="0" wp14:anchorId="7E566DAC" wp14:editId="7E566DAD">
            <wp:extent cx="3952875" cy="17049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C4D" w14:textId="77777777" w:rsidR="003A2900" w:rsidRDefault="003A2900" w:rsidP="00A4058C">
      <w:pPr>
        <w:pStyle w:val="Header1"/>
      </w:pPr>
      <w:bookmarkStart w:id="8" w:name="_Toc280782400"/>
      <w:bookmarkStart w:id="9" w:name="_Toc65834762"/>
      <w:r>
        <w:t>Using join() to wait for threads to finish</w:t>
      </w:r>
      <w:bookmarkEnd w:id="9"/>
    </w:p>
    <w:p w14:paraId="7E566C4E" w14:textId="77777777" w:rsidR="003A2900" w:rsidRDefault="003A2900" w:rsidP="00D95CFD">
      <w:pPr>
        <w:pStyle w:val="Heading2"/>
        <w:numPr>
          <w:ilvl w:val="0"/>
          <w:numId w:val="24"/>
        </w:numPr>
        <w:ind w:left="426"/>
      </w:pPr>
      <w:bookmarkStart w:id="10" w:name="_Toc65834763"/>
      <w:r>
        <w:t xml:space="preserve">Create </w:t>
      </w:r>
      <w:r w:rsidR="00C344DE" w:rsidRPr="00C344DE">
        <w:t xml:space="preserve">MyThread </w:t>
      </w:r>
      <w:r>
        <w:t xml:space="preserve">class </w:t>
      </w:r>
      <w:r w:rsidR="0049398E">
        <w:t>Implement Runable</w:t>
      </w:r>
      <w:r>
        <w:t xml:space="preserve"> Interface</w:t>
      </w:r>
      <w:bookmarkEnd w:id="10"/>
    </w:p>
    <w:p w14:paraId="7E566C56" w14:textId="77777777" w:rsidR="00F6658F" w:rsidRDefault="00F6658F" w:rsidP="00F6658F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MyThread </w:t>
      </w:r>
      <w:r>
        <w:rPr>
          <w:b/>
          <w:bCs/>
          <w:color w:val="7F0055"/>
          <w:lang w:val="en-GB" w:bidi="ar-SA"/>
        </w:rPr>
        <w:t>implements</w:t>
      </w:r>
      <w:r>
        <w:rPr>
          <w:lang w:val="en-GB" w:bidi="ar-SA"/>
        </w:rPr>
        <w:t xml:space="preserve"> Runnable {</w:t>
      </w:r>
    </w:p>
    <w:p w14:paraId="7E566C57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String </w:t>
      </w:r>
      <w:r>
        <w:rPr>
          <w:color w:val="0000C0"/>
          <w:lang w:val="en-GB" w:bidi="ar-SA"/>
        </w:rPr>
        <w:t>name</w:t>
      </w:r>
      <w:r>
        <w:rPr>
          <w:lang w:val="en-GB" w:bidi="ar-SA"/>
        </w:rPr>
        <w:t xml:space="preserve">; </w:t>
      </w:r>
      <w:r>
        <w:rPr>
          <w:color w:val="3F7F5F"/>
          <w:lang w:val="en-GB" w:bidi="ar-SA"/>
        </w:rPr>
        <w:t>// name of thread</w:t>
      </w:r>
    </w:p>
    <w:p w14:paraId="7E566C58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Thread 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;</w:t>
      </w:r>
    </w:p>
    <w:p w14:paraId="7E566C59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MyThread(String threadname) {</w:t>
      </w:r>
    </w:p>
    <w:p w14:paraId="7E566C5A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color w:val="0000C0"/>
          <w:lang w:val="en-GB" w:bidi="ar-SA"/>
        </w:rPr>
        <w:t>name</w:t>
      </w:r>
      <w:r>
        <w:rPr>
          <w:lang w:val="en-GB" w:bidi="ar-SA"/>
        </w:rPr>
        <w:t xml:space="preserve"> = threadname;</w:t>
      </w:r>
    </w:p>
    <w:p w14:paraId="7E566C5B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 xml:space="preserve">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Thread(</w:t>
      </w:r>
      <w:r>
        <w:rPr>
          <w:b/>
          <w:bCs/>
          <w:color w:val="7F0055"/>
          <w:lang w:val="en-GB" w:bidi="ar-SA"/>
        </w:rPr>
        <w:t>this</w:t>
      </w:r>
      <w:r>
        <w:rPr>
          <w:lang w:val="en-GB" w:bidi="ar-SA"/>
        </w:rPr>
        <w:t xml:space="preserve">, </w:t>
      </w:r>
      <w:r>
        <w:rPr>
          <w:color w:val="0000C0"/>
          <w:lang w:val="en-GB" w:bidi="ar-SA"/>
        </w:rPr>
        <w:t>name</w:t>
      </w:r>
      <w:r>
        <w:rPr>
          <w:lang w:val="en-GB" w:bidi="ar-SA"/>
        </w:rPr>
        <w:t>);</w:t>
      </w:r>
    </w:p>
    <w:p w14:paraId="7E566C5C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"New thread: 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);</w:t>
      </w:r>
    </w:p>
    <w:p w14:paraId="7E566C5D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.start();</w:t>
      </w:r>
    </w:p>
    <w:p w14:paraId="7E566C5E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}</w:t>
      </w:r>
    </w:p>
    <w:p w14:paraId="7E566C5F" w14:textId="77777777" w:rsidR="00F6658F" w:rsidRDefault="00F6658F" w:rsidP="00F6658F">
      <w:pPr>
        <w:pStyle w:val="ppCode"/>
        <w:rPr>
          <w:lang w:val="en-GB" w:bidi="ar-SA"/>
        </w:rPr>
      </w:pPr>
    </w:p>
    <w:p w14:paraId="7E566C60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run() {</w:t>
      </w:r>
    </w:p>
    <w:p w14:paraId="7E566C61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ab/>
        <w:t xml:space="preserve">    </w:t>
      </w:r>
      <w:r>
        <w:rPr>
          <w:b/>
          <w:bCs/>
          <w:color w:val="7F0055"/>
          <w:lang w:val="en-GB" w:bidi="ar-SA"/>
        </w:rPr>
        <w:t>try</w:t>
      </w:r>
      <w:r>
        <w:rPr>
          <w:lang w:val="en-GB" w:bidi="ar-SA"/>
        </w:rPr>
        <w:t xml:space="preserve"> {</w:t>
      </w:r>
    </w:p>
    <w:p w14:paraId="7E566C62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for</w:t>
      </w:r>
      <w:r>
        <w:rPr>
          <w:lang w:val="en-GB" w:bidi="ar-SA"/>
        </w:rPr>
        <w:t xml:space="preserve"> (</w:t>
      </w:r>
      <w:r>
        <w:rPr>
          <w:b/>
          <w:bCs/>
          <w:color w:val="7F0055"/>
          <w:lang w:val="en-GB" w:bidi="ar-SA"/>
        </w:rPr>
        <w:t>int</w:t>
      </w:r>
      <w:r>
        <w:rPr>
          <w:lang w:val="en-GB" w:bidi="ar-SA"/>
        </w:rPr>
        <w:t xml:space="preserve"> i = 5; i &gt; 0; i--) {</w:t>
      </w:r>
    </w:p>
    <w:p w14:paraId="7E566C63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0000C0"/>
          <w:lang w:val="en-GB" w:bidi="ar-SA"/>
        </w:rPr>
        <w:t>name</w:t>
      </w:r>
      <w:r>
        <w:rPr>
          <w:lang w:val="en-GB" w:bidi="ar-SA"/>
        </w:rPr>
        <w:t xml:space="preserve"> + </w:t>
      </w:r>
      <w:r>
        <w:rPr>
          <w:color w:val="2A00FF"/>
          <w:lang w:val="en-GB" w:bidi="ar-SA"/>
        </w:rPr>
        <w:t>": "</w:t>
      </w:r>
      <w:r>
        <w:rPr>
          <w:lang w:val="en-GB" w:bidi="ar-SA"/>
        </w:rPr>
        <w:t xml:space="preserve"> + i);</w:t>
      </w:r>
    </w:p>
    <w:p w14:paraId="7E566C64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  Thread.</w:t>
      </w:r>
      <w:r>
        <w:rPr>
          <w:i/>
          <w:iCs/>
          <w:lang w:val="en-GB" w:bidi="ar-SA"/>
        </w:rPr>
        <w:t>sleep</w:t>
      </w:r>
      <w:r>
        <w:rPr>
          <w:lang w:val="en-GB" w:bidi="ar-SA"/>
        </w:rPr>
        <w:t>(1000);</w:t>
      </w:r>
    </w:p>
    <w:p w14:paraId="7E566C65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}</w:t>
      </w:r>
    </w:p>
    <w:p w14:paraId="7E566C66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 </w:t>
      </w:r>
      <w:r>
        <w:rPr>
          <w:b/>
          <w:bCs/>
          <w:color w:val="7F0055"/>
          <w:lang w:val="en-GB" w:bidi="ar-SA"/>
        </w:rPr>
        <w:t>catch</w:t>
      </w:r>
      <w:r>
        <w:rPr>
          <w:lang w:val="en-GB" w:bidi="ar-SA"/>
        </w:rPr>
        <w:t xml:space="preserve"> (InterruptedException e) {</w:t>
      </w:r>
    </w:p>
    <w:p w14:paraId="7E566C67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</w:t>
      </w:r>
      <w:r>
        <w:rPr>
          <w:u w:val="single"/>
          <w:lang w:val="en-GB" w:bidi="ar-SA"/>
        </w:rPr>
        <w:t>println</w:t>
      </w:r>
      <w:r>
        <w:rPr>
          <w:lang w:val="en-GB" w:bidi="ar-SA"/>
        </w:rPr>
        <w:t>(</w:t>
      </w:r>
      <w:r>
        <w:rPr>
          <w:color w:val="0000C0"/>
          <w:lang w:val="en-GB" w:bidi="ar-SA"/>
        </w:rPr>
        <w:t>name</w:t>
      </w:r>
      <w:r>
        <w:rPr>
          <w:lang w:val="en-GB" w:bidi="ar-SA"/>
        </w:rPr>
        <w:t xml:space="preserve"> + </w:t>
      </w:r>
      <w:r>
        <w:rPr>
          <w:color w:val="2A00FF"/>
          <w:lang w:val="en-GB" w:bidi="ar-SA"/>
        </w:rPr>
        <w:t>" interrupted."</w:t>
      </w:r>
      <w:r>
        <w:rPr>
          <w:lang w:val="en-GB" w:bidi="ar-SA"/>
        </w:rPr>
        <w:t>);</w:t>
      </w:r>
    </w:p>
    <w:p w14:paraId="7E566C68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</w:t>
      </w:r>
    </w:p>
    <w:p w14:paraId="7E566C69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0000C0"/>
          <w:lang w:val="en-GB" w:bidi="ar-SA"/>
        </w:rPr>
        <w:t>name</w:t>
      </w:r>
      <w:r>
        <w:rPr>
          <w:lang w:val="en-GB" w:bidi="ar-SA"/>
        </w:rPr>
        <w:t xml:space="preserve"> + </w:t>
      </w:r>
      <w:r>
        <w:rPr>
          <w:color w:val="2A00FF"/>
          <w:lang w:val="en-GB" w:bidi="ar-SA"/>
        </w:rPr>
        <w:t>" exiting."</w:t>
      </w:r>
      <w:r>
        <w:rPr>
          <w:lang w:val="en-GB" w:bidi="ar-SA"/>
        </w:rPr>
        <w:t>);</w:t>
      </w:r>
    </w:p>
    <w:p w14:paraId="7E566C6A" w14:textId="77777777" w:rsid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}</w:t>
      </w:r>
    </w:p>
    <w:p w14:paraId="7E566C6B" w14:textId="77777777" w:rsidR="00F6658F" w:rsidRPr="00F6658F" w:rsidRDefault="00F6658F" w:rsidP="00F6658F">
      <w:pPr>
        <w:pStyle w:val="ppCode"/>
        <w:rPr>
          <w:lang w:val="en-GB" w:bidi="ar-SA"/>
        </w:rPr>
      </w:pPr>
      <w:r>
        <w:rPr>
          <w:lang w:val="en-GB" w:bidi="ar-SA"/>
        </w:rPr>
        <w:t>}</w:t>
      </w:r>
    </w:p>
    <w:p w14:paraId="7E566C6C" w14:textId="77777777" w:rsidR="003A2900" w:rsidRDefault="003A2900" w:rsidP="003A2900">
      <w:pPr>
        <w:pStyle w:val="Heading2"/>
        <w:ind w:left="426"/>
      </w:pPr>
      <w:bookmarkStart w:id="11" w:name="_Toc65834764"/>
      <w:r>
        <w:t>Main program</w:t>
      </w:r>
      <w:bookmarkEnd w:id="11"/>
    </w:p>
    <w:p w14:paraId="7E566C74" w14:textId="77777777" w:rsidR="00EF0364" w:rsidRDefault="0058522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 w:rsidR="00EF0364">
        <w:rPr>
          <w:lang w:val="en-GB" w:bidi="ar-SA"/>
        </w:rPr>
        <w:t xml:space="preserve">MyThread ob1 = </w:t>
      </w:r>
      <w:r w:rsidR="00EF0364">
        <w:rPr>
          <w:b/>
          <w:bCs/>
          <w:color w:val="7F0055"/>
          <w:lang w:val="en-GB" w:bidi="ar-SA"/>
        </w:rPr>
        <w:t>new</w:t>
      </w:r>
      <w:r w:rsidR="00EF0364">
        <w:rPr>
          <w:lang w:val="en-GB" w:bidi="ar-SA"/>
        </w:rPr>
        <w:t xml:space="preserve"> MyThread(</w:t>
      </w:r>
      <w:r w:rsidR="00EF0364">
        <w:rPr>
          <w:color w:val="2A00FF"/>
          <w:lang w:val="en-GB" w:bidi="ar-SA"/>
        </w:rPr>
        <w:t>"One"</w:t>
      </w:r>
      <w:r w:rsidR="00EF0364">
        <w:rPr>
          <w:lang w:val="en-GB" w:bidi="ar-SA"/>
        </w:rPr>
        <w:t>);</w:t>
      </w:r>
    </w:p>
    <w:p w14:paraId="7E566C75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MyThread ob2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MyThread(</w:t>
      </w:r>
      <w:r>
        <w:rPr>
          <w:color w:val="2A00FF"/>
          <w:lang w:val="en-GB" w:bidi="ar-SA"/>
        </w:rPr>
        <w:t>"Two"</w:t>
      </w:r>
      <w:r>
        <w:rPr>
          <w:lang w:val="en-GB" w:bidi="ar-SA"/>
        </w:rPr>
        <w:t>);</w:t>
      </w:r>
    </w:p>
    <w:p w14:paraId="7E566C76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MyThread ob3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MyThread(</w:t>
      </w:r>
      <w:r>
        <w:rPr>
          <w:color w:val="2A00FF"/>
          <w:lang w:val="en-GB" w:bidi="ar-SA"/>
        </w:rPr>
        <w:t>"Three"</w:t>
      </w:r>
      <w:r>
        <w:rPr>
          <w:lang w:val="en-GB" w:bidi="ar-SA"/>
        </w:rPr>
        <w:t>);</w:t>
      </w:r>
    </w:p>
    <w:p w14:paraId="7E566C77" w14:textId="77777777" w:rsidR="00EF0364" w:rsidRDefault="00EF0364" w:rsidP="00EF0364">
      <w:pPr>
        <w:pStyle w:val="ppCode"/>
        <w:rPr>
          <w:lang w:val="en-GB" w:bidi="ar-SA"/>
        </w:rPr>
      </w:pPr>
    </w:p>
    <w:p w14:paraId="7E566C78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"Thread One is alive: "</w:t>
      </w:r>
      <w:r>
        <w:rPr>
          <w:lang w:val="en-GB" w:bidi="ar-SA"/>
        </w:rPr>
        <w:t xml:space="preserve"> + ob1.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.isAlive());</w:t>
      </w:r>
    </w:p>
    <w:p w14:paraId="7E566C79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"Thread Two is alive: "</w:t>
      </w:r>
      <w:r>
        <w:rPr>
          <w:lang w:val="en-GB" w:bidi="ar-SA"/>
        </w:rPr>
        <w:t xml:space="preserve"> + ob2.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.isAlive());</w:t>
      </w:r>
    </w:p>
    <w:p w14:paraId="7E566C7A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"Thread Three is alive: "</w:t>
      </w:r>
      <w:r>
        <w:rPr>
          <w:lang w:val="en-GB" w:bidi="ar-SA"/>
        </w:rPr>
        <w:t xml:space="preserve"> + ob3.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.isAlive());</w:t>
      </w:r>
    </w:p>
    <w:p w14:paraId="7E566C7B" w14:textId="77777777" w:rsidR="00EF0364" w:rsidRDefault="00EF0364" w:rsidP="00EF0364">
      <w:pPr>
        <w:pStyle w:val="ppCode"/>
        <w:rPr>
          <w:lang w:val="en-GB" w:bidi="ar-SA"/>
        </w:rPr>
      </w:pPr>
    </w:p>
    <w:p w14:paraId="7E566C7C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b/>
          <w:bCs/>
          <w:color w:val="7F0055"/>
          <w:lang w:val="en-GB" w:bidi="ar-SA"/>
        </w:rPr>
        <w:t>try</w:t>
      </w:r>
      <w:r>
        <w:rPr>
          <w:lang w:val="en-GB" w:bidi="ar-SA"/>
        </w:rPr>
        <w:t xml:space="preserve"> {</w:t>
      </w:r>
    </w:p>
    <w:p w14:paraId="7E566C7D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"Waiting for threads to finish."</w:t>
      </w:r>
      <w:r>
        <w:rPr>
          <w:lang w:val="en-GB" w:bidi="ar-SA"/>
        </w:rPr>
        <w:t>);</w:t>
      </w:r>
    </w:p>
    <w:p w14:paraId="7E566C7E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ob1.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.join();</w:t>
      </w:r>
    </w:p>
    <w:p w14:paraId="7E566C7F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ob2.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.join();</w:t>
      </w:r>
    </w:p>
    <w:p w14:paraId="7E566C80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ob3.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.join();</w:t>
      </w:r>
    </w:p>
    <w:p w14:paraId="7E566C81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 </w:t>
      </w:r>
      <w:r>
        <w:rPr>
          <w:b/>
          <w:bCs/>
          <w:color w:val="7F0055"/>
          <w:lang w:val="en-GB" w:bidi="ar-SA"/>
        </w:rPr>
        <w:t>catch</w:t>
      </w:r>
      <w:r>
        <w:rPr>
          <w:lang w:val="en-GB" w:bidi="ar-SA"/>
        </w:rPr>
        <w:t xml:space="preserve"> (InterruptedException e) {</w:t>
      </w:r>
    </w:p>
    <w:p w14:paraId="7E566C82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"Main thread Interrupted"</w:t>
      </w:r>
      <w:r>
        <w:rPr>
          <w:lang w:val="en-GB" w:bidi="ar-SA"/>
        </w:rPr>
        <w:t>);</w:t>
      </w:r>
    </w:p>
    <w:p w14:paraId="7E566C83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</w:t>
      </w:r>
    </w:p>
    <w:p w14:paraId="7E566C84" w14:textId="77777777" w:rsidR="00EF0364" w:rsidRDefault="00EF0364" w:rsidP="00EF0364">
      <w:pPr>
        <w:pStyle w:val="ppCode"/>
        <w:rPr>
          <w:lang w:val="en-GB" w:bidi="ar-SA"/>
        </w:rPr>
      </w:pPr>
    </w:p>
    <w:p w14:paraId="7E566C85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"Thread One is alive: "</w:t>
      </w:r>
      <w:r>
        <w:rPr>
          <w:lang w:val="en-GB" w:bidi="ar-SA"/>
        </w:rPr>
        <w:t xml:space="preserve"> + ob1.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.isAlive());</w:t>
      </w:r>
    </w:p>
    <w:p w14:paraId="7E566C86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"Thread Two is alive: "</w:t>
      </w:r>
      <w:r>
        <w:rPr>
          <w:lang w:val="en-GB" w:bidi="ar-SA"/>
        </w:rPr>
        <w:t xml:space="preserve"> + ob2.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.isAlive());</w:t>
      </w:r>
    </w:p>
    <w:p w14:paraId="7E566C87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"Thread Three is alive: "</w:t>
      </w:r>
      <w:r>
        <w:rPr>
          <w:lang w:val="en-GB" w:bidi="ar-SA"/>
        </w:rPr>
        <w:t xml:space="preserve"> + ob3.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.isAlive());</w:t>
      </w:r>
    </w:p>
    <w:p w14:paraId="7E566C88" w14:textId="77777777" w:rsidR="00EF0364" w:rsidRDefault="00EF0364" w:rsidP="00EF0364">
      <w:pPr>
        <w:pStyle w:val="ppCode"/>
        <w:rPr>
          <w:lang w:val="en-GB" w:bidi="ar-SA"/>
        </w:rPr>
      </w:pPr>
    </w:p>
    <w:p w14:paraId="7E566C89" w14:textId="77777777" w:rsidR="00EF0364" w:rsidRDefault="00EF0364" w:rsidP="00EF0364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"Main thread exiting."</w:t>
      </w:r>
      <w:r>
        <w:rPr>
          <w:lang w:val="en-GB" w:bidi="ar-SA"/>
        </w:rPr>
        <w:t>);</w:t>
      </w:r>
    </w:p>
    <w:p w14:paraId="7E566C8A" w14:textId="77777777" w:rsidR="00EF0364" w:rsidRPr="00EF0364" w:rsidRDefault="00EF0364" w:rsidP="00EF0364">
      <w:pPr>
        <w:pStyle w:val="ppCode"/>
      </w:pPr>
      <w:r>
        <w:rPr>
          <w:lang w:val="en-GB" w:bidi="ar-SA"/>
        </w:rPr>
        <w:tab/>
        <w:t xml:space="preserve">  }</w:t>
      </w:r>
    </w:p>
    <w:p w14:paraId="7E566C8B" w14:textId="77777777" w:rsidR="003A2900" w:rsidRPr="00E9112B" w:rsidRDefault="003A2900" w:rsidP="003A2900">
      <w:pPr>
        <w:pStyle w:val="Heading2"/>
        <w:ind w:left="426"/>
      </w:pPr>
      <w:bookmarkStart w:id="12" w:name="_Toc65834765"/>
      <w:r>
        <w:t>Execute your program</w:t>
      </w:r>
      <w:bookmarkEnd w:id="12"/>
    </w:p>
    <w:p w14:paraId="7E566C8E" w14:textId="77777777" w:rsidR="003A2900" w:rsidRDefault="008D080B" w:rsidP="008D080B">
      <w:pPr>
        <w:jc w:val="center"/>
      </w:pPr>
      <w:r w:rsidRPr="008D080B">
        <w:rPr>
          <w:noProof/>
          <w:lang w:bidi="ar-SA"/>
        </w:rPr>
        <w:drawing>
          <wp:inline distT="0" distB="0" distL="0" distR="0" wp14:anchorId="7E566DAE" wp14:editId="7E566DAF">
            <wp:extent cx="4467225" cy="47910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C8F" w14:textId="77777777" w:rsidR="008D080B" w:rsidRDefault="008B32C7" w:rsidP="008D080B">
      <w:pPr>
        <w:pStyle w:val="Header1"/>
      </w:pPr>
      <w:bookmarkStart w:id="13" w:name="_Toc65834766"/>
      <w:r>
        <w:lastRenderedPageBreak/>
        <w:t>Thread priority</w:t>
      </w:r>
      <w:bookmarkEnd w:id="13"/>
    </w:p>
    <w:p w14:paraId="7E566C90" w14:textId="77777777" w:rsidR="00BB1B61" w:rsidRDefault="00BB1B61" w:rsidP="00D95CFD">
      <w:pPr>
        <w:pStyle w:val="Heading2"/>
        <w:numPr>
          <w:ilvl w:val="0"/>
          <w:numId w:val="32"/>
        </w:numPr>
        <w:ind w:left="426"/>
      </w:pPr>
      <w:bookmarkStart w:id="14" w:name="_Toc65834767"/>
      <w:r>
        <w:t xml:space="preserve">Create </w:t>
      </w:r>
      <w:r w:rsidR="00A21042" w:rsidRPr="00A21042">
        <w:t xml:space="preserve">clicker </w:t>
      </w:r>
      <w:r w:rsidR="0049398E">
        <w:t xml:space="preserve">class Implement </w:t>
      </w:r>
      <w:r>
        <w:t>Runable Interface</w:t>
      </w:r>
      <w:bookmarkEnd w:id="14"/>
    </w:p>
    <w:p w14:paraId="7E566C98" w14:textId="77777777" w:rsidR="00A21042" w:rsidRDefault="00A21042" w:rsidP="00A21042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long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click</w:t>
      </w:r>
      <w:r>
        <w:rPr>
          <w:lang w:val="en-GB" w:bidi="ar-SA"/>
        </w:rPr>
        <w:t xml:space="preserve"> = 0;</w:t>
      </w:r>
    </w:p>
    <w:p w14:paraId="7E566C99" w14:textId="77777777" w:rsidR="00A21042" w:rsidRDefault="00A21042" w:rsidP="00A21042">
      <w:pPr>
        <w:pStyle w:val="ppCode"/>
        <w:rPr>
          <w:lang w:val="en-GB" w:bidi="ar-SA"/>
        </w:rPr>
      </w:pPr>
    </w:p>
    <w:p w14:paraId="7E566C9A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Thread 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;</w:t>
      </w:r>
    </w:p>
    <w:p w14:paraId="7E566C9B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volatile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boolean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running</w:t>
      </w:r>
      <w:r>
        <w:rPr>
          <w:lang w:val="en-GB" w:bidi="ar-SA"/>
        </w:rPr>
        <w:t xml:space="preserve"> = </w:t>
      </w:r>
      <w:r>
        <w:rPr>
          <w:b/>
          <w:bCs/>
          <w:color w:val="7F0055"/>
          <w:lang w:val="en-GB" w:bidi="ar-SA"/>
        </w:rPr>
        <w:t>true</w:t>
      </w:r>
      <w:r>
        <w:rPr>
          <w:lang w:val="en-GB" w:bidi="ar-SA"/>
        </w:rPr>
        <w:t>;</w:t>
      </w:r>
    </w:p>
    <w:p w14:paraId="7E566C9C" w14:textId="77777777" w:rsidR="00A21042" w:rsidRDefault="00A21042" w:rsidP="00A21042">
      <w:pPr>
        <w:pStyle w:val="ppCode"/>
        <w:rPr>
          <w:lang w:val="en-GB" w:bidi="ar-SA"/>
        </w:rPr>
      </w:pPr>
    </w:p>
    <w:p w14:paraId="7E566C9D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clicker(</w:t>
      </w:r>
      <w:r>
        <w:rPr>
          <w:b/>
          <w:bCs/>
          <w:color w:val="7F0055"/>
          <w:lang w:val="en-GB" w:bidi="ar-SA"/>
        </w:rPr>
        <w:t>int</w:t>
      </w:r>
      <w:r>
        <w:rPr>
          <w:lang w:val="en-GB" w:bidi="ar-SA"/>
        </w:rPr>
        <w:t xml:space="preserve"> p) {</w:t>
      </w:r>
    </w:p>
    <w:p w14:paraId="7E566C9E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 xml:space="preserve">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Thread(</w:t>
      </w:r>
      <w:r>
        <w:rPr>
          <w:b/>
          <w:bCs/>
          <w:color w:val="7F0055"/>
          <w:lang w:val="en-GB" w:bidi="ar-SA"/>
        </w:rPr>
        <w:t>this</w:t>
      </w:r>
      <w:r>
        <w:rPr>
          <w:lang w:val="en-GB" w:bidi="ar-SA"/>
        </w:rPr>
        <w:t>);</w:t>
      </w:r>
    </w:p>
    <w:p w14:paraId="7E566C9F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.setPriority(p);</w:t>
      </w:r>
    </w:p>
    <w:p w14:paraId="7E566CA0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}</w:t>
      </w:r>
    </w:p>
    <w:p w14:paraId="7E566CA1" w14:textId="77777777" w:rsidR="00A21042" w:rsidRDefault="00A21042" w:rsidP="00A21042">
      <w:pPr>
        <w:pStyle w:val="ppCode"/>
        <w:rPr>
          <w:lang w:val="en-GB" w:bidi="ar-SA"/>
        </w:rPr>
      </w:pPr>
    </w:p>
    <w:p w14:paraId="7E566CA2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run() {</w:t>
      </w:r>
    </w:p>
    <w:p w14:paraId="7E566CA3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b/>
          <w:bCs/>
          <w:color w:val="7F0055"/>
          <w:lang w:val="en-GB" w:bidi="ar-SA"/>
        </w:rPr>
        <w:t>while</w:t>
      </w:r>
      <w:r>
        <w:rPr>
          <w:lang w:val="en-GB" w:bidi="ar-SA"/>
        </w:rPr>
        <w:t xml:space="preserve"> (</w:t>
      </w:r>
      <w:r>
        <w:rPr>
          <w:color w:val="0000C0"/>
          <w:lang w:val="en-GB" w:bidi="ar-SA"/>
        </w:rPr>
        <w:t>running</w:t>
      </w:r>
      <w:r>
        <w:rPr>
          <w:lang w:val="en-GB" w:bidi="ar-SA"/>
        </w:rPr>
        <w:t>) {</w:t>
      </w:r>
    </w:p>
    <w:p w14:paraId="7E566CA4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</w:t>
      </w:r>
      <w:r>
        <w:rPr>
          <w:color w:val="0000C0"/>
          <w:lang w:val="en-GB" w:bidi="ar-SA"/>
        </w:rPr>
        <w:t>click</w:t>
      </w:r>
      <w:r>
        <w:rPr>
          <w:lang w:val="en-GB" w:bidi="ar-SA"/>
        </w:rPr>
        <w:t>++;</w:t>
      </w:r>
    </w:p>
    <w:p w14:paraId="7E566CA5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</w:t>
      </w:r>
    </w:p>
    <w:p w14:paraId="7E566CA6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}</w:t>
      </w:r>
    </w:p>
    <w:p w14:paraId="7E566CA7" w14:textId="77777777" w:rsidR="00A21042" w:rsidRDefault="00A21042" w:rsidP="00A21042">
      <w:pPr>
        <w:pStyle w:val="ppCode"/>
        <w:rPr>
          <w:lang w:val="en-GB" w:bidi="ar-SA"/>
        </w:rPr>
      </w:pPr>
    </w:p>
    <w:p w14:paraId="7E566CA8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stop() {</w:t>
      </w:r>
    </w:p>
    <w:p w14:paraId="7E566CA9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color w:val="0000C0"/>
          <w:lang w:val="en-GB" w:bidi="ar-SA"/>
        </w:rPr>
        <w:t>running</w:t>
      </w:r>
      <w:r>
        <w:rPr>
          <w:lang w:val="en-GB" w:bidi="ar-SA"/>
        </w:rPr>
        <w:t xml:space="preserve"> = </w:t>
      </w:r>
      <w:r>
        <w:rPr>
          <w:b/>
          <w:bCs/>
          <w:color w:val="7F0055"/>
          <w:lang w:val="en-GB" w:bidi="ar-SA"/>
        </w:rPr>
        <w:t>false</w:t>
      </w:r>
      <w:r>
        <w:rPr>
          <w:lang w:val="en-GB" w:bidi="ar-SA"/>
        </w:rPr>
        <w:t>;</w:t>
      </w:r>
    </w:p>
    <w:p w14:paraId="7E566CAA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}</w:t>
      </w:r>
    </w:p>
    <w:p w14:paraId="7E566CAB" w14:textId="77777777" w:rsidR="00A21042" w:rsidRDefault="00A21042" w:rsidP="00A21042">
      <w:pPr>
        <w:pStyle w:val="ppCode"/>
        <w:rPr>
          <w:lang w:val="en-GB" w:bidi="ar-SA"/>
        </w:rPr>
      </w:pPr>
    </w:p>
    <w:p w14:paraId="7E566CAC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start() {</w:t>
      </w:r>
    </w:p>
    <w:p w14:paraId="7E566CAD" w14:textId="77777777" w:rsid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.start();</w:t>
      </w:r>
    </w:p>
    <w:p w14:paraId="7E566CAE" w14:textId="77777777" w:rsidR="00A21042" w:rsidRPr="00A21042" w:rsidRDefault="00A21042" w:rsidP="00A2104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}</w:t>
      </w:r>
    </w:p>
    <w:p w14:paraId="7E566CAF" w14:textId="77777777" w:rsidR="00BB1B61" w:rsidRDefault="00BB1B61" w:rsidP="00BB1B61">
      <w:pPr>
        <w:pStyle w:val="Heading2"/>
        <w:ind w:left="426"/>
      </w:pPr>
      <w:bookmarkStart w:id="15" w:name="_Toc65834768"/>
      <w:r>
        <w:lastRenderedPageBreak/>
        <w:t>Main program</w:t>
      </w:r>
      <w:bookmarkEnd w:id="15"/>
    </w:p>
    <w:p w14:paraId="7E566CB6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 args[]) {</w:t>
      </w:r>
    </w:p>
    <w:p w14:paraId="7E566CB7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Thread.</w:t>
      </w:r>
      <w:r>
        <w:rPr>
          <w:i/>
          <w:iCs/>
          <w:lang w:val="en-GB" w:bidi="ar-SA"/>
        </w:rPr>
        <w:t>currentThread</w:t>
      </w:r>
      <w:r>
        <w:rPr>
          <w:lang w:val="en-GB" w:bidi="ar-SA"/>
        </w:rPr>
        <w:t>().setPriority(Thread.</w:t>
      </w:r>
      <w:r>
        <w:rPr>
          <w:i/>
          <w:iCs/>
          <w:color w:val="0000C0"/>
          <w:lang w:val="en-GB" w:bidi="ar-SA"/>
        </w:rPr>
        <w:t>MAX_PRIORITY</w:t>
      </w:r>
      <w:r>
        <w:rPr>
          <w:lang w:val="en-GB" w:bidi="ar-SA"/>
        </w:rPr>
        <w:t>);</w:t>
      </w:r>
    </w:p>
    <w:p w14:paraId="7E566CB8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clicker hi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clicker(Thread.</w:t>
      </w:r>
      <w:r>
        <w:rPr>
          <w:i/>
          <w:iCs/>
          <w:color w:val="0000C0"/>
          <w:lang w:val="en-GB" w:bidi="ar-SA"/>
        </w:rPr>
        <w:t>NORM_PRIORITY</w:t>
      </w:r>
      <w:r>
        <w:rPr>
          <w:lang w:val="en-GB" w:bidi="ar-SA"/>
        </w:rPr>
        <w:t xml:space="preserve"> + 2);</w:t>
      </w:r>
    </w:p>
    <w:p w14:paraId="7E566CB9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clicker no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clicker(Thread.</w:t>
      </w:r>
      <w:r>
        <w:rPr>
          <w:i/>
          <w:iCs/>
          <w:color w:val="0000C0"/>
          <w:lang w:val="en-GB" w:bidi="ar-SA"/>
        </w:rPr>
        <w:t>NORM_PRIORITY</w:t>
      </w:r>
      <w:r>
        <w:rPr>
          <w:lang w:val="en-GB" w:bidi="ar-SA"/>
        </w:rPr>
        <w:t>);</w:t>
      </w:r>
    </w:p>
    <w:p w14:paraId="7E566CBA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clicker lo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clicker(Thread.</w:t>
      </w:r>
      <w:r>
        <w:rPr>
          <w:i/>
          <w:iCs/>
          <w:color w:val="0000C0"/>
          <w:lang w:val="en-GB" w:bidi="ar-SA"/>
        </w:rPr>
        <w:t>NORM_PRIORITY</w:t>
      </w:r>
      <w:r>
        <w:rPr>
          <w:lang w:val="en-GB" w:bidi="ar-SA"/>
        </w:rPr>
        <w:t xml:space="preserve"> - 2);</w:t>
      </w:r>
    </w:p>
    <w:p w14:paraId="7E566CBB" w14:textId="77777777" w:rsidR="00B61B80" w:rsidRDefault="00B61B80" w:rsidP="00B61B80">
      <w:pPr>
        <w:pStyle w:val="ppCode"/>
        <w:rPr>
          <w:lang w:val="en-GB" w:bidi="ar-SA"/>
        </w:rPr>
      </w:pPr>
    </w:p>
    <w:p w14:paraId="7E566CBC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lo.start();</w:t>
      </w:r>
    </w:p>
    <w:p w14:paraId="7E566CBD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no.start();</w:t>
      </w:r>
    </w:p>
    <w:p w14:paraId="7E566CBE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hi.start();</w:t>
      </w:r>
    </w:p>
    <w:p w14:paraId="7E566CBF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b/>
          <w:bCs/>
          <w:color w:val="7F0055"/>
          <w:lang w:val="en-GB" w:bidi="ar-SA"/>
        </w:rPr>
        <w:t>try</w:t>
      </w:r>
      <w:r>
        <w:rPr>
          <w:lang w:val="en-GB" w:bidi="ar-SA"/>
        </w:rPr>
        <w:t xml:space="preserve"> {</w:t>
      </w:r>
    </w:p>
    <w:p w14:paraId="7E566CC0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Thread.</w:t>
      </w:r>
      <w:r>
        <w:rPr>
          <w:i/>
          <w:iCs/>
          <w:lang w:val="en-GB" w:bidi="ar-SA"/>
        </w:rPr>
        <w:t>sleep</w:t>
      </w:r>
      <w:r>
        <w:rPr>
          <w:lang w:val="en-GB" w:bidi="ar-SA"/>
        </w:rPr>
        <w:t>(5000);</w:t>
      </w:r>
    </w:p>
    <w:p w14:paraId="7E566CC1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 </w:t>
      </w:r>
      <w:r>
        <w:rPr>
          <w:b/>
          <w:bCs/>
          <w:color w:val="7F0055"/>
          <w:lang w:val="en-GB" w:bidi="ar-SA"/>
        </w:rPr>
        <w:t>catch</w:t>
      </w:r>
      <w:r>
        <w:rPr>
          <w:lang w:val="en-GB" w:bidi="ar-SA"/>
        </w:rPr>
        <w:t xml:space="preserve"> (InterruptedException e) {</w:t>
      </w:r>
    </w:p>
    <w:p w14:paraId="7E566CC2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"Main thread interrupted."</w:t>
      </w:r>
      <w:r>
        <w:rPr>
          <w:lang w:val="en-GB" w:bidi="ar-SA"/>
        </w:rPr>
        <w:t>);</w:t>
      </w:r>
    </w:p>
    <w:p w14:paraId="7E566CC3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</w:t>
      </w:r>
    </w:p>
    <w:p w14:paraId="7E566CC4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lang w:val="en-GB" w:bidi="ar-SA"/>
        </w:rPr>
        <w:tab/>
      </w:r>
    </w:p>
    <w:p w14:paraId="7E566CC5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lo.stop();</w:t>
      </w:r>
    </w:p>
    <w:p w14:paraId="7E566CC6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no.stop();</w:t>
      </w:r>
    </w:p>
    <w:p w14:paraId="7E566CC7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hi.stop();</w:t>
      </w:r>
    </w:p>
    <w:p w14:paraId="7E566CC8" w14:textId="77777777" w:rsidR="00B61B80" w:rsidRDefault="00B61B80" w:rsidP="00B61B80">
      <w:pPr>
        <w:pStyle w:val="ppCode"/>
        <w:rPr>
          <w:lang w:val="en-GB" w:bidi="ar-SA"/>
        </w:rPr>
      </w:pPr>
    </w:p>
    <w:p w14:paraId="7E566CC9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color w:val="3F7F5F"/>
          <w:lang w:val="en-GB" w:bidi="ar-SA"/>
        </w:rPr>
        <w:t>// Wait for child threads to terminate.</w:t>
      </w:r>
    </w:p>
    <w:p w14:paraId="7E566CCA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</w:t>
      </w:r>
      <w:r>
        <w:rPr>
          <w:b/>
          <w:bCs/>
          <w:color w:val="7F0055"/>
          <w:lang w:val="en-GB" w:bidi="ar-SA"/>
        </w:rPr>
        <w:t>try</w:t>
      </w:r>
      <w:r>
        <w:rPr>
          <w:lang w:val="en-GB" w:bidi="ar-SA"/>
        </w:rPr>
        <w:t xml:space="preserve"> {</w:t>
      </w:r>
    </w:p>
    <w:p w14:paraId="7E566CCB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hi.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.join();</w:t>
      </w:r>
    </w:p>
    <w:p w14:paraId="7E566CCC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no.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.join();</w:t>
      </w:r>
    </w:p>
    <w:p w14:paraId="7E566CCD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lo.</w:t>
      </w:r>
      <w:r>
        <w:rPr>
          <w:color w:val="0000C0"/>
          <w:lang w:val="en-GB" w:bidi="ar-SA"/>
        </w:rPr>
        <w:t>t</w:t>
      </w:r>
      <w:r>
        <w:rPr>
          <w:lang w:val="en-GB" w:bidi="ar-SA"/>
        </w:rPr>
        <w:t>.join();</w:t>
      </w:r>
    </w:p>
    <w:p w14:paraId="7E566CCE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 </w:t>
      </w:r>
      <w:r>
        <w:rPr>
          <w:b/>
          <w:bCs/>
          <w:color w:val="7F0055"/>
          <w:lang w:val="en-GB" w:bidi="ar-SA"/>
        </w:rPr>
        <w:t>catch</w:t>
      </w:r>
      <w:r>
        <w:rPr>
          <w:lang w:val="en-GB" w:bidi="ar-SA"/>
        </w:rPr>
        <w:t xml:space="preserve"> (InterruptedException e) {</w:t>
      </w:r>
    </w:p>
    <w:p w14:paraId="7E566CCF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"InterruptedException caught"</w:t>
      </w:r>
      <w:r>
        <w:rPr>
          <w:lang w:val="en-GB" w:bidi="ar-SA"/>
        </w:rPr>
        <w:t>);</w:t>
      </w:r>
    </w:p>
    <w:p w14:paraId="7E566CD0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</w:t>
      </w:r>
    </w:p>
    <w:p w14:paraId="7E566CD1" w14:textId="77777777" w:rsidR="00B61B80" w:rsidRDefault="00B61B80" w:rsidP="00B61B80">
      <w:pPr>
        <w:pStyle w:val="ppCode"/>
        <w:rPr>
          <w:lang w:val="en-GB" w:bidi="ar-SA"/>
        </w:rPr>
      </w:pPr>
    </w:p>
    <w:p w14:paraId="7E566CD2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"Low-priority thread   : "</w:t>
      </w:r>
      <w:r>
        <w:rPr>
          <w:lang w:val="en-GB" w:bidi="ar-SA"/>
        </w:rPr>
        <w:t xml:space="preserve"> + lo.</w:t>
      </w:r>
      <w:r>
        <w:rPr>
          <w:color w:val="0000C0"/>
          <w:lang w:val="en-GB" w:bidi="ar-SA"/>
        </w:rPr>
        <w:t>click</w:t>
      </w:r>
      <w:r>
        <w:rPr>
          <w:lang w:val="en-GB" w:bidi="ar-SA"/>
        </w:rPr>
        <w:t>);</w:t>
      </w:r>
    </w:p>
    <w:p w14:paraId="7E566CD3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"Normal-priority thread: "</w:t>
      </w:r>
      <w:r>
        <w:rPr>
          <w:lang w:val="en-GB" w:bidi="ar-SA"/>
        </w:rPr>
        <w:t xml:space="preserve"> + no.</w:t>
      </w:r>
      <w:r>
        <w:rPr>
          <w:color w:val="0000C0"/>
          <w:lang w:val="en-GB" w:bidi="ar-SA"/>
        </w:rPr>
        <w:t>click</w:t>
      </w:r>
      <w:r>
        <w:rPr>
          <w:lang w:val="en-GB" w:bidi="ar-SA"/>
        </w:rPr>
        <w:t>);</w:t>
      </w:r>
    </w:p>
    <w:p w14:paraId="7E566CD4" w14:textId="77777777" w:rsidR="00B61B80" w:rsidRDefault="00B61B80" w:rsidP="00B61B80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"High-priority thread  : "</w:t>
      </w:r>
      <w:r>
        <w:rPr>
          <w:lang w:val="en-GB" w:bidi="ar-SA"/>
        </w:rPr>
        <w:t xml:space="preserve"> + hi.</w:t>
      </w:r>
      <w:r>
        <w:rPr>
          <w:color w:val="0000C0"/>
          <w:lang w:val="en-GB" w:bidi="ar-SA"/>
        </w:rPr>
        <w:t>click</w:t>
      </w:r>
      <w:r>
        <w:rPr>
          <w:lang w:val="en-GB" w:bidi="ar-SA"/>
        </w:rPr>
        <w:t>);</w:t>
      </w:r>
    </w:p>
    <w:p w14:paraId="7E566CD5" w14:textId="77777777" w:rsidR="00B61B80" w:rsidRPr="00B61B80" w:rsidRDefault="00B61B80" w:rsidP="00B61B80">
      <w:pPr>
        <w:pStyle w:val="ppCode"/>
      </w:pPr>
      <w:r>
        <w:rPr>
          <w:lang w:val="en-GB" w:bidi="ar-SA"/>
        </w:rPr>
        <w:tab/>
        <w:t xml:space="preserve">  }</w:t>
      </w:r>
    </w:p>
    <w:p w14:paraId="7E566CD6" w14:textId="77777777" w:rsidR="00BB1B61" w:rsidRPr="00E9112B" w:rsidRDefault="00B61B80" w:rsidP="00B61B80">
      <w:pPr>
        <w:pStyle w:val="Heading2"/>
        <w:ind w:left="426"/>
      </w:pPr>
      <w:r>
        <w:lastRenderedPageBreak/>
        <w:t xml:space="preserve"> </w:t>
      </w:r>
      <w:bookmarkStart w:id="16" w:name="_Toc65834769"/>
      <w:r w:rsidR="00BB1B61">
        <w:t>Execute your program</w:t>
      </w:r>
      <w:bookmarkEnd w:id="16"/>
    </w:p>
    <w:p w14:paraId="7E566CD9" w14:textId="77777777" w:rsidR="008D080B" w:rsidRDefault="00EA36BA" w:rsidP="007A585B">
      <w:pPr>
        <w:jc w:val="center"/>
      </w:pPr>
      <w:r w:rsidRPr="007A585B">
        <w:rPr>
          <w:noProof/>
          <w:lang w:bidi="ar-SA"/>
        </w:rPr>
        <w:drawing>
          <wp:inline distT="0" distB="0" distL="0" distR="0" wp14:anchorId="7E566DB0" wp14:editId="7E566DB1">
            <wp:extent cx="4562475" cy="141922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CDA" w14:textId="77777777" w:rsidR="00F564A8" w:rsidRDefault="005E0513" w:rsidP="00671EB4">
      <w:pPr>
        <w:pStyle w:val="Heading3"/>
        <w:numPr>
          <w:ilvl w:val="0"/>
          <w:numId w:val="43"/>
        </w:numPr>
      </w:pPr>
      <w:r>
        <w:t>Set other priori</w:t>
      </w:r>
      <w:r w:rsidR="008279D3">
        <w:t>ty</w:t>
      </w:r>
      <w:r w:rsidR="00201B2C">
        <w:t xml:space="preserve"> for each thread </w:t>
      </w:r>
      <w:r w:rsidR="008279D3">
        <w:t>and see the output result.</w:t>
      </w:r>
    </w:p>
    <w:p w14:paraId="7E566CDB" w14:textId="77777777" w:rsidR="00484200" w:rsidRDefault="00484200" w:rsidP="00484200">
      <w:pPr>
        <w:pStyle w:val="Header1"/>
      </w:pPr>
      <w:bookmarkStart w:id="17" w:name="_Toc65834770"/>
      <w:r>
        <w:t>Synchronization</w:t>
      </w:r>
      <w:bookmarkEnd w:id="17"/>
    </w:p>
    <w:p w14:paraId="7E566CDC" w14:textId="77777777" w:rsidR="00484200" w:rsidRPr="00D85AD9" w:rsidRDefault="00484200" w:rsidP="00484200">
      <w:r>
        <w:t xml:space="preserve">The </w:t>
      </w:r>
      <w:r w:rsidRPr="00D85AD9">
        <w:t xml:space="preserve">program </w:t>
      </w:r>
      <w:r>
        <w:t>in this exercise will demonstrate</w:t>
      </w:r>
      <w:r w:rsidRPr="00D85AD9">
        <w:t xml:space="preserve"> the usage of synchronization to count the number of</w:t>
      </w:r>
      <w:r>
        <w:t xml:space="preserve"> </w:t>
      </w:r>
      <w:r w:rsidRPr="00D85AD9">
        <w:t xml:space="preserve">prime integers between </w:t>
      </w:r>
      <w:r w:rsidR="00731CB7">
        <w:t>0</w:t>
      </w:r>
      <w:r w:rsidRPr="00D85AD9">
        <w:t xml:space="preserve"> and </w:t>
      </w:r>
      <w:r w:rsidR="00323AEB">
        <w:t>1000000</w:t>
      </w:r>
      <w:r w:rsidRPr="00D85AD9">
        <w:t>. The work can be divided among one</w:t>
      </w:r>
      <w:r>
        <w:t xml:space="preserve"> </w:t>
      </w:r>
      <w:r w:rsidRPr="00D85AD9">
        <w:t xml:space="preserve"> to five threads, where the number of threads required to search the prime</w:t>
      </w:r>
      <w:r>
        <w:t xml:space="preserve"> </w:t>
      </w:r>
      <w:r w:rsidRPr="00D85AD9">
        <w:t>numbers will be decided by the user.</w:t>
      </w:r>
    </w:p>
    <w:p w14:paraId="7E566CDD" w14:textId="77777777" w:rsidR="00484200" w:rsidRDefault="00484200" w:rsidP="00D95CFD">
      <w:pPr>
        <w:pStyle w:val="Heading2"/>
        <w:numPr>
          <w:ilvl w:val="0"/>
          <w:numId w:val="28"/>
        </w:numPr>
        <w:ind w:left="426"/>
      </w:pPr>
      <w:bookmarkStart w:id="18" w:name="_Toc65834771"/>
      <w:r w:rsidRPr="00EF5122">
        <w:t xml:space="preserve">Create </w:t>
      </w:r>
      <w:r w:rsidRPr="0005652A">
        <w:t>CountPrimesThread</w:t>
      </w:r>
      <w:r w:rsidRPr="00EF5122">
        <w:t xml:space="preserve"> class extending</w:t>
      </w:r>
      <w:r>
        <w:t xml:space="preserve"> Thread class</w:t>
      </w:r>
      <w:bookmarkEnd w:id="18"/>
    </w:p>
    <w:p w14:paraId="7E566CE4" w14:textId="77777777" w:rsidR="00EB5699" w:rsidRPr="00AC3BD3" w:rsidRDefault="00EB5699" w:rsidP="00D95CFD">
      <w:pPr>
        <w:pStyle w:val="Heading3"/>
        <w:numPr>
          <w:ilvl w:val="0"/>
          <w:numId w:val="39"/>
        </w:numPr>
        <w:rPr>
          <w:rFonts w:eastAsia="Times New Roman"/>
          <w:lang w:val="en-GB" w:bidi="ar-SA"/>
        </w:rPr>
      </w:pPr>
      <w:r w:rsidRPr="00AC3BD3">
        <w:rPr>
          <w:rFonts w:eastAsia="Times New Roman"/>
          <w:lang w:val="en-GB" w:bidi="ar-SA"/>
        </w:rPr>
        <w:t>Class  variables</w:t>
      </w:r>
    </w:p>
    <w:p w14:paraId="7E566CE5" w14:textId="77777777" w:rsidR="004247B5" w:rsidRDefault="004247B5" w:rsidP="0042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</w:t>
      </w:r>
      <w:r>
        <w:rPr>
          <w:rFonts w:ascii="Courier New" w:eastAsia="Times New Roman" w:hAnsi="Courier New" w:cs="Courier New"/>
          <w:color w:val="3F7F5F"/>
          <w:sz w:val="20"/>
          <w:szCs w:val="20"/>
          <w:lang w:val="en-GB" w:bidi="ar-SA"/>
        </w:rPr>
        <w:t xml:space="preserve">//Variable to store the number of primes in a specified range of </w:t>
      </w:r>
    </w:p>
    <w:p w14:paraId="7E566CE6" w14:textId="77777777" w:rsidR="004247B5" w:rsidRDefault="004247B5" w:rsidP="0042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count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= 0;</w:t>
      </w:r>
    </w:p>
    <w:p w14:paraId="7E566CE7" w14:textId="77777777" w:rsidR="004247B5" w:rsidRDefault="004247B5" w:rsidP="0042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color w:val="3F7F5F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</w:t>
      </w:r>
      <w:r>
        <w:rPr>
          <w:rFonts w:ascii="Courier New" w:eastAsia="Times New Roman" w:hAnsi="Courier New" w:cs="Courier New"/>
          <w:color w:val="3F7F5F"/>
          <w:sz w:val="20"/>
          <w:szCs w:val="20"/>
          <w:lang w:val="en-GB" w:bidi="ar-SA"/>
        </w:rPr>
        <w:t>// Variable to store the range of minimum and maximum integer value</w:t>
      </w:r>
    </w:p>
    <w:p w14:paraId="7E566CE8" w14:textId="77777777" w:rsidR="004247B5" w:rsidRDefault="004247B5" w:rsidP="004247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,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max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7E566CE9" w14:textId="77777777" w:rsidR="00484200" w:rsidRPr="00F80AF7" w:rsidRDefault="00484200" w:rsidP="00EB5699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lastRenderedPageBreak/>
        <w:t>Create constructors</w:t>
      </w:r>
    </w:p>
    <w:p w14:paraId="7E566CEA" w14:textId="77777777" w:rsidR="00484200" w:rsidRPr="008547B6" w:rsidRDefault="00484200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public</w:t>
      </w:r>
      <w:r w:rsidRPr="008547B6">
        <w:rPr>
          <w:rFonts w:ascii="Courier New" w:hAnsi="Courier New" w:cs="Courier New"/>
          <w:lang w:val="en-GB" w:bidi="ar-SA"/>
        </w:rPr>
        <w:t xml:space="preserve"> CountPrimesThread(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int</w:t>
      </w:r>
      <w:r w:rsidRPr="008547B6">
        <w:rPr>
          <w:rFonts w:ascii="Courier New" w:hAnsi="Courier New" w:cs="Courier New"/>
          <w:lang w:val="en-GB" w:bidi="ar-SA"/>
        </w:rPr>
        <w:t xml:space="preserve"> min,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int</w:t>
      </w:r>
      <w:r w:rsidRPr="008547B6">
        <w:rPr>
          <w:rFonts w:ascii="Courier New" w:hAnsi="Courier New" w:cs="Courier New"/>
          <w:lang w:val="en-GB" w:bidi="ar-SA"/>
        </w:rPr>
        <w:t xml:space="preserve"> max) {</w:t>
      </w:r>
    </w:p>
    <w:p w14:paraId="7E566CEB" w14:textId="77777777" w:rsidR="00484200" w:rsidRPr="008547B6" w:rsidRDefault="00484200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   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this</w:t>
      </w:r>
      <w:r w:rsidRPr="008547B6">
        <w:rPr>
          <w:rFonts w:ascii="Courier New" w:hAnsi="Courier New" w:cs="Courier New"/>
          <w:lang w:val="en-GB" w:bidi="ar-SA"/>
        </w:rPr>
        <w:t>.</w:t>
      </w:r>
      <w:r w:rsidRPr="008547B6">
        <w:rPr>
          <w:rFonts w:ascii="Courier New" w:hAnsi="Courier New" w:cs="Courier New"/>
          <w:color w:val="0000C0"/>
          <w:lang w:val="en-GB" w:bidi="ar-SA"/>
        </w:rPr>
        <w:t>min</w:t>
      </w:r>
      <w:r w:rsidRPr="008547B6">
        <w:rPr>
          <w:rFonts w:ascii="Courier New" w:hAnsi="Courier New" w:cs="Courier New"/>
          <w:lang w:val="en-GB" w:bidi="ar-SA"/>
        </w:rPr>
        <w:t xml:space="preserve"> = min;</w:t>
      </w:r>
    </w:p>
    <w:p w14:paraId="7E566CEC" w14:textId="77777777" w:rsidR="00484200" w:rsidRPr="008547B6" w:rsidRDefault="00484200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   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this</w:t>
      </w:r>
      <w:r w:rsidRPr="008547B6">
        <w:rPr>
          <w:rFonts w:ascii="Courier New" w:hAnsi="Courier New" w:cs="Courier New"/>
          <w:lang w:val="en-GB" w:bidi="ar-SA"/>
        </w:rPr>
        <w:t>.</w:t>
      </w:r>
      <w:r w:rsidRPr="008547B6">
        <w:rPr>
          <w:rFonts w:ascii="Courier New" w:hAnsi="Courier New" w:cs="Courier New"/>
          <w:color w:val="0000C0"/>
          <w:lang w:val="en-GB" w:bidi="ar-SA"/>
        </w:rPr>
        <w:t>max</w:t>
      </w:r>
      <w:r w:rsidRPr="008547B6">
        <w:rPr>
          <w:rFonts w:ascii="Courier New" w:hAnsi="Courier New" w:cs="Courier New"/>
          <w:lang w:val="en-GB" w:bidi="ar-SA"/>
        </w:rPr>
        <w:t xml:space="preserve"> = max;</w:t>
      </w:r>
    </w:p>
    <w:p w14:paraId="7E566CED" w14:textId="77777777" w:rsidR="00484200" w:rsidRPr="008547B6" w:rsidRDefault="00484200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}</w:t>
      </w:r>
    </w:p>
    <w:p w14:paraId="7E566CEE" w14:textId="77777777" w:rsidR="00AC3BD3" w:rsidRDefault="00AC3BD3" w:rsidP="00AC3BD3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isPrime() method is invoked to test whether x is a prime number or not.</w:t>
      </w:r>
    </w:p>
    <w:p w14:paraId="7E566CEF" w14:textId="77777777" w:rsidR="00AC3BD3" w:rsidRPr="008547B6" w:rsidRDefault="00AC3BD3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private</w:t>
      </w:r>
      <w:r w:rsidRPr="008547B6">
        <w:rPr>
          <w:rFonts w:ascii="Courier New" w:hAnsi="Courier New" w:cs="Courier New"/>
          <w:lang w:val="en-GB" w:bidi="ar-SA"/>
        </w:rPr>
        <w:t xml:space="preserve">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static</w:t>
      </w:r>
      <w:r w:rsidRPr="008547B6">
        <w:rPr>
          <w:rFonts w:ascii="Courier New" w:hAnsi="Courier New" w:cs="Courier New"/>
          <w:lang w:val="en-GB" w:bidi="ar-SA"/>
        </w:rPr>
        <w:t xml:space="preserve">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boolean</w:t>
      </w:r>
      <w:r w:rsidRPr="008547B6">
        <w:rPr>
          <w:rFonts w:ascii="Courier New" w:hAnsi="Courier New" w:cs="Courier New"/>
          <w:lang w:val="en-GB" w:bidi="ar-SA"/>
        </w:rPr>
        <w:t xml:space="preserve"> isPrime(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int</w:t>
      </w:r>
      <w:r w:rsidRPr="008547B6">
        <w:rPr>
          <w:rFonts w:ascii="Courier New" w:hAnsi="Courier New" w:cs="Courier New"/>
          <w:lang w:val="en-GB" w:bidi="ar-SA"/>
        </w:rPr>
        <w:t xml:space="preserve"> x) {</w:t>
      </w:r>
    </w:p>
    <w:p w14:paraId="7E566CF0" w14:textId="77777777" w:rsidR="00AC3BD3" w:rsidRPr="008547B6" w:rsidRDefault="00AC3BD3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   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int</w:t>
      </w:r>
      <w:r w:rsidRPr="008547B6">
        <w:rPr>
          <w:rFonts w:ascii="Courier New" w:hAnsi="Courier New" w:cs="Courier New"/>
          <w:lang w:val="en-GB" w:bidi="ar-SA"/>
        </w:rPr>
        <w:t xml:space="preserve"> top = (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int</w:t>
      </w:r>
      <w:r w:rsidRPr="008547B6">
        <w:rPr>
          <w:rFonts w:ascii="Courier New" w:hAnsi="Courier New" w:cs="Courier New"/>
          <w:lang w:val="en-GB" w:bidi="ar-SA"/>
        </w:rPr>
        <w:t>)Math.</w:t>
      </w:r>
      <w:r w:rsidRPr="008547B6">
        <w:rPr>
          <w:rFonts w:ascii="Courier New" w:hAnsi="Courier New" w:cs="Courier New"/>
          <w:i/>
          <w:iCs/>
          <w:lang w:val="en-GB" w:bidi="ar-SA"/>
        </w:rPr>
        <w:t>sqrt</w:t>
      </w:r>
      <w:r w:rsidRPr="008547B6">
        <w:rPr>
          <w:rFonts w:ascii="Courier New" w:hAnsi="Courier New" w:cs="Courier New"/>
          <w:lang w:val="en-GB" w:bidi="ar-SA"/>
        </w:rPr>
        <w:t>(x);</w:t>
      </w:r>
    </w:p>
    <w:p w14:paraId="7E566CF1" w14:textId="77777777" w:rsidR="00AC3BD3" w:rsidRPr="008E668E" w:rsidRDefault="00AC3BD3" w:rsidP="008547B6">
      <w:pPr>
        <w:pStyle w:val="ppCode"/>
        <w:ind w:left="0"/>
        <w:rPr>
          <w:rFonts w:ascii="Courier New" w:hAnsi="Courier New" w:cs="Courier New"/>
          <w:lang w:val="nb-NO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    </w:t>
      </w:r>
      <w:r w:rsidRPr="008E668E">
        <w:rPr>
          <w:rFonts w:ascii="Courier New" w:hAnsi="Courier New" w:cs="Courier New"/>
          <w:b/>
          <w:bCs/>
          <w:color w:val="7F0055"/>
          <w:lang w:val="nb-NO" w:bidi="ar-SA"/>
        </w:rPr>
        <w:t>for</w:t>
      </w:r>
      <w:r w:rsidRPr="008E668E">
        <w:rPr>
          <w:rFonts w:ascii="Courier New" w:hAnsi="Courier New" w:cs="Courier New"/>
          <w:lang w:val="nb-NO" w:bidi="ar-SA"/>
        </w:rPr>
        <w:t>(</w:t>
      </w:r>
      <w:r w:rsidRPr="008E668E">
        <w:rPr>
          <w:rFonts w:ascii="Courier New" w:hAnsi="Courier New" w:cs="Courier New"/>
          <w:b/>
          <w:bCs/>
          <w:color w:val="7F0055"/>
          <w:lang w:val="nb-NO" w:bidi="ar-SA"/>
        </w:rPr>
        <w:t>int</w:t>
      </w:r>
      <w:r w:rsidRPr="008E668E">
        <w:rPr>
          <w:rFonts w:ascii="Courier New" w:hAnsi="Courier New" w:cs="Courier New"/>
          <w:lang w:val="nb-NO" w:bidi="ar-SA"/>
        </w:rPr>
        <w:t xml:space="preserve"> i = 2;i &lt;= top;i++)</w:t>
      </w:r>
    </w:p>
    <w:p w14:paraId="7E566CF2" w14:textId="77777777" w:rsidR="00AC3BD3" w:rsidRPr="008547B6" w:rsidRDefault="00AC3BD3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E668E">
        <w:rPr>
          <w:rFonts w:ascii="Courier New" w:hAnsi="Courier New" w:cs="Courier New"/>
          <w:lang w:val="nb-NO" w:bidi="ar-SA"/>
        </w:rPr>
        <w:t xml:space="preserve">           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if</w:t>
      </w:r>
      <w:r w:rsidRPr="008547B6">
        <w:rPr>
          <w:rFonts w:ascii="Courier New" w:hAnsi="Courier New" w:cs="Courier New"/>
          <w:lang w:val="en-GB" w:bidi="ar-SA"/>
        </w:rPr>
        <w:t>(x % i == 0)</w:t>
      </w:r>
    </w:p>
    <w:p w14:paraId="7E566CF3" w14:textId="77777777" w:rsidR="00AC3BD3" w:rsidRPr="008547B6" w:rsidRDefault="00AC3BD3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           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return</w:t>
      </w:r>
      <w:r w:rsidRPr="008547B6">
        <w:rPr>
          <w:rFonts w:ascii="Courier New" w:hAnsi="Courier New" w:cs="Courier New"/>
          <w:lang w:val="en-GB" w:bidi="ar-SA"/>
        </w:rPr>
        <w:t xml:space="preserve">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false</w:t>
      </w:r>
      <w:r w:rsidRPr="008547B6">
        <w:rPr>
          <w:rFonts w:ascii="Courier New" w:hAnsi="Courier New" w:cs="Courier New"/>
          <w:lang w:val="en-GB" w:bidi="ar-SA"/>
        </w:rPr>
        <w:t>;</w:t>
      </w:r>
    </w:p>
    <w:p w14:paraId="7E566CF4" w14:textId="77777777" w:rsidR="00AC3BD3" w:rsidRPr="008547B6" w:rsidRDefault="00AC3BD3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   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return</w:t>
      </w:r>
      <w:r w:rsidRPr="008547B6">
        <w:rPr>
          <w:rFonts w:ascii="Courier New" w:hAnsi="Courier New" w:cs="Courier New"/>
          <w:lang w:val="en-GB" w:bidi="ar-SA"/>
        </w:rPr>
        <w:t xml:space="preserve"> </w:t>
      </w:r>
      <w:r w:rsidRPr="008547B6">
        <w:rPr>
          <w:rFonts w:ascii="Courier New" w:hAnsi="Courier New" w:cs="Courier New"/>
          <w:b/>
          <w:bCs/>
          <w:color w:val="7F0055"/>
          <w:lang w:val="en-GB" w:bidi="ar-SA"/>
        </w:rPr>
        <w:t>true</w:t>
      </w:r>
      <w:r w:rsidRPr="008547B6">
        <w:rPr>
          <w:rFonts w:ascii="Courier New" w:hAnsi="Courier New" w:cs="Courier New"/>
          <w:lang w:val="en-GB" w:bidi="ar-SA"/>
        </w:rPr>
        <w:t>;</w:t>
      </w:r>
    </w:p>
    <w:p w14:paraId="7E566CF5" w14:textId="77777777" w:rsidR="00AC3BD3" w:rsidRPr="008547B6" w:rsidRDefault="00AC3BD3" w:rsidP="008547B6">
      <w:pPr>
        <w:pStyle w:val="ppCode"/>
        <w:ind w:left="0"/>
        <w:rPr>
          <w:rFonts w:ascii="Courier New" w:hAnsi="Courier New" w:cs="Courier New"/>
          <w:lang w:val="en-GB" w:bidi="ar-SA"/>
        </w:rPr>
      </w:pPr>
      <w:r w:rsidRPr="008547B6">
        <w:rPr>
          <w:rFonts w:ascii="Courier New" w:hAnsi="Courier New" w:cs="Courier New"/>
          <w:lang w:val="en-GB" w:bidi="ar-SA"/>
        </w:rPr>
        <w:t xml:space="preserve">    }</w:t>
      </w:r>
    </w:p>
    <w:p w14:paraId="7E566CF6" w14:textId="77777777" w:rsidR="00AC3BD3" w:rsidRDefault="00AC3BD3" w:rsidP="00AC3BD3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 xml:space="preserve">countPrimes()  method is invoked to count the primes between </w:t>
      </w:r>
      <w:r>
        <w:rPr>
          <w:rFonts w:eastAsia="Times New Roman"/>
          <w:u w:val="single"/>
          <w:lang w:val="en-GB" w:bidi="ar-SA"/>
        </w:rPr>
        <w:t>min</w:t>
      </w:r>
      <w:r>
        <w:rPr>
          <w:rFonts w:eastAsia="Times New Roman"/>
          <w:lang w:val="en-GB" w:bidi="ar-SA"/>
        </w:rPr>
        <w:t xml:space="preserve"> and max, inclusive.</w:t>
      </w:r>
    </w:p>
    <w:p w14:paraId="7E566CF7" w14:textId="77777777" w:rsidR="00CD7912" w:rsidRDefault="00CD7912" w:rsidP="00CD7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countPrimes(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min,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max) {</w:t>
      </w:r>
    </w:p>
    <w:p w14:paraId="7E566CF8" w14:textId="77777777" w:rsidR="00CD7912" w:rsidRDefault="00CD7912" w:rsidP="00CD7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i = min;i &lt;= max;i++)</w:t>
      </w:r>
    </w:p>
    <w:p w14:paraId="7E566CF9" w14:textId="77777777" w:rsidR="00CD7912" w:rsidRDefault="00CD7912" w:rsidP="00CD7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bidi="ar-SA"/>
        </w:rPr>
        <w:t>isPrime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(i))</w:t>
      </w:r>
    </w:p>
    <w:p w14:paraId="7E566CFA" w14:textId="77777777" w:rsidR="00CD7912" w:rsidRDefault="00CD7912" w:rsidP="00CD7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   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count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++;</w:t>
      </w:r>
    </w:p>
    <w:p w14:paraId="7E566CFB" w14:textId="77777777" w:rsidR="00CD7912" w:rsidRDefault="00CD7912" w:rsidP="00CD7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}</w:t>
      </w:r>
    </w:p>
    <w:p w14:paraId="7E566CFC" w14:textId="77777777" w:rsidR="00AC3BD3" w:rsidRDefault="00AC3BD3" w:rsidP="00AC3BD3">
      <w:pPr>
        <w:pStyle w:val="Heading3"/>
        <w:rPr>
          <w:szCs w:val="20"/>
          <w:lang w:bidi="ar-SA"/>
        </w:rPr>
      </w:pPr>
      <w:r>
        <w:rPr>
          <w:szCs w:val="20"/>
          <w:lang w:bidi="ar-SA"/>
        </w:rPr>
        <w:t>Run() method</w:t>
      </w:r>
      <w:r w:rsidRPr="0045726B">
        <w:rPr>
          <w:szCs w:val="20"/>
          <w:lang w:bidi="ar-SA"/>
        </w:rPr>
        <w:t xml:space="preserve"> is invoked to output a message about the number of primes</w:t>
      </w:r>
      <w:r w:rsidRPr="0045726B">
        <w:rPr>
          <w:lang w:bidi="ar-SA"/>
        </w:rPr>
        <w:t xml:space="preserve"> </w:t>
      </w:r>
      <w:r w:rsidRPr="0045726B">
        <w:rPr>
          <w:szCs w:val="20"/>
          <w:lang w:bidi="ar-SA"/>
        </w:rPr>
        <w:t>that it has found, and it adds its count.</w:t>
      </w:r>
    </w:p>
    <w:p w14:paraId="7E566CFD" w14:textId="77777777" w:rsidR="008547B6" w:rsidRDefault="008547B6" w:rsidP="00854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run() {</w:t>
      </w:r>
    </w:p>
    <w:p w14:paraId="7E566CFE" w14:textId="77777777" w:rsidR="008547B6" w:rsidRDefault="008547B6" w:rsidP="00854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bidi="ar-SA"/>
        </w:rPr>
        <w:t>countPrimes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,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max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7E566CFF" w14:textId="77777777" w:rsidR="008547B6" w:rsidRDefault="008547B6" w:rsidP="00854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.println(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"There are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count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 primes between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</w:t>
      </w:r>
    </w:p>
    <w:p w14:paraId="7E566D00" w14:textId="77777777" w:rsidR="008547B6" w:rsidRDefault="008547B6" w:rsidP="00854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   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 and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max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7E566D01" w14:textId="77777777" w:rsidR="008547B6" w:rsidRDefault="008547B6" w:rsidP="00854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}</w:t>
      </w:r>
      <w:r w:rsidR="00484200">
        <w:rPr>
          <w:lang w:val="en-GB" w:bidi="ar-SA"/>
        </w:rPr>
        <w:t xml:space="preserve">    </w:t>
      </w:r>
    </w:p>
    <w:p w14:paraId="7E566D02" w14:textId="77777777" w:rsidR="00484200" w:rsidRDefault="00484200" w:rsidP="00484200">
      <w:pPr>
        <w:pStyle w:val="Heading2"/>
        <w:ind w:left="426"/>
      </w:pPr>
      <w:bookmarkStart w:id="19" w:name="_Toc65834772"/>
      <w:r>
        <w:t>Create a running Program</w:t>
      </w:r>
      <w:bookmarkEnd w:id="19"/>
    </w:p>
    <w:p w14:paraId="7E566D08" w14:textId="77777777" w:rsidR="00CF3DC7" w:rsidRPr="005D1D3D" w:rsidRDefault="002F0855" w:rsidP="005D1D3D">
      <w:pPr>
        <w:pStyle w:val="Heading3"/>
        <w:numPr>
          <w:ilvl w:val="0"/>
          <w:numId w:val="42"/>
        </w:numPr>
        <w:rPr>
          <w:rFonts w:eastAsia="Times New Roman"/>
          <w:lang w:val="en-GB" w:bidi="ar-SA"/>
        </w:rPr>
      </w:pPr>
      <w:r w:rsidRPr="005D1D3D">
        <w:rPr>
          <w:rFonts w:eastAsia="Times New Roman"/>
          <w:lang w:val="en-GB" w:bidi="ar-SA"/>
        </w:rPr>
        <w:t xml:space="preserve">Write a </w:t>
      </w:r>
      <w:r w:rsidR="00CF3DC7" w:rsidRPr="005D1D3D">
        <w:rPr>
          <w:rFonts w:eastAsia="Times New Roman"/>
          <w:lang w:val="en-GB" w:bidi="ar-SA"/>
        </w:rPr>
        <w:t xml:space="preserve">CountPrimesWithThreads() </w:t>
      </w:r>
      <w:r w:rsidRPr="005D1D3D">
        <w:rPr>
          <w:rFonts w:eastAsia="Times New Roman"/>
          <w:lang w:val="en-GB" w:bidi="ar-SA"/>
        </w:rPr>
        <w:t>to create thread to count prime numbers</w:t>
      </w:r>
    </w:p>
    <w:p w14:paraId="7E566D09" w14:textId="77777777" w:rsidR="00CF3DC7" w:rsidRDefault="002F0855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 w:rsidR="00CF3DC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 w:rsidR="00CF3DC7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="00CF3DC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 w:rsidR="00CF3DC7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 w:rsidR="00CF3DC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 w:rsidR="00CF3DC7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countPrimesWithThreads(</w:t>
      </w:r>
      <w:r w:rsidR="00CF3DC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 w:rsidR="00CF3DC7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numberOfThreads) {</w:t>
      </w:r>
    </w:p>
    <w:p w14:paraId="7E566D0A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start =0;</w:t>
      </w:r>
    </w:p>
    <w:p w14:paraId="7E566D0B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to =1000000;</w:t>
      </w:r>
    </w:p>
    <w:p w14:paraId="7E566D0C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increment = to/numberOfThreads;</w:t>
      </w:r>
    </w:p>
    <w:p w14:paraId="7E566D0D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.println(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"\nCounting primes between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(start+1) +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 and "</w:t>
      </w:r>
    </w:p>
    <w:p w14:paraId="7E566D0E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    + to +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 using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numberOfThreads +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 threads.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</w:t>
      </w:r>
    </w:p>
    <w:p w14:paraId="7E566D0F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   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"Please wait...\n"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7E566D10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long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startTime = System.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bidi="ar-SA"/>
        </w:rPr>
        <w:t>currentTimeMillis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();</w:t>
      </w:r>
    </w:p>
    <w:p w14:paraId="7E566D11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CountPrimesThread[] worker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CountPrimesThread[numberOfThreads];</w:t>
      </w:r>
    </w:p>
    <w:p w14:paraId="7E566D12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</w:p>
    <w:p w14:paraId="7E566D13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i = 0;i &lt; numberOfThreads;i++)</w:t>
      </w:r>
    </w:p>
    <w:p w14:paraId="7E566D14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worker[i]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CountPrimesThread(start+i*increment+1,</w:t>
      </w:r>
    </w:p>
    <w:p w14:paraId="7E566D15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        start+(i+1)*increment);</w:t>
      </w:r>
    </w:p>
    <w:p w14:paraId="7E566D16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</w:p>
    <w:p w14:paraId="7E566D17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i = 0;i &lt; numberOfThreads;i++)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</w:p>
    <w:p w14:paraId="7E566D18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worker[i].start();</w:t>
      </w:r>
    </w:p>
    <w:p w14:paraId="7E566D19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</w:p>
    <w:p w14:paraId="7E566D1A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i = 0;i &lt; numberOfThreads;i++) {</w:t>
      </w:r>
    </w:p>
    <w:p w14:paraId="7E566D1B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(worker[i].isAlive()) {</w:t>
      </w:r>
    </w:p>
    <w:p w14:paraId="7E566D1C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try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{</w:t>
      </w:r>
    </w:p>
    <w:p w14:paraId="7E566D1D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        worker[i].join();</w:t>
      </w:r>
    </w:p>
    <w:p w14:paraId="7E566D1E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    }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catch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(InterruptedException e) {</w:t>
      </w:r>
    </w:p>
    <w:p w14:paraId="7E566D1F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    }</w:t>
      </w:r>
    </w:p>
    <w:p w14:paraId="7E566D20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}</w:t>
      </w:r>
    </w:p>
    <w:p w14:paraId="7E566D21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}</w:t>
      </w:r>
    </w:p>
    <w:p w14:paraId="7E566D22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long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elapsedTime = System.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bidi="ar-SA"/>
        </w:rPr>
        <w:t>currentTimeMillis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() - startTime;</w:t>
      </w:r>
    </w:p>
    <w:p w14:paraId="7E566D23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.println(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"\nTotal elapsed time: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(elapsedTime/1000.0) +</w:t>
      </w:r>
    </w:p>
    <w:p w14:paraId="7E566D24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           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"seconds.\n"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7E566D25" w14:textId="77777777" w:rsidR="00CF3DC7" w:rsidRDefault="00CF3DC7" w:rsidP="00CF3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   }</w:t>
      </w:r>
    </w:p>
    <w:p w14:paraId="7E566D26" w14:textId="77777777" w:rsidR="002F0855" w:rsidRDefault="002F0855" w:rsidP="002F0855">
      <w:pPr>
        <w:pStyle w:val="Heading3"/>
      </w:pPr>
      <w:r>
        <w:t>Write code for main() method</w:t>
      </w:r>
    </w:p>
    <w:p w14:paraId="7E566D27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main(String[] args) {</w:t>
      </w:r>
    </w:p>
    <w:p w14:paraId="7E566D28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numberOfThreads = 0;</w:t>
      </w:r>
    </w:p>
    <w:p w14:paraId="7E566D29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do</w:t>
      </w:r>
    </w:p>
    <w:p w14:paraId="7E566D2A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>{</w:t>
      </w:r>
    </w:p>
    <w:p w14:paraId="7E566D2B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>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.println(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"How many threads do you want to use (from 1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"to 5)?"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7E566D2C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Scanner input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Scanner(System.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7E566D2D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numberOfThreads = input.nextInt();                  </w:t>
      </w:r>
    </w:p>
    <w:p w14:paraId="7E566D2E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(numberOfThreads &lt; 1 || numberOfThreads &gt; 5)</w:t>
      </w:r>
    </w:p>
    <w:p w14:paraId="7E566D2F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>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.println(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"Please enter 1, 2, 3, 4, or 5!"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7E566D30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}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(numberOfThreads &lt; 1 || numberOfThreads &gt; 5);</w:t>
      </w:r>
    </w:p>
    <w:p w14:paraId="7E566D31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</w:p>
    <w:p w14:paraId="7E566D32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bidi="ar-SA"/>
        </w:rPr>
        <w:t>countPrimesWithThreads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(numberOfThreads);</w:t>
      </w:r>
    </w:p>
    <w:p w14:paraId="7E566D33" w14:textId="77777777" w:rsidR="002F0855" w:rsidRDefault="002F0855" w:rsidP="002F0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7"/>
          <w:tab w:val="left" w:pos="1134"/>
          <w:tab w:val="left" w:pos="1701"/>
          <w:tab w:val="left" w:pos="2268"/>
        </w:tabs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>}</w:t>
      </w:r>
    </w:p>
    <w:p w14:paraId="7E566D34" w14:textId="77777777" w:rsidR="00484200" w:rsidRPr="00E9112B" w:rsidRDefault="00484200" w:rsidP="00484200">
      <w:pPr>
        <w:pStyle w:val="Heading2"/>
        <w:ind w:left="426"/>
      </w:pPr>
      <w:bookmarkStart w:id="20" w:name="_Toc65834773"/>
      <w:r>
        <w:lastRenderedPageBreak/>
        <w:t>Execute your program</w:t>
      </w:r>
      <w:bookmarkEnd w:id="20"/>
    </w:p>
    <w:p w14:paraId="7E566D37" w14:textId="77777777" w:rsidR="00484200" w:rsidRDefault="0044529F" w:rsidP="00484200">
      <w:pPr>
        <w:jc w:val="center"/>
      </w:pPr>
      <w:r>
        <w:rPr>
          <w:noProof/>
          <w:lang w:bidi="ar-SA"/>
        </w:rPr>
        <w:drawing>
          <wp:inline distT="0" distB="0" distL="0" distR="0" wp14:anchorId="7E566DB2" wp14:editId="7E566DB3">
            <wp:extent cx="4743450" cy="26479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D38" w14:textId="77777777" w:rsidR="00484200" w:rsidRPr="00B95815" w:rsidRDefault="00685852" w:rsidP="00484200">
      <w:pPr>
        <w:pStyle w:val="Heading3"/>
        <w:rPr>
          <w:lang w:val="en-GB" w:eastAsia="en-GB" w:bidi="ar-SA"/>
        </w:rPr>
      </w:pPr>
      <w:r>
        <w:rPr>
          <w:lang w:val="en-GB" w:eastAsia="en-GB" w:bidi="ar-SA"/>
        </w:rPr>
        <w:t xml:space="preserve">And Try Again </w:t>
      </w:r>
    </w:p>
    <w:p w14:paraId="7E566D39" w14:textId="77777777" w:rsidR="00484200" w:rsidRDefault="0044529F" w:rsidP="00484200">
      <w:pPr>
        <w:jc w:val="center"/>
      </w:pPr>
      <w:r>
        <w:rPr>
          <w:noProof/>
          <w:lang w:bidi="ar-SA"/>
        </w:rPr>
        <w:drawing>
          <wp:inline distT="0" distB="0" distL="0" distR="0" wp14:anchorId="7E566DB4" wp14:editId="7E566DB5">
            <wp:extent cx="4772025" cy="26479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D3A" w14:textId="77777777" w:rsidR="00685852" w:rsidRDefault="00685852" w:rsidP="00685852">
      <w:pPr>
        <w:pStyle w:val="Heading3"/>
      </w:pPr>
      <w:r>
        <w:lastRenderedPageBreak/>
        <w:t xml:space="preserve">Add </w:t>
      </w:r>
      <w:r w:rsidRPr="009F6179">
        <w:rPr>
          <w:b/>
        </w:rPr>
        <w:t>synchronized</w:t>
      </w:r>
      <w:r w:rsidR="007C4474">
        <w:t xml:space="preserve"> keyword </w:t>
      </w:r>
      <w:r w:rsidRPr="00976068">
        <w:t>to countPrimes method and run aga</w:t>
      </w:r>
      <w:r w:rsidR="00976068" w:rsidRPr="00976068">
        <w:t>in</w:t>
      </w:r>
    </w:p>
    <w:p w14:paraId="7E566D3B" w14:textId="77777777" w:rsidR="00BD4E84" w:rsidRDefault="00935A3E" w:rsidP="00935A3E">
      <w:pPr>
        <w:pStyle w:val="ppBodyText"/>
        <w:jc w:val="center"/>
      </w:pPr>
      <w:r>
        <w:rPr>
          <w:noProof/>
          <w:lang w:bidi="ar-SA"/>
        </w:rPr>
        <w:drawing>
          <wp:inline distT="0" distB="0" distL="0" distR="0" wp14:anchorId="7E566DB6" wp14:editId="7E566DB7">
            <wp:extent cx="4781550" cy="26098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D3C" w14:textId="77777777" w:rsidR="0030126A" w:rsidRDefault="0030126A" w:rsidP="008E0320">
      <w:pPr>
        <w:pStyle w:val="Heading2"/>
        <w:ind w:left="426"/>
      </w:pPr>
      <w:bookmarkStart w:id="21" w:name="_Toc65834774"/>
      <w:r>
        <w:t>Change your program to make speed up your program:</w:t>
      </w:r>
      <w:bookmarkEnd w:id="21"/>
    </w:p>
    <w:p w14:paraId="7E566D3D" w14:textId="77777777" w:rsidR="00572995" w:rsidRPr="00572995" w:rsidRDefault="00572995" w:rsidP="00D95CFD">
      <w:pPr>
        <w:pStyle w:val="Heading3"/>
        <w:numPr>
          <w:ilvl w:val="0"/>
          <w:numId w:val="40"/>
        </w:numPr>
      </w:pPr>
      <w:r>
        <w:t xml:space="preserve">Add </w:t>
      </w:r>
      <w:r w:rsidRPr="00572995">
        <w:rPr>
          <w:b/>
        </w:rPr>
        <w:t>addcount</w:t>
      </w:r>
      <w:r w:rsidRPr="00572995">
        <w:t xml:space="preserve"> method</w:t>
      </w:r>
      <w:r>
        <w:t xml:space="preserve"> to CountPrimesThread class</w:t>
      </w:r>
    </w:p>
    <w:p w14:paraId="7E566D3E" w14:textId="77777777" w:rsidR="00572995" w:rsidRDefault="00572995" w:rsidP="00572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134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synchronized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addcount(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x)</w:t>
      </w:r>
    </w:p>
    <w:p w14:paraId="7E566D3F" w14:textId="77777777" w:rsidR="00572995" w:rsidRDefault="00572995" w:rsidP="00572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134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{</w:t>
      </w:r>
    </w:p>
    <w:p w14:paraId="7E566D40" w14:textId="77777777" w:rsidR="00572995" w:rsidRDefault="00572995" w:rsidP="00572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134"/>
        </w:tabs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count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=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count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+x;</w:t>
      </w:r>
    </w:p>
    <w:p w14:paraId="7E566D41" w14:textId="77777777" w:rsidR="00572995" w:rsidRPr="00572995" w:rsidRDefault="00572995" w:rsidP="00572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134"/>
        </w:tabs>
        <w:autoSpaceDE w:val="0"/>
        <w:autoSpaceDN w:val="0"/>
        <w:adjustRightInd w:val="0"/>
        <w:spacing w:before="0"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}</w:t>
      </w:r>
    </w:p>
    <w:p w14:paraId="7E566D42" w14:textId="77777777" w:rsidR="00572995" w:rsidRDefault="00F971A2" w:rsidP="00F971A2">
      <w:pPr>
        <w:pStyle w:val="Heading3"/>
      </w:pPr>
      <w:r>
        <w:t>Change CountPrimes() method</w:t>
      </w:r>
    </w:p>
    <w:p w14:paraId="7E566D43" w14:textId="77777777" w:rsidR="00F971A2" w:rsidRDefault="00F971A2" w:rsidP="00F97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countPrimes(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min,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max) {</w:t>
      </w:r>
    </w:p>
    <w:p w14:paraId="7E566D44" w14:textId="77777777" w:rsidR="00F971A2" w:rsidRDefault="00F971A2" w:rsidP="00F97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x=0;</w:t>
      </w:r>
    </w:p>
    <w:p w14:paraId="7E566D45" w14:textId="77777777" w:rsidR="00F971A2" w:rsidRPr="008E668E" w:rsidRDefault="00F971A2" w:rsidP="00F97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nb-NO" w:bidi="ar-SA"/>
        </w:rPr>
      </w:pPr>
      <w:r w:rsidRPr="008E668E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       </w:t>
      </w:r>
      <w:r w:rsidRPr="008E668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nb-NO" w:bidi="ar-SA"/>
        </w:rPr>
        <w:t>for</w:t>
      </w:r>
      <w:r w:rsidRPr="008E668E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>(</w:t>
      </w:r>
      <w:r w:rsidRPr="008E668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nb-NO" w:bidi="ar-SA"/>
        </w:rPr>
        <w:t>int</w:t>
      </w:r>
      <w:r w:rsidRPr="008E668E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i = min;i &lt;= max;i++)</w:t>
      </w:r>
    </w:p>
    <w:p w14:paraId="7E566D46" w14:textId="77777777" w:rsidR="00F971A2" w:rsidRDefault="00F971A2" w:rsidP="00F97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 w:rsidRPr="008E668E">
        <w:rPr>
          <w:rFonts w:ascii="Courier New" w:eastAsia="Times New Roman" w:hAnsi="Courier New" w:cs="Courier New"/>
          <w:color w:val="000000"/>
          <w:sz w:val="20"/>
          <w:szCs w:val="20"/>
          <w:lang w:val="nb-NO" w:bidi="ar-SA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bidi="ar-SA"/>
        </w:rPr>
        <w:t>isPrime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(i)) </w:t>
      </w:r>
    </w:p>
    <w:p w14:paraId="7E566D47" w14:textId="77777777" w:rsidR="00F971A2" w:rsidRDefault="00F971A2" w:rsidP="00F97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    x++; </w:t>
      </w:r>
    </w:p>
    <w:p w14:paraId="7E566D48" w14:textId="77777777" w:rsidR="00F971A2" w:rsidRDefault="00F971A2" w:rsidP="00F97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bidi="ar-SA"/>
        </w:rPr>
        <w:t>addcount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(x);</w:t>
      </w:r>
    </w:p>
    <w:p w14:paraId="7E566D49" w14:textId="77777777" w:rsidR="00F971A2" w:rsidRDefault="00F971A2" w:rsidP="00F97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}</w:t>
      </w:r>
    </w:p>
    <w:p w14:paraId="7E566D4A" w14:textId="77777777" w:rsidR="00F971A2" w:rsidRDefault="00F971A2" w:rsidP="00F971A2">
      <w:pPr>
        <w:pStyle w:val="Heading3"/>
      </w:pPr>
      <w:r>
        <w:lastRenderedPageBreak/>
        <w:t>Run your program again</w:t>
      </w:r>
      <w:r w:rsidR="00CC7D47">
        <w:t>:</w:t>
      </w:r>
    </w:p>
    <w:p w14:paraId="7E566D4B" w14:textId="77777777" w:rsidR="00F971A2" w:rsidRPr="00F971A2" w:rsidRDefault="00CC7D47" w:rsidP="00CC7D47">
      <w:pPr>
        <w:pStyle w:val="ppBodyText"/>
        <w:jc w:val="center"/>
      </w:pPr>
      <w:r>
        <w:rPr>
          <w:noProof/>
          <w:lang w:bidi="ar-SA"/>
        </w:rPr>
        <w:drawing>
          <wp:inline distT="0" distB="0" distL="0" distR="0" wp14:anchorId="7E566DB8" wp14:editId="7E566DB9">
            <wp:extent cx="4743450" cy="21240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D4C" w14:textId="77777777" w:rsidR="0049398E" w:rsidRDefault="0049398E" w:rsidP="0049398E">
      <w:pPr>
        <w:pStyle w:val="Header1"/>
        <w:rPr>
          <w:lang w:bidi="ar-SA"/>
        </w:rPr>
      </w:pPr>
      <w:bookmarkStart w:id="22" w:name="_Toc65834775"/>
      <w:r>
        <w:rPr>
          <w:lang w:bidi="ar-SA"/>
        </w:rPr>
        <w:t>Dining Philosopher</w:t>
      </w:r>
      <w:bookmarkEnd w:id="22"/>
    </w:p>
    <w:p w14:paraId="7E566D4D" w14:textId="77777777" w:rsidR="00555C7B" w:rsidRPr="00A7630F" w:rsidRDefault="00555C7B" w:rsidP="00555C7B">
      <w:pPr>
        <w:jc w:val="center"/>
      </w:pPr>
      <w:r>
        <w:rPr>
          <w:noProof/>
          <w:lang w:bidi="ar-SA"/>
        </w:rPr>
        <w:drawing>
          <wp:inline distT="0" distB="0" distL="0" distR="0" wp14:anchorId="7E566DBA" wp14:editId="7E566DBB">
            <wp:extent cx="2381250" cy="2295525"/>
            <wp:effectExtent l="19050" t="0" r="0" b="0"/>
            <wp:docPr id="14" name="Picture 13" descr="http://i.msdn.microsoft.com/dd882512.fig01a(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msdn.microsoft.com/dd882512.fig01a(en-us)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 w:bidi="ar-SA"/>
        </w:rPr>
        <w:t xml:space="preserve"> </w:t>
      </w:r>
    </w:p>
    <w:p w14:paraId="7E566D4E" w14:textId="77777777" w:rsidR="00B3289C" w:rsidRDefault="00D570D1" w:rsidP="00D95CFD">
      <w:pPr>
        <w:pStyle w:val="Heading2"/>
        <w:numPr>
          <w:ilvl w:val="0"/>
          <w:numId w:val="36"/>
        </w:numPr>
        <w:ind w:left="426"/>
      </w:pPr>
      <w:bookmarkStart w:id="23" w:name="_Toc65834776"/>
      <w:r>
        <w:t xml:space="preserve">Create </w:t>
      </w:r>
      <w:r w:rsidRPr="00D570D1">
        <w:rPr>
          <w:rFonts w:eastAsia="Times New Roman"/>
          <w:lang w:val="en-GB" w:bidi="ar-SA"/>
        </w:rPr>
        <w:t>ChopStick class</w:t>
      </w:r>
      <w:bookmarkEnd w:id="23"/>
    </w:p>
    <w:p w14:paraId="7E566D4F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ChopStick {</w:t>
      </w:r>
    </w:p>
    <w:p w14:paraId="7E566D50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ChopStick() {</w:t>
      </w:r>
    </w:p>
    <w:p w14:paraId="7E566D51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available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7E566D52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}</w:t>
      </w:r>
    </w:p>
    <w:p w14:paraId="7E566D53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synchronized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takeup() {</w:t>
      </w:r>
    </w:p>
    <w:p w14:paraId="7E566D54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</w:p>
    <w:p w14:paraId="7E566D55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(!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available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 {</w:t>
      </w:r>
    </w:p>
    <w:p w14:paraId="7E566D56" w14:textId="77777777" w:rsidR="00D570D1" w:rsidRDefault="00D570D1" w:rsidP="005E4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ind w:firstLine="1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   System.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.println(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"Philosopher is waiting for the other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+</w:t>
      </w:r>
    </w:p>
    <w:p w14:paraId="7E566D57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            </w:t>
      </w:r>
      <w:r>
        <w:rPr>
          <w:rFonts w:ascii="Courier New" w:eastAsia="Times New Roman" w:hAnsi="Courier New" w:cs="Courier New"/>
          <w:color w:val="2A00FF"/>
          <w:sz w:val="20"/>
          <w:szCs w:val="20"/>
          <w:lang w:val="en-GB" w:bidi="ar-SA"/>
        </w:rPr>
        <w:t>"chopstick"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);</w:t>
      </w:r>
    </w:p>
    <w:p w14:paraId="7E566D58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}</w:t>
      </w:r>
    </w:p>
    <w:p w14:paraId="7E566D59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available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7E566D5A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}</w:t>
      </w:r>
    </w:p>
    <w:p w14:paraId="7E566D5B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synchronized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putdown() {</w:t>
      </w:r>
    </w:p>
    <w:p w14:paraId="7E566D5C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available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7E566D5D" w14:textId="77777777" w:rsidR="00D570D1" w:rsidRDefault="00D570D1" w:rsidP="005E4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ind w:firstLine="1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</w:t>
      </w:r>
      <w:r w:rsidR="005E4DA2"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}</w:t>
      </w:r>
    </w:p>
    <w:p w14:paraId="7E566D5E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color w:val="0000C0"/>
          <w:sz w:val="20"/>
          <w:szCs w:val="20"/>
          <w:lang w:val="en-GB" w:bidi="ar-SA"/>
        </w:rPr>
        <w:t>available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;</w:t>
      </w:r>
    </w:p>
    <w:p w14:paraId="7E566D5F" w14:textId="77777777" w:rsidR="00D570D1" w:rsidRDefault="00D570D1" w:rsidP="00D5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lastRenderedPageBreak/>
        <w:t>}</w:t>
      </w:r>
    </w:p>
    <w:p w14:paraId="7E566D60" w14:textId="77777777" w:rsidR="00D570D1" w:rsidRDefault="00D570D1" w:rsidP="00B07DD0">
      <w:pPr>
        <w:pStyle w:val="Heading2"/>
        <w:ind w:left="426"/>
        <w:rPr>
          <w:rFonts w:eastAsia="Times New Roman"/>
        </w:rPr>
      </w:pPr>
      <w:bookmarkStart w:id="24" w:name="_Toc65834777"/>
      <w:r>
        <w:rPr>
          <w:rFonts w:eastAsia="Times New Roman"/>
        </w:rPr>
        <w:t xml:space="preserve">Create </w:t>
      </w:r>
      <w:r w:rsidRPr="00D570D1">
        <w:rPr>
          <w:rFonts w:eastAsia="Times New Roman"/>
        </w:rPr>
        <w:t>Philosopher</w:t>
      </w:r>
      <w:r>
        <w:rPr>
          <w:rFonts w:eastAsia="Times New Roman"/>
        </w:rPr>
        <w:t xml:space="preserve"> class</w:t>
      </w:r>
      <w:bookmarkEnd w:id="24"/>
    </w:p>
    <w:p w14:paraId="7E566D61" w14:textId="77777777" w:rsidR="005E4DA2" w:rsidRDefault="00D570D1" w:rsidP="00D570D1">
      <w:pPr>
        <w:pStyle w:val="ss"/>
        <w:rPr>
          <w:color w:val="000000"/>
        </w:rPr>
      </w:pPr>
      <w:r w:rsidRPr="00D570D1">
        <w:rPr>
          <w:b/>
          <w:bCs/>
          <w:color w:val="7F0055"/>
        </w:rPr>
        <w:t>public</w:t>
      </w:r>
      <w:r w:rsidRPr="00D570D1">
        <w:rPr>
          <w:color w:val="000000"/>
        </w:rPr>
        <w:t xml:space="preserve"> </w:t>
      </w:r>
      <w:r w:rsidRPr="00D570D1">
        <w:rPr>
          <w:b/>
          <w:bCs/>
          <w:color w:val="7F0055"/>
        </w:rPr>
        <w:t>class</w:t>
      </w:r>
      <w:r w:rsidRPr="00D570D1">
        <w:rPr>
          <w:color w:val="000000"/>
        </w:rPr>
        <w:t xml:space="preserve"> Philosopher </w:t>
      </w:r>
      <w:r w:rsidRPr="00D570D1">
        <w:rPr>
          <w:b/>
          <w:bCs/>
          <w:color w:val="7F0055"/>
        </w:rPr>
        <w:t>extends</w:t>
      </w:r>
      <w:r w:rsidRPr="00D570D1">
        <w:rPr>
          <w:color w:val="000000"/>
        </w:rPr>
        <w:t xml:space="preserve"> Thread {</w:t>
      </w:r>
    </w:p>
    <w:p w14:paraId="7E566D62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</w:t>
      </w:r>
      <w:r w:rsidRPr="00D570D1">
        <w:rPr>
          <w:b/>
          <w:bCs/>
          <w:color w:val="7F0055"/>
        </w:rPr>
        <w:t>public</w:t>
      </w:r>
      <w:r w:rsidRPr="00D570D1">
        <w:rPr>
          <w:color w:val="000000"/>
        </w:rPr>
        <w:t xml:space="preserve"> Philosopher(</w:t>
      </w:r>
      <w:r w:rsidRPr="00D570D1">
        <w:rPr>
          <w:b/>
          <w:bCs/>
          <w:color w:val="7F0055"/>
        </w:rPr>
        <w:t>int</w:t>
      </w:r>
      <w:r w:rsidRPr="00D570D1">
        <w:rPr>
          <w:color w:val="000000"/>
        </w:rPr>
        <w:t xml:space="preserve"> num, ChopStick chop1,ChopStick chop2) {</w:t>
      </w:r>
    </w:p>
    <w:p w14:paraId="7E566D63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</w:t>
      </w:r>
      <w:r w:rsidRPr="00D570D1">
        <w:rPr>
          <w:color w:val="0000C0"/>
        </w:rPr>
        <w:t>philo_num</w:t>
      </w:r>
      <w:r w:rsidRPr="00D570D1">
        <w:rPr>
          <w:color w:val="000000"/>
        </w:rPr>
        <w:t xml:space="preserve"> = num;</w:t>
      </w:r>
    </w:p>
    <w:p w14:paraId="7E566D64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</w:t>
      </w:r>
      <w:r w:rsidRPr="00D570D1">
        <w:rPr>
          <w:color w:val="0000C0"/>
        </w:rPr>
        <w:t>left</w:t>
      </w:r>
      <w:r w:rsidRPr="00D570D1">
        <w:rPr>
          <w:color w:val="000000"/>
        </w:rPr>
        <w:t xml:space="preserve"> = chop1;</w:t>
      </w:r>
    </w:p>
    <w:p w14:paraId="7E566D65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</w:t>
      </w:r>
      <w:r w:rsidRPr="00D570D1">
        <w:rPr>
          <w:color w:val="0000C0"/>
        </w:rPr>
        <w:t>right</w:t>
      </w:r>
      <w:r w:rsidRPr="00D570D1">
        <w:rPr>
          <w:color w:val="000000"/>
        </w:rPr>
        <w:t xml:space="preserve"> = chop2;</w:t>
      </w:r>
    </w:p>
    <w:p w14:paraId="7E566D66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}</w:t>
      </w:r>
    </w:p>
    <w:p w14:paraId="7E566D67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</w:t>
      </w:r>
      <w:r w:rsidRPr="00D570D1">
        <w:rPr>
          <w:b/>
          <w:bCs/>
          <w:color w:val="7F0055"/>
        </w:rPr>
        <w:t>public</w:t>
      </w:r>
      <w:r w:rsidRPr="00D570D1">
        <w:rPr>
          <w:color w:val="000000"/>
        </w:rPr>
        <w:t xml:space="preserve"> </w:t>
      </w:r>
      <w:r w:rsidRPr="00D570D1">
        <w:rPr>
          <w:b/>
          <w:bCs/>
          <w:color w:val="7F0055"/>
        </w:rPr>
        <w:t>void</w:t>
      </w:r>
      <w:r w:rsidRPr="00D570D1">
        <w:rPr>
          <w:color w:val="000000"/>
        </w:rPr>
        <w:t xml:space="preserve"> eat() {</w:t>
      </w:r>
    </w:p>
    <w:p w14:paraId="7E566D68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</w:t>
      </w:r>
      <w:r w:rsidRPr="00D570D1">
        <w:rPr>
          <w:color w:val="0000C0"/>
        </w:rPr>
        <w:t>left</w:t>
      </w:r>
      <w:r w:rsidRPr="00D570D1">
        <w:rPr>
          <w:color w:val="000000"/>
        </w:rPr>
        <w:t>.takeup();</w:t>
      </w:r>
    </w:p>
    <w:p w14:paraId="7E566D69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</w:t>
      </w:r>
      <w:r w:rsidRPr="00D570D1">
        <w:rPr>
          <w:color w:val="0000C0"/>
        </w:rPr>
        <w:t>right</w:t>
      </w:r>
      <w:r w:rsidRPr="00D570D1">
        <w:rPr>
          <w:color w:val="000000"/>
        </w:rPr>
        <w:t>.takeup();</w:t>
      </w:r>
    </w:p>
    <w:p w14:paraId="7E566D6A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System.</w:t>
      </w:r>
      <w:r w:rsidRPr="00D570D1">
        <w:rPr>
          <w:i/>
          <w:iCs/>
          <w:color w:val="0000C0"/>
        </w:rPr>
        <w:t>out</w:t>
      </w:r>
      <w:r w:rsidRPr="00D570D1">
        <w:rPr>
          <w:color w:val="000000"/>
        </w:rPr>
        <w:t>.println(</w:t>
      </w:r>
      <w:r w:rsidRPr="00D570D1">
        <w:rPr>
          <w:color w:val="2A00FF"/>
        </w:rPr>
        <w:t>"Philosopher "</w:t>
      </w:r>
      <w:r w:rsidRPr="00D570D1">
        <w:rPr>
          <w:color w:val="000000"/>
        </w:rPr>
        <w:t>+(</w:t>
      </w:r>
      <w:r w:rsidRPr="00D570D1">
        <w:rPr>
          <w:color w:val="0000C0"/>
        </w:rPr>
        <w:t>philo_num</w:t>
      </w:r>
      <w:r w:rsidRPr="00D570D1">
        <w:rPr>
          <w:color w:val="000000"/>
        </w:rPr>
        <w:t>+1)+</w:t>
      </w:r>
      <w:r w:rsidRPr="00D570D1">
        <w:rPr>
          <w:color w:val="2A00FF"/>
        </w:rPr>
        <w:t>" is eating"</w:t>
      </w:r>
      <w:r w:rsidRPr="00D570D1">
        <w:rPr>
          <w:color w:val="000000"/>
        </w:rPr>
        <w:t>);</w:t>
      </w:r>
    </w:p>
    <w:p w14:paraId="7E566D6B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}</w:t>
      </w:r>
    </w:p>
    <w:p w14:paraId="7E566D6C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</w:t>
      </w:r>
      <w:r w:rsidRPr="00D570D1">
        <w:rPr>
          <w:b/>
          <w:bCs/>
          <w:color w:val="7F0055"/>
        </w:rPr>
        <w:t>public</w:t>
      </w:r>
      <w:r w:rsidRPr="00D570D1">
        <w:rPr>
          <w:color w:val="000000"/>
        </w:rPr>
        <w:t xml:space="preserve"> </w:t>
      </w:r>
      <w:r w:rsidRPr="00D570D1">
        <w:rPr>
          <w:b/>
          <w:bCs/>
          <w:color w:val="7F0055"/>
        </w:rPr>
        <w:t>void</w:t>
      </w:r>
      <w:r w:rsidRPr="00D570D1">
        <w:rPr>
          <w:color w:val="000000"/>
        </w:rPr>
        <w:t xml:space="preserve"> think() {</w:t>
      </w:r>
    </w:p>
    <w:p w14:paraId="7E566D6D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</w:t>
      </w:r>
      <w:r w:rsidRPr="00D570D1">
        <w:rPr>
          <w:color w:val="0000C0"/>
        </w:rPr>
        <w:t>left</w:t>
      </w:r>
      <w:r w:rsidRPr="00D570D1">
        <w:rPr>
          <w:color w:val="000000"/>
        </w:rPr>
        <w:t>.putdown();</w:t>
      </w:r>
    </w:p>
    <w:p w14:paraId="7E566D6E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</w:t>
      </w:r>
      <w:r w:rsidRPr="00D570D1">
        <w:rPr>
          <w:color w:val="0000C0"/>
        </w:rPr>
        <w:t>right</w:t>
      </w:r>
      <w:r w:rsidRPr="00D570D1">
        <w:rPr>
          <w:color w:val="000000"/>
        </w:rPr>
        <w:t>.putdown();</w:t>
      </w:r>
    </w:p>
    <w:p w14:paraId="7E566D6F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System.</w:t>
      </w:r>
      <w:r w:rsidRPr="00D570D1">
        <w:rPr>
          <w:i/>
          <w:iCs/>
          <w:color w:val="0000C0"/>
        </w:rPr>
        <w:t>out</w:t>
      </w:r>
      <w:r w:rsidRPr="00D570D1">
        <w:rPr>
          <w:color w:val="000000"/>
        </w:rPr>
        <w:t>.println(</w:t>
      </w:r>
      <w:r w:rsidRPr="00D570D1">
        <w:rPr>
          <w:color w:val="2A00FF"/>
        </w:rPr>
        <w:t>"Philosopher "</w:t>
      </w:r>
      <w:r w:rsidRPr="00D570D1">
        <w:rPr>
          <w:color w:val="000000"/>
        </w:rPr>
        <w:t>+(</w:t>
      </w:r>
      <w:r w:rsidRPr="00D570D1">
        <w:rPr>
          <w:color w:val="0000C0"/>
        </w:rPr>
        <w:t>philo_num</w:t>
      </w:r>
      <w:r w:rsidRPr="00D570D1">
        <w:rPr>
          <w:color w:val="000000"/>
        </w:rPr>
        <w:t>+1)+</w:t>
      </w:r>
      <w:r w:rsidRPr="00D570D1">
        <w:rPr>
          <w:color w:val="2A00FF"/>
        </w:rPr>
        <w:t>" is thinking"</w:t>
      </w:r>
      <w:r w:rsidRPr="00D570D1">
        <w:rPr>
          <w:color w:val="000000"/>
        </w:rPr>
        <w:t>);</w:t>
      </w:r>
    </w:p>
    <w:p w14:paraId="7E566D70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}</w:t>
      </w:r>
    </w:p>
    <w:p w14:paraId="7E566D71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</w:t>
      </w:r>
      <w:r w:rsidRPr="00D570D1">
        <w:rPr>
          <w:b/>
          <w:bCs/>
          <w:color w:val="7F0055"/>
        </w:rPr>
        <w:t>public</w:t>
      </w:r>
      <w:r w:rsidRPr="00D570D1">
        <w:rPr>
          <w:color w:val="000000"/>
        </w:rPr>
        <w:t xml:space="preserve"> </w:t>
      </w:r>
      <w:r w:rsidRPr="00D570D1">
        <w:rPr>
          <w:b/>
          <w:bCs/>
          <w:color w:val="7F0055"/>
        </w:rPr>
        <w:t>void</w:t>
      </w:r>
      <w:r w:rsidRPr="00D570D1">
        <w:rPr>
          <w:color w:val="000000"/>
        </w:rPr>
        <w:t xml:space="preserve"> run() {</w:t>
      </w:r>
    </w:p>
    <w:p w14:paraId="7E566D72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</w:t>
      </w:r>
      <w:r w:rsidRPr="00D570D1">
        <w:rPr>
          <w:b/>
          <w:bCs/>
          <w:color w:val="7F0055"/>
        </w:rPr>
        <w:t>while</w:t>
      </w:r>
      <w:r w:rsidRPr="00D570D1">
        <w:rPr>
          <w:color w:val="000000"/>
        </w:rPr>
        <w:t>(</w:t>
      </w:r>
      <w:r w:rsidRPr="00D570D1">
        <w:rPr>
          <w:b/>
          <w:bCs/>
          <w:color w:val="7F0055"/>
        </w:rPr>
        <w:t>true</w:t>
      </w:r>
      <w:r w:rsidRPr="00D570D1">
        <w:rPr>
          <w:color w:val="000000"/>
        </w:rPr>
        <w:t>) {</w:t>
      </w:r>
    </w:p>
    <w:p w14:paraId="7E566D73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eat();</w:t>
      </w:r>
    </w:p>
    <w:p w14:paraId="7E566D74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</w:t>
      </w:r>
      <w:r w:rsidRPr="00D570D1">
        <w:rPr>
          <w:b/>
          <w:bCs/>
          <w:color w:val="7F0055"/>
        </w:rPr>
        <w:t>try</w:t>
      </w:r>
      <w:r w:rsidRPr="00D570D1">
        <w:rPr>
          <w:color w:val="000000"/>
        </w:rPr>
        <w:t xml:space="preserve"> {</w:t>
      </w:r>
    </w:p>
    <w:p w14:paraId="7E566D75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    </w:t>
      </w:r>
      <w:r w:rsidRPr="00D570D1">
        <w:rPr>
          <w:i/>
          <w:iCs/>
          <w:color w:val="000000"/>
        </w:rPr>
        <w:t>sleep</w:t>
      </w:r>
      <w:r w:rsidRPr="00D570D1">
        <w:rPr>
          <w:color w:val="000000"/>
        </w:rPr>
        <w:t>(2000);</w:t>
      </w:r>
    </w:p>
    <w:p w14:paraId="7E566D76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} </w:t>
      </w:r>
      <w:r w:rsidRPr="00D570D1">
        <w:rPr>
          <w:b/>
          <w:bCs/>
          <w:color w:val="7F0055"/>
        </w:rPr>
        <w:t>catch</w:t>
      </w:r>
      <w:r w:rsidRPr="00D570D1">
        <w:rPr>
          <w:color w:val="000000"/>
        </w:rPr>
        <w:t xml:space="preserve"> (InterruptedException ex) {</w:t>
      </w:r>
    </w:p>
    <w:p w14:paraId="7E566D77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    ex.printStackTrace();</w:t>
      </w:r>
    </w:p>
    <w:p w14:paraId="7E566D78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}</w:t>
      </w:r>
    </w:p>
    <w:p w14:paraId="7E566D79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think();</w:t>
      </w:r>
    </w:p>
    <w:p w14:paraId="7E566D7A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</w:t>
      </w:r>
      <w:r w:rsidRPr="00D570D1">
        <w:rPr>
          <w:b/>
          <w:bCs/>
          <w:color w:val="7F0055"/>
        </w:rPr>
        <w:t>try</w:t>
      </w:r>
      <w:r w:rsidRPr="00D570D1">
        <w:rPr>
          <w:color w:val="000000"/>
        </w:rPr>
        <w:t xml:space="preserve"> {</w:t>
      </w:r>
    </w:p>
    <w:p w14:paraId="7E566D7B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    </w:t>
      </w:r>
      <w:r w:rsidRPr="00D570D1">
        <w:rPr>
          <w:i/>
          <w:iCs/>
          <w:color w:val="000000"/>
        </w:rPr>
        <w:t>sleep</w:t>
      </w:r>
      <w:r w:rsidRPr="00D570D1">
        <w:rPr>
          <w:color w:val="000000"/>
        </w:rPr>
        <w:t>(2000);</w:t>
      </w:r>
    </w:p>
    <w:p w14:paraId="7E566D7C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} </w:t>
      </w:r>
      <w:r w:rsidRPr="00D570D1">
        <w:rPr>
          <w:b/>
          <w:bCs/>
          <w:color w:val="7F0055"/>
        </w:rPr>
        <w:t>catch</w:t>
      </w:r>
      <w:r w:rsidRPr="00D570D1">
        <w:rPr>
          <w:color w:val="000000"/>
        </w:rPr>
        <w:t xml:space="preserve"> (InterruptedException ex) {</w:t>
      </w:r>
    </w:p>
    <w:p w14:paraId="7E566D7D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    ex.printStackTrace();</w:t>
      </w:r>
    </w:p>
    <w:p w14:paraId="7E566D7E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    }</w:t>
      </w:r>
    </w:p>
    <w:p w14:paraId="7E566D7F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    }</w:t>
      </w:r>
    </w:p>
    <w:p w14:paraId="7E566D80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}</w:t>
      </w:r>
    </w:p>
    <w:p w14:paraId="7E566D81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ChopStick </w:t>
      </w:r>
      <w:r w:rsidRPr="00D570D1">
        <w:rPr>
          <w:color w:val="0000C0"/>
        </w:rPr>
        <w:t>left</w:t>
      </w:r>
      <w:r w:rsidRPr="00D570D1">
        <w:rPr>
          <w:color w:val="000000"/>
        </w:rPr>
        <w:t xml:space="preserve">, </w:t>
      </w:r>
      <w:r w:rsidRPr="00D570D1">
        <w:rPr>
          <w:color w:val="0000C0"/>
        </w:rPr>
        <w:t>right</w:t>
      </w:r>
      <w:r w:rsidRPr="00D570D1">
        <w:rPr>
          <w:color w:val="000000"/>
        </w:rPr>
        <w:t>;</w:t>
      </w:r>
    </w:p>
    <w:p w14:paraId="7E566D82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 xml:space="preserve">    </w:t>
      </w:r>
      <w:r w:rsidRPr="00D570D1">
        <w:rPr>
          <w:b/>
          <w:bCs/>
          <w:color w:val="7F0055"/>
        </w:rPr>
        <w:t>int</w:t>
      </w:r>
      <w:r w:rsidRPr="00D570D1">
        <w:rPr>
          <w:color w:val="000000"/>
        </w:rPr>
        <w:t xml:space="preserve"> </w:t>
      </w:r>
      <w:r w:rsidRPr="00D570D1">
        <w:rPr>
          <w:color w:val="0000C0"/>
        </w:rPr>
        <w:t>philo_num</w:t>
      </w:r>
      <w:r w:rsidRPr="00D570D1">
        <w:rPr>
          <w:color w:val="000000"/>
        </w:rPr>
        <w:t>;</w:t>
      </w:r>
    </w:p>
    <w:p w14:paraId="7E566D83" w14:textId="77777777" w:rsidR="00D570D1" w:rsidRPr="00D570D1" w:rsidRDefault="00D570D1" w:rsidP="00D570D1">
      <w:pPr>
        <w:pStyle w:val="ss"/>
      </w:pPr>
      <w:r w:rsidRPr="00D570D1">
        <w:rPr>
          <w:color w:val="000000"/>
        </w:rPr>
        <w:t>}</w:t>
      </w:r>
    </w:p>
    <w:p w14:paraId="7E566D84" w14:textId="77777777" w:rsidR="00D570D1" w:rsidRDefault="00157560" w:rsidP="009623ED">
      <w:pPr>
        <w:pStyle w:val="Heading2"/>
        <w:ind w:left="426"/>
        <w:rPr>
          <w:rFonts w:eastAsia="Times New Roman"/>
        </w:rPr>
      </w:pPr>
      <w:bookmarkStart w:id="25" w:name="_Toc65834778"/>
      <w:r w:rsidRPr="00B07DD0">
        <w:rPr>
          <w:rFonts w:eastAsia="Times New Roman"/>
        </w:rPr>
        <w:t>Dining class to test y</w:t>
      </w:r>
      <w:r w:rsidR="006F418F">
        <w:rPr>
          <w:rFonts w:eastAsia="Times New Roman"/>
        </w:rPr>
        <w:t xml:space="preserve"> </w:t>
      </w:r>
      <w:r w:rsidRPr="00B07DD0">
        <w:rPr>
          <w:rFonts w:eastAsia="Times New Roman"/>
        </w:rPr>
        <w:t>our philosophers</w:t>
      </w:r>
      <w:bookmarkEnd w:id="25"/>
    </w:p>
    <w:p w14:paraId="7E566D85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Dining {</w:t>
      </w:r>
    </w:p>
    <w:p w14:paraId="7E566D86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Dining() {</w:t>
      </w:r>
    </w:p>
    <w:p w14:paraId="7E566D87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}</w:t>
      </w:r>
    </w:p>
    <w:p w14:paraId="7E566D88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</w:t>
      </w:r>
    </w:p>
    <w:p w14:paraId="7E566D89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main(String[] args) {</w:t>
      </w:r>
    </w:p>
    <w:p w14:paraId="7E566D8A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ChopStick[] chopsticks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ChopStick[5];</w:t>
      </w:r>
    </w:p>
    <w:p w14:paraId="7E566D8B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Philosopher[] philos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Philosopher[5];       </w:t>
      </w:r>
    </w:p>
    <w:p w14:paraId="7E566D8C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count = 0;count &lt;= 4;count++) {</w:t>
      </w:r>
    </w:p>
    <w:p w14:paraId="7E566D8D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chopsticks[count]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ChopStick();</w:t>
      </w:r>
    </w:p>
    <w:p w14:paraId="7E566D8E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}       </w:t>
      </w:r>
    </w:p>
    <w:p w14:paraId="7E566D8F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count = 0;count &lt;= 4;count++) {</w:t>
      </w:r>
    </w:p>
    <w:p w14:paraId="7E566D90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philos[count]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Philosopher(count, chopsticks[count],</w:t>
      </w:r>
    </w:p>
    <w:p w14:paraId="7E566D91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        chopsticks[(count+1)%5]);</w:t>
      </w:r>
    </w:p>
    <w:p w14:paraId="7E566D92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lastRenderedPageBreak/>
        <w:t xml:space="preserve">       }       </w:t>
      </w:r>
    </w:p>
    <w:p w14:paraId="7E566D93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GB" w:bidi="ar-SA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count = 0;count &lt;= 4;count++) {</w:t>
      </w:r>
    </w:p>
    <w:p w14:paraId="7E566D94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    philos[count].start( );</w:t>
      </w:r>
    </w:p>
    <w:p w14:paraId="7E566D95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    }       </w:t>
      </w:r>
    </w:p>
    <w:p w14:paraId="7E566D96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 xml:space="preserve">   }</w:t>
      </w:r>
    </w:p>
    <w:p w14:paraId="7E566D97" w14:textId="77777777" w:rsidR="001D661C" w:rsidRDefault="001D661C" w:rsidP="001D6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bidi="ar-SA"/>
        </w:rPr>
        <w:t>}</w:t>
      </w:r>
    </w:p>
    <w:p w14:paraId="7E566D98" w14:textId="77777777" w:rsidR="00DB13C5" w:rsidRPr="00E9112B" w:rsidRDefault="00DB13C5" w:rsidP="00DB13C5">
      <w:pPr>
        <w:pStyle w:val="Heading2"/>
        <w:ind w:left="426"/>
      </w:pPr>
      <w:bookmarkStart w:id="26" w:name="_Toc65834779"/>
      <w:r>
        <w:t>Execute your program</w:t>
      </w:r>
      <w:bookmarkEnd w:id="26"/>
    </w:p>
    <w:p w14:paraId="7E566D9B" w14:textId="77777777" w:rsidR="001D661C" w:rsidRDefault="00DB6D09" w:rsidP="00DB6D09">
      <w:pPr>
        <w:jc w:val="center"/>
      </w:pPr>
      <w:r>
        <w:rPr>
          <w:noProof/>
          <w:lang w:bidi="ar-SA"/>
        </w:rPr>
        <w:drawing>
          <wp:inline distT="0" distB="0" distL="0" distR="0" wp14:anchorId="7E566DBC" wp14:editId="7E566DBD">
            <wp:extent cx="4857750" cy="2162175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D9C" w14:textId="77777777" w:rsidR="00DB6D09" w:rsidRDefault="00DB6D09" w:rsidP="00DB6D09">
      <w:pPr>
        <w:pStyle w:val="Heading2"/>
        <w:ind w:left="426"/>
      </w:pPr>
      <w:bookmarkStart w:id="27" w:name="_Toc65834780"/>
      <w:r>
        <w:lastRenderedPageBreak/>
        <w:t>Modify your code to resolve this problem</w:t>
      </w:r>
      <w:r w:rsidR="008919A6">
        <w:t>, your ou</w:t>
      </w:r>
      <w:r w:rsidR="00B353FC">
        <w:t>t</w:t>
      </w:r>
      <w:r w:rsidR="008919A6">
        <w:t>put will</w:t>
      </w:r>
      <w:r w:rsidR="00B353FC">
        <w:t xml:space="preserve"> be</w:t>
      </w:r>
      <w:r w:rsidR="008919A6">
        <w:t>:</w:t>
      </w:r>
      <w:bookmarkEnd w:id="27"/>
    </w:p>
    <w:p w14:paraId="7E566D9D" w14:textId="77777777" w:rsidR="008919A6" w:rsidRDefault="00B353FC" w:rsidP="00B353FC">
      <w:pPr>
        <w:jc w:val="center"/>
      </w:pPr>
      <w:r>
        <w:rPr>
          <w:noProof/>
          <w:lang w:bidi="ar-SA"/>
        </w:rPr>
        <w:drawing>
          <wp:inline distT="0" distB="0" distL="0" distR="0" wp14:anchorId="7E566DBE" wp14:editId="7E566DBF">
            <wp:extent cx="4772025" cy="40290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D9F" w14:textId="77777777" w:rsidR="00B353FC" w:rsidRDefault="00B353FC">
      <w:pPr>
        <w:ind w:left="284"/>
        <w:rPr>
          <w:sz w:val="38"/>
        </w:rPr>
      </w:pPr>
      <w:r>
        <w:rPr>
          <w:sz w:val="38"/>
        </w:rPr>
        <w:br w:type="page"/>
      </w:r>
    </w:p>
    <w:p w14:paraId="7E566DA0" w14:textId="77777777" w:rsidR="00555C7B" w:rsidRDefault="00555C7B" w:rsidP="00D44720">
      <w:pPr>
        <w:jc w:val="center"/>
        <w:rPr>
          <w:sz w:val="38"/>
        </w:rPr>
      </w:pPr>
      <w:r w:rsidRPr="00D44720">
        <w:rPr>
          <w:sz w:val="38"/>
        </w:rPr>
        <w:lastRenderedPageBreak/>
        <w:t>Just for fun</w:t>
      </w:r>
    </w:p>
    <w:p w14:paraId="7E566DA1" w14:textId="77777777" w:rsidR="00B353FC" w:rsidRPr="00D44720" w:rsidRDefault="00B353FC" w:rsidP="00D44720">
      <w:pPr>
        <w:jc w:val="center"/>
        <w:rPr>
          <w:sz w:val="38"/>
        </w:rPr>
      </w:pPr>
      <w:r w:rsidRPr="00B353FC">
        <w:rPr>
          <w:noProof/>
          <w:sz w:val="38"/>
          <w:lang w:bidi="ar-SA"/>
        </w:rPr>
        <w:drawing>
          <wp:inline distT="0" distB="0" distL="0" distR="0" wp14:anchorId="7E566DC0" wp14:editId="7E566DC1">
            <wp:extent cx="2605193" cy="2152650"/>
            <wp:effectExtent l="19050" t="0" r="4657" b="0"/>
            <wp:docPr id="23" name="Picture 16" descr="http://www.dumpanalysis.org/blog/files/DiningChicken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umpanalysis.org/blog/files/DiningChicken_s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20070" b="17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44" cy="217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DA2" w14:textId="77777777" w:rsidR="00E71765" w:rsidRPr="00E71765" w:rsidRDefault="00B353FC" w:rsidP="00D44720">
      <w:pPr>
        <w:jc w:val="center"/>
        <w:rPr>
          <w:sz w:val="38"/>
        </w:rPr>
      </w:pPr>
      <w:r>
        <w:rPr>
          <w:sz w:val="38"/>
        </w:rPr>
        <w:t>And o</w:t>
      </w:r>
      <w:r w:rsidR="00E71765" w:rsidRPr="00E71765">
        <w:rPr>
          <w:sz w:val="38"/>
        </w:rPr>
        <w:t>ther solution</w:t>
      </w:r>
    </w:p>
    <w:p w14:paraId="7E566DA3" w14:textId="77777777" w:rsidR="00D570D1" w:rsidRDefault="00B353FC" w:rsidP="00D44720">
      <w:pPr>
        <w:jc w:val="center"/>
      </w:pPr>
      <w:r w:rsidRPr="00B353FC">
        <w:rPr>
          <w:noProof/>
          <w:lang w:bidi="ar-SA"/>
        </w:rPr>
        <w:drawing>
          <wp:inline distT="0" distB="0" distL="0" distR="0" wp14:anchorId="7E566DC2" wp14:editId="7E566DC3">
            <wp:extent cx="2705097" cy="2028825"/>
            <wp:effectExtent l="19050" t="0" r="3" b="0"/>
            <wp:docPr id="24" name="Picture 7" descr="http://images.icanhascheezburger.com/completestore/2008/12/28/128749526880740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icanhascheezburger.com/completestore/2008/12/28/128749526880740137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33" cy="203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6DA4" w14:textId="77777777" w:rsidR="00E71765" w:rsidRPr="00E71765" w:rsidRDefault="00E71765" w:rsidP="00D44720">
      <w:pPr>
        <w:jc w:val="center"/>
        <w:rPr>
          <w:sz w:val="38"/>
        </w:rPr>
      </w:pPr>
      <w:r w:rsidRPr="00E71765">
        <w:rPr>
          <w:sz w:val="38"/>
        </w:rPr>
        <w:t>But</w:t>
      </w:r>
    </w:p>
    <w:p w14:paraId="7E566DA5" w14:textId="77777777" w:rsidR="00D570D1" w:rsidRDefault="00D570D1" w:rsidP="00D44720">
      <w:pPr>
        <w:jc w:val="center"/>
      </w:pPr>
      <w:r w:rsidRPr="00D570D1">
        <w:rPr>
          <w:noProof/>
          <w:lang w:bidi="ar-SA"/>
        </w:rPr>
        <w:drawing>
          <wp:inline distT="0" distB="0" distL="0" distR="0" wp14:anchorId="7E566DC4" wp14:editId="7E566DC5">
            <wp:extent cx="3194541" cy="2076450"/>
            <wp:effectExtent l="19050" t="0" r="5859" b="0"/>
            <wp:docPr id="20" name="Picture 4" descr="Packetlog_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cketlog_004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73" cy="208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sectPr w:rsidR="00D570D1" w:rsidSect="002E0E2F">
      <w:footerReference w:type="default" r:id="rId2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66DCA" w14:textId="77777777" w:rsidR="00451537" w:rsidRDefault="00451537">
      <w:r>
        <w:separator/>
      </w:r>
    </w:p>
    <w:p w14:paraId="7E566DCB" w14:textId="77777777" w:rsidR="00451537" w:rsidRDefault="00451537"/>
  </w:endnote>
  <w:endnote w:type="continuationSeparator" w:id="0">
    <w:p w14:paraId="7E566DCC" w14:textId="77777777" w:rsidR="00451537" w:rsidRDefault="00451537">
      <w:r>
        <w:continuationSeparator/>
      </w:r>
    </w:p>
    <w:p w14:paraId="7E566DCD" w14:textId="77777777" w:rsidR="00451537" w:rsidRDefault="004515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66DCE" w14:textId="77777777" w:rsidR="00484200" w:rsidRPr="00B74001" w:rsidRDefault="00484200" w:rsidP="00490265">
    <w:pPr>
      <w:pStyle w:val="Footer"/>
      <w:tabs>
        <w:tab w:val="left" w:pos="3343"/>
      </w:tabs>
      <w:spacing w:line="540" w:lineRule="atLeast"/>
      <w:jc w:val="center"/>
      <w:rPr>
        <w:rFonts w:ascii="Arial Narrow" w:hAnsi="Arial Narrow"/>
        <w:sz w:val="16"/>
        <w:szCs w:val="16"/>
      </w:rPr>
    </w:pPr>
    <w:r>
      <w:rPr>
        <w:rFonts w:cs="Arial"/>
        <w:szCs w:val="20"/>
      </w:rPr>
      <w:t>P</w:t>
    </w:r>
    <w:r w:rsidRPr="00096BD5">
      <w:rPr>
        <w:rFonts w:cs="Arial"/>
        <w:szCs w:val="20"/>
      </w:rPr>
      <w:t xml:space="preserve">age </w:t>
    </w:r>
    <w:r w:rsidR="003B3C76">
      <w:fldChar w:fldCharType="begin"/>
    </w:r>
    <w:r w:rsidR="003B3C76">
      <w:instrText xml:space="preserve"> PAGE </w:instrText>
    </w:r>
    <w:r w:rsidR="003B3C76">
      <w:fldChar w:fldCharType="separate"/>
    </w:r>
    <w:r w:rsidR="00934839">
      <w:rPr>
        <w:noProof/>
      </w:rPr>
      <w:t>6</w:t>
    </w:r>
    <w:r w:rsidR="003B3C76">
      <w:rPr>
        <w:noProof/>
      </w:rPr>
      <w:fldChar w:fldCharType="end"/>
    </w:r>
  </w:p>
  <w:p w14:paraId="7E566DCF" w14:textId="77777777" w:rsidR="00484200" w:rsidRDefault="004842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66DC6" w14:textId="77777777" w:rsidR="00451537" w:rsidRDefault="00451537">
      <w:r>
        <w:separator/>
      </w:r>
    </w:p>
    <w:p w14:paraId="7E566DC7" w14:textId="77777777" w:rsidR="00451537" w:rsidRDefault="00451537"/>
  </w:footnote>
  <w:footnote w:type="continuationSeparator" w:id="0">
    <w:p w14:paraId="7E566DC8" w14:textId="77777777" w:rsidR="00451537" w:rsidRDefault="00451537">
      <w:r>
        <w:continuationSeparator/>
      </w:r>
    </w:p>
    <w:p w14:paraId="7E566DC9" w14:textId="77777777" w:rsidR="00451537" w:rsidRDefault="004515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630"/>
    <w:multiLevelType w:val="hybridMultilevel"/>
    <w:tmpl w:val="9526712E"/>
    <w:lvl w:ilvl="0" w:tplc="EF923944">
      <w:start w:val="1"/>
      <w:numFmt w:val="decimal"/>
      <w:pStyle w:val="TaskSteps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F923944">
      <w:start w:val="1"/>
      <w:numFmt w:val="decimal"/>
      <w:pStyle w:val="TaskSteps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C4891"/>
    <w:multiLevelType w:val="hybridMultilevel"/>
    <w:tmpl w:val="FF9CCE2E"/>
    <w:lvl w:ilvl="0" w:tplc="766451BA">
      <w:start w:val="1"/>
      <w:numFmt w:val="bullet"/>
      <w:pStyle w:val="CoverPageBulletLis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F92394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A07CD"/>
    <w:multiLevelType w:val="multilevel"/>
    <w:tmpl w:val="3BD6113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27790244"/>
    <w:multiLevelType w:val="hybridMultilevel"/>
    <w:tmpl w:val="0BAAC3CA"/>
    <w:lvl w:ilvl="0" w:tplc="8E1C684E">
      <w:start w:val="1"/>
      <w:numFmt w:val="decimal"/>
      <w:pStyle w:val="Heading3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 w15:restartNumberingAfterBreak="0">
    <w:nsid w:val="45B165AC"/>
    <w:multiLevelType w:val="hybridMultilevel"/>
    <w:tmpl w:val="140EB502"/>
    <w:lvl w:ilvl="0" w:tplc="FA62333A">
      <w:start w:val="1"/>
      <w:numFmt w:val="decimal"/>
      <w:pStyle w:val="Header1"/>
      <w:lvlText w:val="Exercise %1: 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50465770"/>
    <w:multiLevelType w:val="hybridMultilevel"/>
    <w:tmpl w:val="8E68A934"/>
    <w:lvl w:ilvl="0" w:tplc="10084564">
      <w:start w:val="1"/>
      <w:numFmt w:val="decimal"/>
      <w:pStyle w:val="Heading2"/>
      <w:lvlText w:val="Task %1 - "/>
      <w:lvlJc w:val="left"/>
      <w:pPr>
        <w:ind w:left="15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13" w:hanging="360"/>
      </w:pPr>
    </w:lvl>
    <w:lvl w:ilvl="2" w:tplc="0809001B" w:tentative="1">
      <w:start w:val="1"/>
      <w:numFmt w:val="lowerRoman"/>
      <w:lvlText w:val="%3."/>
      <w:lvlJc w:val="right"/>
      <w:pPr>
        <w:ind w:left="3033" w:hanging="180"/>
      </w:pPr>
    </w:lvl>
    <w:lvl w:ilvl="3" w:tplc="0809000F" w:tentative="1">
      <w:start w:val="1"/>
      <w:numFmt w:val="decimal"/>
      <w:lvlText w:val="%4."/>
      <w:lvlJc w:val="left"/>
      <w:pPr>
        <w:ind w:left="3753" w:hanging="360"/>
      </w:pPr>
    </w:lvl>
    <w:lvl w:ilvl="4" w:tplc="08090019" w:tentative="1">
      <w:start w:val="1"/>
      <w:numFmt w:val="lowerLetter"/>
      <w:lvlText w:val="%5."/>
      <w:lvlJc w:val="left"/>
      <w:pPr>
        <w:ind w:left="4473" w:hanging="360"/>
      </w:pPr>
    </w:lvl>
    <w:lvl w:ilvl="5" w:tplc="0809001B" w:tentative="1">
      <w:start w:val="1"/>
      <w:numFmt w:val="lowerRoman"/>
      <w:lvlText w:val="%6."/>
      <w:lvlJc w:val="right"/>
      <w:pPr>
        <w:ind w:left="5193" w:hanging="180"/>
      </w:pPr>
    </w:lvl>
    <w:lvl w:ilvl="6" w:tplc="0809000F" w:tentative="1">
      <w:start w:val="1"/>
      <w:numFmt w:val="decimal"/>
      <w:lvlText w:val="%7."/>
      <w:lvlJc w:val="left"/>
      <w:pPr>
        <w:ind w:left="5913" w:hanging="360"/>
      </w:pPr>
    </w:lvl>
    <w:lvl w:ilvl="7" w:tplc="08090019" w:tentative="1">
      <w:start w:val="1"/>
      <w:numFmt w:val="lowerLetter"/>
      <w:lvlText w:val="%8."/>
      <w:lvlJc w:val="left"/>
      <w:pPr>
        <w:ind w:left="6633" w:hanging="360"/>
      </w:pPr>
    </w:lvl>
    <w:lvl w:ilvl="8" w:tplc="08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0" w15:restartNumberingAfterBreak="0">
    <w:nsid w:val="54AB732D"/>
    <w:multiLevelType w:val="hybridMultilevel"/>
    <w:tmpl w:val="74C41CE8"/>
    <w:lvl w:ilvl="0" w:tplc="59A46B0C">
      <w:start w:val="1"/>
      <w:numFmt w:val="bullet"/>
      <w:pStyle w:val="TaskHeadi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4" w15:restartNumberingAfterBreak="0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5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 w15:restartNumberingAfterBreak="0">
    <w:nsid w:val="7F3A3581"/>
    <w:multiLevelType w:val="multilevel"/>
    <w:tmpl w:val="A56CB5BC"/>
    <w:lvl w:ilvl="0">
      <w:start w:val="1"/>
      <w:numFmt w:val="none"/>
      <w:pStyle w:val="abc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2"/>
  </w:num>
  <w:num w:numId="10">
    <w:abstractNumId w:val="5"/>
  </w:num>
  <w:num w:numId="11">
    <w:abstractNumId w:val="6"/>
  </w:num>
  <w:num w:numId="12">
    <w:abstractNumId w:val="13"/>
  </w:num>
  <w:num w:numId="13">
    <w:abstractNumId w:val="15"/>
  </w:num>
  <w:num w:numId="14">
    <w:abstractNumId w:val="7"/>
  </w:num>
  <w:num w:numId="15">
    <w:abstractNumId w:val="9"/>
  </w:num>
  <w:num w:numId="16">
    <w:abstractNumId w:val="2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EEE"/>
    <w:rsid w:val="000020A2"/>
    <w:rsid w:val="000122EA"/>
    <w:rsid w:val="000126F1"/>
    <w:rsid w:val="000129BA"/>
    <w:rsid w:val="00013341"/>
    <w:rsid w:val="000156F6"/>
    <w:rsid w:val="000167E6"/>
    <w:rsid w:val="000168EC"/>
    <w:rsid w:val="00020361"/>
    <w:rsid w:val="0002364D"/>
    <w:rsid w:val="00024A73"/>
    <w:rsid w:val="000305EC"/>
    <w:rsid w:val="00030642"/>
    <w:rsid w:val="0003122D"/>
    <w:rsid w:val="000319AE"/>
    <w:rsid w:val="00033312"/>
    <w:rsid w:val="000333BB"/>
    <w:rsid w:val="000348EF"/>
    <w:rsid w:val="00035ADE"/>
    <w:rsid w:val="00040578"/>
    <w:rsid w:val="00041952"/>
    <w:rsid w:val="00041FA3"/>
    <w:rsid w:val="00042522"/>
    <w:rsid w:val="00043272"/>
    <w:rsid w:val="00044844"/>
    <w:rsid w:val="00044C2E"/>
    <w:rsid w:val="000529FF"/>
    <w:rsid w:val="000540A1"/>
    <w:rsid w:val="0005459B"/>
    <w:rsid w:val="00054DE7"/>
    <w:rsid w:val="00055709"/>
    <w:rsid w:val="0005652A"/>
    <w:rsid w:val="00061763"/>
    <w:rsid w:val="00062888"/>
    <w:rsid w:val="0006488C"/>
    <w:rsid w:val="00065279"/>
    <w:rsid w:val="0006572F"/>
    <w:rsid w:val="00066DD7"/>
    <w:rsid w:val="00067399"/>
    <w:rsid w:val="00067939"/>
    <w:rsid w:val="00077821"/>
    <w:rsid w:val="00080E35"/>
    <w:rsid w:val="0008328D"/>
    <w:rsid w:val="000839E8"/>
    <w:rsid w:val="000866B1"/>
    <w:rsid w:val="00087446"/>
    <w:rsid w:val="00092A03"/>
    <w:rsid w:val="000931AB"/>
    <w:rsid w:val="000969F5"/>
    <w:rsid w:val="0009745E"/>
    <w:rsid w:val="000A01E4"/>
    <w:rsid w:val="000A0F61"/>
    <w:rsid w:val="000A2FCF"/>
    <w:rsid w:val="000A43F5"/>
    <w:rsid w:val="000A64E5"/>
    <w:rsid w:val="000B0E83"/>
    <w:rsid w:val="000B1081"/>
    <w:rsid w:val="000B1D82"/>
    <w:rsid w:val="000B21E4"/>
    <w:rsid w:val="000B47BE"/>
    <w:rsid w:val="000B4BFC"/>
    <w:rsid w:val="000B4C87"/>
    <w:rsid w:val="000B5C52"/>
    <w:rsid w:val="000B62D1"/>
    <w:rsid w:val="000B74D0"/>
    <w:rsid w:val="000C0D35"/>
    <w:rsid w:val="000C1F42"/>
    <w:rsid w:val="000C77D2"/>
    <w:rsid w:val="000D0299"/>
    <w:rsid w:val="000D4028"/>
    <w:rsid w:val="000D5148"/>
    <w:rsid w:val="000D520C"/>
    <w:rsid w:val="000D55EA"/>
    <w:rsid w:val="000D5A1C"/>
    <w:rsid w:val="000D65BA"/>
    <w:rsid w:val="000D6620"/>
    <w:rsid w:val="000E3572"/>
    <w:rsid w:val="000F1D6E"/>
    <w:rsid w:val="000F32D0"/>
    <w:rsid w:val="000F3C5D"/>
    <w:rsid w:val="000F583D"/>
    <w:rsid w:val="000F6F70"/>
    <w:rsid w:val="00100F58"/>
    <w:rsid w:val="0010173F"/>
    <w:rsid w:val="00102F85"/>
    <w:rsid w:val="00106B9F"/>
    <w:rsid w:val="001100DB"/>
    <w:rsid w:val="00113BB5"/>
    <w:rsid w:val="00114817"/>
    <w:rsid w:val="00114D59"/>
    <w:rsid w:val="00115357"/>
    <w:rsid w:val="00115685"/>
    <w:rsid w:val="00115ACA"/>
    <w:rsid w:val="00115C5A"/>
    <w:rsid w:val="00116E1E"/>
    <w:rsid w:val="00116EFC"/>
    <w:rsid w:val="00120540"/>
    <w:rsid w:val="00121249"/>
    <w:rsid w:val="00122EFE"/>
    <w:rsid w:val="00123F73"/>
    <w:rsid w:val="001250E1"/>
    <w:rsid w:val="0012582D"/>
    <w:rsid w:val="0013250C"/>
    <w:rsid w:val="0013327B"/>
    <w:rsid w:val="00133514"/>
    <w:rsid w:val="00133CE0"/>
    <w:rsid w:val="00134C14"/>
    <w:rsid w:val="001359F1"/>
    <w:rsid w:val="00135E29"/>
    <w:rsid w:val="00135EE8"/>
    <w:rsid w:val="001379DD"/>
    <w:rsid w:val="00140DA9"/>
    <w:rsid w:val="00141441"/>
    <w:rsid w:val="0014197D"/>
    <w:rsid w:val="00144165"/>
    <w:rsid w:val="001517DD"/>
    <w:rsid w:val="00152505"/>
    <w:rsid w:val="001535F4"/>
    <w:rsid w:val="001540B7"/>
    <w:rsid w:val="00157560"/>
    <w:rsid w:val="00160293"/>
    <w:rsid w:val="0016122F"/>
    <w:rsid w:val="001620C5"/>
    <w:rsid w:val="001628A8"/>
    <w:rsid w:val="00163076"/>
    <w:rsid w:val="00170761"/>
    <w:rsid w:val="001751F6"/>
    <w:rsid w:val="00175345"/>
    <w:rsid w:val="00176A7F"/>
    <w:rsid w:val="0017782B"/>
    <w:rsid w:val="0018656B"/>
    <w:rsid w:val="00187F5D"/>
    <w:rsid w:val="00190BAF"/>
    <w:rsid w:val="001925A1"/>
    <w:rsid w:val="001935AE"/>
    <w:rsid w:val="00195F81"/>
    <w:rsid w:val="00197DA0"/>
    <w:rsid w:val="001A086A"/>
    <w:rsid w:val="001A2C22"/>
    <w:rsid w:val="001A756E"/>
    <w:rsid w:val="001A7A16"/>
    <w:rsid w:val="001B09F2"/>
    <w:rsid w:val="001B5265"/>
    <w:rsid w:val="001B6CA3"/>
    <w:rsid w:val="001C021F"/>
    <w:rsid w:val="001C14AD"/>
    <w:rsid w:val="001C3CC0"/>
    <w:rsid w:val="001C40D1"/>
    <w:rsid w:val="001C498F"/>
    <w:rsid w:val="001C4996"/>
    <w:rsid w:val="001C55EF"/>
    <w:rsid w:val="001C5812"/>
    <w:rsid w:val="001C723B"/>
    <w:rsid w:val="001D1841"/>
    <w:rsid w:val="001D1A93"/>
    <w:rsid w:val="001D32E0"/>
    <w:rsid w:val="001D3975"/>
    <w:rsid w:val="001D661C"/>
    <w:rsid w:val="001E1162"/>
    <w:rsid w:val="001E181D"/>
    <w:rsid w:val="001E1F40"/>
    <w:rsid w:val="001E22AB"/>
    <w:rsid w:val="001E2ECC"/>
    <w:rsid w:val="001E4137"/>
    <w:rsid w:val="001E4576"/>
    <w:rsid w:val="001E4A1F"/>
    <w:rsid w:val="001E5A5D"/>
    <w:rsid w:val="001E64A8"/>
    <w:rsid w:val="001F0CED"/>
    <w:rsid w:val="001F1F73"/>
    <w:rsid w:val="001F23D9"/>
    <w:rsid w:val="001F2B1B"/>
    <w:rsid w:val="001F43BA"/>
    <w:rsid w:val="001F5A8D"/>
    <w:rsid w:val="00201B2C"/>
    <w:rsid w:val="00201CAD"/>
    <w:rsid w:val="00202DCC"/>
    <w:rsid w:val="0020319F"/>
    <w:rsid w:val="00205486"/>
    <w:rsid w:val="00206026"/>
    <w:rsid w:val="002060B3"/>
    <w:rsid w:val="002106F3"/>
    <w:rsid w:val="00210AB5"/>
    <w:rsid w:val="002114F9"/>
    <w:rsid w:val="002126E3"/>
    <w:rsid w:val="00215446"/>
    <w:rsid w:val="00215715"/>
    <w:rsid w:val="0022202A"/>
    <w:rsid w:val="00224C8E"/>
    <w:rsid w:val="0022605B"/>
    <w:rsid w:val="00226E01"/>
    <w:rsid w:val="00227236"/>
    <w:rsid w:val="00231C3D"/>
    <w:rsid w:val="0023205B"/>
    <w:rsid w:val="002321AF"/>
    <w:rsid w:val="0023279D"/>
    <w:rsid w:val="00232DD5"/>
    <w:rsid w:val="00233DA0"/>
    <w:rsid w:val="00233F77"/>
    <w:rsid w:val="00234286"/>
    <w:rsid w:val="00235348"/>
    <w:rsid w:val="00236F5B"/>
    <w:rsid w:val="0023702A"/>
    <w:rsid w:val="00240154"/>
    <w:rsid w:val="00240179"/>
    <w:rsid w:val="002402F4"/>
    <w:rsid w:val="00243BD8"/>
    <w:rsid w:val="00243C05"/>
    <w:rsid w:val="00244EAE"/>
    <w:rsid w:val="00245893"/>
    <w:rsid w:val="00245A64"/>
    <w:rsid w:val="0025369C"/>
    <w:rsid w:val="00253F91"/>
    <w:rsid w:val="00254205"/>
    <w:rsid w:val="00254CA4"/>
    <w:rsid w:val="002565EE"/>
    <w:rsid w:val="00257023"/>
    <w:rsid w:val="0026211A"/>
    <w:rsid w:val="00262232"/>
    <w:rsid w:val="00264B5B"/>
    <w:rsid w:val="00265A2C"/>
    <w:rsid w:val="0027126B"/>
    <w:rsid w:val="0027305B"/>
    <w:rsid w:val="002753DB"/>
    <w:rsid w:val="0027540B"/>
    <w:rsid w:val="00276224"/>
    <w:rsid w:val="00276AA0"/>
    <w:rsid w:val="002772D7"/>
    <w:rsid w:val="00280073"/>
    <w:rsid w:val="002819B5"/>
    <w:rsid w:val="002824F9"/>
    <w:rsid w:val="002841FB"/>
    <w:rsid w:val="002879D9"/>
    <w:rsid w:val="00287A8C"/>
    <w:rsid w:val="00291BC0"/>
    <w:rsid w:val="00292C5D"/>
    <w:rsid w:val="00295FC8"/>
    <w:rsid w:val="002960CC"/>
    <w:rsid w:val="002A1583"/>
    <w:rsid w:val="002A22FF"/>
    <w:rsid w:val="002A3B98"/>
    <w:rsid w:val="002A54CF"/>
    <w:rsid w:val="002A56BC"/>
    <w:rsid w:val="002A6C8B"/>
    <w:rsid w:val="002A7D50"/>
    <w:rsid w:val="002B1B84"/>
    <w:rsid w:val="002B240C"/>
    <w:rsid w:val="002B5677"/>
    <w:rsid w:val="002B7556"/>
    <w:rsid w:val="002B7EE3"/>
    <w:rsid w:val="002C096A"/>
    <w:rsid w:val="002C3C22"/>
    <w:rsid w:val="002C40D5"/>
    <w:rsid w:val="002D162E"/>
    <w:rsid w:val="002D1B09"/>
    <w:rsid w:val="002D2046"/>
    <w:rsid w:val="002D20D5"/>
    <w:rsid w:val="002D4E86"/>
    <w:rsid w:val="002D7A0B"/>
    <w:rsid w:val="002E00F1"/>
    <w:rsid w:val="002E0E2F"/>
    <w:rsid w:val="002E1F1D"/>
    <w:rsid w:val="002E2D01"/>
    <w:rsid w:val="002E690F"/>
    <w:rsid w:val="002E718E"/>
    <w:rsid w:val="002F0855"/>
    <w:rsid w:val="002F1123"/>
    <w:rsid w:val="002F3394"/>
    <w:rsid w:val="002F3B8F"/>
    <w:rsid w:val="002F61F1"/>
    <w:rsid w:val="002F6F3C"/>
    <w:rsid w:val="002F7580"/>
    <w:rsid w:val="0030126A"/>
    <w:rsid w:val="00303976"/>
    <w:rsid w:val="00305BFC"/>
    <w:rsid w:val="0030656F"/>
    <w:rsid w:val="003116E8"/>
    <w:rsid w:val="00311C5C"/>
    <w:rsid w:val="003153A1"/>
    <w:rsid w:val="00316E84"/>
    <w:rsid w:val="00317483"/>
    <w:rsid w:val="003232CB"/>
    <w:rsid w:val="00323329"/>
    <w:rsid w:val="00323AEB"/>
    <w:rsid w:val="00323EF5"/>
    <w:rsid w:val="00324169"/>
    <w:rsid w:val="003252E5"/>
    <w:rsid w:val="0033421D"/>
    <w:rsid w:val="003345D9"/>
    <w:rsid w:val="00335479"/>
    <w:rsid w:val="00335EA3"/>
    <w:rsid w:val="00337212"/>
    <w:rsid w:val="003405D3"/>
    <w:rsid w:val="0034086A"/>
    <w:rsid w:val="00342234"/>
    <w:rsid w:val="00342F78"/>
    <w:rsid w:val="0034578D"/>
    <w:rsid w:val="00346205"/>
    <w:rsid w:val="0035253C"/>
    <w:rsid w:val="00353799"/>
    <w:rsid w:val="0035426D"/>
    <w:rsid w:val="00354347"/>
    <w:rsid w:val="00355FC0"/>
    <w:rsid w:val="00356CEA"/>
    <w:rsid w:val="00356FC1"/>
    <w:rsid w:val="003645E2"/>
    <w:rsid w:val="00365980"/>
    <w:rsid w:val="0036599E"/>
    <w:rsid w:val="00366E71"/>
    <w:rsid w:val="00370A74"/>
    <w:rsid w:val="00372077"/>
    <w:rsid w:val="0037234B"/>
    <w:rsid w:val="0037246C"/>
    <w:rsid w:val="003747DE"/>
    <w:rsid w:val="003807E3"/>
    <w:rsid w:val="00386673"/>
    <w:rsid w:val="00391032"/>
    <w:rsid w:val="003929A1"/>
    <w:rsid w:val="00392EF9"/>
    <w:rsid w:val="00394C4E"/>
    <w:rsid w:val="00394EE9"/>
    <w:rsid w:val="003953DC"/>
    <w:rsid w:val="00396520"/>
    <w:rsid w:val="00396CCA"/>
    <w:rsid w:val="003A2900"/>
    <w:rsid w:val="003A2E75"/>
    <w:rsid w:val="003A3C7C"/>
    <w:rsid w:val="003A4842"/>
    <w:rsid w:val="003A5078"/>
    <w:rsid w:val="003A5625"/>
    <w:rsid w:val="003A5B03"/>
    <w:rsid w:val="003A5CB2"/>
    <w:rsid w:val="003A6A33"/>
    <w:rsid w:val="003A7C0A"/>
    <w:rsid w:val="003B14E4"/>
    <w:rsid w:val="003B35E6"/>
    <w:rsid w:val="003B3C76"/>
    <w:rsid w:val="003B45CB"/>
    <w:rsid w:val="003B70F5"/>
    <w:rsid w:val="003C1C04"/>
    <w:rsid w:val="003C2B9E"/>
    <w:rsid w:val="003C4275"/>
    <w:rsid w:val="003C5995"/>
    <w:rsid w:val="003C73E2"/>
    <w:rsid w:val="003C778C"/>
    <w:rsid w:val="003C784A"/>
    <w:rsid w:val="003D0A93"/>
    <w:rsid w:val="003D1A64"/>
    <w:rsid w:val="003D37B8"/>
    <w:rsid w:val="003D38D5"/>
    <w:rsid w:val="003D3B10"/>
    <w:rsid w:val="003D4765"/>
    <w:rsid w:val="003D6344"/>
    <w:rsid w:val="003E0450"/>
    <w:rsid w:val="003E06BA"/>
    <w:rsid w:val="003E1BDD"/>
    <w:rsid w:val="003E28A8"/>
    <w:rsid w:val="003E380D"/>
    <w:rsid w:val="003E3FA7"/>
    <w:rsid w:val="003E6C8E"/>
    <w:rsid w:val="003E7A5D"/>
    <w:rsid w:val="003F0A72"/>
    <w:rsid w:val="003F0CB2"/>
    <w:rsid w:val="003F4279"/>
    <w:rsid w:val="003F4EBE"/>
    <w:rsid w:val="003F6230"/>
    <w:rsid w:val="003F6D60"/>
    <w:rsid w:val="003F73BE"/>
    <w:rsid w:val="0040607D"/>
    <w:rsid w:val="004128DC"/>
    <w:rsid w:val="00413146"/>
    <w:rsid w:val="00413CD2"/>
    <w:rsid w:val="00415F1B"/>
    <w:rsid w:val="00416DB9"/>
    <w:rsid w:val="00420D95"/>
    <w:rsid w:val="00420F2E"/>
    <w:rsid w:val="00421C3A"/>
    <w:rsid w:val="004247B5"/>
    <w:rsid w:val="00424C0B"/>
    <w:rsid w:val="00425262"/>
    <w:rsid w:val="00425521"/>
    <w:rsid w:val="004262A7"/>
    <w:rsid w:val="00427088"/>
    <w:rsid w:val="00427807"/>
    <w:rsid w:val="00427A53"/>
    <w:rsid w:val="00430224"/>
    <w:rsid w:val="00433015"/>
    <w:rsid w:val="00436CC2"/>
    <w:rsid w:val="00437390"/>
    <w:rsid w:val="00440852"/>
    <w:rsid w:val="00444B6B"/>
    <w:rsid w:val="0044529F"/>
    <w:rsid w:val="004452E7"/>
    <w:rsid w:val="00445751"/>
    <w:rsid w:val="00445E95"/>
    <w:rsid w:val="00451537"/>
    <w:rsid w:val="00452735"/>
    <w:rsid w:val="004538D7"/>
    <w:rsid w:val="004555F5"/>
    <w:rsid w:val="004561CB"/>
    <w:rsid w:val="00456742"/>
    <w:rsid w:val="0045726B"/>
    <w:rsid w:val="00457673"/>
    <w:rsid w:val="00461A30"/>
    <w:rsid w:val="00463E3D"/>
    <w:rsid w:val="004654D3"/>
    <w:rsid w:val="00472323"/>
    <w:rsid w:val="00473ADD"/>
    <w:rsid w:val="00474B8B"/>
    <w:rsid w:val="0047529D"/>
    <w:rsid w:val="00480540"/>
    <w:rsid w:val="00481B05"/>
    <w:rsid w:val="00484200"/>
    <w:rsid w:val="00490265"/>
    <w:rsid w:val="00490EA2"/>
    <w:rsid w:val="00491DF1"/>
    <w:rsid w:val="00493430"/>
    <w:rsid w:val="0049398E"/>
    <w:rsid w:val="00496C59"/>
    <w:rsid w:val="00497630"/>
    <w:rsid w:val="004A03C1"/>
    <w:rsid w:val="004A4A8B"/>
    <w:rsid w:val="004A5F1B"/>
    <w:rsid w:val="004A77EE"/>
    <w:rsid w:val="004B147C"/>
    <w:rsid w:val="004B236F"/>
    <w:rsid w:val="004B44D1"/>
    <w:rsid w:val="004B65AE"/>
    <w:rsid w:val="004B7129"/>
    <w:rsid w:val="004B71F8"/>
    <w:rsid w:val="004C008F"/>
    <w:rsid w:val="004C16A7"/>
    <w:rsid w:val="004C1715"/>
    <w:rsid w:val="004C39B1"/>
    <w:rsid w:val="004C6485"/>
    <w:rsid w:val="004D0CD5"/>
    <w:rsid w:val="004D0DED"/>
    <w:rsid w:val="004D2353"/>
    <w:rsid w:val="004D34B3"/>
    <w:rsid w:val="004D629E"/>
    <w:rsid w:val="004D6870"/>
    <w:rsid w:val="004D6E59"/>
    <w:rsid w:val="004E6455"/>
    <w:rsid w:val="004E7C8E"/>
    <w:rsid w:val="004F078A"/>
    <w:rsid w:val="004F37E9"/>
    <w:rsid w:val="004F45D1"/>
    <w:rsid w:val="004F6497"/>
    <w:rsid w:val="004F70D2"/>
    <w:rsid w:val="004F7823"/>
    <w:rsid w:val="004F7A35"/>
    <w:rsid w:val="005003D7"/>
    <w:rsid w:val="00502B67"/>
    <w:rsid w:val="00502D25"/>
    <w:rsid w:val="00503A4C"/>
    <w:rsid w:val="00503B0C"/>
    <w:rsid w:val="00504776"/>
    <w:rsid w:val="00505F7E"/>
    <w:rsid w:val="005119A8"/>
    <w:rsid w:val="00511ED7"/>
    <w:rsid w:val="00516E4A"/>
    <w:rsid w:val="00520C60"/>
    <w:rsid w:val="005231A0"/>
    <w:rsid w:val="005236D3"/>
    <w:rsid w:val="005244AA"/>
    <w:rsid w:val="005262A5"/>
    <w:rsid w:val="005306C1"/>
    <w:rsid w:val="00530725"/>
    <w:rsid w:val="005330DD"/>
    <w:rsid w:val="005351E6"/>
    <w:rsid w:val="0053605A"/>
    <w:rsid w:val="00537A46"/>
    <w:rsid w:val="0054068E"/>
    <w:rsid w:val="00541DA1"/>
    <w:rsid w:val="00547E5B"/>
    <w:rsid w:val="00551218"/>
    <w:rsid w:val="00551E5C"/>
    <w:rsid w:val="0055206B"/>
    <w:rsid w:val="005530F3"/>
    <w:rsid w:val="005533B5"/>
    <w:rsid w:val="00553561"/>
    <w:rsid w:val="00553D78"/>
    <w:rsid w:val="00554D9E"/>
    <w:rsid w:val="00555548"/>
    <w:rsid w:val="00555C7B"/>
    <w:rsid w:val="00562E70"/>
    <w:rsid w:val="005707F5"/>
    <w:rsid w:val="00571192"/>
    <w:rsid w:val="00572995"/>
    <w:rsid w:val="005733B5"/>
    <w:rsid w:val="005737F8"/>
    <w:rsid w:val="00574AE0"/>
    <w:rsid w:val="00575E35"/>
    <w:rsid w:val="0057602D"/>
    <w:rsid w:val="00584A88"/>
    <w:rsid w:val="00585224"/>
    <w:rsid w:val="00585E65"/>
    <w:rsid w:val="0058629F"/>
    <w:rsid w:val="005869B3"/>
    <w:rsid w:val="00590439"/>
    <w:rsid w:val="005907B1"/>
    <w:rsid w:val="005937F6"/>
    <w:rsid w:val="00594277"/>
    <w:rsid w:val="005948E7"/>
    <w:rsid w:val="005A15C2"/>
    <w:rsid w:val="005A1D09"/>
    <w:rsid w:val="005A366C"/>
    <w:rsid w:val="005A3993"/>
    <w:rsid w:val="005A3CFF"/>
    <w:rsid w:val="005A4C08"/>
    <w:rsid w:val="005A4EED"/>
    <w:rsid w:val="005A6828"/>
    <w:rsid w:val="005B3B5E"/>
    <w:rsid w:val="005B58DC"/>
    <w:rsid w:val="005B632C"/>
    <w:rsid w:val="005C0A5A"/>
    <w:rsid w:val="005C2457"/>
    <w:rsid w:val="005C2D18"/>
    <w:rsid w:val="005C489C"/>
    <w:rsid w:val="005C6BF3"/>
    <w:rsid w:val="005D170F"/>
    <w:rsid w:val="005D1D3D"/>
    <w:rsid w:val="005D411C"/>
    <w:rsid w:val="005D434B"/>
    <w:rsid w:val="005D54B9"/>
    <w:rsid w:val="005D62AB"/>
    <w:rsid w:val="005D64B9"/>
    <w:rsid w:val="005E0513"/>
    <w:rsid w:val="005E12D7"/>
    <w:rsid w:val="005E4798"/>
    <w:rsid w:val="005E4DA2"/>
    <w:rsid w:val="005E4F12"/>
    <w:rsid w:val="005E545F"/>
    <w:rsid w:val="005F1B10"/>
    <w:rsid w:val="005F1BF8"/>
    <w:rsid w:val="005F1F94"/>
    <w:rsid w:val="005F52E1"/>
    <w:rsid w:val="005F6680"/>
    <w:rsid w:val="005F7FBC"/>
    <w:rsid w:val="0060004E"/>
    <w:rsid w:val="006008C5"/>
    <w:rsid w:val="00605699"/>
    <w:rsid w:val="00606031"/>
    <w:rsid w:val="0060690E"/>
    <w:rsid w:val="00607CA4"/>
    <w:rsid w:val="006119E9"/>
    <w:rsid w:val="00611B8B"/>
    <w:rsid w:val="00611FB9"/>
    <w:rsid w:val="006121A0"/>
    <w:rsid w:val="006133B0"/>
    <w:rsid w:val="00613648"/>
    <w:rsid w:val="0061396E"/>
    <w:rsid w:val="00614EAF"/>
    <w:rsid w:val="0061576D"/>
    <w:rsid w:val="00615F5E"/>
    <w:rsid w:val="00616B4E"/>
    <w:rsid w:val="00621786"/>
    <w:rsid w:val="0062191D"/>
    <w:rsid w:val="00621F26"/>
    <w:rsid w:val="0062276C"/>
    <w:rsid w:val="00623BBB"/>
    <w:rsid w:val="00626227"/>
    <w:rsid w:val="00626FB7"/>
    <w:rsid w:val="00630854"/>
    <w:rsid w:val="006312CF"/>
    <w:rsid w:val="0063150A"/>
    <w:rsid w:val="0063161B"/>
    <w:rsid w:val="00631F1F"/>
    <w:rsid w:val="00632EFD"/>
    <w:rsid w:val="006341C0"/>
    <w:rsid w:val="00637E1C"/>
    <w:rsid w:val="006439D6"/>
    <w:rsid w:val="00644C38"/>
    <w:rsid w:val="0064509A"/>
    <w:rsid w:val="0064649F"/>
    <w:rsid w:val="00647373"/>
    <w:rsid w:val="00650876"/>
    <w:rsid w:val="00651988"/>
    <w:rsid w:val="00651A9C"/>
    <w:rsid w:val="00654D37"/>
    <w:rsid w:val="0065520F"/>
    <w:rsid w:val="00657421"/>
    <w:rsid w:val="006614BA"/>
    <w:rsid w:val="0066353E"/>
    <w:rsid w:val="00663687"/>
    <w:rsid w:val="006640DE"/>
    <w:rsid w:val="0066650F"/>
    <w:rsid w:val="006673C3"/>
    <w:rsid w:val="006701C7"/>
    <w:rsid w:val="00671EB4"/>
    <w:rsid w:val="0067329C"/>
    <w:rsid w:val="00677BE7"/>
    <w:rsid w:val="0068044A"/>
    <w:rsid w:val="006814BC"/>
    <w:rsid w:val="006815A7"/>
    <w:rsid w:val="00681F19"/>
    <w:rsid w:val="006834E1"/>
    <w:rsid w:val="00685852"/>
    <w:rsid w:val="006868A5"/>
    <w:rsid w:val="00690421"/>
    <w:rsid w:val="006925A4"/>
    <w:rsid w:val="00692DA1"/>
    <w:rsid w:val="00693166"/>
    <w:rsid w:val="006956E8"/>
    <w:rsid w:val="00695882"/>
    <w:rsid w:val="006A018A"/>
    <w:rsid w:val="006A2C57"/>
    <w:rsid w:val="006A3043"/>
    <w:rsid w:val="006A38DF"/>
    <w:rsid w:val="006A5E8F"/>
    <w:rsid w:val="006A74C7"/>
    <w:rsid w:val="006B0380"/>
    <w:rsid w:val="006B1DC3"/>
    <w:rsid w:val="006B2818"/>
    <w:rsid w:val="006B5D65"/>
    <w:rsid w:val="006B60CF"/>
    <w:rsid w:val="006C4F85"/>
    <w:rsid w:val="006D1FAB"/>
    <w:rsid w:val="006D222E"/>
    <w:rsid w:val="006D517F"/>
    <w:rsid w:val="006D5CE5"/>
    <w:rsid w:val="006D6356"/>
    <w:rsid w:val="006D67A0"/>
    <w:rsid w:val="006E052B"/>
    <w:rsid w:val="006E210A"/>
    <w:rsid w:val="006E2494"/>
    <w:rsid w:val="006E370E"/>
    <w:rsid w:val="006E40AD"/>
    <w:rsid w:val="006E4FB7"/>
    <w:rsid w:val="006E7785"/>
    <w:rsid w:val="006F0CAE"/>
    <w:rsid w:val="006F418F"/>
    <w:rsid w:val="006F58C5"/>
    <w:rsid w:val="006F7782"/>
    <w:rsid w:val="00700493"/>
    <w:rsid w:val="00702DA7"/>
    <w:rsid w:val="00703DC1"/>
    <w:rsid w:val="00706094"/>
    <w:rsid w:val="007162D8"/>
    <w:rsid w:val="00717134"/>
    <w:rsid w:val="007200BE"/>
    <w:rsid w:val="0072061E"/>
    <w:rsid w:val="00720D10"/>
    <w:rsid w:val="00721354"/>
    <w:rsid w:val="007215BB"/>
    <w:rsid w:val="0072160F"/>
    <w:rsid w:val="00721EED"/>
    <w:rsid w:val="00723176"/>
    <w:rsid w:val="007247CA"/>
    <w:rsid w:val="007253F7"/>
    <w:rsid w:val="007263EB"/>
    <w:rsid w:val="00726BBF"/>
    <w:rsid w:val="00726CBE"/>
    <w:rsid w:val="00731711"/>
    <w:rsid w:val="0073193F"/>
    <w:rsid w:val="00731CB7"/>
    <w:rsid w:val="00731E4F"/>
    <w:rsid w:val="00731FFD"/>
    <w:rsid w:val="00735C84"/>
    <w:rsid w:val="00736EF8"/>
    <w:rsid w:val="00737100"/>
    <w:rsid w:val="007373BB"/>
    <w:rsid w:val="00737497"/>
    <w:rsid w:val="00745476"/>
    <w:rsid w:val="007456FE"/>
    <w:rsid w:val="00746CF6"/>
    <w:rsid w:val="00747DB2"/>
    <w:rsid w:val="00747EB1"/>
    <w:rsid w:val="0075237B"/>
    <w:rsid w:val="007532F4"/>
    <w:rsid w:val="007563EF"/>
    <w:rsid w:val="00757955"/>
    <w:rsid w:val="00757A32"/>
    <w:rsid w:val="00757B0C"/>
    <w:rsid w:val="007600FC"/>
    <w:rsid w:val="00760C69"/>
    <w:rsid w:val="00761630"/>
    <w:rsid w:val="00764C16"/>
    <w:rsid w:val="00767E74"/>
    <w:rsid w:val="007701A7"/>
    <w:rsid w:val="007706EA"/>
    <w:rsid w:val="00772B17"/>
    <w:rsid w:val="00774674"/>
    <w:rsid w:val="007754C9"/>
    <w:rsid w:val="007808CD"/>
    <w:rsid w:val="007842E1"/>
    <w:rsid w:val="00785EFE"/>
    <w:rsid w:val="00786EB2"/>
    <w:rsid w:val="00791196"/>
    <w:rsid w:val="00791F67"/>
    <w:rsid w:val="00792274"/>
    <w:rsid w:val="0079233A"/>
    <w:rsid w:val="007935A0"/>
    <w:rsid w:val="00793A4A"/>
    <w:rsid w:val="007941A5"/>
    <w:rsid w:val="00795A62"/>
    <w:rsid w:val="00795DDA"/>
    <w:rsid w:val="00796F66"/>
    <w:rsid w:val="007A00BF"/>
    <w:rsid w:val="007A0336"/>
    <w:rsid w:val="007A0419"/>
    <w:rsid w:val="007A1253"/>
    <w:rsid w:val="007A3CCD"/>
    <w:rsid w:val="007A571D"/>
    <w:rsid w:val="007A585B"/>
    <w:rsid w:val="007A6D90"/>
    <w:rsid w:val="007B034B"/>
    <w:rsid w:val="007B29A0"/>
    <w:rsid w:val="007B4F7D"/>
    <w:rsid w:val="007B7CB3"/>
    <w:rsid w:val="007C23CA"/>
    <w:rsid w:val="007C28EB"/>
    <w:rsid w:val="007C3E37"/>
    <w:rsid w:val="007C4474"/>
    <w:rsid w:val="007C66ED"/>
    <w:rsid w:val="007C758D"/>
    <w:rsid w:val="007D063B"/>
    <w:rsid w:val="007D1D96"/>
    <w:rsid w:val="007D5053"/>
    <w:rsid w:val="007D507D"/>
    <w:rsid w:val="007D54D2"/>
    <w:rsid w:val="007D7770"/>
    <w:rsid w:val="007E13C8"/>
    <w:rsid w:val="007E398A"/>
    <w:rsid w:val="007E4621"/>
    <w:rsid w:val="007E4C3B"/>
    <w:rsid w:val="007E66CF"/>
    <w:rsid w:val="007E6AEA"/>
    <w:rsid w:val="007E7495"/>
    <w:rsid w:val="007F3247"/>
    <w:rsid w:val="007F3394"/>
    <w:rsid w:val="007F4FEB"/>
    <w:rsid w:val="007F4FF3"/>
    <w:rsid w:val="007F6D6B"/>
    <w:rsid w:val="007F7231"/>
    <w:rsid w:val="007F793F"/>
    <w:rsid w:val="00814926"/>
    <w:rsid w:val="00815169"/>
    <w:rsid w:val="008164A6"/>
    <w:rsid w:val="00822A62"/>
    <w:rsid w:val="00823328"/>
    <w:rsid w:val="00824B96"/>
    <w:rsid w:val="008279D3"/>
    <w:rsid w:val="00830B4A"/>
    <w:rsid w:val="00832995"/>
    <w:rsid w:val="00832EBE"/>
    <w:rsid w:val="008335A4"/>
    <w:rsid w:val="0083449D"/>
    <w:rsid w:val="008344B8"/>
    <w:rsid w:val="00835A8E"/>
    <w:rsid w:val="00842495"/>
    <w:rsid w:val="00845AA9"/>
    <w:rsid w:val="00846B93"/>
    <w:rsid w:val="00847B69"/>
    <w:rsid w:val="00851908"/>
    <w:rsid w:val="00853223"/>
    <w:rsid w:val="008544DE"/>
    <w:rsid w:val="008547B6"/>
    <w:rsid w:val="00857B01"/>
    <w:rsid w:val="00860E47"/>
    <w:rsid w:val="00860F45"/>
    <w:rsid w:val="00862253"/>
    <w:rsid w:val="00862B89"/>
    <w:rsid w:val="0086406D"/>
    <w:rsid w:val="00866491"/>
    <w:rsid w:val="00867A8D"/>
    <w:rsid w:val="00870414"/>
    <w:rsid w:val="00873254"/>
    <w:rsid w:val="00874B06"/>
    <w:rsid w:val="00875908"/>
    <w:rsid w:val="00876CED"/>
    <w:rsid w:val="008807A3"/>
    <w:rsid w:val="008821D0"/>
    <w:rsid w:val="00885450"/>
    <w:rsid w:val="008919A6"/>
    <w:rsid w:val="00892037"/>
    <w:rsid w:val="008925F4"/>
    <w:rsid w:val="00895CA5"/>
    <w:rsid w:val="008A57F3"/>
    <w:rsid w:val="008A58C7"/>
    <w:rsid w:val="008A658B"/>
    <w:rsid w:val="008A728E"/>
    <w:rsid w:val="008A7501"/>
    <w:rsid w:val="008B32C7"/>
    <w:rsid w:val="008B3CF2"/>
    <w:rsid w:val="008B50B3"/>
    <w:rsid w:val="008B7645"/>
    <w:rsid w:val="008B7B9A"/>
    <w:rsid w:val="008C05EC"/>
    <w:rsid w:val="008C079D"/>
    <w:rsid w:val="008C1E45"/>
    <w:rsid w:val="008C2A92"/>
    <w:rsid w:val="008C2EFD"/>
    <w:rsid w:val="008C4F0F"/>
    <w:rsid w:val="008C6007"/>
    <w:rsid w:val="008C772B"/>
    <w:rsid w:val="008D049A"/>
    <w:rsid w:val="008D080B"/>
    <w:rsid w:val="008D15A5"/>
    <w:rsid w:val="008D2928"/>
    <w:rsid w:val="008D2EFF"/>
    <w:rsid w:val="008D416A"/>
    <w:rsid w:val="008D524F"/>
    <w:rsid w:val="008E0320"/>
    <w:rsid w:val="008E05EA"/>
    <w:rsid w:val="008E0932"/>
    <w:rsid w:val="008E5AE8"/>
    <w:rsid w:val="008E668E"/>
    <w:rsid w:val="008F0EB8"/>
    <w:rsid w:val="008F43CD"/>
    <w:rsid w:val="008F4A2E"/>
    <w:rsid w:val="008F53A6"/>
    <w:rsid w:val="008F56E6"/>
    <w:rsid w:val="009008DD"/>
    <w:rsid w:val="00900D6C"/>
    <w:rsid w:val="00900EE9"/>
    <w:rsid w:val="00900FB7"/>
    <w:rsid w:val="00902483"/>
    <w:rsid w:val="00903937"/>
    <w:rsid w:val="00904BB9"/>
    <w:rsid w:val="00905F5A"/>
    <w:rsid w:val="00910345"/>
    <w:rsid w:val="0091237E"/>
    <w:rsid w:val="00914CF4"/>
    <w:rsid w:val="00916DE4"/>
    <w:rsid w:val="00917476"/>
    <w:rsid w:val="0092029E"/>
    <w:rsid w:val="009217EA"/>
    <w:rsid w:val="00922077"/>
    <w:rsid w:val="00922B77"/>
    <w:rsid w:val="009231DE"/>
    <w:rsid w:val="00923C06"/>
    <w:rsid w:val="009255AE"/>
    <w:rsid w:val="00931433"/>
    <w:rsid w:val="00934669"/>
    <w:rsid w:val="00934839"/>
    <w:rsid w:val="00935A3E"/>
    <w:rsid w:val="00941F9B"/>
    <w:rsid w:val="009423A8"/>
    <w:rsid w:val="00942848"/>
    <w:rsid w:val="00943A19"/>
    <w:rsid w:val="009454E2"/>
    <w:rsid w:val="009456A4"/>
    <w:rsid w:val="009466E7"/>
    <w:rsid w:val="009469B2"/>
    <w:rsid w:val="009513E4"/>
    <w:rsid w:val="0095165D"/>
    <w:rsid w:val="0095649E"/>
    <w:rsid w:val="00956B80"/>
    <w:rsid w:val="00960F07"/>
    <w:rsid w:val="009623ED"/>
    <w:rsid w:val="00964902"/>
    <w:rsid w:val="00965A80"/>
    <w:rsid w:val="00967532"/>
    <w:rsid w:val="009719E3"/>
    <w:rsid w:val="00971CA3"/>
    <w:rsid w:val="00976068"/>
    <w:rsid w:val="00976B76"/>
    <w:rsid w:val="00981400"/>
    <w:rsid w:val="009834B5"/>
    <w:rsid w:val="009836D3"/>
    <w:rsid w:val="00983784"/>
    <w:rsid w:val="009843F5"/>
    <w:rsid w:val="00985932"/>
    <w:rsid w:val="00985C8C"/>
    <w:rsid w:val="00987CDB"/>
    <w:rsid w:val="0099000C"/>
    <w:rsid w:val="00992CC7"/>
    <w:rsid w:val="00996370"/>
    <w:rsid w:val="00997960"/>
    <w:rsid w:val="009A0EBD"/>
    <w:rsid w:val="009A37B4"/>
    <w:rsid w:val="009A4395"/>
    <w:rsid w:val="009A4EED"/>
    <w:rsid w:val="009A687B"/>
    <w:rsid w:val="009A74DA"/>
    <w:rsid w:val="009A7A47"/>
    <w:rsid w:val="009A7B02"/>
    <w:rsid w:val="009B4D79"/>
    <w:rsid w:val="009B6C99"/>
    <w:rsid w:val="009C5AE1"/>
    <w:rsid w:val="009C7033"/>
    <w:rsid w:val="009C7AA7"/>
    <w:rsid w:val="009D009C"/>
    <w:rsid w:val="009D4FDC"/>
    <w:rsid w:val="009D5906"/>
    <w:rsid w:val="009D60D6"/>
    <w:rsid w:val="009D671B"/>
    <w:rsid w:val="009D7B53"/>
    <w:rsid w:val="009E1649"/>
    <w:rsid w:val="009E3D4B"/>
    <w:rsid w:val="009E656A"/>
    <w:rsid w:val="009E66FC"/>
    <w:rsid w:val="009E7039"/>
    <w:rsid w:val="009E7A3E"/>
    <w:rsid w:val="009F2274"/>
    <w:rsid w:val="009F261D"/>
    <w:rsid w:val="009F5972"/>
    <w:rsid w:val="009F6179"/>
    <w:rsid w:val="009F779F"/>
    <w:rsid w:val="00A00203"/>
    <w:rsid w:val="00A00235"/>
    <w:rsid w:val="00A002E2"/>
    <w:rsid w:val="00A01EA1"/>
    <w:rsid w:val="00A062AC"/>
    <w:rsid w:val="00A10E02"/>
    <w:rsid w:val="00A11077"/>
    <w:rsid w:val="00A114AC"/>
    <w:rsid w:val="00A12AF3"/>
    <w:rsid w:val="00A12B94"/>
    <w:rsid w:val="00A12F16"/>
    <w:rsid w:val="00A158D9"/>
    <w:rsid w:val="00A16861"/>
    <w:rsid w:val="00A21042"/>
    <w:rsid w:val="00A26807"/>
    <w:rsid w:val="00A30936"/>
    <w:rsid w:val="00A31317"/>
    <w:rsid w:val="00A313AF"/>
    <w:rsid w:val="00A31DCC"/>
    <w:rsid w:val="00A33512"/>
    <w:rsid w:val="00A33AB2"/>
    <w:rsid w:val="00A33FD5"/>
    <w:rsid w:val="00A3402A"/>
    <w:rsid w:val="00A34BF4"/>
    <w:rsid w:val="00A4058C"/>
    <w:rsid w:val="00A40963"/>
    <w:rsid w:val="00A421EC"/>
    <w:rsid w:val="00A4238D"/>
    <w:rsid w:val="00A508BC"/>
    <w:rsid w:val="00A50A79"/>
    <w:rsid w:val="00A515EF"/>
    <w:rsid w:val="00A5261D"/>
    <w:rsid w:val="00A5439C"/>
    <w:rsid w:val="00A572E6"/>
    <w:rsid w:val="00A576DB"/>
    <w:rsid w:val="00A600A7"/>
    <w:rsid w:val="00A608F6"/>
    <w:rsid w:val="00A6675E"/>
    <w:rsid w:val="00A66A20"/>
    <w:rsid w:val="00A67590"/>
    <w:rsid w:val="00A70685"/>
    <w:rsid w:val="00A71743"/>
    <w:rsid w:val="00A72BB9"/>
    <w:rsid w:val="00A7630F"/>
    <w:rsid w:val="00A776E4"/>
    <w:rsid w:val="00A81316"/>
    <w:rsid w:val="00A81331"/>
    <w:rsid w:val="00A82C21"/>
    <w:rsid w:val="00A83714"/>
    <w:rsid w:val="00A85053"/>
    <w:rsid w:val="00A874EC"/>
    <w:rsid w:val="00A90339"/>
    <w:rsid w:val="00A94099"/>
    <w:rsid w:val="00A9436E"/>
    <w:rsid w:val="00A96650"/>
    <w:rsid w:val="00A97301"/>
    <w:rsid w:val="00AA026D"/>
    <w:rsid w:val="00AA4D49"/>
    <w:rsid w:val="00AA5F7F"/>
    <w:rsid w:val="00AA6976"/>
    <w:rsid w:val="00AA7E4D"/>
    <w:rsid w:val="00AB0078"/>
    <w:rsid w:val="00AB0B00"/>
    <w:rsid w:val="00AB0F87"/>
    <w:rsid w:val="00AB34B4"/>
    <w:rsid w:val="00AB391E"/>
    <w:rsid w:val="00AB3FC0"/>
    <w:rsid w:val="00AB4562"/>
    <w:rsid w:val="00AB5B9E"/>
    <w:rsid w:val="00AC129A"/>
    <w:rsid w:val="00AC130D"/>
    <w:rsid w:val="00AC1497"/>
    <w:rsid w:val="00AC33A6"/>
    <w:rsid w:val="00AC3BD3"/>
    <w:rsid w:val="00AC4F4F"/>
    <w:rsid w:val="00AC53FA"/>
    <w:rsid w:val="00AD06B4"/>
    <w:rsid w:val="00AD19CF"/>
    <w:rsid w:val="00AD2EF9"/>
    <w:rsid w:val="00AD373A"/>
    <w:rsid w:val="00AD37D2"/>
    <w:rsid w:val="00AD4E82"/>
    <w:rsid w:val="00AE0784"/>
    <w:rsid w:val="00AE241D"/>
    <w:rsid w:val="00AE4911"/>
    <w:rsid w:val="00AE566F"/>
    <w:rsid w:val="00AE5D22"/>
    <w:rsid w:val="00AE6A13"/>
    <w:rsid w:val="00AE6B4F"/>
    <w:rsid w:val="00AE6F61"/>
    <w:rsid w:val="00AE7E7C"/>
    <w:rsid w:val="00AF1C0F"/>
    <w:rsid w:val="00AF2124"/>
    <w:rsid w:val="00AF2C25"/>
    <w:rsid w:val="00AF56EC"/>
    <w:rsid w:val="00B01849"/>
    <w:rsid w:val="00B01F7C"/>
    <w:rsid w:val="00B07C92"/>
    <w:rsid w:val="00B07DD0"/>
    <w:rsid w:val="00B10683"/>
    <w:rsid w:val="00B1182C"/>
    <w:rsid w:val="00B11BB3"/>
    <w:rsid w:val="00B1247D"/>
    <w:rsid w:val="00B142A4"/>
    <w:rsid w:val="00B147B0"/>
    <w:rsid w:val="00B17542"/>
    <w:rsid w:val="00B21784"/>
    <w:rsid w:val="00B21EAA"/>
    <w:rsid w:val="00B2330D"/>
    <w:rsid w:val="00B236E5"/>
    <w:rsid w:val="00B23B55"/>
    <w:rsid w:val="00B24D53"/>
    <w:rsid w:val="00B252B3"/>
    <w:rsid w:val="00B25684"/>
    <w:rsid w:val="00B27831"/>
    <w:rsid w:val="00B309BB"/>
    <w:rsid w:val="00B3103D"/>
    <w:rsid w:val="00B323B7"/>
    <w:rsid w:val="00B3256A"/>
    <w:rsid w:val="00B3289C"/>
    <w:rsid w:val="00B353FC"/>
    <w:rsid w:val="00B36C42"/>
    <w:rsid w:val="00B36C9C"/>
    <w:rsid w:val="00B37901"/>
    <w:rsid w:val="00B4011C"/>
    <w:rsid w:val="00B436FA"/>
    <w:rsid w:val="00B437E6"/>
    <w:rsid w:val="00B463CB"/>
    <w:rsid w:val="00B4785B"/>
    <w:rsid w:val="00B50197"/>
    <w:rsid w:val="00B52451"/>
    <w:rsid w:val="00B615A2"/>
    <w:rsid w:val="00B61B80"/>
    <w:rsid w:val="00B62514"/>
    <w:rsid w:val="00B62B9E"/>
    <w:rsid w:val="00B63F91"/>
    <w:rsid w:val="00B64635"/>
    <w:rsid w:val="00B65A72"/>
    <w:rsid w:val="00B7023F"/>
    <w:rsid w:val="00B74001"/>
    <w:rsid w:val="00B81ECC"/>
    <w:rsid w:val="00B827E8"/>
    <w:rsid w:val="00B86504"/>
    <w:rsid w:val="00B870F4"/>
    <w:rsid w:val="00B87613"/>
    <w:rsid w:val="00B91863"/>
    <w:rsid w:val="00B91C87"/>
    <w:rsid w:val="00B9234D"/>
    <w:rsid w:val="00B93DBF"/>
    <w:rsid w:val="00B95815"/>
    <w:rsid w:val="00B96055"/>
    <w:rsid w:val="00B9732B"/>
    <w:rsid w:val="00BA033C"/>
    <w:rsid w:val="00BA1B9D"/>
    <w:rsid w:val="00BA1F25"/>
    <w:rsid w:val="00BA2DD5"/>
    <w:rsid w:val="00BA6CA4"/>
    <w:rsid w:val="00BB02B2"/>
    <w:rsid w:val="00BB1420"/>
    <w:rsid w:val="00BB1B61"/>
    <w:rsid w:val="00BB2F95"/>
    <w:rsid w:val="00BB3159"/>
    <w:rsid w:val="00BB4B36"/>
    <w:rsid w:val="00BB60F2"/>
    <w:rsid w:val="00BB69A0"/>
    <w:rsid w:val="00BB777D"/>
    <w:rsid w:val="00BC04CD"/>
    <w:rsid w:val="00BC2178"/>
    <w:rsid w:val="00BC4C81"/>
    <w:rsid w:val="00BC5A41"/>
    <w:rsid w:val="00BC73C2"/>
    <w:rsid w:val="00BC76EC"/>
    <w:rsid w:val="00BD0A97"/>
    <w:rsid w:val="00BD4E84"/>
    <w:rsid w:val="00BD6288"/>
    <w:rsid w:val="00BD6EEE"/>
    <w:rsid w:val="00BE095B"/>
    <w:rsid w:val="00BE0E47"/>
    <w:rsid w:val="00BE0FA8"/>
    <w:rsid w:val="00BE47F4"/>
    <w:rsid w:val="00BE49E3"/>
    <w:rsid w:val="00BE6BA0"/>
    <w:rsid w:val="00BF0463"/>
    <w:rsid w:val="00BF4B25"/>
    <w:rsid w:val="00BF4DD3"/>
    <w:rsid w:val="00BF53A7"/>
    <w:rsid w:val="00BF6EDB"/>
    <w:rsid w:val="00BF78CB"/>
    <w:rsid w:val="00C01385"/>
    <w:rsid w:val="00C021EB"/>
    <w:rsid w:val="00C05C18"/>
    <w:rsid w:val="00C06589"/>
    <w:rsid w:val="00C101BE"/>
    <w:rsid w:val="00C124B3"/>
    <w:rsid w:val="00C12B4F"/>
    <w:rsid w:val="00C155DB"/>
    <w:rsid w:val="00C1587F"/>
    <w:rsid w:val="00C15B71"/>
    <w:rsid w:val="00C16F94"/>
    <w:rsid w:val="00C2028C"/>
    <w:rsid w:val="00C20814"/>
    <w:rsid w:val="00C24216"/>
    <w:rsid w:val="00C252C6"/>
    <w:rsid w:val="00C26035"/>
    <w:rsid w:val="00C269C0"/>
    <w:rsid w:val="00C2737B"/>
    <w:rsid w:val="00C30D41"/>
    <w:rsid w:val="00C31E18"/>
    <w:rsid w:val="00C320B9"/>
    <w:rsid w:val="00C3234E"/>
    <w:rsid w:val="00C324F4"/>
    <w:rsid w:val="00C331BC"/>
    <w:rsid w:val="00C33969"/>
    <w:rsid w:val="00C344DE"/>
    <w:rsid w:val="00C35930"/>
    <w:rsid w:val="00C3746E"/>
    <w:rsid w:val="00C41094"/>
    <w:rsid w:val="00C470F3"/>
    <w:rsid w:val="00C473F9"/>
    <w:rsid w:val="00C5164B"/>
    <w:rsid w:val="00C532A8"/>
    <w:rsid w:val="00C53DFD"/>
    <w:rsid w:val="00C54890"/>
    <w:rsid w:val="00C54A36"/>
    <w:rsid w:val="00C5625E"/>
    <w:rsid w:val="00C57D6A"/>
    <w:rsid w:val="00C61CA4"/>
    <w:rsid w:val="00C63C0D"/>
    <w:rsid w:val="00C6478E"/>
    <w:rsid w:val="00C64F3E"/>
    <w:rsid w:val="00C66637"/>
    <w:rsid w:val="00C67380"/>
    <w:rsid w:val="00C67E17"/>
    <w:rsid w:val="00C706F4"/>
    <w:rsid w:val="00C71DD0"/>
    <w:rsid w:val="00C72BCC"/>
    <w:rsid w:val="00C732FB"/>
    <w:rsid w:val="00C74896"/>
    <w:rsid w:val="00C807F3"/>
    <w:rsid w:val="00C81E6D"/>
    <w:rsid w:val="00C865DD"/>
    <w:rsid w:val="00C874E5"/>
    <w:rsid w:val="00C90B18"/>
    <w:rsid w:val="00C9171E"/>
    <w:rsid w:val="00C92B47"/>
    <w:rsid w:val="00C92FA5"/>
    <w:rsid w:val="00CA009A"/>
    <w:rsid w:val="00CA1493"/>
    <w:rsid w:val="00CA2EB6"/>
    <w:rsid w:val="00CA5CFC"/>
    <w:rsid w:val="00CA60A4"/>
    <w:rsid w:val="00CA62B5"/>
    <w:rsid w:val="00CA6839"/>
    <w:rsid w:val="00CB2678"/>
    <w:rsid w:val="00CB50B8"/>
    <w:rsid w:val="00CB53BD"/>
    <w:rsid w:val="00CB694E"/>
    <w:rsid w:val="00CC0AA6"/>
    <w:rsid w:val="00CC0C48"/>
    <w:rsid w:val="00CC19B5"/>
    <w:rsid w:val="00CC1BB8"/>
    <w:rsid w:val="00CC2E49"/>
    <w:rsid w:val="00CC4C54"/>
    <w:rsid w:val="00CC718B"/>
    <w:rsid w:val="00CC7D47"/>
    <w:rsid w:val="00CD0D24"/>
    <w:rsid w:val="00CD3583"/>
    <w:rsid w:val="00CD4013"/>
    <w:rsid w:val="00CD71D3"/>
    <w:rsid w:val="00CD7912"/>
    <w:rsid w:val="00CD79A9"/>
    <w:rsid w:val="00CE0CE9"/>
    <w:rsid w:val="00CE44F4"/>
    <w:rsid w:val="00CE5120"/>
    <w:rsid w:val="00CE5ACA"/>
    <w:rsid w:val="00CE5AF1"/>
    <w:rsid w:val="00CE5F2F"/>
    <w:rsid w:val="00CE6F10"/>
    <w:rsid w:val="00CF33F1"/>
    <w:rsid w:val="00CF3DC7"/>
    <w:rsid w:val="00CF7AB3"/>
    <w:rsid w:val="00D00F17"/>
    <w:rsid w:val="00D01C85"/>
    <w:rsid w:val="00D056EC"/>
    <w:rsid w:val="00D06BB5"/>
    <w:rsid w:val="00D10374"/>
    <w:rsid w:val="00D10AB2"/>
    <w:rsid w:val="00D121D1"/>
    <w:rsid w:val="00D130D1"/>
    <w:rsid w:val="00D13F3B"/>
    <w:rsid w:val="00D14715"/>
    <w:rsid w:val="00D1716D"/>
    <w:rsid w:val="00D20F0E"/>
    <w:rsid w:val="00D23485"/>
    <w:rsid w:val="00D25745"/>
    <w:rsid w:val="00D274D9"/>
    <w:rsid w:val="00D279B3"/>
    <w:rsid w:val="00D34A98"/>
    <w:rsid w:val="00D36AAE"/>
    <w:rsid w:val="00D3715B"/>
    <w:rsid w:val="00D43B55"/>
    <w:rsid w:val="00D44720"/>
    <w:rsid w:val="00D46FFA"/>
    <w:rsid w:val="00D47DC8"/>
    <w:rsid w:val="00D53B97"/>
    <w:rsid w:val="00D54E9A"/>
    <w:rsid w:val="00D55892"/>
    <w:rsid w:val="00D570D1"/>
    <w:rsid w:val="00D618E1"/>
    <w:rsid w:val="00D7000E"/>
    <w:rsid w:val="00D7005B"/>
    <w:rsid w:val="00D723CA"/>
    <w:rsid w:val="00D72FE4"/>
    <w:rsid w:val="00D73F6E"/>
    <w:rsid w:val="00D75C3A"/>
    <w:rsid w:val="00D803F7"/>
    <w:rsid w:val="00D85AD9"/>
    <w:rsid w:val="00D86CC0"/>
    <w:rsid w:val="00D87C43"/>
    <w:rsid w:val="00D87C89"/>
    <w:rsid w:val="00D908E6"/>
    <w:rsid w:val="00D944EE"/>
    <w:rsid w:val="00D9540B"/>
    <w:rsid w:val="00D95CFD"/>
    <w:rsid w:val="00D970E3"/>
    <w:rsid w:val="00D97689"/>
    <w:rsid w:val="00DA0BC7"/>
    <w:rsid w:val="00DA129B"/>
    <w:rsid w:val="00DA47F2"/>
    <w:rsid w:val="00DB13C5"/>
    <w:rsid w:val="00DB2AAB"/>
    <w:rsid w:val="00DB2CA4"/>
    <w:rsid w:val="00DB2EB7"/>
    <w:rsid w:val="00DB33AD"/>
    <w:rsid w:val="00DB3A4D"/>
    <w:rsid w:val="00DB58EA"/>
    <w:rsid w:val="00DB6D09"/>
    <w:rsid w:val="00DC373D"/>
    <w:rsid w:val="00DC422E"/>
    <w:rsid w:val="00DC5F3E"/>
    <w:rsid w:val="00DC77D4"/>
    <w:rsid w:val="00DD280A"/>
    <w:rsid w:val="00DD4B91"/>
    <w:rsid w:val="00DD4FE6"/>
    <w:rsid w:val="00DD669A"/>
    <w:rsid w:val="00DD7732"/>
    <w:rsid w:val="00DE14FB"/>
    <w:rsid w:val="00DE26A6"/>
    <w:rsid w:val="00DE2E3A"/>
    <w:rsid w:val="00DE3986"/>
    <w:rsid w:val="00DE41C7"/>
    <w:rsid w:val="00DE77C5"/>
    <w:rsid w:val="00DE7A99"/>
    <w:rsid w:val="00DF02D2"/>
    <w:rsid w:val="00DF1051"/>
    <w:rsid w:val="00DF41E7"/>
    <w:rsid w:val="00DF427B"/>
    <w:rsid w:val="00DF6E7A"/>
    <w:rsid w:val="00DF730D"/>
    <w:rsid w:val="00DF7DF2"/>
    <w:rsid w:val="00E020DC"/>
    <w:rsid w:val="00E026C3"/>
    <w:rsid w:val="00E07AFC"/>
    <w:rsid w:val="00E1026D"/>
    <w:rsid w:val="00E1266B"/>
    <w:rsid w:val="00E12E36"/>
    <w:rsid w:val="00E13CD2"/>
    <w:rsid w:val="00E15136"/>
    <w:rsid w:val="00E1515D"/>
    <w:rsid w:val="00E15BA8"/>
    <w:rsid w:val="00E15F5C"/>
    <w:rsid w:val="00E1625F"/>
    <w:rsid w:val="00E20B55"/>
    <w:rsid w:val="00E21C72"/>
    <w:rsid w:val="00E21CAC"/>
    <w:rsid w:val="00E253DB"/>
    <w:rsid w:val="00E27331"/>
    <w:rsid w:val="00E2785D"/>
    <w:rsid w:val="00E31D70"/>
    <w:rsid w:val="00E3311E"/>
    <w:rsid w:val="00E332AC"/>
    <w:rsid w:val="00E338DE"/>
    <w:rsid w:val="00E33A17"/>
    <w:rsid w:val="00E34D81"/>
    <w:rsid w:val="00E36C48"/>
    <w:rsid w:val="00E36E4B"/>
    <w:rsid w:val="00E412F2"/>
    <w:rsid w:val="00E42C2F"/>
    <w:rsid w:val="00E468C3"/>
    <w:rsid w:val="00E47016"/>
    <w:rsid w:val="00E528F2"/>
    <w:rsid w:val="00E53184"/>
    <w:rsid w:val="00E53195"/>
    <w:rsid w:val="00E5457B"/>
    <w:rsid w:val="00E547CA"/>
    <w:rsid w:val="00E54C5D"/>
    <w:rsid w:val="00E5634E"/>
    <w:rsid w:val="00E5655A"/>
    <w:rsid w:val="00E57BE9"/>
    <w:rsid w:val="00E60866"/>
    <w:rsid w:val="00E61420"/>
    <w:rsid w:val="00E63AF9"/>
    <w:rsid w:val="00E65784"/>
    <w:rsid w:val="00E65A00"/>
    <w:rsid w:val="00E66AEE"/>
    <w:rsid w:val="00E67FFD"/>
    <w:rsid w:val="00E70D98"/>
    <w:rsid w:val="00E71765"/>
    <w:rsid w:val="00E71B82"/>
    <w:rsid w:val="00E749C4"/>
    <w:rsid w:val="00E75F91"/>
    <w:rsid w:val="00E76882"/>
    <w:rsid w:val="00E77070"/>
    <w:rsid w:val="00E8028F"/>
    <w:rsid w:val="00E80442"/>
    <w:rsid w:val="00E8163A"/>
    <w:rsid w:val="00E824D3"/>
    <w:rsid w:val="00E83ABE"/>
    <w:rsid w:val="00E8573D"/>
    <w:rsid w:val="00E85C0E"/>
    <w:rsid w:val="00E85DC7"/>
    <w:rsid w:val="00E85F40"/>
    <w:rsid w:val="00E86E3B"/>
    <w:rsid w:val="00E87745"/>
    <w:rsid w:val="00E905CC"/>
    <w:rsid w:val="00E90B81"/>
    <w:rsid w:val="00E91656"/>
    <w:rsid w:val="00E92398"/>
    <w:rsid w:val="00E93345"/>
    <w:rsid w:val="00E9385E"/>
    <w:rsid w:val="00E95A30"/>
    <w:rsid w:val="00EA36BA"/>
    <w:rsid w:val="00EA4558"/>
    <w:rsid w:val="00EB1AC8"/>
    <w:rsid w:val="00EB5699"/>
    <w:rsid w:val="00EB7A55"/>
    <w:rsid w:val="00EC07FE"/>
    <w:rsid w:val="00EC1817"/>
    <w:rsid w:val="00EC2BB1"/>
    <w:rsid w:val="00EC61EF"/>
    <w:rsid w:val="00EC6884"/>
    <w:rsid w:val="00ED1403"/>
    <w:rsid w:val="00ED3B8A"/>
    <w:rsid w:val="00ED48F8"/>
    <w:rsid w:val="00ED661A"/>
    <w:rsid w:val="00ED6FF9"/>
    <w:rsid w:val="00ED7A5F"/>
    <w:rsid w:val="00EE0858"/>
    <w:rsid w:val="00EE0A3E"/>
    <w:rsid w:val="00EE23FC"/>
    <w:rsid w:val="00EE285A"/>
    <w:rsid w:val="00EE2C31"/>
    <w:rsid w:val="00EE5FD2"/>
    <w:rsid w:val="00EE6DB7"/>
    <w:rsid w:val="00EF0364"/>
    <w:rsid w:val="00EF13D7"/>
    <w:rsid w:val="00EF1506"/>
    <w:rsid w:val="00EF1850"/>
    <w:rsid w:val="00EF1916"/>
    <w:rsid w:val="00EF40B1"/>
    <w:rsid w:val="00EF414D"/>
    <w:rsid w:val="00EF4ED3"/>
    <w:rsid w:val="00EF5122"/>
    <w:rsid w:val="00EF6196"/>
    <w:rsid w:val="00F00695"/>
    <w:rsid w:val="00F01BF0"/>
    <w:rsid w:val="00F027F3"/>
    <w:rsid w:val="00F02C68"/>
    <w:rsid w:val="00F04014"/>
    <w:rsid w:val="00F076CF"/>
    <w:rsid w:val="00F11563"/>
    <w:rsid w:val="00F1156A"/>
    <w:rsid w:val="00F11E31"/>
    <w:rsid w:val="00F123D0"/>
    <w:rsid w:val="00F14552"/>
    <w:rsid w:val="00F14812"/>
    <w:rsid w:val="00F158E4"/>
    <w:rsid w:val="00F17683"/>
    <w:rsid w:val="00F17B41"/>
    <w:rsid w:val="00F21495"/>
    <w:rsid w:val="00F22034"/>
    <w:rsid w:val="00F231F1"/>
    <w:rsid w:val="00F23289"/>
    <w:rsid w:val="00F23D1D"/>
    <w:rsid w:val="00F25DE3"/>
    <w:rsid w:val="00F26A9F"/>
    <w:rsid w:val="00F3147D"/>
    <w:rsid w:val="00F33547"/>
    <w:rsid w:val="00F339A2"/>
    <w:rsid w:val="00F33DC4"/>
    <w:rsid w:val="00F41B71"/>
    <w:rsid w:val="00F42A83"/>
    <w:rsid w:val="00F42AA9"/>
    <w:rsid w:val="00F4653A"/>
    <w:rsid w:val="00F47C2D"/>
    <w:rsid w:val="00F50540"/>
    <w:rsid w:val="00F51459"/>
    <w:rsid w:val="00F51CB4"/>
    <w:rsid w:val="00F5334D"/>
    <w:rsid w:val="00F53657"/>
    <w:rsid w:val="00F548C6"/>
    <w:rsid w:val="00F564A8"/>
    <w:rsid w:val="00F60C5E"/>
    <w:rsid w:val="00F6297B"/>
    <w:rsid w:val="00F63F66"/>
    <w:rsid w:val="00F6658F"/>
    <w:rsid w:val="00F71779"/>
    <w:rsid w:val="00F72A06"/>
    <w:rsid w:val="00F75024"/>
    <w:rsid w:val="00F8076E"/>
    <w:rsid w:val="00F807D5"/>
    <w:rsid w:val="00F80AF7"/>
    <w:rsid w:val="00F819CD"/>
    <w:rsid w:val="00F82869"/>
    <w:rsid w:val="00F90FB5"/>
    <w:rsid w:val="00F91314"/>
    <w:rsid w:val="00F91D98"/>
    <w:rsid w:val="00F952E8"/>
    <w:rsid w:val="00F95AD1"/>
    <w:rsid w:val="00F9672A"/>
    <w:rsid w:val="00F971A2"/>
    <w:rsid w:val="00FA0479"/>
    <w:rsid w:val="00FA12C4"/>
    <w:rsid w:val="00FA22A7"/>
    <w:rsid w:val="00FA5403"/>
    <w:rsid w:val="00FA5BF9"/>
    <w:rsid w:val="00FB2392"/>
    <w:rsid w:val="00FB23B7"/>
    <w:rsid w:val="00FB2B68"/>
    <w:rsid w:val="00FB3123"/>
    <w:rsid w:val="00FB32A0"/>
    <w:rsid w:val="00FB3A78"/>
    <w:rsid w:val="00FB56B0"/>
    <w:rsid w:val="00FB5F33"/>
    <w:rsid w:val="00FB73E5"/>
    <w:rsid w:val="00FB7D03"/>
    <w:rsid w:val="00FC6212"/>
    <w:rsid w:val="00FC696F"/>
    <w:rsid w:val="00FD0838"/>
    <w:rsid w:val="00FD0A7D"/>
    <w:rsid w:val="00FD1C3E"/>
    <w:rsid w:val="00FD2151"/>
    <w:rsid w:val="00FD379C"/>
    <w:rsid w:val="00FD4AD0"/>
    <w:rsid w:val="00FD7246"/>
    <w:rsid w:val="00FD7785"/>
    <w:rsid w:val="00FE4AF6"/>
    <w:rsid w:val="00FE5533"/>
    <w:rsid w:val="00FE6DE2"/>
    <w:rsid w:val="00FF0086"/>
    <w:rsid w:val="00FF32AD"/>
    <w:rsid w:val="00FF3F0A"/>
    <w:rsid w:val="00FF48B7"/>
    <w:rsid w:val="00FF5374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3"/>
    <o:shapelayout v:ext="edit">
      <o:idmap v:ext="edit" data="1"/>
    </o:shapelayout>
  </w:shapeDefaults>
  <w:decimalSymbol w:val="."/>
  <w:listSeparator w:val=","/>
  <w14:docId w14:val="7E566BB6"/>
  <w15:docId w15:val="{93397B6F-0E38-CC47-9F87-FB98D8B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0" w:after="120" w:line="276" w:lineRule="auto"/>
        <w:ind w:left="284"/>
      </w:pPr>
    </w:pPrDefault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rsid w:val="000A2FCF"/>
    <w:pPr>
      <w:ind w:left="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rsid w:val="0026223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A2FCF"/>
    <w:pPr>
      <w:keepNext/>
      <w:keepLines/>
      <w:numPr>
        <w:numId w:val="15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A2FCF"/>
    <w:pPr>
      <w:keepNext/>
      <w:keepLines/>
      <w:numPr>
        <w:numId w:val="38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ppBodyText"/>
    <w:link w:val="Heading4Char"/>
    <w:unhideWhenUsed/>
    <w:rsid w:val="000A2FC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Heading">
    <w:name w:val="LabHeading"/>
    <w:basedOn w:val="Normal"/>
    <w:link w:val="LabHeadingChar"/>
    <w:rsid w:val="00DF6E7A"/>
    <w:rPr>
      <w:rFonts w:ascii="Arial Narrow" w:hAnsi="Arial Narrow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37B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A37B4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DB3A4D"/>
  </w:style>
  <w:style w:type="character" w:styleId="Hyperlink">
    <w:name w:val="Hyperlink"/>
    <w:basedOn w:val="DefaultParagraphFont"/>
    <w:uiPriority w:val="99"/>
    <w:rsid w:val="00DB3A4D"/>
    <w:rPr>
      <w:color w:val="0000FF"/>
      <w:u w:val="single"/>
    </w:rPr>
  </w:style>
  <w:style w:type="paragraph" w:customStyle="1" w:styleId="ExerciseHeading">
    <w:name w:val="Exercise Heading"/>
    <w:basedOn w:val="LabHeading"/>
    <w:rsid w:val="00DF6E7A"/>
  </w:style>
  <w:style w:type="paragraph" w:customStyle="1" w:styleId="ExcerciseSubheading">
    <w:name w:val="Excercise Subheading"/>
    <w:basedOn w:val="LabHeading"/>
    <w:next w:val="ExerciseExplaination"/>
    <w:rsid w:val="00DB3A4D"/>
    <w:pPr>
      <w:spacing w:after="240"/>
    </w:pPr>
    <w:rPr>
      <w:b w:val="0"/>
      <w:sz w:val="32"/>
      <w:szCs w:val="32"/>
    </w:rPr>
  </w:style>
  <w:style w:type="paragraph" w:customStyle="1" w:styleId="TaskSteps">
    <w:name w:val="Task Steps"/>
    <w:basedOn w:val="ExerciseExplaination"/>
    <w:rsid w:val="004654D3"/>
    <w:pPr>
      <w:numPr>
        <w:numId w:val="1"/>
      </w:numPr>
    </w:pPr>
    <w:rPr>
      <w:szCs w:val="22"/>
    </w:rPr>
  </w:style>
  <w:style w:type="paragraph" w:customStyle="1" w:styleId="ExerciseExplaination">
    <w:name w:val="Exercise Explaination"/>
    <w:basedOn w:val="LabHeading"/>
    <w:link w:val="ExerciseExplainationChar"/>
    <w:rsid w:val="004654D3"/>
    <w:pPr>
      <w:ind w:left="720"/>
    </w:pPr>
    <w:rPr>
      <w:rFonts w:ascii="Times New Roman" w:hAnsi="Times New Roman"/>
      <w:b w:val="0"/>
      <w:sz w:val="22"/>
      <w:szCs w:val="20"/>
    </w:rPr>
  </w:style>
  <w:style w:type="paragraph" w:customStyle="1" w:styleId="TaskHeading">
    <w:name w:val="Task Heading"/>
    <w:basedOn w:val="ExerciseExplaination"/>
    <w:next w:val="TaskExplaination"/>
    <w:rsid w:val="00C81E6D"/>
    <w:pPr>
      <w:numPr>
        <w:numId w:val="3"/>
      </w:numPr>
      <w:tabs>
        <w:tab w:val="clear" w:pos="720"/>
        <w:tab w:val="num" w:pos="1080"/>
      </w:tabs>
      <w:spacing w:before="120"/>
      <w:ind w:left="1080"/>
    </w:pPr>
    <w:rPr>
      <w:b/>
      <w:sz w:val="24"/>
      <w:szCs w:val="24"/>
    </w:rPr>
  </w:style>
  <w:style w:type="paragraph" w:customStyle="1" w:styleId="InlineNote">
    <w:name w:val="Inline Note"/>
    <w:basedOn w:val="TaskSteps"/>
    <w:rsid w:val="004654D3"/>
    <w:pPr>
      <w:numPr>
        <w:numId w:val="0"/>
      </w:numPr>
      <w:spacing w:before="120"/>
      <w:ind w:left="1620"/>
    </w:pPr>
    <w:rPr>
      <w:i/>
    </w:rPr>
  </w:style>
  <w:style w:type="character" w:customStyle="1" w:styleId="LabHeadingChar">
    <w:name w:val="LabHeading Char"/>
    <w:basedOn w:val="DefaultParagraphFont"/>
    <w:link w:val="LabHeading"/>
    <w:rsid w:val="00DF6E7A"/>
    <w:rPr>
      <w:rFonts w:ascii="Arial Narrow" w:hAnsi="Arial Narrow"/>
      <w:b/>
      <w:sz w:val="36"/>
      <w:szCs w:val="36"/>
      <w:lang w:val="en-US" w:eastAsia="en-US" w:bidi="ar-SA"/>
    </w:rPr>
  </w:style>
  <w:style w:type="character" w:customStyle="1" w:styleId="ExerciseExplainationChar">
    <w:name w:val="Exercise Explaination Char"/>
    <w:basedOn w:val="LabHeadingChar"/>
    <w:link w:val="ExerciseExplaination"/>
    <w:rsid w:val="004654D3"/>
    <w:rPr>
      <w:rFonts w:ascii="Arial Narrow" w:hAnsi="Arial Narrow"/>
      <w:b/>
      <w:sz w:val="22"/>
      <w:szCs w:val="36"/>
      <w:lang w:val="en-US" w:eastAsia="en-US" w:bidi="ar-SA"/>
    </w:rPr>
  </w:style>
  <w:style w:type="paragraph" w:customStyle="1" w:styleId="CoverPageTitle">
    <w:name w:val="Cover Page Title"/>
    <w:basedOn w:val="ExerciseHeading"/>
    <w:rsid w:val="00A72BB9"/>
    <w:pPr>
      <w:pBdr>
        <w:top w:val="thickThinSmallGap" w:sz="24" w:space="1" w:color="auto"/>
        <w:bottom w:val="single" w:sz="12" w:space="1" w:color="auto"/>
      </w:pBdr>
    </w:pPr>
    <w:rPr>
      <w:rFonts w:cs="Arial"/>
      <w:b w:val="0"/>
      <w:sz w:val="72"/>
      <w:szCs w:val="52"/>
    </w:rPr>
  </w:style>
  <w:style w:type="paragraph" w:customStyle="1" w:styleId="CoverPageHeading">
    <w:name w:val="Cover Page Heading"/>
    <w:basedOn w:val="Normal"/>
    <w:next w:val="CoverPageText"/>
    <w:rsid w:val="00C81E6D"/>
    <w:pPr>
      <w:ind w:left="1440"/>
    </w:pPr>
    <w:rPr>
      <w:b/>
    </w:rPr>
  </w:style>
  <w:style w:type="paragraph" w:customStyle="1" w:styleId="CoverPageText">
    <w:name w:val="Cover Page Text"/>
    <w:basedOn w:val="Normal"/>
    <w:rsid w:val="00C81E6D"/>
    <w:pPr>
      <w:ind w:left="1440"/>
    </w:pPr>
  </w:style>
  <w:style w:type="paragraph" w:customStyle="1" w:styleId="CoverPageBulletList">
    <w:name w:val="Cover Page Bullet List"/>
    <w:basedOn w:val="TaskHeading"/>
    <w:rsid w:val="00C81E6D"/>
    <w:pPr>
      <w:numPr>
        <w:numId w:val="2"/>
      </w:numPr>
      <w:tabs>
        <w:tab w:val="clear" w:pos="1440"/>
        <w:tab w:val="num" w:pos="1800"/>
        <w:tab w:val="left" w:pos="2340"/>
      </w:tabs>
      <w:ind w:left="1800"/>
    </w:pPr>
    <w:rPr>
      <w:b w:val="0"/>
      <w:sz w:val="22"/>
      <w:szCs w:val="22"/>
    </w:rPr>
  </w:style>
  <w:style w:type="paragraph" w:customStyle="1" w:styleId="TaskExplaination">
    <w:name w:val="Task Explaination"/>
    <w:basedOn w:val="TaskSteps"/>
    <w:next w:val="TaskSteps"/>
    <w:rsid w:val="00B74001"/>
    <w:pPr>
      <w:numPr>
        <w:numId w:val="0"/>
      </w:numPr>
      <w:spacing w:before="120"/>
      <w:ind w:left="1080"/>
    </w:pPr>
  </w:style>
  <w:style w:type="paragraph" w:styleId="ListParagraph">
    <w:name w:val="List Paragraph"/>
    <w:basedOn w:val="Normal"/>
    <w:link w:val="ListParagraphChar"/>
    <w:uiPriority w:val="34"/>
    <w:qFormat/>
    <w:rsid w:val="000A2FCF"/>
    <w:pPr>
      <w:ind w:left="720"/>
    </w:pPr>
    <w:rPr>
      <w:rFonts w:ascii="Calibri" w:eastAsiaTheme="minorHAnsi" w:hAnsi="Calibri" w:cs="Calibri"/>
    </w:rPr>
  </w:style>
  <w:style w:type="character" w:customStyle="1" w:styleId="Heading2Char">
    <w:name w:val="Heading 2 Char"/>
    <w:basedOn w:val="DefaultParagraphFont"/>
    <w:link w:val="Heading2"/>
    <w:rsid w:val="000A2FCF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0A2FCF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0A2FC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rsid w:val="0026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rsid w:val="000A2FCF"/>
    <w:pPr>
      <w:numPr>
        <w:ilvl w:val="1"/>
        <w:numId w:val="5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9A37B4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37B4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rsid w:val="000A2FCF"/>
    <w:pPr>
      <w:numPr>
        <w:numId w:val="6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9A37B4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9A37B4"/>
    <w:pPr>
      <w:numPr>
        <w:numId w:val="4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9A37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hAnsi="Franklin Gothic Condensed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37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hAnsi="Franklin Gothic Condensed"/>
      <w:spacing w:val="15"/>
      <w:sz w:val="60"/>
      <w:szCs w:val="60"/>
    </w:rPr>
  </w:style>
  <w:style w:type="table" w:customStyle="1" w:styleId="ppTableList">
    <w:name w:val="pp Table List"/>
    <w:basedOn w:val="TableNormal"/>
    <w:rsid w:val="009A37B4"/>
    <w:pPr>
      <w:spacing w:before="340"/>
    </w:pPr>
    <w:rPr>
      <w:rFonts w:ascii="Arial" w:hAnsi="Arial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37B4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351E6"/>
    <w:pPr>
      <w:numPr>
        <w:ilvl w:val="1"/>
        <w:numId w:val="8"/>
      </w:num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EAEAEA"/>
      <w:tabs>
        <w:tab w:val="left" w:pos="1134"/>
        <w:tab w:val="left" w:pos="1701"/>
        <w:tab w:val="left" w:pos="2268"/>
        <w:tab w:val="left" w:pos="2835"/>
      </w:tabs>
      <w:autoSpaceDE w:val="0"/>
      <w:autoSpaceDN w:val="0"/>
      <w:adjustRightInd w:val="0"/>
      <w:spacing w:line="260" w:lineRule="atLeast"/>
      <w:contextualSpacing/>
    </w:pPr>
    <w:rPr>
      <w:rFonts w:ascii="Consolas" w:hAnsi="Consolas" w:cstheme="minorBidi"/>
      <w:szCs w:val="22"/>
      <w:lang w:bidi="en-US"/>
    </w:rPr>
  </w:style>
  <w:style w:type="paragraph" w:customStyle="1" w:styleId="ppCodeIndent">
    <w:name w:val="pp Code Indent"/>
    <w:basedOn w:val="ppCode"/>
    <w:rsid w:val="009A37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37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rsid w:val="000A2FCF"/>
    <w:pPr>
      <w:numPr>
        <w:ilvl w:val="1"/>
        <w:numId w:val="9"/>
      </w:numPr>
      <w:pBdr>
        <w:bottom w:val="single" w:sz="2" w:space="1" w:color="C8CDDE"/>
      </w:pBdr>
      <w:shd w:val="clear" w:color="auto" w:fill="EFEFF7"/>
      <w:spacing w:after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37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37B4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9A37B4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9A37B4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0A2FCF"/>
    <w:pPr>
      <w:numPr>
        <w:ilvl w:val="1"/>
        <w:numId w:val="11"/>
      </w:numPr>
      <w:spacing w:after="0"/>
    </w:pPr>
  </w:style>
  <w:style w:type="paragraph" w:customStyle="1" w:styleId="ppFigureCaption">
    <w:name w:val="pp Figure Caption"/>
    <w:basedOn w:val="Normal"/>
    <w:next w:val="ppBodyText"/>
    <w:qFormat/>
    <w:rsid w:val="000A2FCF"/>
    <w:pPr>
      <w:numPr>
        <w:ilvl w:val="1"/>
        <w:numId w:val="12"/>
      </w:numPr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9A37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37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37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37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37B4"/>
    <w:pPr>
      <w:numPr>
        <w:ilvl w:val="1"/>
        <w:numId w:val="13"/>
      </w:num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37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37B4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9A37B4"/>
  </w:style>
  <w:style w:type="paragraph" w:customStyle="1" w:styleId="ppNumberList">
    <w:name w:val="pp Number List"/>
    <w:basedOn w:val="Normal"/>
    <w:link w:val="ppNumberListChar"/>
    <w:rsid w:val="009A37B4"/>
    <w:pPr>
      <w:numPr>
        <w:ilvl w:val="1"/>
        <w:numId w:val="7"/>
      </w:numPr>
      <w:tabs>
        <w:tab w:val="left" w:pos="1440"/>
      </w:tabs>
    </w:pPr>
  </w:style>
  <w:style w:type="paragraph" w:customStyle="1" w:styleId="ppListEnd">
    <w:name w:val="pp List End"/>
    <w:next w:val="Normal"/>
    <w:rsid w:val="001925A1"/>
    <w:pPr>
      <w:widowControl w:val="0"/>
    </w:pPr>
    <w:rPr>
      <w:rFonts w:asciiTheme="minorHAnsi" w:eastAsiaTheme="minorEastAsia" w:hAnsiTheme="minorHAnsi" w:cstheme="minorBidi"/>
      <w:sz w:val="24"/>
      <w:lang w:bidi="en-US"/>
    </w:rPr>
  </w:style>
  <w:style w:type="paragraph" w:customStyle="1" w:styleId="ppNote">
    <w:name w:val="pp Note"/>
    <w:basedOn w:val="Normal"/>
    <w:link w:val="ppNoteChar"/>
    <w:qFormat/>
    <w:rsid w:val="000A2FCF"/>
    <w:pPr>
      <w:numPr>
        <w:ilvl w:val="1"/>
        <w:numId w:val="10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</w:pPr>
  </w:style>
  <w:style w:type="paragraph" w:customStyle="1" w:styleId="ppNoteBullet">
    <w:name w:val="pp Note Bullet"/>
    <w:basedOn w:val="ppNote"/>
    <w:rsid w:val="009A37B4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37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37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37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37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37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37B4"/>
    <w:rPr>
      <w:color w:val="333399"/>
    </w:rPr>
  </w:style>
  <w:style w:type="paragraph" w:customStyle="1" w:styleId="ppShowMe">
    <w:name w:val="pp Show Me"/>
    <w:basedOn w:val="Normal"/>
    <w:next w:val="ppBodyText"/>
    <w:rsid w:val="009A37B4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9A37B4"/>
    <w:tblPr>
      <w:tblBorders>
        <w:left w:val="single" w:sz="12" w:space="0" w:color="999999"/>
        <w:right w:val="single" w:sz="12" w:space="0" w:color="999999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37B4"/>
    <w:pPr>
      <w:autoSpaceDE w:val="0"/>
      <w:autoSpaceDN w:val="0"/>
      <w:adjustRightInd w:val="0"/>
      <w:spacing w:before="60" w:after="60" w:line="260" w:lineRule="atLeast"/>
    </w:pPr>
    <w:rPr>
      <w:rFonts w:ascii="Arial" w:hAnsi="Arial"/>
      <w:color w:val="000000"/>
      <w:sz w:val="18"/>
    </w:rPr>
  </w:style>
  <w:style w:type="paragraph" w:customStyle="1" w:styleId="ppTopic">
    <w:name w:val="pp Topic"/>
    <w:basedOn w:val="Title"/>
    <w:next w:val="Normal"/>
    <w:rsid w:val="009A37B4"/>
  </w:style>
  <w:style w:type="table" w:styleId="TableGrid">
    <w:name w:val="Table Grid"/>
    <w:basedOn w:val="TableNormal"/>
    <w:rsid w:val="009A37B4"/>
    <w:pPr>
      <w:spacing w:before="340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A37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37B4"/>
    <w:rPr>
      <w:rFonts w:asciiTheme="minorHAnsi" w:eastAsiaTheme="minorEastAsia" w:hAnsiTheme="minorHAnsi" w:cstheme="minorBidi"/>
      <w:sz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A2F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A37B4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9A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37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A2F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37B4"/>
    <w:rPr>
      <w:rFonts w:ascii="Arial" w:eastAsiaTheme="minorHAnsi" w:hAnsi="Arial" w:cstheme="minorBidi"/>
      <w:szCs w:val="22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37B4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rsid w:val="000A2FCF"/>
    <w:pPr>
      <w:numPr>
        <w:ilvl w:val="3"/>
      </w:numPr>
    </w:pPr>
  </w:style>
  <w:style w:type="paragraph" w:customStyle="1" w:styleId="ppNumberListIndent2">
    <w:name w:val="pp Number List Indent 2"/>
    <w:basedOn w:val="ppNumberListIndent"/>
    <w:qFormat/>
    <w:rsid w:val="000A2FCF"/>
    <w:pPr>
      <w:numPr>
        <w:ilvl w:val="3"/>
      </w:numPr>
    </w:pPr>
  </w:style>
  <w:style w:type="paragraph" w:customStyle="1" w:styleId="ppCodeIndent3">
    <w:name w:val="pp Code Indent 3"/>
    <w:basedOn w:val="ppCodeIndent2"/>
    <w:rsid w:val="000A2FCF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rsid w:val="000A2FCF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A2FCF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A2FCF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A2FCF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A2FCF"/>
    <w:pPr>
      <w:numPr>
        <w:ilvl w:val="4"/>
      </w:numPr>
    </w:pPr>
  </w:style>
  <w:style w:type="paragraph" w:customStyle="1" w:styleId="Bodynoindent">
    <w:name w:val="Body no indent"/>
    <w:basedOn w:val="Normal"/>
    <w:next w:val="Normal"/>
    <w:rsid w:val="00490265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490265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i/>
      <w:szCs w:val="20"/>
      <w:lang w:val="en-NZ"/>
    </w:rPr>
  </w:style>
  <w:style w:type="paragraph" w:customStyle="1" w:styleId="HOLTitle1">
    <w:name w:val="HOL Title 1"/>
    <w:basedOn w:val="Normal"/>
    <w:rsid w:val="00490265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A2FCF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90265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rsid w:val="00D944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44EE"/>
    <w:rPr>
      <w:rFonts w:asciiTheme="minorHAnsi" w:eastAsiaTheme="minorEastAsia" w:hAnsiTheme="minorHAnsi" w:cstheme="minorBidi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D94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44EE"/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7A3CC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rsid w:val="00EC1817"/>
    <w:pPr>
      <w:spacing w:after="100"/>
      <w:ind w:left="440"/>
    </w:pPr>
  </w:style>
  <w:style w:type="character" w:customStyle="1" w:styleId="ppNoteChar">
    <w:name w:val="pp Note Char"/>
    <w:basedOn w:val="DefaultParagraphFont"/>
    <w:link w:val="ppNote"/>
    <w:rsid w:val="000A2FCF"/>
    <w:rPr>
      <w:rFonts w:asciiTheme="minorHAnsi" w:eastAsiaTheme="minorEastAsia" w:hAnsiTheme="minorHAnsi" w:cstheme="minorBidi"/>
      <w:sz w:val="22"/>
      <w:szCs w:val="22"/>
      <w:shd w:val="clear" w:color="auto" w:fill="EAF1DD" w:themeFill="accent3" w:themeFillTint="33"/>
      <w:lang w:bidi="en-US"/>
    </w:rPr>
  </w:style>
  <w:style w:type="paragraph" w:styleId="Revision">
    <w:name w:val="Revision"/>
    <w:hidden/>
    <w:uiPriority w:val="99"/>
    <w:semiHidden/>
    <w:rsid w:val="001C14A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Header1">
    <w:name w:val="Header 1"/>
    <w:basedOn w:val="Heading1"/>
    <w:link w:val="Header1Char"/>
    <w:qFormat/>
    <w:rsid w:val="000A2FCF"/>
    <w:pPr>
      <w:numPr>
        <w:numId w:val="14"/>
      </w:numPr>
    </w:pPr>
    <w:rPr>
      <w:rFonts w:eastAsia="Arial Unicode MS"/>
      <w:noProof/>
    </w:rPr>
  </w:style>
  <w:style w:type="character" w:customStyle="1" w:styleId="Header1Char">
    <w:name w:val="Header 1 Char"/>
    <w:basedOn w:val="Heading1Char"/>
    <w:link w:val="Header1"/>
    <w:rsid w:val="000A2FCF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styleId="DocumentMap">
    <w:name w:val="Document Map"/>
    <w:basedOn w:val="Normal"/>
    <w:link w:val="DocumentMapChar"/>
    <w:rsid w:val="00A5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508BC"/>
    <w:rPr>
      <w:rFonts w:ascii="Tahoma" w:eastAsiaTheme="minorEastAsia" w:hAnsi="Tahoma" w:cs="Tahoma"/>
      <w:sz w:val="16"/>
      <w:szCs w:val="16"/>
      <w:lang w:bidi="en-US"/>
    </w:rPr>
  </w:style>
  <w:style w:type="character" w:styleId="Emphasis">
    <w:name w:val="Emphasis"/>
    <w:basedOn w:val="DefaultParagraphFont"/>
    <w:uiPriority w:val="20"/>
    <w:qFormat/>
    <w:rsid w:val="00A776E4"/>
    <w:rPr>
      <w:i/>
      <w:iCs/>
    </w:rPr>
  </w:style>
  <w:style w:type="character" w:customStyle="1" w:styleId="line-heading">
    <w:name w:val="line-heading"/>
    <w:basedOn w:val="DefaultParagraphFont"/>
    <w:rsid w:val="00DB58EA"/>
  </w:style>
  <w:style w:type="character" w:styleId="HTMLCode">
    <w:name w:val="HTML Code"/>
    <w:basedOn w:val="DefaultParagraphFont"/>
    <w:uiPriority w:val="99"/>
    <w:unhideWhenUsed/>
    <w:rsid w:val="000A64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4E5"/>
    <w:rPr>
      <w:rFonts w:ascii="Courier New" w:hAnsi="Courier New" w:cs="Courier New"/>
      <w:lang w:val="en-GB" w:eastAsia="en-GB"/>
    </w:rPr>
  </w:style>
  <w:style w:type="character" w:customStyle="1" w:styleId="code-comment">
    <w:name w:val="code-comment"/>
    <w:basedOn w:val="DefaultParagraphFont"/>
    <w:rsid w:val="000A64E5"/>
  </w:style>
  <w:style w:type="paragraph" w:customStyle="1" w:styleId="Tieude2">
    <w:name w:val="Tieude 2"/>
    <w:basedOn w:val="Heading2"/>
    <w:link w:val="Tieude2Char"/>
    <w:rsid w:val="00D20F0E"/>
  </w:style>
  <w:style w:type="paragraph" w:customStyle="1" w:styleId="Tieude1">
    <w:name w:val="Tieude1"/>
    <w:basedOn w:val="Header1"/>
    <w:link w:val="Tieude1Char"/>
    <w:qFormat/>
    <w:rsid w:val="00851908"/>
  </w:style>
  <w:style w:type="character" w:customStyle="1" w:styleId="Tieude2Char">
    <w:name w:val="Tieude 2 Char"/>
    <w:basedOn w:val="Heading2Char"/>
    <w:link w:val="Tieude2"/>
    <w:rsid w:val="00D20F0E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customStyle="1" w:styleId="Tieude20">
    <w:name w:val="Tieude2"/>
    <w:basedOn w:val="Tieude2"/>
    <w:link w:val="Tieude2Char0"/>
    <w:qFormat/>
    <w:rsid w:val="00490EA2"/>
    <w:pPr>
      <w:ind w:left="425" w:hanging="357"/>
      <w:outlineLvl w:val="9"/>
    </w:pPr>
  </w:style>
  <w:style w:type="character" w:customStyle="1" w:styleId="Tieude1Char">
    <w:name w:val="Tieude1 Char"/>
    <w:basedOn w:val="Header1Char"/>
    <w:link w:val="Tieude1"/>
    <w:rsid w:val="00851908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customStyle="1" w:styleId="Tieude3">
    <w:name w:val="Tieude3"/>
    <w:basedOn w:val="Heading3"/>
    <w:link w:val="Tieude3Char"/>
    <w:qFormat/>
    <w:rsid w:val="00C63C0D"/>
  </w:style>
  <w:style w:type="character" w:customStyle="1" w:styleId="Tieude2Char0">
    <w:name w:val="Tieude2 Char"/>
    <w:basedOn w:val="Tieude2Char"/>
    <w:link w:val="Tieude20"/>
    <w:rsid w:val="00490EA2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3FA"/>
    <w:pPr>
      <w:spacing w:before="480" w:after="0"/>
      <w:outlineLvl w:val="9"/>
    </w:pPr>
  </w:style>
  <w:style w:type="character" w:customStyle="1" w:styleId="Tieude3Char">
    <w:name w:val="Tieude3 Char"/>
    <w:basedOn w:val="Heading3Char"/>
    <w:link w:val="Tieude3"/>
    <w:rsid w:val="00C63C0D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paragraph" w:styleId="Index1">
    <w:name w:val="index 1"/>
    <w:basedOn w:val="Normal"/>
    <w:next w:val="Normal"/>
    <w:autoRedefine/>
    <w:rsid w:val="00DE26A6"/>
    <w:pPr>
      <w:spacing w:before="0" w:after="0" w:line="240" w:lineRule="auto"/>
      <w:ind w:left="220" w:hanging="220"/>
    </w:pPr>
  </w:style>
  <w:style w:type="character" w:customStyle="1" w:styleId="underline">
    <w:name w:val="underline"/>
    <w:basedOn w:val="DefaultParagraphFont"/>
    <w:rsid w:val="0047529D"/>
  </w:style>
  <w:style w:type="character" w:styleId="FollowedHyperlink">
    <w:name w:val="FollowedHyperlink"/>
    <w:basedOn w:val="DefaultParagraphFont"/>
    <w:rsid w:val="0047529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B2B68"/>
    <w:rPr>
      <w:b/>
      <w:bCs/>
    </w:rPr>
  </w:style>
  <w:style w:type="paragraph" w:customStyle="1" w:styleId="Bullet">
    <w:name w:val="Bullet"/>
    <w:basedOn w:val="ListParagraph"/>
    <w:link w:val="BulletChar"/>
    <w:qFormat/>
    <w:rsid w:val="00C31E18"/>
    <w:pPr>
      <w:numPr>
        <w:numId w:val="16"/>
      </w:numPr>
    </w:pPr>
  </w:style>
  <w:style w:type="paragraph" w:customStyle="1" w:styleId="manguon">
    <w:name w:val="manguon"/>
    <w:basedOn w:val="Normal"/>
    <w:link w:val="manguonChar"/>
    <w:rsid w:val="00B17542"/>
    <w:p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DDDDDD"/>
      <w:tabs>
        <w:tab w:val="left" w:pos="567"/>
        <w:tab w:val="left" w:pos="1134"/>
        <w:tab w:val="left" w:pos="1701"/>
        <w:tab w:val="left" w:pos="2268"/>
      </w:tabs>
      <w:autoSpaceDE w:val="0"/>
      <w:autoSpaceDN w:val="0"/>
      <w:adjustRightInd w:val="0"/>
      <w:spacing w:before="0" w:after="0" w:line="240" w:lineRule="auto"/>
      <w:ind w:left="1134"/>
    </w:pPr>
    <w:rPr>
      <w:rFonts w:ascii="Courier New" w:eastAsia="Times New Roman" w:hAnsi="Courier New" w:cs="Courier New"/>
      <w:bCs/>
      <w:color w:val="7F0055"/>
      <w:sz w:val="20"/>
      <w:szCs w:val="20"/>
      <w:lang w:val="en-GB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5A5D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BulletChar">
    <w:name w:val="Bullet Char"/>
    <w:basedOn w:val="ListParagraphChar"/>
    <w:link w:val="Bullet"/>
    <w:rsid w:val="00C31E18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manguonChar">
    <w:name w:val="manguon Char"/>
    <w:basedOn w:val="DefaultParagraphFont"/>
    <w:link w:val="manguon"/>
    <w:rsid w:val="00B17542"/>
    <w:rPr>
      <w:rFonts w:ascii="Courier New" w:hAnsi="Courier New" w:cs="Courier New"/>
      <w:bCs/>
      <w:color w:val="7F0055"/>
      <w:shd w:val="clear" w:color="auto" w:fill="DDDDDD"/>
      <w:lang w:val="en-GB"/>
    </w:rPr>
  </w:style>
  <w:style w:type="paragraph" w:customStyle="1" w:styleId="mn">
    <w:name w:val="mn"/>
    <w:basedOn w:val="Normal"/>
    <w:link w:val="mnChar"/>
    <w:rsid w:val="00243C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before="0" w:after="0" w:line="240" w:lineRule="auto"/>
      <w:ind w:left="567"/>
    </w:pPr>
    <w:rPr>
      <w:rFonts w:ascii="Courier New" w:hAnsi="Courier New" w:cs="Courier New"/>
      <w:bCs/>
      <w:lang w:val="en-GB"/>
    </w:rPr>
  </w:style>
  <w:style w:type="character" w:customStyle="1" w:styleId="mnChar">
    <w:name w:val="mn Char"/>
    <w:basedOn w:val="DefaultParagraphFont"/>
    <w:link w:val="mn"/>
    <w:rsid w:val="00243C05"/>
    <w:rPr>
      <w:rFonts w:ascii="Courier New" w:eastAsiaTheme="minorEastAsia" w:hAnsi="Courier New" w:cs="Courier New"/>
      <w:bCs/>
      <w:sz w:val="22"/>
      <w:szCs w:val="22"/>
      <w:shd w:val="clear" w:color="auto" w:fill="F2F2F2" w:themeFill="background1" w:themeFillShade="F2"/>
      <w:lang w:val="en-GB" w:bidi="en-US"/>
    </w:rPr>
  </w:style>
  <w:style w:type="paragraph" w:customStyle="1" w:styleId="abc">
    <w:name w:val="abc"/>
    <w:basedOn w:val="ListParagraph"/>
    <w:next w:val="ppCode"/>
    <w:link w:val="abcChar"/>
    <w:rsid w:val="00CA009A"/>
    <w:pPr>
      <w:numPr>
        <w:numId w:val="8"/>
      </w:numPr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clear" w:color="auto" w:fill="F2F2F2" w:themeFill="background1" w:themeFillShade="F2"/>
      <w:autoSpaceDE w:val="0"/>
      <w:autoSpaceDN w:val="0"/>
      <w:adjustRightInd w:val="0"/>
      <w:spacing w:before="0" w:after="0" w:line="240" w:lineRule="auto"/>
    </w:pPr>
    <w:rPr>
      <w:rFonts w:ascii="Consolas" w:eastAsia="Times New Roman" w:hAnsi="Consolas" w:cs="Courier New"/>
      <w:bCs/>
      <w:color w:val="7F0055"/>
      <w:sz w:val="20"/>
      <w:szCs w:val="20"/>
      <w:lang w:val="en-GB" w:bidi="ar-SA"/>
    </w:rPr>
  </w:style>
  <w:style w:type="character" w:customStyle="1" w:styleId="abcChar">
    <w:name w:val="abc Char"/>
    <w:basedOn w:val="ListParagraphChar"/>
    <w:link w:val="abc"/>
    <w:rsid w:val="00CA009A"/>
    <w:rPr>
      <w:rFonts w:ascii="Consolas" w:eastAsiaTheme="minorHAnsi" w:hAnsi="Consolas" w:cs="Courier New"/>
      <w:bCs/>
      <w:color w:val="7F0055"/>
      <w:sz w:val="22"/>
      <w:szCs w:val="22"/>
      <w:shd w:val="clear" w:color="auto" w:fill="F2F2F2" w:themeFill="background1" w:themeFillShade="F2"/>
      <w:lang w:val="en-GB" w:bidi="en-US"/>
    </w:rPr>
  </w:style>
  <w:style w:type="character" w:styleId="HTMLKeyboard">
    <w:name w:val="HTML Keyboard"/>
    <w:basedOn w:val="DefaultParagraphFont"/>
    <w:uiPriority w:val="99"/>
    <w:unhideWhenUsed/>
    <w:rsid w:val="006121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ss">
    <w:name w:val="ss"/>
    <w:basedOn w:val="Normal"/>
    <w:link w:val="ssChar"/>
    <w:qFormat/>
    <w:rsid w:val="00D570D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autoSpaceDE w:val="0"/>
      <w:autoSpaceDN w:val="0"/>
      <w:adjustRightInd w:val="0"/>
      <w:spacing w:before="0" w:after="0" w:line="240" w:lineRule="auto"/>
    </w:pPr>
    <w:rPr>
      <w:rFonts w:ascii="Courier New" w:eastAsia="Times New Roman" w:hAnsi="Courier New" w:cs="Courier New"/>
      <w:color w:val="3F5FBF"/>
      <w:sz w:val="20"/>
      <w:szCs w:val="20"/>
      <w:lang w:val="en-GB" w:bidi="ar-SA"/>
    </w:rPr>
  </w:style>
  <w:style w:type="character" w:customStyle="1" w:styleId="ssChar">
    <w:name w:val="ss Char"/>
    <w:basedOn w:val="DefaultParagraphFont"/>
    <w:link w:val="ss"/>
    <w:rsid w:val="00D570D1"/>
    <w:rPr>
      <w:rFonts w:ascii="Courier New" w:hAnsi="Courier New" w:cs="Courier New"/>
      <w:color w:val="3F5FBF"/>
      <w:shd w:val="clear" w:color="auto" w:fill="F2F2F2" w:themeFill="background1" w:themeFillShade="F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46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2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7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12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3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1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74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image" Target="media/image8.gif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jpe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ot\users\mconvert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A72D7915B343999D15FD302D70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D1B6-D511-428C-87C3-A2CFD1B030F5}"/>
      </w:docPartPr>
      <w:docPartBody>
        <w:p w:rsidR="00F47771" w:rsidRDefault="00CA3DCE" w:rsidP="00CA3DCE">
          <w:pPr>
            <w:pStyle w:val="61A72D7915B343999D15FD302D7005A3"/>
          </w:pPr>
          <w:r w:rsidRPr="00465C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BA8"/>
    <w:rsid w:val="00006BA8"/>
    <w:rsid w:val="00016BF3"/>
    <w:rsid w:val="000802A8"/>
    <w:rsid w:val="000A7010"/>
    <w:rsid w:val="000E24FF"/>
    <w:rsid w:val="0011448A"/>
    <w:rsid w:val="00212388"/>
    <w:rsid w:val="002837BC"/>
    <w:rsid w:val="0031654E"/>
    <w:rsid w:val="003334A2"/>
    <w:rsid w:val="003F6875"/>
    <w:rsid w:val="0051270B"/>
    <w:rsid w:val="0051782B"/>
    <w:rsid w:val="0054491D"/>
    <w:rsid w:val="00553ABA"/>
    <w:rsid w:val="00637625"/>
    <w:rsid w:val="0066284C"/>
    <w:rsid w:val="006A741E"/>
    <w:rsid w:val="006F1F25"/>
    <w:rsid w:val="006F202B"/>
    <w:rsid w:val="00710DC8"/>
    <w:rsid w:val="00732A73"/>
    <w:rsid w:val="0078377A"/>
    <w:rsid w:val="007A415D"/>
    <w:rsid w:val="007C2901"/>
    <w:rsid w:val="00865770"/>
    <w:rsid w:val="008742E6"/>
    <w:rsid w:val="008D7424"/>
    <w:rsid w:val="00940DA8"/>
    <w:rsid w:val="009537F8"/>
    <w:rsid w:val="00A415D9"/>
    <w:rsid w:val="00A47C56"/>
    <w:rsid w:val="00A8621B"/>
    <w:rsid w:val="00AD2BD1"/>
    <w:rsid w:val="00AF0BF8"/>
    <w:rsid w:val="00B02F71"/>
    <w:rsid w:val="00B43FEC"/>
    <w:rsid w:val="00B72242"/>
    <w:rsid w:val="00BB4579"/>
    <w:rsid w:val="00BF2879"/>
    <w:rsid w:val="00C1346E"/>
    <w:rsid w:val="00C81242"/>
    <w:rsid w:val="00CA3DCE"/>
    <w:rsid w:val="00D27948"/>
    <w:rsid w:val="00D67048"/>
    <w:rsid w:val="00DB4EDF"/>
    <w:rsid w:val="00DB710F"/>
    <w:rsid w:val="00E01DFE"/>
    <w:rsid w:val="00E22825"/>
    <w:rsid w:val="00F0566D"/>
    <w:rsid w:val="00F151D2"/>
    <w:rsid w:val="00F22372"/>
    <w:rsid w:val="00F47771"/>
    <w:rsid w:val="00F9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CE"/>
    <w:rPr>
      <w:color w:val="808080"/>
    </w:rPr>
  </w:style>
  <w:style w:type="paragraph" w:customStyle="1" w:styleId="61A72D7915B343999D15FD302D7005A3">
    <w:name w:val="61A72D7915B343999D15FD302D7005A3"/>
    <w:rsid w:val="00CA3DC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ReferenceId xmlns="95c7b6b5-b4be-46a9-be64-0a7be1417073" xsi:nil="true"/>
  </documentManagement>
</p:properties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b 3 8 5 8 d e 9 - d 6 2 6 - 4 1 6 f - 8 d f 0 - e 8 d d 3 b 8 c 5 8 1 4 "   t i t l e = " O v e r v i e w "   s t y l e = " T o p i c " / >  
     < t o p i c   i d = " 4 2 7 b 2 0 e e - 3 1 7 4 - 4 f 1 3 - 8 3 5 d - a 8 7 9 0 1 f 1 0 e 7 f "   t i t l e = " E x e r c i s e   1 :   C r e a t i n g   t h e   A p p l i c a t i o n  s   D a t a   S c a f f o l d i n g ,   M a k i n g   B a s i c   C u s t o m i z a t i o n s "   s t y l e = " T o p i c " / >  
     < t o p i c   i d = " 4 2 a 4 c d 6 c - 8 8 1 f - 4 7 d 3 - b d 6 a - 6 2 8 e c 4 3 6 0 9 6 3 "   t i t l e = " E x e r c i s e   2 :   C r e a t i n g   M a s t e r - D e t a i l   D a t a   S c a f f o l d i n g ,   M a k i n g   M o r e   D e t a i l e d   C u s t o m i z a t i o n s "   s t y l e = " T o p i c " / >  
     < t o p i c   i d = " e 1 8 c 6 2 7 d - f 5 6 2 - 4 c 6 d - b f e 4 - 1 5 a f 1 8 9 0 e 1 d b "   t i t l e = " E x e r c i s e   3 :   C r e a t i n g   a n d   U s i n g   R e s o u r c e s "   s t y l e = " T o p i c " / >  
     < t o p i c   i d = " 8 c 6 8 2 c 5 6 - 7 c d b - 4 4 9 7 - a a 3 1 - c 4 f 4 9 d 0 4 e a a 4 "   t i t l e = " S u m m a r y "   s t y l e = " T o p i c " / >  
 < / t o c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667CE556439438DCA492D5AC06595" ma:contentTypeVersion="1" ma:contentTypeDescription="Create a new document." ma:contentTypeScope="" ma:versionID="1d87a2882717d121cf72d8844c6417c4">
  <xsd:schema xmlns:xsd="http://www.w3.org/2001/XMLSchema" xmlns:xs="http://www.w3.org/2001/XMLSchema" xmlns:p="http://schemas.microsoft.com/office/2006/metadata/properties" xmlns:ns2="95c7b6b5-b4be-46a9-be64-0a7be1417073" targetNamespace="http://schemas.microsoft.com/office/2006/metadata/properties" ma:root="true" ma:fieldsID="c1a40dd699791ce84ad1866e79a84c9e" ns2:_="">
    <xsd:import namespace="95c7b6b5-b4be-46a9-be64-0a7be14170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7b6b5-b4be-46a9-be64-0a7be14170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2009-07-08T13:54:00Z</outs:dateTime>
      <outs:isPinned>true</outs:isPinned>
    </outs:relatedDate>
    <outs:relatedDate>
      <outs:type>2</outs:type>
      <outs:displayName>Created</outs:displayName>
      <outs:dateTime>2009-04-08T22:12:00Z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Microsoft Developer and Platform Evangelism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Stripped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F I 0 7 "   L i n e = " 1 " / >  
         < I g n o r e   I d = " F I 0 1 "   L i n e = " 2 " / >  
         < I g n o r e   I d = " F I 0 2 "   L i n e = " 3 " / >  
         < I g n o r e   I d = " F I 0 4 "   L i n e = " 3 " / >  
         < I g n o r e   I d = " F I 0 6 "   L i n e = " 2 1 " / >  
         < I g n o r e   I d = " F I 0 1 "   L i n e = " 2 3 " / >  
         < I g n o r e   I d = " F I 0 3 "   L i n e = " 3 7 " / >  
         < I g n o r e   I d = " F I 0 4 "   L i n e = " 3 7 " / >  
         < I g n o r e   I d = " F I 0 7 "   L i n e = " 0 " / >  
     < / S u p r e s s i o n s >  
 < / D o c S e t t i n g s > 
</file>

<file path=customXml/itemProps1.xml><?xml version="1.0" encoding="utf-8"?>
<ds:datastoreItem xmlns:ds="http://schemas.openxmlformats.org/officeDocument/2006/customXml" ds:itemID="{F550C145-B46F-49EF-816B-D8C443D804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266E6-2975-4F35-AFDE-8DA07FAB763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D00B0F-469A-4D26-B188-9E9E54002C43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11F053A0-F664-485B-A827-300A20B122D1}"/>
</file>

<file path=customXml/itemProps5.xml><?xml version="1.0" encoding="utf-8"?>
<ds:datastoreItem xmlns:ds="http://schemas.openxmlformats.org/officeDocument/2006/customXml" ds:itemID="{8585DF4F-B41D-49C9-8731-C3838051BE3B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EBB67440-C8CC-4B86-9206-D434231C7A5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4FE7583-9BC2-4A16-97B2-4F4DFBEFEAA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D:\root\users\mconverti\AppData\Roaming\Microsoft\Templates\ppContent.dotx</Template>
  <TotalTime>3415</TotalTime>
  <Pages>16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a Data-Driven Master/Detail Business Form in WPF using Visual Studio 2010</vt:lpstr>
    </vt:vector>
  </TitlesOfParts>
  <Company>Microsoft Corporation</Company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drobbins</dc:creator>
  <dc:description>In this lab you will learn all the necessary steps for creating and customizing a master-detail business form in WPF 4 using Visual Studio 2010 tools. The application being built in this lab is a simple read-only representation of the sort of application that might be used to manage and view entries in a real estate agent's office. The techniques used could easily be applied to nearly any data-driven client application scenario.
by drobbins
</dc:description>
  <cp:lastModifiedBy>Pham Xuan Lam</cp:lastModifiedBy>
  <cp:revision>1562</cp:revision>
  <cp:lastPrinted>2012-04-16T12:04:00Z</cp:lastPrinted>
  <dcterms:created xsi:type="dcterms:W3CDTF">2011-07-15T01:36:00Z</dcterms:created>
  <dcterms:modified xsi:type="dcterms:W3CDTF">2021-03-05T04:17:00Z</dcterms:modified>
  <cp:version>1.1.0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0x01010039D667CE556439438DCA492D5AC06595</vt:lpwstr>
  </property>
  <property fmtid="{D5CDD505-2E9C-101B-9397-08002B2CF9AE}" pid="3" name="Order">
    <vt:r8>14593100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