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Override PartName="/word/glossary/styles.xml" ContentType="application/vnd.openxmlformats-officedocument.wordprocessingml.styles+xml"/>
  <Override PartName="/word/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3CFD2" w14:textId="791491FB" w:rsidR="00DE26A6" w:rsidRDefault="00FD5EB6" w:rsidP="00DE26A6">
      <w:pPr>
        <w:pStyle w:val="ppTopic"/>
        <w:rPr>
          <w:noProof/>
        </w:rPr>
      </w:pPr>
      <w:sdt>
        <w:sdtPr>
          <w:rPr>
            <w:noProof/>
          </w:rPr>
          <w:alias w:val="Topic"/>
          <w:tag w:val="b3858de9-d626-416f-8df0-e8dd3b8c5814"/>
          <w:id w:val="9621636"/>
          <w:placeholder>
            <w:docPart w:val="61A72D7915B343999D15FD302D7005A3"/>
          </w:placeholder>
          <w:text/>
        </w:sdtPr>
        <w:sdtEndPr/>
        <w:sdtContent>
          <w:r w:rsidR="00DE26A6">
            <w:rPr>
              <w:noProof/>
            </w:rPr>
            <w:t>Index</w:t>
          </w:r>
        </w:sdtContent>
      </w:sdt>
    </w:p>
    <w:p w14:paraId="4AECAE96" w14:textId="50A87785" w:rsidR="00FE6D64" w:rsidRDefault="00823E25">
      <w:pPr>
        <w:pStyle w:val="TOC1"/>
        <w:tabs>
          <w:tab w:val="left" w:pos="1680"/>
        </w:tabs>
        <w:rPr>
          <w:rFonts w:asciiTheme="minorHAnsi" w:eastAsiaTheme="minorEastAsia" w:hAnsiTheme="minorHAnsi" w:cstheme="minorBidi"/>
          <w:b w:val="0"/>
          <w:bCs w:val="0"/>
          <w:caps w:val="0"/>
          <w:sz w:val="24"/>
          <w:szCs w:val="24"/>
          <w:lang w:eastAsia="en-US" w:bidi="ar-SA"/>
        </w:rPr>
      </w:pPr>
      <w:r>
        <w:rPr>
          <w:rFonts w:asciiTheme="majorHAnsi" w:hAnsiTheme="majorHAnsi"/>
          <w:b w:val="0"/>
          <w:i/>
          <w:color w:val="365F91" w:themeColor="accent1" w:themeShade="BF"/>
          <w:sz w:val="28"/>
          <w:szCs w:val="28"/>
        </w:rPr>
        <w:fldChar w:fldCharType="begin"/>
      </w:r>
      <w:r w:rsidR="00231C3D">
        <w:rPr>
          <w:rFonts w:asciiTheme="majorHAnsi" w:hAnsiTheme="majorHAnsi"/>
          <w:b w:val="0"/>
          <w:i/>
          <w:color w:val="365F91" w:themeColor="accent1" w:themeShade="BF"/>
          <w:sz w:val="28"/>
          <w:szCs w:val="28"/>
        </w:rPr>
        <w:instrText xml:space="preserve"> TOC \o "1-2" \h \z \u </w:instrText>
      </w:r>
      <w:r>
        <w:rPr>
          <w:rFonts w:asciiTheme="majorHAnsi" w:hAnsiTheme="majorHAnsi"/>
          <w:b w:val="0"/>
          <w:i/>
          <w:color w:val="365F91" w:themeColor="accent1" w:themeShade="BF"/>
          <w:sz w:val="28"/>
          <w:szCs w:val="28"/>
        </w:rPr>
        <w:fldChar w:fldCharType="separate"/>
      </w:r>
      <w:hyperlink w:anchor="_Toc65832091" w:history="1">
        <w:r w:rsidR="00FE6D64" w:rsidRPr="00FE6A3B">
          <w:rPr>
            <w:rStyle w:val="Hyperlink"/>
          </w:rPr>
          <w:t>Exercise 1:</w:t>
        </w:r>
        <w:r w:rsidR="00FE6D64">
          <w:rPr>
            <w:rFonts w:asciiTheme="minorHAnsi" w:eastAsiaTheme="minorEastAsia" w:hAnsiTheme="minorHAnsi" w:cstheme="minorBidi"/>
            <w:b w:val="0"/>
            <w:bCs w:val="0"/>
            <w:caps w:val="0"/>
            <w:sz w:val="24"/>
            <w:szCs w:val="24"/>
            <w:lang w:eastAsia="en-US" w:bidi="ar-SA"/>
          </w:rPr>
          <w:tab/>
        </w:r>
        <w:r w:rsidR="00FE6D64" w:rsidRPr="00FE6A3B">
          <w:rPr>
            <w:rStyle w:val="Hyperlink"/>
          </w:rPr>
          <w:t>Exception</w:t>
        </w:r>
        <w:r w:rsidR="00FE6D64">
          <w:rPr>
            <w:webHidden/>
          </w:rPr>
          <w:tab/>
        </w:r>
        <w:r w:rsidR="00FE6D64">
          <w:rPr>
            <w:webHidden/>
          </w:rPr>
          <w:fldChar w:fldCharType="begin"/>
        </w:r>
        <w:r w:rsidR="00FE6D64">
          <w:rPr>
            <w:webHidden/>
          </w:rPr>
          <w:instrText xml:space="preserve"> PAGEREF _Toc65832091 \h </w:instrText>
        </w:r>
        <w:r w:rsidR="00FE6D64">
          <w:rPr>
            <w:webHidden/>
          </w:rPr>
        </w:r>
        <w:r w:rsidR="00FE6D64">
          <w:rPr>
            <w:webHidden/>
          </w:rPr>
          <w:fldChar w:fldCharType="separate"/>
        </w:r>
        <w:r w:rsidR="00FE6D64">
          <w:rPr>
            <w:webHidden/>
          </w:rPr>
          <w:t>2</w:t>
        </w:r>
        <w:r w:rsidR="00FE6D64">
          <w:rPr>
            <w:webHidden/>
          </w:rPr>
          <w:fldChar w:fldCharType="end"/>
        </w:r>
      </w:hyperlink>
    </w:p>
    <w:p w14:paraId="74F28695" w14:textId="6EF81BBF" w:rsidR="00FE6D64" w:rsidRDefault="00FE6D64">
      <w:pPr>
        <w:pStyle w:val="TOC2"/>
        <w:tabs>
          <w:tab w:val="left" w:pos="1200"/>
        </w:tabs>
        <w:rPr>
          <w:rFonts w:asciiTheme="minorHAnsi" w:hAnsiTheme="minorHAnsi"/>
          <w:noProof/>
          <w:sz w:val="24"/>
          <w:szCs w:val="24"/>
          <w:lang w:bidi="ar-SA"/>
        </w:rPr>
      </w:pPr>
      <w:hyperlink w:anchor="_Toc65832092" w:history="1">
        <w:r w:rsidRPr="00FE6A3B">
          <w:rPr>
            <w:rStyle w:val="Hyperlink"/>
            <w:noProof/>
          </w:rPr>
          <w:t>Task 1 -</w:t>
        </w:r>
        <w:r>
          <w:rPr>
            <w:rFonts w:asciiTheme="minorHAnsi" w:hAnsiTheme="minorHAnsi"/>
            <w:noProof/>
            <w:sz w:val="24"/>
            <w:szCs w:val="24"/>
            <w:lang w:bidi="ar-SA"/>
          </w:rPr>
          <w:tab/>
        </w:r>
        <w:r w:rsidRPr="00FE6A3B">
          <w:rPr>
            <w:rStyle w:val="Hyperlink"/>
            <w:noProof/>
          </w:rPr>
          <w:t>Create MobilePhone Class</w:t>
        </w:r>
        <w:r>
          <w:rPr>
            <w:noProof/>
            <w:webHidden/>
          </w:rPr>
          <w:tab/>
        </w:r>
        <w:r>
          <w:rPr>
            <w:noProof/>
            <w:webHidden/>
          </w:rPr>
          <w:fldChar w:fldCharType="begin"/>
        </w:r>
        <w:r>
          <w:rPr>
            <w:noProof/>
            <w:webHidden/>
          </w:rPr>
          <w:instrText xml:space="preserve"> PAGEREF _Toc65832092 \h </w:instrText>
        </w:r>
        <w:r>
          <w:rPr>
            <w:noProof/>
            <w:webHidden/>
          </w:rPr>
        </w:r>
        <w:r>
          <w:rPr>
            <w:noProof/>
            <w:webHidden/>
          </w:rPr>
          <w:fldChar w:fldCharType="separate"/>
        </w:r>
        <w:r>
          <w:rPr>
            <w:noProof/>
            <w:webHidden/>
          </w:rPr>
          <w:t>2</w:t>
        </w:r>
        <w:r>
          <w:rPr>
            <w:noProof/>
            <w:webHidden/>
          </w:rPr>
          <w:fldChar w:fldCharType="end"/>
        </w:r>
      </w:hyperlink>
    </w:p>
    <w:p w14:paraId="1721F705" w14:textId="51C822A6" w:rsidR="00FE6D64" w:rsidRDefault="00FE6D64">
      <w:pPr>
        <w:pStyle w:val="TOC2"/>
        <w:tabs>
          <w:tab w:val="left" w:pos="1200"/>
        </w:tabs>
        <w:rPr>
          <w:rFonts w:asciiTheme="minorHAnsi" w:hAnsiTheme="minorHAnsi"/>
          <w:noProof/>
          <w:sz w:val="24"/>
          <w:szCs w:val="24"/>
          <w:lang w:bidi="ar-SA"/>
        </w:rPr>
      </w:pPr>
      <w:hyperlink w:anchor="_Toc65832093" w:history="1">
        <w:r w:rsidRPr="00FE6A3B">
          <w:rPr>
            <w:rStyle w:val="Hyperlink"/>
            <w:noProof/>
          </w:rPr>
          <w:t>Task 2 -</w:t>
        </w:r>
        <w:r>
          <w:rPr>
            <w:rFonts w:asciiTheme="minorHAnsi" w:hAnsiTheme="minorHAnsi"/>
            <w:noProof/>
            <w:sz w:val="24"/>
            <w:szCs w:val="24"/>
            <w:lang w:bidi="ar-SA"/>
          </w:rPr>
          <w:tab/>
        </w:r>
        <w:r w:rsidRPr="00FE6A3B">
          <w:rPr>
            <w:rStyle w:val="Hyperlink"/>
            <w:noProof/>
          </w:rPr>
          <w:t>Write a PhoneTest class to demonstrate exception handling</w:t>
        </w:r>
        <w:r>
          <w:rPr>
            <w:noProof/>
            <w:webHidden/>
          </w:rPr>
          <w:tab/>
        </w:r>
        <w:r>
          <w:rPr>
            <w:noProof/>
            <w:webHidden/>
          </w:rPr>
          <w:fldChar w:fldCharType="begin"/>
        </w:r>
        <w:r>
          <w:rPr>
            <w:noProof/>
            <w:webHidden/>
          </w:rPr>
          <w:instrText xml:space="preserve"> PAGEREF _Toc65832093 \h </w:instrText>
        </w:r>
        <w:r>
          <w:rPr>
            <w:noProof/>
            <w:webHidden/>
          </w:rPr>
        </w:r>
        <w:r>
          <w:rPr>
            <w:noProof/>
            <w:webHidden/>
          </w:rPr>
          <w:fldChar w:fldCharType="separate"/>
        </w:r>
        <w:r>
          <w:rPr>
            <w:noProof/>
            <w:webHidden/>
          </w:rPr>
          <w:t>4</w:t>
        </w:r>
        <w:r>
          <w:rPr>
            <w:noProof/>
            <w:webHidden/>
          </w:rPr>
          <w:fldChar w:fldCharType="end"/>
        </w:r>
      </w:hyperlink>
    </w:p>
    <w:p w14:paraId="0D0E3C15" w14:textId="3B7D1253" w:rsidR="00FE6D64" w:rsidRDefault="00FE6D64">
      <w:pPr>
        <w:pStyle w:val="TOC2"/>
        <w:tabs>
          <w:tab w:val="left" w:pos="1200"/>
        </w:tabs>
        <w:rPr>
          <w:rFonts w:asciiTheme="minorHAnsi" w:hAnsiTheme="minorHAnsi"/>
          <w:noProof/>
          <w:sz w:val="24"/>
          <w:szCs w:val="24"/>
          <w:lang w:bidi="ar-SA"/>
        </w:rPr>
      </w:pPr>
      <w:hyperlink w:anchor="_Toc65832094" w:history="1">
        <w:r w:rsidRPr="00FE6A3B">
          <w:rPr>
            <w:rStyle w:val="Hyperlink"/>
            <w:noProof/>
          </w:rPr>
          <w:t>Task 3 -</w:t>
        </w:r>
        <w:r>
          <w:rPr>
            <w:rFonts w:asciiTheme="minorHAnsi" w:hAnsiTheme="minorHAnsi"/>
            <w:noProof/>
            <w:sz w:val="24"/>
            <w:szCs w:val="24"/>
            <w:lang w:bidi="ar-SA"/>
          </w:rPr>
          <w:tab/>
        </w:r>
        <w:r w:rsidRPr="00FE6A3B">
          <w:rPr>
            <w:rStyle w:val="Hyperlink"/>
            <w:noProof/>
          </w:rPr>
          <w:t>Execute your program</w:t>
        </w:r>
        <w:r>
          <w:rPr>
            <w:noProof/>
            <w:webHidden/>
          </w:rPr>
          <w:tab/>
        </w:r>
        <w:r>
          <w:rPr>
            <w:noProof/>
            <w:webHidden/>
          </w:rPr>
          <w:fldChar w:fldCharType="begin"/>
        </w:r>
        <w:r>
          <w:rPr>
            <w:noProof/>
            <w:webHidden/>
          </w:rPr>
          <w:instrText xml:space="preserve"> PAGEREF _Toc65832094 \h </w:instrText>
        </w:r>
        <w:r>
          <w:rPr>
            <w:noProof/>
            <w:webHidden/>
          </w:rPr>
        </w:r>
        <w:r>
          <w:rPr>
            <w:noProof/>
            <w:webHidden/>
          </w:rPr>
          <w:fldChar w:fldCharType="separate"/>
        </w:r>
        <w:r>
          <w:rPr>
            <w:noProof/>
            <w:webHidden/>
          </w:rPr>
          <w:t>5</w:t>
        </w:r>
        <w:r>
          <w:rPr>
            <w:noProof/>
            <w:webHidden/>
          </w:rPr>
          <w:fldChar w:fldCharType="end"/>
        </w:r>
      </w:hyperlink>
    </w:p>
    <w:p w14:paraId="7623AD1E" w14:textId="184EE852" w:rsidR="00FE6D64" w:rsidRDefault="00FE6D64">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832095" w:history="1">
        <w:r w:rsidRPr="00FE6A3B">
          <w:rPr>
            <w:rStyle w:val="Hyperlink"/>
          </w:rPr>
          <w:t>Exercise 2:</w:t>
        </w:r>
        <w:r>
          <w:rPr>
            <w:rFonts w:asciiTheme="minorHAnsi" w:eastAsiaTheme="minorEastAsia" w:hAnsiTheme="minorHAnsi" w:cstheme="minorBidi"/>
            <w:b w:val="0"/>
            <w:bCs w:val="0"/>
            <w:caps w:val="0"/>
            <w:sz w:val="24"/>
            <w:szCs w:val="24"/>
            <w:lang w:eastAsia="en-US" w:bidi="ar-SA"/>
          </w:rPr>
          <w:tab/>
        </w:r>
        <w:r w:rsidRPr="00FE6A3B">
          <w:rPr>
            <w:rStyle w:val="Hyperlink"/>
          </w:rPr>
          <w:t>Try-cath-finally</w:t>
        </w:r>
        <w:r>
          <w:rPr>
            <w:webHidden/>
          </w:rPr>
          <w:tab/>
        </w:r>
        <w:r>
          <w:rPr>
            <w:webHidden/>
          </w:rPr>
          <w:fldChar w:fldCharType="begin"/>
        </w:r>
        <w:r>
          <w:rPr>
            <w:webHidden/>
          </w:rPr>
          <w:instrText xml:space="preserve"> PAGEREF _Toc65832095 \h </w:instrText>
        </w:r>
        <w:r>
          <w:rPr>
            <w:webHidden/>
          </w:rPr>
        </w:r>
        <w:r>
          <w:rPr>
            <w:webHidden/>
          </w:rPr>
          <w:fldChar w:fldCharType="separate"/>
        </w:r>
        <w:r>
          <w:rPr>
            <w:webHidden/>
          </w:rPr>
          <w:t>5</w:t>
        </w:r>
        <w:r>
          <w:rPr>
            <w:webHidden/>
          </w:rPr>
          <w:fldChar w:fldCharType="end"/>
        </w:r>
      </w:hyperlink>
    </w:p>
    <w:p w14:paraId="51B560A4" w14:textId="052AE1B8" w:rsidR="00FE6D64" w:rsidRDefault="00FE6D64">
      <w:pPr>
        <w:pStyle w:val="TOC2"/>
        <w:tabs>
          <w:tab w:val="left" w:pos="1200"/>
        </w:tabs>
        <w:rPr>
          <w:rFonts w:asciiTheme="minorHAnsi" w:hAnsiTheme="minorHAnsi"/>
          <w:noProof/>
          <w:sz w:val="24"/>
          <w:szCs w:val="24"/>
          <w:lang w:bidi="ar-SA"/>
        </w:rPr>
      </w:pPr>
      <w:hyperlink w:anchor="_Toc65832096" w:history="1">
        <w:r w:rsidRPr="00FE6A3B">
          <w:rPr>
            <w:rStyle w:val="Hyperlink"/>
            <w:rFonts w:eastAsia="Times New Roman"/>
            <w:noProof/>
            <w:lang w:val="en-GB"/>
          </w:rPr>
          <w:t>Task 1 -</w:t>
        </w:r>
        <w:r>
          <w:rPr>
            <w:rFonts w:asciiTheme="minorHAnsi" w:hAnsiTheme="minorHAnsi"/>
            <w:noProof/>
            <w:sz w:val="24"/>
            <w:szCs w:val="24"/>
            <w:lang w:bidi="ar-SA"/>
          </w:rPr>
          <w:tab/>
        </w:r>
        <w:r w:rsidRPr="00FE6A3B">
          <w:rPr>
            <w:rStyle w:val="Hyperlink"/>
            <w:rFonts w:eastAsia="Times New Roman"/>
            <w:noProof/>
            <w:lang w:val="en-GB"/>
          </w:rPr>
          <w:t>Create TryCatchFinally Class</w:t>
        </w:r>
        <w:r>
          <w:rPr>
            <w:noProof/>
            <w:webHidden/>
          </w:rPr>
          <w:tab/>
        </w:r>
        <w:r>
          <w:rPr>
            <w:noProof/>
            <w:webHidden/>
          </w:rPr>
          <w:fldChar w:fldCharType="begin"/>
        </w:r>
        <w:r>
          <w:rPr>
            <w:noProof/>
            <w:webHidden/>
          </w:rPr>
          <w:instrText xml:space="preserve"> PAGEREF _Toc65832096 \h </w:instrText>
        </w:r>
        <w:r>
          <w:rPr>
            <w:noProof/>
            <w:webHidden/>
          </w:rPr>
        </w:r>
        <w:r>
          <w:rPr>
            <w:noProof/>
            <w:webHidden/>
          </w:rPr>
          <w:fldChar w:fldCharType="separate"/>
        </w:r>
        <w:r>
          <w:rPr>
            <w:noProof/>
            <w:webHidden/>
          </w:rPr>
          <w:t>6</w:t>
        </w:r>
        <w:r>
          <w:rPr>
            <w:noProof/>
            <w:webHidden/>
          </w:rPr>
          <w:fldChar w:fldCharType="end"/>
        </w:r>
      </w:hyperlink>
    </w:p>
    <w:p w14:paraId="36496073" w14:textId="7523FAE9" w:rsidR="00FE6D64" w:rsidRDefault="00FE6D64">
      <w:pPr>
        <w:pStyle w:val="TOC2"/>
        <w:tabs>
          <w:tab w:val="left" w:pos="1200"/>
        </w:tabs>
        <w:rPr>
          <w:rFonts w:asciiTheme="minorHAnsi" w:hAnsiTheme="minorHAnsi"/>
          <w:noProof/>
          <w:sz w:val="24"/>
          <w:szCs w:val="24"/>
          <w:lang w:bidi="ar-SA"/>
        </w:rPr>
      </w:pPr>
      <w:hyperlink w:anchor="_Toc65832097" w:history="1">
        <w:r w:rsidRPr="00FE6A3B">
          <w:rPr>
            <w:rStyle w:val="Hyperlink"/>
            <w:noProof/>
          </w:rPr>
          <w:t>Task 2 -</w:t>
        </w:r>
        <w:r>
          <w:rPr>
            <w:rFonts w:asciiTheme="minorHAnsi" w:hAnsiTheme="minorHAnsi"/>
            <w:noProof/>
            <w:sz w:val="24"/>
            <w:szCs w:val="24"/>
            <w:lang w:bidi="ar-SA"/>
          </w:rPr>
          <w:tab/>
        </w:r>
        <w:r w:rsidRPr="00FE6A3B">
          <w:rPr>
            <w:rStyle w:val="Hyperlink"/>
            <w:noProof/>
          </w:rPr>
          <w:t>Execute your program</w:t>
        </w:r>
        <w:r>
          <w:rPr>
            <w:noProof/>
            <w:webHidden/>
          </w:rPr>
          <w:tab/>
        </w:r>
        <w:r>
          <w:rPr>
            <w:noProof/>
            <w:webHidden/>
          </w:rPr>
          <w:fldChar w:fldCharType="begin"/>
        </w:r>
        <w:r>
          <w:rPr>
            <w:noProof/>
            <w:webHidden/>
          </w:rPr>
          <w:instrText xml:space="preserve"> PAGEREF _Toc65832097 \h </w:instrText>
        </w:r>
        <w:r>
          <w:rPr>
            <w:noProof/>
            <w:webHidden/>
          </w:rPr>
        </w:r>
        <w:r>
          <w:rPr>
            <w:noProof/>
            <w:webHidden/>
          </w:rPr>
          <w:fldChar w:fldCharType="separate"/>
        </w:r>
        <w:r>
          <w:rPr>
            <w:noProof/>
            <w:webHidden/>
          </w:rPr>
          <w:t>6</w:t>
        </w:r>
        <w:r>
          <w:rPr>
            <w:noProof/>
            <w:webHidden/>
          </w:rPr>
          <w:fldChar w:fldCharType="end"/>
        </w:r>
      </w:hyperlink>
    </w:p>
    <w:p w14:paraId="3805F2B2" w14:textId="74E4871A" w:rsidR="00FE6D64" w:rsidRDefault="00FE6D64">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832098" w:history="1">
        <w:r w:rsidRPr="00FE6A3B">
          <w:rPr>
            <w:rStyle w:val="Hyperlink"/>
          </w:rPr>
          <w:t>Exercise 3:</w:t>
        </w:r>
        <w:r>
          <w:rPr>
            <w:rFonts w:asciiTheme="minorHAnsi" w:eastAsiaTheme="minorEastAsia" w:hAnsiTheme="minorHAnsi" w:cstheme="minorBidi"/>
            <w:b w:val="0"/>
            <w:bCs w:val="0"/>
            <w:caps w:val="0"/>
            <w:sz w:val="24"/>
            <w:szCs w:val="24"/>
            <w:lang w:eastAsia="en-US" w:bidi="ar-SA"/>
          </w:rPr>
          <w:tab/>
        </w:r>
        <w:r w:rsidRPr="00FE6A3B">
          <w:rPr>
            <w:rStyle w:val="Hyperlink"/>
          </w:rPr>
          <w:t>Creating Your Own Exception Classes</w:t>
        </w:r>
        <w:r>
          <w:rPr>
            <w:webHidden/>
          </w:rPr>
          <w:tab/>
        </w:r>
        <w:r>
          <w:rPr>
            <w:webHidden/>
          </w:rPr>
          <w:fldChar w:fldCharType="begin"/>
        </w:r>
        <w:r>
          <w:rPr>
            <w:webHidden/>
          </w:rPr>
          <w:instrText xml:space="preserve"> PAGEREF _Toc65832098 \h </w:instrText>
        </w:r>
        <w:r>
          <w:rPr>
            <w:webHidden/>
          </w:rPr>
        </w:r>
        <w:r>
          <w:rPr>
            <w:webHidden/>
          </w:rPr>
          <w:fldChar w:fldCharType="separate"/>
        </w:r>
        <w:r>
          <w:rPr>
            <w:webHidden/>
          </w:rPr>
          <w:t>6</w:t>
        </w:r>
        <w:r>
          <w:rPr>
            <w:webHidden/>
          </w:rPr>
          <w:fldChar w:fldCharType="end"/>
        </w:r>
      </w:hyperlink>
    </w:p>
    <w:p w14:paraId="573C651D" w14:textId="3AB5EC01" w:rsidR="00FE6D64" w:rsidRDefault="00FE6D64">
      <w:pPr>
        <w:pStyle w:val="TOC2"/>
        <w:tabs>
          <w:tab w:val="left" w:pos="1200"/>
        </w:tabs>
        <w:rPr>
          <w:rFonts w:asciiTheme="minorHAnsi" w:hAnsiTheme="minorHAnsi"/>
          <w:noProof/>
          <w:sz w:val="24"/>
          <w:szCs w:val="24"/>
          <w:lang w:bidi="ar-SA"/>
        </w:rPr>
      </w:pPr>
      <w:hyperlink w:anchor="_Toc65832099" w:history="1">
        <w:r w:rsidRPr="00FE6A3B">
          <w:rPr>
            <w:rStyle w:val="Hyperlink"/>
            <w:noProof/>
          </w:rPr>
          <w:t>Task 1 -</w:t>
        </w:r>
        <w:r>
          <w:rPr>
            <w:rFonts w:asciiTheme="minorHAnsi" w:hAnsiTheme="minorHAnsi"/>
            <w:noProof/>
            <w:sz w:val="24"/>
            <w:szCs w:val="24"/>
            <w:lang w:bidi="ar-SA"/>
          </w:rPr>
          <w:tab/>
        </w:r>
        <w:r w:rsidRPr="00FE6A3B">
          <w:rPr>
            <w:rStyle w:val="Hyperlink"/>
            <w:noProof/>
          </w:rPr>
          <w:t>Create myException Class</w:t>
        </w:r>
        <w:r>
          <w:rPr>
            <w:noProof/>
            <w:webHidden/>
          </w:rPr>
          <w:tab/>
        </w:r>
        <w:r>
          <w:rPr>
            <w:noProof/>
            <w:webHidden/>
          </w:rPr>
          <w:fldChar w:fldCharType="begin"/>
        </w:r>
        <w:r>
          <w:rPr>
            <w:noProof/>
            <w:webHidden/>
          </w:rPr>
          <w:instrText xml:space="preserve"> PAGEREF _Toc65832099 \h </w:instrText>
        </w:r>
        <w:r>
          <w:rPr>
            <w:noProof/>
            <w:webHidden/>
          </w:rPr>
        </w:r>
        <w:r>
          <w:rPr>
            <w:noProof/>
            <w:webHidden/>
          </w:rPr>
          <w:fldChar w:fldCharType="separate"/>
        </w:r>
        <w:r>
          <w:rPr>
            <w:noProof/>
            <w:webHidden/>
          </w:rPr>
          <w:t>6</w:t>
        </w:r>
        <w:r>
          <w:rPr>
            <w:noProof/>
            <w:webHidden/>
          </w:rPr>
          <w:fldChar w:fldCharType="end"/>
        </w:r>
      </w:hyperlink>
    </w:p>
    <w:p w14:paraId="42FFEA31" w14:textId="0AEE6E74" w:rsidR="00FE6D64" w:rsidRDefault="00FE6D64">
      <w:pPr>
        <w:pStyle w:val="TOC2"/>
        <w:tabs>
          <w:tab w:val="left" w:pos="1200"/>
        </w:tabs>
        <w:rPr>
          <w:rFonts w:asciiTheme="minorHAnsi" w:hAnsiTheme="minorHAnsi"/>
          <w:noProof/>
          <w:sz w:val="24"/>
          <w:szCs w:val="24"/>
          <w:lang w:bidi="ar-SA"/>
        </w:rPr>
      </w:pPr>
      <w:hyperlink w:anchor="_Toc65832100" w:history="1">
        <w:r w:rsidRPr="00FE6A3B">
          <w:rPr>
            <w:rStyle w:val="Hyperlink"/>
            <w:noProof/>
          </w:rPr>
          <w:t>Task 2 -</w:t>
        </w:r>
        <w:r>
          <w:rPr>
            <w:rFonts w:asciiTheme="minorHAnsi" w:hAnsiTheme="minorHAnsi"/>
            <w:noProof/>
            <w:sz w:val="24"/>
            <w:szCs w:val="24"/>
            <w:lang w:bidi="ar-SA"/>
          </w:rPr>
          <w:tab/>
        </w:r>
        <w:r w:rsidRPr="00FE6A3B">
          <w:rPr>
            <w:rStyle w:val="Hyperlink"/>
            <w:noProof/>
          </w:rPr>
          <w:t>Create  MyExceptionTest class</w:t>
        </w:r>
        <w:r>
          <w:rPr>
            <w:noProof/>
            <w:webHidden/>
          </w:rPr>
          <w:tab/>
        </w:r>
        <w:r>
          <w:rPr>
            <w:noProof/>
            <w:webHidden/>
          </w:rPr>
          <w:fldChar w:fldCharType="begin"/>
        </w:r>
        <w:r>
          <w:rPr>
            <w:noProof/>
            <w:webHidden/>
          </w:rPr>
          <w:instrText xml:space="preserve"> PAGEREF _Toc65832100 \h </w:instrText>
        </w:r>
        <w:r>
          <w:rPr>
            <w:noProof/>
            <w:webHidden/>
          </w:rPr>
        </w:r>
        <w:r>
          <w:rPr>
            <w:noProof/>
            <w:webHidden/>
          </w:rPr>
          <w:fldChar w:fldCharType="separate"/>
        </w:r>
        <w:r>
          <w:rPr>
            <w:noProof/>
            <w:webHidden/>
          </w:rPr>
          <w:t>7</w:t>
        </w:r>
        <w:r>
          <w:rPr>
            <w:noProof/>
            <w:webHidden/>
          </w:rPr>
          <w:fldChar w:fldCharType="end"/>
        </w:r>
      </w:hyperlink>
    </w:p>
    <w:p w14:paraId="6EC83FC7" w14:textId="50B138F1" w:rsidR="00FE6D64" w:rsidRDefault="00FE6D64">
      <w:pPr>
        <w:pStyle w:val="TOC2"/>
        <w:tabs>
          <w:tab w:val="left" w:pos="1200"/>
        </w:tabs>
        <w:rPr>
          <w:rFonts w:asciiTheme="minorHAnsi" w:hAnsiTheme="minorHAnsi"/>
          <w:noProof/>
          <w:sz w:val="24"/>
          <w:szCs w:val="24"/>
          <w:lang w:bidi="ar-SA"/>
        </w:rPr>
      </w:pPr>
      <w:hyperlink w:anchor="_Toc65832101" w:history="1">
        <w:r w:rsidRPr="00FE6A3B">
          <w:rPr>
            <w:rStyle w:val="Hyperlink"/>
            <w:noProof/>
          </w:rPr>
          <w:t>Task 3 -</w:t>
        </w:r>
        <w:r>
          <w:rPr>
            <w:rFonts w:asciiTheme="minorHAnsi" w:hAnsiTheme="minorHAnsi"/>
            <w:noProof/>
            <w:sz w:val="24"/>
            <w:szCs w:val="24"/>
            <w:lang w:bidi="ar-SA"/>
          </w:rPr>
          <w:tab/>
        </w:r>
        <w:r w:rsidRPr="00FE6A3B">
          <w:rPr>
            <w:rStyle w:val="Hyperlink"/>
            <w:noProof/>
          </w:rPr>
          <w:t>Execute your program</w:t>
        </w:r>
        <w:r>
          <w:rPr>
            <w:noProof/>
            <w:webHidden/>
          </w:rPr>
          <w:tab/>
        </w:r>
        <w:r>
          <w:rPr>
            <w:noProof/>
            <w:webHidden/>
          </w:rPr>
          <w:fldChar w:fldCharType="begin"/>
        </w:r>
        <w:r>
          <w:rPr>
            <w:noProof/>
            <w:webHidden/>
          </w:rPr>
          <w:instrText xml:space="preserve"> PAGEREF _Toc65832101 \h </w:instrText>
        </w:r>
        <w:r>
          <w:rPr>
            <w:noProof/>
            <w:webHidden/>
          </w:rPr>
        </w:r>
        <w:r>
          <w:rPr>
            <w:noProof/>
            <w:webHidden/>
          </w:rPr>
          <w:fldChar w:fldCharType="separate"/>
        </w:r>
        <w:r>
          <w:rPr>
            <w:noProof/>
            <w:webHidden/>
          </w:rPr>
          <w:t>7</w:t>
        </w:r>
        <w:r>
          <w:rPr>
            <w:noProof/>
            <w:webHidden/>
          </w:rPr>
          <w:fldChar w:fldCharType="end"/>
        </w:r>
      </w:hyperlink>
    </w:p>
    <w:p w14:paraId="1343974D" w14:textId="22D17482" w:rsidR="00FE6D64" w:rsidRDefault="00FE6D64">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832102" w:history="1">
        <w:r w:rsidRPr="00FE6A3B">
          <w:rPr>
            <w:rStyle w:val="Hyperlink"/>
          </w:rPr>
          <w:t>Exercise 4:</w:t>
        </w:r>
        <w:r>
          <w:rPr>
            <w:rFonts w:asciiTheme="minorHAnsi" w:eastAsiaTheme="minorEastAsia" w:hAnsiTheme="minorHAnsi" w:cstheme="minorBidi"/>
            <w:b w:val="0"/>
            <w:bCs w:val="0"/>
            <w:caps w:val="0"/>
            <w:sz w:val="24"/>
            <w:szCs w:val="24"/>
            <w:lang w:eastAsia="en-US" w:bidi="ar-SA"/>
          </w:rPr>
          <w:tab/>
        </w:r>
        <w:r w:rsidRPr="00FE6A3B">
          <w:rPr>
            <w:rStyle w:val="Hyperlink"/>
          </w:rPr>
          <w:t>Account in a Bank</w:t>
        </w:r>
        <w:r>
          <w:rPr>
            <w:webHidden/>
          </w:rPr>
          <w:tab/>
        </w:r>
        <w:r>
          <w:rPr>
            <w:webHidden/>
          </w:rPr>
          <w:fldChar w:fldCharType="begin"/>
        </w:r>
        <w:r>
          <w:rPr>
            <w:webHidden/>
          </w:rPr>
          <w:instrText xml:space="preserve"> PAGEREF _Toc65832102 \h </w:instrText>
        </w:r>
        <w:r>
          <w:rPr>
            <w:webHidden/>
          </w:rPr>
        </w:r>
        <w:r>
          <w:rPr>
            <w:webHidden/>
          </w:rPr>
          <w:fldChar w:fldCharType="separate"/>
        </w:r>
        <w:r>
          <w:rPr>
            <w:webHidden/>
          </w:rPr>
          <w:t>8</w:t>
        </w:r>
        <w:r>
          <w:rPr>
            <w:webHidden/>
          </w:rPr>
          <w:fldChar w:fldCharType="end"/>
        </w:r>
      </w:hyperlink>
    </w:p>
    <w:p w14:paraId="23102EEE" w14:textId="30A20410" w:rsidR="00FE6D64" w:rsidRDefault="00FE6D64">
      <w:pPr>
        <w:pStyle w:val="TOC2"/>
        <w:tabs>
          <w:tab w:val="left" w:pos="1200"/>
        </w:tabs>
        <w:rPr>
          <w:rFonts w:asciiTheme="minorHAnsi" w:hAnsiTheme="minorHAnsi"/>
          <w:noProof/>
          <w:sz w:val="24"/>
          <w:szCs w:val="24"/>
          <w:lang w:bidi="ar-SA"/>
        </w:rPr>
      </w:pPr>
      <w:hyperlink w:anchor="_Toc65832103" w:history="1">
        <w:r w:rsidRPr="00FE6A3B">
          <w:rPr>
            <w:rStyle w:val="Hyperlink"/>
            <w:noProof/>
          </w:rPr>
          <w:t>Task 1 -</w:t>
        </w:r>
        <w:r>
          <w:rPr>
            <w:rFonts w:asciiTheme="minorHAnsi" w:hAnsiTheme="minorHAnsi"/>
            <w:noProof/>
            <w:sz w:val="24"/>
            <w:szCs w:val="24"/>
            <w:lang w:bidi="ar-SA"/>
          </w:rPr>
          <w:tab/>
        </w:r>
        <w:r w:rsidRPr="00FE6A3B">
          <w:rPr>
            <w:rStyle w:val="Hyperlink"/>
            <w:noProof/>
          </w:rPr>
          <w:t>Create Account class</w:t>
        </w:r>
        <w:r>
          <w:rPr>
            <w:noProof/>
            <w:webHidden/>
          </w:rPr>
          <w:tab/>
        </w:r>
        <w:r>
          <w:rPr>
            <w:noProof/>
            <w:webHidden/>
          </w:rPr>
          <w:fldChar w:fldCharType="begin"/>
        </w:r>
        <w:r>
          <w:rPr>
            <w:noProof/>
            <w:webHidden/>
          </w:rPr>
          <w:instrText xml:space="preserve"> PAGEREF _Toc65832103 \h </w:instrText>
        </w:r>
        <w:r>
          <w:rPr>
            <w:noProof/>
            <w:webHidden/>
          </w:rPr>
        </w:r>
        <w:r>
          <w:rPr>
            <w:noProof/>
            <w:webHidden/>
          </w:rPr>
          <w:fldChar w:fldCharType="separate"/>
        </w:r>
        <w:r>
          <w:rPr>
            <w:noProof/>
            <w:webHidden/>
          </w:rPr>
          <w:t>9</w:t>
        </w:r>
        <w:r>
          <w:rPr>
            <w:noProof/>
            <w:webHidden/>
          </w:rPr>
          <w:fldChar w:fldCharType="end"/>
        </w:r>
      </w:hyperlink>
    </w:p>
    <w:p w14:paraId="3EE51EA7" w14:textId="5D1A8C02" w:rsidR="00FE6D64" w:rsidRDefault="00FE6D64">
      <w:pPr>
        <w:pStyle w:val="TOC2"/>
        <w:tabs>
          <w:tab w:val="left" w:pos="1200"/>
        </w:tabs>
        <w:rPr>
          <w:rFonts w:asciiTheme="minorHAnsi" w:hAnsiTheme="minorHAnsi"/>
          <w:noProof/>
          <w:sz w:val="24"/>
          <w:szCs w:val="24"/>
          <w:lang w:bidi="ar-SA"/>
        </w:rPr>
      </w:pPr>
      <w:hyperlink w:anchor="_Toc65832104" w:history="1">
        <w:r w:rsidRPr="00FE6A3B">
          <w:rPr>
            <w:rStyle w:val="Hyperlink"/>
            <w:noProof/>
          </w:rPr>
          <w:t>Task 2 -</w:t>
        </w:r>
        <w:r>
          <w:rPr>
            <w:rFonts w:asciiTheme="minorHAnsi" w:hAnsiTheme="minorHAnsi"/>
            <w:noProof/>
            <w:sz w:val="24"/>
            <w:szCs w:val="24"/>
            <w:lang w:bidi="ar-SA"/>
          </w:rPr>
          <w:tab/>
        </w:r>
        <w:r w:rsidRPr="00FE6A3B">
          <w:rPr>
            <w:rStyle w:val="Hyperlink"/>
            <w:noProof/>
          </w:rPr>
          <w:t>Create AccountTest class</w:t>
        </w:r>
        <w:r>
          <w:rPr>
            <w:noProof/>
            <w:webHidden/>
          </w:rPr>
          <w:tab/>
        </w:r>
        <w:r>
          <w:rPr>
            <w:noProof/>
            <w:webHidden/>
          </w:rPr>
          <w:fldChar w:fldCharType="begin"/>
        </w:r>
        <w:r>
          <w:rPr>
            <w:noProof/>
            <w:webHidden/>
          </w:rPr>
          <w:instrText xml:space="preserve"> PAGEREF _Toc65832104 \h </w:instrText>
        </w:r>
        <w:r>
          <w:rPr>
            <w:noProof/>
            <w:webHidden/>
          </w:rPr>
        </w:r>
        <w:r>
          <w:rPr>
            <w:noProof/>
            <w:webHidden/>
          </w:rPr>
          <w:fldChar w:fldCharType="separate"/>
        </w:r>
        <w:r>
          <w:rPr>
            <w:noProof/>
            <w:webHidden/>
          </w:rPr>
          <w:t>9</w:t>
        </w:r>
        <w:r>
          <w:rPr>
            <w:noProof/>
            <w:webHidden/>
          </w:rPr>
          <w:fldChar w:fldCharType="end"/>
        </w:r>
      </w:hyperlink>
    </w:p>
    <w:p w14:paraId="76D5BD5D" w14:textId="76F8962F" w:rsidR="00FE6D64" w:rsidRDefault="00FE6D64">
      <w:pPr>
        <w:pStyle w:val="TOC2"/>
        <w:tabs>
          <w:tab w:val="left" w:pos="1200"/>
        </w:tabs>
        <w:rPr>
          <w:rFonts w:asciiTheme="minorHAnsi" w:hAnsiTheme="minorHAnsi"/>
          <w:noProof/>
          <w:sz w:val="24"/>
          <w:szCs w:val="24"/>
          <w:lang w:bidi="ar-SA"/>
        </w:rPr>
      </w:pPr>
      <w:hyperlink w:anchor="_Toc65832105" w:history="1">
        <w:r w:rsidRPr="00FE6A3B">
          <w:rPr>
            <w:rStyle w:val="Hyperlink"/>
            <w:noProof/>
          </w:rPr>
          <w:t>Task 3 -</w:t>
        </w:r>
        <w:r>
          <w:rPr>
            <w:rFonts w:asciiTheme="minorHAnsi" w:hAnsiTheme="minorHAnsi"/>
            <w:noProof/>
            <w:sz w:val="24"/>
            <w:szCs w:val="24"/>
            <w:lang w:bidi="ar-SA"/>
          </w:rPr>
          <w:tab/>
        </w:r>
        <w:r w:rsidRPr="00FE6A3B">
          <w:rPr>
            <w:rStyle w:val="Hyperlink"/>
            <w:noProof/>
          </w:rPr>
          <w:t>Create InsufficientFundException class</w:t>
        </w:r>
        <w:r>
          <w:rPr>
            <w:noProof/>
            <w:webHidden/>
          </w:rPr>
          <w:tab/>
        </w:r>
        <w:r>
          <w:rPr>
            <w:noProof/>
            <w:webHidden/>
          </w:rPr>
          <w:fldChar w:fldCharType="begin"/>
        </w:r>
        <w:r>
          <w:rPr>
            <w:noProof/>
            <w:webHidden/>
          </w:rPr>
          <w:instrText xml:space="preserve"> PAGEREF _Toc65832105 \h </w:instrText>
        </w:r>
        <w:r>
          <w:rPr>
            <w:noProof/>
            <w:webHidden/>
          </w:rPr>
        </w:r>
        <w:r>
          <w:rPr>
            <w:noProof/>
            <w:webHidden/>
          </w:rPr>
          <w:fldChar w:fldCharType="separate"/>
        </w:r>
        <w:r>
          <w:rPr>
            <w:noProof/>
            <w:webHidden/>
          </w:rPr>
          <w:t>10</w:t>
        </w:r>
        <w:r>
          <w:rPr>
            <w:noProof/>
            <w:webHidden/>
          </w:rPr>
          <w:fldChar w:fldCharType="end"/>
        </w:r>
      </w:hyperlink>
    </w:p>
    <w:p w14:paraId="00CE8AAE" w14:textId="30546FE1" w:rsidR="00FE6D64" w:rsidRDefault="00FE6D64">
      <w:pPr>
        <w:pStyle w:val="TOC2"/>
        <w:tabs>
          <w:tab w:val="left" w:pos="1200"/>
        </w:tabs>
        <w:rPr>
          <w:rFonts w:asciiTheme="minorHAnsi" w:hAnsiTheme="minorHAnsi"/>
          <w:noProof/>
          <w:sz w:val="24"/>
          <w:szCs w:val="24"/>
          <w:lang w:bidi="ar-SA"/>
        </w:rPr>
      </w:pPr>
      <w:hyperlink w:anchor="_Toc65832106" w:history="1">
        <w:r w:rsidRPr="00FE6A3B">
          <w:rPr>
            <w:rStyle w:val="Hyperlink"/>
            <w:noProof/>
          </w:rPr>
          <w:t>Task 4 -</w:t>
        </w:r>
        <w:r>
          <w:rPr>
            <w:rFonts w:asciiTheme="minorHAnsi" w:hAnsiTheme="minorHAnsi"/>
            <w:noProof/>
            <w:sz w:val="24"/>
            <w:szCs w:val="24"/>
            <w:lang w:bidi="ar-SA"/>
          </w:rPr>
          <w:tab/>
        </w:r>
        <w:r w:rsidRPr="00FE6A3B">
          <w:rPr>
            <w:rStyle w:val="Hyperlink"/>
            <w:noProof/>
          </w:rPr>
          <w:t>Create NegativeAmountException class</w:t>
        </w:r>
        <w:r>
          <w:rPr>
            <w:noProof/>
            <w:webHidden/>
          </w:rPr>
          <w:tab/>
        </w:r>
        <w:r>
          <w:rPr>
            <w:noProof/>
            <w:webHidden/>
          </w:rPr>
          <w:fldChar w:fldCharType="begin"/>
        </w:r>
        <w:r>
          <w:rPr>
            <w:noProof/>
            <w:webHidden/>
          </w:rPr>
          <w:instrText xml:space="preserve"> PAGEREF _Toc65832106 \h </w:instrText>
        </w:r>
        <w:r>
          <w:rPr>
            <w:noProof/>
            <w:webHidden/>
          </w:rPr>
        </w:r>
        <w:r>
          <w:rPr>
            <w:noProof/>
            <w:webHidden/>
          </w:rPr>
          <w:fldChar w:fldCharType="separate"/>
        </w:r>
        <w:r>
          <w:rPr>
            <w:noProof/>
            <w:webHidden/>
          </w:rPr>
          <w:t>10</w:t>
        </w:r>
        <w:r>
          <w:rPr>
            <w:noProof/>
            <w:webHidden/>
          </w:rPr>
          <w:fldChar w:fldCharType="end"/>
        </w:r>
      </w:hyperlink>
    </w:p>
    <w:p w14:paraId="6213CFE9" w14:textId="0EAAEC49" w:rsidR="005A3CFF" w:rsidRDefault="00823E25" w:rsidP="00DC1656">
      <w:pPr>
        <w:rPr>
          <w:rFonts w:asciiTheme="majorHAnsi" w:eastAsia="Batang" w:hAnsiTheme="majorHAnsi" w:cs="Arial"/>
          <w:b/>
          <w:i/>
          <w:noProof/>
          <w:color w:val="365F91" w:themeColor="accent1" w:themeShade="BF"/>
          <w:sz w:val="28"/>
          <w:szCs w:val="28"/>
          <w:lang w:eastAsia="ko-KR"/>
        </w:rPr>
      </w:pPr>
      <w:r>
        <w:rPr>
          <w:rFonts w:asciiTheme="majorHAnsi" w:eastAsia="Batang" w:hAnsiTheme="majorHAnsi" w:cs="Arial"/>
          <w:b/>
          <w:i/>
          <w:noProof/>
          <w:color w:val="365F91" w:themeColor="accent1" w:themeShade="BF"/>
          <w:sz w:val="28"/>
          <w:szCs w:val="28"/>
          <w:lang w:eastAsia="ko-KR"/>
        </w:rPr>
        <w:fldChar w:fldCharType="end"/>
      </w:r>
      <w:r w:rsidR="005A3CFF">
        <w:rPr>
          <w:rFonts w:asciiTheme="majorHAnsi" w:eastAsia="Batang" w:hAnsiTheme="majorHAnsi" w:cs="Arial"/>
          <w:b/>
          <w:i/>
          <w:noProof/>
          <w:color w:val="365F91" w:themeColor="accent1" w:themeShade="BF"/>
          <w:sz w:val="28"/>
          <w:szCs w:val="28"/>
          <w:lang w:eastAsia="ko-KR"/>
        </w:rPr>
        <w:br w:type="page"/>
      </w:r>
    </w:p>
    <w:p w14:paraId="6213CFEB" w14:textId="77777777" w:rsidR="00862B89" w:rsidRDefault="00BD6288" w:rsidP="00BD6288">
      <w:pPr>
        <w:pStyle w:val="Header1"/>
      </w:pPr>
      <w:bookmarkStart w:id="0" w:name="_Toc65832091"/>
      <w:r>
        <w:lastRenderedPageBreak/>
        <w:t>Exception</w:t>
      </w:r>
      <w:bookmarkEnd w:id="0"/>
    </w:p>
    <w:p w14:paraId="6213CFEC" w14:textId="77777777" w:rsidR="00987CDB" w:rsidRPr="00574AE0" w:rsidRDefault="00987CDB" w:rsidP="00574AE0">
      <w:r w:rsidRPr="00574AE0">
        <w:t>In this exercise</w:t>
      </w:r>
      <w:r w:rsidR="00574AE0">
        <w:t xml:space="preserve">, you will write a program to </w:t>
      </w:r>
      <w:r w:rsidR="00574AE0" w:rsidRPr="00574AE0">
        <w:t>demonstrate exception handling</w:t>
      </w:r>
    </w:p>
    <w:p w14:paraId="6213CFED" w14:textId="77777777" w:rsidR="00987CDB" w:rsidRPr="00CA5CFC" w:rsidRDefault="00987CDB" w:rsidP="00CA5CFC">
      <w:r w:rsidRPr="00CA5CFC">
        <w:t>You have to create:</w:t>
      </w:r>
    </w:p>
    <w:p w14:paraId="6213CFEE" w14:textId="77777777" w:rsidR="00CA5CFC" w:rsidRPr="00CA5CFC" w:rsidRDefault="00CA5CFC" w:rsidP="00CA5CFC">
      <w:pPr>
        <w:pStyle w:val="Bullet"/>
      </w:pPr>
      <w:r>
        <w:t xml:space="preserve">MobilePhone </w:t>
      </w:r>
      <w:r w:rsidR="00A6675E">
        <w:t xml:space="preserve">class </w:t>
      </w:r>
      <w:r w:rsidR="00A6675E" w:rsidRPr="00CA5CFC">
        <w:t>to</w:t>
      </w:r>
      <w:r w:rsidRPr="00CA5CFC">
        <w:t xml:space="preserve"> store mobile phone numbers and send </w:t>
      </w:r>
      <w:r w:rsidR="00884B5D">
        <w:t xml:space="preserve">a </w:t>
      </w:r>
      <w:r w:rsidR="00884B5D" w:rsidRPr="00CA5CFC">
        <w:t>message</w:t>
      </w:r>
      <w:r w:rsidRPr="00CA5CFC">
        <w:t xml:space="preserve"> to</w:t>
      </w:r>
      <w:r w:rsidR="00A6675E">
        <w:t xml:space="preserve"> </w:t>
      </w:r>
      <w:r w:rsidRPr="00CA5CFC">
        <w:t>one of numbers store in the array.</w:t>
      </w:r>
    </w:p>
    <w:p w14:paraId="6213CFEF" w14:textId="77777777" w:rsidR="00CA5CFC" w:rsidRPr="00CA5CFC" w:rsidRDefault="00A6675E" w:rsidP="00CA5CFC">
      <w:pPr>
        <w:pStyle w:val="Bullet"/>
      </w:pPr>
      <w:r>
        <w:t>PhoneTest</w:t>
      </w:r>
      <w:r w:rsidR="00CA5CFC" w:rsidRPr="00CA5CFC">
        <w:t xml:space="preserve"> class to demonstrate exception handling</w:t>
      </w:r>
    </w:p>
    <w:p w14:paraId="6213CFF0" w14:textId="77777777" w:rsidR="00987CDB" w:rsidRPr="00862253" w:rsidRDefault="00987CDB" w:rsidP="00CA5CFC">
      <w:r>
        <w:t>Class diagram of the program:</w:t>
      </w:r>
    </w:p>
    <w:p w14:paraId="6213CFF1" w14:textId="77777777" w:rsidR="00140DA9" w:rsidRPr="00140DA9" w:rsidRDefault="00140DA9" w:rsidP="00140DA9">
      <w:pPr>
        <w:jc w:val="center"/>
      </w:pPr>
      <w:r>
        <w:rPr>
          <w:noProof/>
          <w:lang w:bidi="ar-SA"/>
        </w:rPr>
        <w:drawing>
          <wp:inline distT="0" distB="0" distL="0" distR="0" wp14:anchorId="6213D0F8" wp14:editId="6213D0F9">
            <wp:extent cx="3171825" cy="1047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71825" cy="1047750"/>
                    </a:xfrm>
                    <a:prstGeom prst="rect">
                      <a:avLst/>
                    </a:prstGeom>
                    <a:noFill/>
                    <a:ln w="9525">
                      <a:noFill/>
                      <a:miter lim="800000"/>
                      <a:headEnd/>
                      <a:tailEnd/>
                    </a:ln>
                  </pic:spPr>
                </pic:pic>
              </a:graphicData>
            </a:graphic>
          </wp:inline>
        </w:drawing>
      </w:r>
    </w:p>
    <w:p w14:paraId="6213CFF9" w14:textId="77777777" w:rsidR="00846B93" w:rsidRDefault="004B7129" w:rsidP="004A5F1B">
      <w:pPr>
        <w:pStyle w:val="Heading2"/>
        <w:ind w:left="426"/>
      </w:pPr>
      <w:bookmarkStart w:id="1" w:name="_Toc65832092"/>
      <w:r>
        <w:t xml:space="preserve">Create </w:t>
      </w:r>
      <w:r w:rsidR="00116E1E">
        <w:t>MobilePhone</w:t>
      </w:r>
      <w:r w:rsidR="00846B93">
        <w:t xml:space="preserve"> Class</w:t>
      </w:r>
      <w:bookmarkEnd w:id="1"/>
    </w:p>
    <w:p w14:paraId="6213CFFF" w14:textId="77777777" w:rsidR="00C72BCC" w:rsidRPr="002A1583" w:rsidRDefault="002A1583" w:rsidP="001359F1">
      <w:pPr>
        <w:pStyle w:val="Heading3"/>
        <w:numPr>
          <w:ilvl w:val="0"/>
          <w:numId w:val="25"/>
        </w:numPr>
        <w:rPr>
          <w:rFonts w:eastAsia="Times New Roman"/>
          <w:lang w:val="en-GB" w:bidi="ar-SA"/>
        </w:rPr>
      </w:pPr>
      <w:r>
        <w:rPr>
          <w:rFonts w:eastAsia="Times New Roman"/>
          <w:lang w:val="en-GB" w:bidi="ar-SA"/>
        </w:rPr>
        <w:t>Import 2 libraries</w:t>
      </w:r>
    </w:p>
    <w:p w14:paraId="6213D000" w14:textId="77777777" w:rsidR="00C72BCC" w:rsidRDefault="00C72BCC" w:rsidP="00C72BCC">
      <w:pPr>
        <w:pStyle w:val="ppCode"/>
        <w:rPr>
          <w:lang w:val="en-GB" w:bidi="ar-SA"/>
        </w:rPr>
      </w:pPr>
      <w:r>
        <w:rPr>
          <w:b/>
          <w:bCs/>
          <w:color w:val="7F0055"/>
          <w:lang w:val="en-GB" w:bidi="ar-SA"/>
        </w:rPr>
        <w:t>import</w:t>
      </w:r>
      <w:r>
        <w:rPr>
          <w:color w:val="000000"/>
          <w:lang w:val="en-GB" w:bidi="ar-SA"/>
        </w:rPr>
        <w:t xml:space="preserve"> java.util.InputMismatchException;</w:t>
      </w:r>
    </w:p>
    <w:p w14:paraId="6213D002" w14:textId="4CC22138" w:rsidR="00C72BCC" w:rsidRPr="009271D5" w:rsidRDefault="00C72BCC" w:rsidP="00C72BCC">
      <w:pPr>
        <w:pStyle w:val="ppCode"/>
        <w:rPr>
          <w:lang w:val="en-GB" w:bidi="ar-SA"/>
        </w:rPr>
      </w:pPr>
      <w:r>
        <w:rPr>
          <w:b/>
          <w:bCs/>
          <w:color w:val="7F0055"/>
          <w:lang w:val="en-GB" w:bidi="ar-SA"/>
        </w:rPr>
        <w:t>import</w:t>
      </w:r>
      <w:r>
        <w:rPr>
          <w:color w:val="000000"/>
          <w:lang w:val="en-GB" w:bidi="ar-SA"/>
        </w:rPr>
        <w:t xml:space="preserve"> java.util.Scanner;</w:t>
      </w:r>
    </w:p>
    <w:p w14:paraId="6213D003" w14:textId="77777777" w:rsidR="00C72BCC" w:rsidRDefault="00964902" w:rsidP="002A1583">
      <w:pPr>
        <w:pStyle w:val="Heading3"/>
        <w:rPr>
          <w:rFonts w:eastAsia="Times New Roman"/>
          <w:lang w:val="en-GB" w:bidi="ar-SA"/>
        </w:rPr>
      </w:pPr>
      <w:r>
        <w:rPr>
          <w:rFonts w:eastAsia="Times New Roman"/>
          <w:lang w:val="en-GB" w:bidi="ar-SA"/>
        </w:rPr>
        <w:t>V</w:t>
      </w:r>
      <w:r w:rsidR="00C72BCC">
        <w:rPr>
          <w:rFonts w:eastAsia="Times New Roman"/>
          <w:lang w:val="en-GB" w:bidi="ar-SA"/>
        </w:rPr>
        <w:t xml:space="preserve">ariable to store </w:t>
      </w:r>
      <w:r w:rsidR="00C72BCC" w:rsidRPr="00B63F91">
        <w:rPr>
          <w:rFonts w:eastAsia="Times New Roman"/>
          <w:lang w:val="en-GB" w:bidi="ar-SA"/>
        </w:rPr>
        <w:t>the mobile numbers</w:t>
      </w:r>
      <w:r w:rsidR="00C72BCC">
        <w:rPr>
          <w:rFonts w:eastAsia="Times New Roman"/>
          <w:lang w:val="en-GB" w:bidi="ar-SA"/>
        </w:rPr>
        <w:t>.</w:t>
      </w:r>
    </w:p>
    <w:p w14:paraId="6213D004"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int</w:t>
      </w:r>
      <w:r>
        <w:rPr>
          <w:color w:val="000000"/>
          <w:lang w:val="en-GB" w:bidi="ar-SA"/>
        </w:rPr>
        <w:t xml:space="preserve"> </w:t>
      </w:r>
      <w:r>
        <w:rPr>
          <w:color w:val="0000C0"/>
          <w:lang w:val="en-GB" w:bidi="ar-SA"/>
        </w:rPr>
        <w:t>phoneNumbers</w:t>
      </w:r>
      <w:r>
        <w:rPr>
          <w:color w:val="000000"/>
          <w:lang w:val="en-GB" w:bidi="ar-SA"/>
        </w:rPr>
        <w:t>[];</w:t>
      </w:r>
    </w:p>
    <w:p w14:paraId="6213D005" w14:textId="77777777" w:rsidR="00C72BCC" w:rsidRDefault="00964902" w:rsidP="002A1583">
      <w:pPr>
        <w:pStyle w:val="Heading3"/>
        <w:rPr>
          <w:rFonts w:eastAsia="Times New Roman"/>
          <w:lang w:val="en-GB" w:bidi="ar-SA"/>
        </w:rPr>
      </w:pPr>
      <w:r>
        <w:rPr>
          <w:rFonts w:eastAsia="Times New Roman"/>
          <w:lang w:val="en-GB" w:bidi="ar-SA"/>
        </w:rPr>
        <w:t>V</w:t>
      </w:r>
      <w:r w:rsidR="00C72BCC">
        <w:rPr>
          <w:rFonts w:eastAsia="Times New Roman"/>
          <w:lang w:val="en-GB" w:bidi="ar-SA"/>
        </w:rPr>
        <w:t>ariable to store the message text.</w:t>
      </w:r>
    </w:p>
    <w:p w14:paraId="6213D006" w14:textId="77777777" w:rsidR="00C72BCC" w:rsidRDefault="00C72BCC" w:rsidP="00C72BCC">
      <w:pPr>
        <w:pStyle w:val="ppCode"/>
        <w:rPr>
          <w:lang w:val="en-GB" w:bidi="ar-SA"/>
        </w:rPr>
      </w:pPr>
      <w:r>
        <w:rPr>
          <w:color w:val="000000"/>
          <w:lang w:val="en-GB" w:bidi="ar-SA"/>
        </w:rPr>
        <w:t xml:space="preserve">    String </w:t>
      </w:r>
      <w:r>
        <w:rPr>
          <w:color w:val="0000C0"/>
          <w:lang w:val="en-GB" w:bidi="ar-SA"/>
        </w:rPr>
        <w:t>message</w:t>
      </w:r>
      <w:r>
        <w:rPr>
          <w:color w:val="000000"/>
          <w:lang w:val="en-GB" w:bidi="ar-SA"/>
        </w:rPr>
        <w:t>;</w:t>
      </w:r>
    </w:p>
    <w:p w14:paraId="6213D007" w14:textId="77777777" w:rsidR="00C72BCC" w:rsidRDefault="00F5334D" w:rsidP="002A1583">
      <w:pPr>
        <w:pStyle w:val="Heading3"/>
        <w:rPr>
          <w:rFonts w:eastAsia="Times New Roman"/>
          <w:lang w:val="en-GB" w:bidi="ar-SA"/>
        </w:rPr>
      </w:pPr>
      <w:r>
        <w:rPr>
          <w:rFonts w:eastAsia="Times New Roman"/>
          <w:lang w:val="en-GB" w:bidi="ar-SA"/>
        </w:rPr>
        <w:t>Constructor</w:t>
      </w:r>
    </w:p>
    <w:p w14:paraId="6213D008"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public</w:t>
      </w:r>
      <w:r>
        <w:rPr>
          <w:color w:val="000000"/>
          <w:lang w:val="en-GB" w:bidi="ar-SA"/>
        </w:rPr>
        <w:t xml:space="preserve"> MobilePhone() {</w:t>
      </w:r>
    </w:p>
    <w:p w14:paraId="6213D009" w14:textId="77777777" w:rsidR="00C72BCC" w:rsidRDefault="00C72BCC" w:rsidP="00C72BCC">
      <w:pPr>
        <w:pStyle w:val="ppCode"/>
        <w:rPr>
          <w:lang w:val="en-GB" w:bidi="ar-SA"/>
        </w:rPr>
      </w:pPr>
      <w:r>
        <w:rPr>
          <w:color w:val="000000"/>
          <w:lang w:val="en-GB" w:bidi="ar-SA"/>
        </w:rPr>
        <w:t xml:space="preserve">        </w:t>
      </w:r>
      <w:r>
        <w:rPr>
          <w:color w:val="0000C0"/>
          <w:lang w:val="en-GB" w:bidi="ar-SA"/>
        </w:rPr>
        <w:t>message</w:t>
      </w:r>
      <w:r>
        <w:rPr>
          <w:color w:val="000000"/>
          <w:lang w:val="en-GB" w:bidi="ar-SA"/>
        </w:rPr>
        <w:t xml:space="preserve"> = </w:t>
      </w:r>
      <w:r>
        <w:rPr>
          <w:color w:val="2A00FF"/>
          <w:lang w:val="en-GB" w:bidi="ar-SA"/>
        </w:rPr>
        <w:t>""</w:t>
      </w:r>
      <w:r>
        <w:rPr>
          <w:color w:val="000000"/>
          <w:lang w:val="en-GB" w:bidi="ar-SA"/>
        </w:rPr>
        <w:t>;</w:t>
      </w:r>
    </w:p>
    <w:p w14:paraId="6213D00A" w14:textId="77777777" w:rsidR="00C72BCC" w:rsidRDefault="00C72BCC" w:rsidP="00C72BCC">
      <w:pPr>
        <w:pStyle w:val="ppCode"/>
        <w:rPr>
          <w:lang w:val="en-GB" w:bidi="ar-SA"/>
        </w:rPr>
      </w:pPr>
      <w:r>
        <w:rPr>
          <w:color w:val="000000"/>
          <w:lang w:val="en-GB" w:bidi="ar-SA"/>
        </w:rPr>
        <w:t xml:space="preserve">    }</w:t>
      </w:r>
    </w:p>
    <w:p w14:paraId="6213D00B" w14:textId="77777777" w:rsidR="00C72BCC" w:rsidRDefault="00C72BCC" w:rsidP="002A1583">
      <w:pPr>
        <w:pStyle w:val="Heading3"/>
        <w:rPr>
          <w:rFonts w:eastAsia="Times New Roman"/>
          <w:lang w:val="en-GB" w:bidi="ar-SA"/>
        </w:rPr>
      </w:pPr>
      <w:r>
        <w:rPr>
          <w:rFonts w:eastAsia="Times New Roman"/>
          <w:lang w:val="en-GB" w:bidi="ar-SA"/>
        </w:rPr>
        <w:t>Method to construct an array and add numbers to it.</w:t>
      </w:r>
    </w:p>
    <w:p w14:paraId="6213D00C"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public</w:t>
      </w:r>
      <w:r>
        <w:rPr>
          <w:color w:val="000000"/>
          <w:lang w:val="en-GB" w:bidi="ar-SA"/>
        </w:rPr>
        <w:t xml:space="preserve"> </w:t>
      </w:r>
      <w:r>
        <w:rPr>
          <w:b/>
          <w:bCs/>
          <w:color w:val="7F0055"/>
          <w:lang w:val="en-GB" w:bidi="ar-SA"/>
        </w:rPr>
        <w:t>void</w:t>
      </w:r>
      <w:r>
        <w:rPr>
          <w:color w:val="000000"/>
          <w:lang w:val="en-GB" w:bidi="ar-SA"/>
        </w:rPr>
        <w:t xml:space="preserve"> setPhoneNumbers() {</w:t>
      </w:r>
    </w:p>
    <w:p w14:paraId="6213D00D" w14:textId="77777777" w:rsidR="00C72BCC" w:rsidRDefault="00C72BCC" w:rsidP="00C72BCC">
      <w:pPr>
        <w:pStyle w:val="ppCode"/>
        <w:rPr>
          <w:lang w:val="en-GB" w:bidi="ar-SA"/>
        </w:rPr>
      </w:pPr>
      <w:r>
        <w:rPr>
          <w:color w:val="000000"/>
          <w:lang w:val="en-GB" w:bidi="ar-SA"/>
        </w:rPr>
        <w:t xml:space="preserve">        Scanner input = </w:t>
      </w:r>
      <w:r>
        <w:rPr>
          <w:b/>
          <w:bCs/>
          <w:color w:val="7F0055"/>
          <w:lang w:val="en-GB" w:bidi="ar-SA"/>
        </w:rPr>
        <w:t>new</w:t>
      </w:r>
      <w:r>
        <w:rPr>
          <w:color w:val="000000"/>
          <w:lang w:val="en-GB" w:bidi="ar-SA"/>
        </w:rPr>
        <w:t xml:space="preserve"> Scanner(System.</w:t>
      </w:r>
      <w:r>
        <w:rPr>
          <w:i/>
          <w:iCs/>
          <w:color w:val="0000C0"/>
          <w:lang w:val="en-GB" w:bidi="ar-SA"/>
        </w:rPr>
        <w:t>in</w:t>
      </w:r>
      <w:r>
        <w:rPr>
          <w:color w:val="000000"/>
          <w:lang w:val="en-GB" w:bidi="ar-SA"/>
        </w:rPr>
        <w:t>);</w:t>
      </w:r>
    </w:p>
    <w:p w14:paraId="6213D00E"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try</w:t>
      </w:r>
      <w:r>
        <w:rPr>
          <w:color w:val="000000"/>
          <w:lang w:val="en-GB" w:bidi="ar-SA"/>
        </w:rPr>
        <w:t xml:space="preserve"> {</w:t>
      </w:r>
    </w:p>
    <w:p w14:paraId="6213D00F" w14:textId="77777777" w:rsidR="00C72BCC"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"Enter the number of mobile numbers to store:"</w:t>
      </w:r>
      <w:r>
        <w:rPr>
          <w:color w:val="000000"/>
          <w:lang w:val="en-GB" w:bidi="ar-SA"/>
        </w:rPr>
        <w:t>);</w:t>
      </w:r>
    </w:p>
    <w:p w14:paraId="6213D010" w14:textId="77777777" w:rsidR="00C72BCC" w:rsidRDefault="00C72BCC" w:rsidP="00C72BCC">
      <w:pPr>
        <w:pStyle w:val="ppCode"/>
        <w:rPr>
          <w:lang w:val="en-GB" w:bidi="ar-SA"/>
        </w:rPr>
      </w:pPr>
      <w:r>
        <w:rPr>
          <w:color w:val="000000"/>
          <w:lang w:val="en-GB" w:bidi="ar-SA"/>
        </w:rPr>
        <w:lastRenderedPageBreak/>
        <w:t xml:space="preserve">            </w:t>
      </w:r>
      <w:r>
        <w:rPr>
          <w:b/>
          <w:bCs/>
          <w:color w:val="7F0055"/>
          <w:lang w:val="en-GB" w:bidi="ar-SA"/>
        </w:rPr>
        <w:t>int</w:t>
      </w:r>
      <w:r>
        <w:rPr>
          <w:color w:val="000000"/>
          <w:lang w:val="en-GB" w:bidi="ar-SA"/>
        </w:rPr>
        <w:t xml:space="preserve"> size  = input.nextInt();</w:t>
      </w:r>
    </w:p>
    <w:p w14:paraId="6213D011" w14:textId="77777777" w:rsidR="00C72BCC" w:rsidRDefault="00C72BCC" w:rsidP="00C72BCC">
      <w:pPr>
        <w:pStyle w:val="ppCode"/>
        <w:rPr>
          <w:lang w:val="en-GB" w:bidi="ar-SA"/>
        </w:rPr>
      </w:pPr>
      <w:r>
        <w:rPr>
          <w:color w:val="000000"/>
          <w:lang w:val="en-GB" w:bidi="ar-SA"/>
        </w:rPr>
        <w:t xml:space="preserve">            </w:t>
      </w:r>
      <w:r>
        <w:rPr>
          <w:color w:val="0000C0"/>
          <w:lang w:val="en-GB" w:bidi="ar-SA"/>
        </w:rPr>
        <w:t>phoneNumbers</w:t>
      </w:r>
      <w:r>
        <w:rPr>
          <w:color w:val="000000"/>
          <w:lang w:val="en-GB" w:bidi="ar-SA"/>
        </w:rPr>
        <w:t xml:space="preserve"> = </w:t>
      </w:r>
      <w:r>
        <w:rPr>
          <w:b/>
          <w:bCs/>
          <w:color w:val="7F0055"/>
          <w:lang w:val="en-GB" w:bidi="ar-SA"/>
        </w:rPr>
        <w:t>new</w:t>
      </w:r>
      <w:r>
        <w:rPr>
          <w:color w:val="000000"/>
          <w:lang w:val="en-GB" w:bidi="ar-SA"/>
        </w:rPr>
        <w:t xml:space="preserve"> </w:t>
      </w:r>
      <w:r>
        <w:rPr>
          <w:b/>
          <w:bCs/>
          <w:color w:val="7F0055"/>
          <w:lang w:val="en-GB" w:bidi="ar-SA"/>
        </w:rPr>
        <w:t>int</w:t>
      </w:r>
      <w:r>
        <w:rPr>
          <w:color w:val="000000"/>
          <w:lang w:val="en-GB" w:bidi="ar-SA"/>
        </w:rPr>
        <w:t>[size];</w:t>
      </w:r>
    </w:p>
    <w:p w14:paraId="6213D012" w14:textId="77777777" w:rsidR="00C72BCC" w:rsidRDefault="00C72BCC" w:rsidP="00C72BCC">
      <w:pPr>
        <w:pStyle w:val="ppCode"/>
        <w:rPr>
          <w:lang w:val="en-GB" w:bidi="ar-SA"/>
        </w:rPr>
      </w:pPr>
      <w:r>
        <w:rPr>
          <w:color w:val="000000"/>
          <w:lang w:val="en-GB" w:bidi="ar-SA"/>
        </w:rPr>
        <w:t xml:space="preserve">            </w:t>
      </w:r>
    </w:p>
    <w:p w14:paraId="6213D013"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for</w:t>
      </w:r>
      <w:r>
        <w:rPr>
          <w:color w:val="000000"/>
          <w:lang w:val="en-GB" w:bidi="ar-SA"/>
        </w:rPr>
        <w:t>(</w:t>
      </w:r>
      <w:r>
        <w:rPr>
          <w:b/>
          <w:bCs/>
          <w:color w:val="7F0055"/>
          <w:lang w:val="en-GB" w:bidi="ar-SA"/>
        </w:rPr>
        <w:t>int</w:t>
      </w:r>
      <w:r>
        <w:rPr>
          <w:color w:val="000000"/>
          <w:lang w:val="en-GB" w:bidi="ar-SA"/>
        </w:rPr>
        <w:t xml:space="preserve"> index = 0;index &lt; </w:t>
      </w:r>
      <w:r>
        <w:rPr>
          <w:color w:val="0000C0"/>
          <w:lang w:val="en-GB" w:bidi="ar-SA"/>
        </w:rPr>
        <w:t>phoneNumbers</w:t>
      </w:r>
      <w:r>
        <w:rPr>
          <w:color w:val="000000"/>
          <w:lang w:val="en-GB" w:bidi="ar-SA"/>
        </w:rPr>
        <w:t>.</w:t>
      </w:r>
      <w:r>
        <w:rPr>
          <w:color w:val="0000C0"/>
          <w:lang w:val="en-GB" w:bidi="ar-SA"/>
        </w:rPr>
        <w:t>length</w:t>
      </w:r>
      <w:r>
        <w:rPr>
          <w:color w:val="000000"/>
          <w:lang w:val="en-GB" w:bidi="ar-SA"/>
        </w:rPr>
        <w:t>;index++) {</w:t>
      </w:r>
    </w:p>
    <w:p w14:paraId="6213D014" w14:textId="77777777" w:rsidR="00C72BCC"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"Enter a phone number:"</w:t>
      </w:r>
      <w:r>
        <w:rPr>
          <w:color w:val="000000"/>
          <w:lang w:val="en-GB" w:bidi="ar-SA"/>
        </w:rPr>
        <w:t>);</w:t>
      </w:r>
    </w:p>
    <w:p w14:paraId="6213D015" w14:textId="77777777" w:rsidR="00C72BCC" w:rsidRDefault="00C72BCC" w:rsidP="00C72BCC">
      <w:pPr>
        <w:pStyle w:val="ppCode"/>
        <w:rPr>
          <w:lang w:val="en-GB" w:bidi="ar-SA"/>
        </w:rPr>
      </w:pPr>
      <w:r>
        <w:rPr>
          <w:color w:val="000000"/>
          <w:lang w:val="en-GB" w:bidi="ar-SA"/>
        </w:rPr>
        <w:t xml:space="preserve">                </w:t>
      </w:r>
      <w:r>
        <w:rPr>
          <w:color w:val="0000C0"/>
          <w:lang w:val="en-GB" w:bidi="ar-SA"/>
        </w:rPr>
        <w:t>phoneNumbers</w:t>
      </w:r>
      <w:r>
        <w:rPr>
          <w:color w:val="000000"/>
          <w:lang w:val="en-GB" w:bidi="ar-SA"/>
        </w:rPr>
        <w:t>[index] = input.nextInt();</w:t>
      </w:r>
    </w:p>
    <w:p w14:paraId="6213D016" w14:textId="77777777" w:rsidR="00C72BCC" w:rsidRDefault="00C72BCC" w:rsidP="00C72BCC">
      <w:pPr>
        <w:pStyle w:val="ppCode"/>
        <w:rPr>
          <w:lang w:val="en-GB" w:bidi="ar-SA"/>
        </w:rPr>
      </w:pPr>
      <w:r>
        <w:rPr>
          <w:color w:val="000000"/>
          <w:lang w:val="en-GB" w:bidi="ar-SA"/>
        </w:rPr>
        <w:t xml:space="preserve">            }</w:t>
      </w:r>
    </w:p>
    <w:p w14:paraId="6213D017" w14:textId="77777777" w:rsidR="00C72BCC" w:rsidRDefault="00C72BCC" w:rsidP="00C72BCC">
      <w:pPr>
        <w:pStyle w:val="ppCode"/>
        <w:rPr>
          <w:lang w:val="en-GB" w:bidi="ar-SA"/>
        </w:rPr>
      </w:pPr>
      <w:r>
        <w:rPr>
          <w:color w:val="000000"/>
          <w:lang w:val="en-GB" w:bidi="ar-SA"/>
        </w:rPr>
        <w:t xml:space="preserve">        } </w:t>
      </w:r>
      <w:r>
        <w:rPr>
          <w:b/>
          <w:bCs/>
          <w:color w:val="7F0055"/>
          <w:lang w:val="en-GB" w:bidi="ar-SA"/>
        </w:rPr>
        <w:t>catch</w:t>
      </w:r>
      <w:r>
        <w:rPr>
          <w:color w:val="000000"/>
          <w:lang w:val="en-GB" w:bidi="ar-SA"/>
        </w:rPr>
        <w:t>(NegativeArraySizeException e) {</w:t>
      </w:r>
    </w:p>
    <w:p w14:paraId="6213D018" w14:textId="77777777" w:rsidR="00C72BCC"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"Exception occurred - "</w:t>
      </w:r>
      <w:r>
        <w:rPr>
          <w:color w:val="000000"/>
          <w:lang w:val="en-GB" w:bidi="ar-SA"/>
        </w:rPr>
        <w:t xml:space="preserve"> +</w:t>
      </w:r>
    </w:p>
    <w:p w14:paraId="6213D019" w14:textId="77777777" w:rsidR="00C72BCC" w:rsidRDefault="00C72BCC" w:rsidP="00C72BCC">
      <w:pPr>
        <w:pStyle w:val="ppCode"/>
        <w:rPr>
          <w:lang w:val="en-GB" w:bidi="ar-SA"/>
        </w:rPr>
      </w:pPr>
      <w:r>
        <w:rPr>
          <w:color w:val="000000"/>
          <w:lang w:val="en-GB" w:bidi="ar-SA"/>
        </w:rPr>
        <w:t xml:space="preserve">                    </w:t>
      </w:r>
      <w:r>
        <w:rPr>
          <w:color w:val="2A00FF"/>
          <w:lang w:val="en-GB" w:bidi="ar-SA"/>
        </w:rPr>
        <w:t>"Array size should be a positive value."</w:t>
      </w:r>
      <w:r>
        <w:rPr>
          <w:color w:val="000000"/>
          <w:lang w:val="en-GB" w:bidi="ar-SA"/>
        </w:rPr>
        <w:t>);</w:t>
      </w:r>
    </w:p>
    <w:p w14:paraId="6213D01A" w14:textId="77777777" w:rsidR="00C72BCC" w:rsidRDefault="00C72BCC" w:rsidP="00C72BCC">
      <w:pPr>
        <w:pStyle w:val="ppCode"/>
        <w:rPr>
          <w:lang w:val="en-GB" w:bidi="ar-SA"/>
        </w:rPr>
      </w:pPr>
      <w:r>
        <w:rPr>
          <w:color w:val="000000"/>
          <w:lang w:val="en-GB" w:bidi="ar-SA"/>
        </w:rPr>
        <w:t xml:space="preserve">        } </w:t>
      </w:r>
      <w:r>
        <w:rPr>
          <w:b/>
          <w:bCs/>
          <w:color w:val="7F0055"/>
          <w:lang w:val="en-GB" w:bidi="ar-SA"/>
        </w:rPr>
        <w:t>catch</w:t>
      </w:r>
      <w:r>
        <w:rPr>
          <w:color w:val="000000"/>
          <w:lang w:val="en-GB" w:bidi="ar-SA"/>
        </w:rPr>
        <w:t>(InputMismatchException e) {</w:t>
      </w:r>
    </w:p>
    <w:p w14:paraId="6213D01B" w14:textId="77777777" w:rsidR="00C72BCC"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"Exception occurred - Data type mismatch."</w:t>
      </w:r>
      <w:r>
        <w:rPr>
          <w:color w:val="000000"/>
          <w:lang w:val="en-GB" w:bidi="ar-SA"/>
        </w:rPr>
        <w:t xml:space="preserve"> +</w:t>
      </w:r>
    </w:p>
    <w:p w14:paraId="6213D01C" w14:textId="77777777" w:rsidR="00C72BCC" w:rsidRDefault="00C72BCC" w:rsidP="00C72BCC">
      <w:pPr>
        <w:pStyle w:val="ppCode"/>
        <w:rPr>
          <w:lang w:val="en-GB" w:bidi="ar-SA"/>
        </w:rPr>
      </w:pPr>
      <w:r>
        <w:rPr>
          <w:color w:val="000000"/>
          <w:lang w:val="en-GB" w:bidi="ar-SA"/>
        </w:rPr>
        <w:t xml:space="preserve">                    </w:t>
      </w:r>
      <w:r>
        <w:rPr>
          <w:color w:val="2A00FF"/>
          <w:lang w:val="en-GB" w:bidi="ar-SA"/>
        </w:rPr>
        <w:t>" Enter non-zero numeric value and try again."</w:t>
      </w:r>
      <w:r>
        <w:rPr>
          <w:color w:val="000000"/>
          <w:lang w:val="en-GB" w:bidi="ar-SA"/>
        </w:rPr>
        <w:t>);</w:t>
      </w:r>
    </w:p>
    <w:p w14:paraId="6213D01D" w14:textId="77777777" w:rsidR="00C72BCC" w:rsidRDefault="00C72BCC" w:rsidP="00C72BCC">
      <w:pPr>
        <w:pStyle w:val="ppCode"/>
        <w:rPr>
          <w:lang w:val="en-GB" w:bidi="ar-SA"/>
        </w:rPr>
      </w:pPr>
      <w:r>
        <w:rPr>
          <w:color w:val="000000"/>
          <w:lang w:val="en-GB" w:bidi="ar-SA"/>
        </w:rPr>
        <w:t xml:space="preserve">        } </w:t>
      </w:r>
      <w:r>
        <w:rPr>
          <w:b/>
          <w:bCs/>
          <w:color w:val="7F0055"/>
          <w:lang w:val="en-GB" w:bidi="ar-SA"/>
        </w:rPr>
        <w:t>catch</w:t>
      </w:r>
      <w:r>
        <w:rPr>
          <w:color w:val="000000"/>
          <w:lang w:val="en-GB" w:bidi="ar-SA"/>
        </w:rPr>
        <w:t>(Exception e) {</w:t>
      </w:r>
    </w:p>
    <w:p w14:paraId="6213D01E" w14:textId="77777777" w:rsidR="00C72BCC"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"Exception occurred - "</w:t>
      </w:r>
      <w:r>
        <w:rPr>
          <w:color w:val="000000"/>
          <w:lang w:val="en-GB" w:bidi="ar-SA"/>
        </w:rPr>
        <w:t xml:space="preserve"> + e.getMessage());</w:t>
      </w:r>
    </w:p>
    <w:p w14:paraId="6213D01F" w14:textId="77777777" w:rsidR="00C72BCC" w:rsidRDefault="00C72BCC" w:rsidP="00C72BCC">
      <w:pPr>
        <w:pStyle w:val="ppCode"/>
        <w:rPr>
          <w:lang w:val="en-GB" w:bidi="ar-SA"/>
        </w:rPr>
      </w:pPr>
      <w:r>
        <w:rPr>
          <w:color w:val="000000"/>
          <w:lang w:val="en-GB" w:bidi="ar-SA"/>
        </w:rPr>
        <w:t xml:space="preserve">        }</w:t>
      </w:r>
    </w:p>
    <w:p w14:paraId="6213D020" w14:textId="77777777" w:rsidR="00C72BCC" w:rsidRDefault="00C72BCC" w:rsidP="00C72BCC">
      <w:pPr>
        <w:pStyle w:val="ppCode"/>
        <w:rPr>
          <w:lang w:val="en-GB" w:bidi="ar-SA"/>
        </w:rPr>
      </w:pPr>
      <w:r>
        <w:rPr>
          <w:color w:val="000000"/>
          <w:lang w:val="en-GB" w:bidi="ar-SA"/>
        </w:rPr>
        <w:t xml:space="preserve">    }</w:t>
      </w:r>
    </w:p>
    <w:p w14:paraId="6213D021" w14:textId="77777777" w:rsidR="00C72BCC" w:rsidRDefault="00C72BCC" w:rsidP="002A1583">
      <w:pPr>
        <w:pStyle w:val="Heading3"/>
        <w:rPr>
          <w:rFonts w:eastAsia="Times New Roman"/>
          <w:lang w:val="en-GB" w:bidi="ar-SA"/>
        </w:rPr>
      </w:pPr>
      <w:r>
        <w:rPr>
          <w:rFonts w:eastAsia="Times New Roman"/>
          <w:lang w:val="en-GB" w:bidi="ar-SA"/>
        </w:rPr>
        <w:t xml:space="preserve">    Method to display </w:t>
      </w:r>
      <w:r w:rsidRPr="00F5334D">
        <w:rPr>
          <w:rFonts w:eastAsia="Times New Roman"/>
          <w:lang w:val="en-GB" w:bidi="ar-SA"/>
        </w:rPr>
        <w:t>the mobile numbers</w:t>
      </w:r>
      <w:r>
        <w:rPr>
          <w:rFonts w:eastAsia="Times New Roman"/>
          <w:lang w:val="en-GB" w:bidi="ar-SA"/>
        </w:rPr>
        <w:t xml:space="preserve"> stored in the database(array).</w:t>
      </w:r>
    </w:p>
    <w:p w14:paraId="6213D022" w14:textId="77777777" w:rsidR="00C72BCC" w:rsidRDefault="00F5334D" w:rsidP="00C72BCC">
      <w:pPr>
        <w:pStyle w:val="ppCode"/>
        <w:rPr>
          <w:lang w:val="en-GB" w:bidi="ar-SA"/>
        </w:rPr>
      </w:pPr>
      <w:r>
        <w:rPr>
          <w:color w:val="000000"/>
          <w:lang w:val="en-GB" w:bidi="ar-SA"/>
        </w:rPr>
        <w:t xml:space="preserve"> </w:t>
      </w:r>
      <w:r w:rsidR="00C72BCC">
        <w:rPr>
          <w:color w:val="000000"/>
          <w:lang w:val="en-GB" w:bidi="ar-SA"/>
        </w:rPr>
        <w:t xml:space="preserve">   </w:t>
      </w:r>
      <w:r w:rsidR="00C72BCC">
        <w:rPr>
          <w:b/>
          <w:bCs/>
          <w:color w:val="7F0055"/>
          <w:lang w:val="en-GB" w:bidi="ar-SA"/>
        </w:rPr>
        <w:t>public</w:t>
      </w:r>
      <w:r w:rsidR="00C72BCC">
        <w:rPr>
          <w:color w:val="000000"/>
          <w:lang w:val="en-GB" w:bidi="ar-SA"/>
        </w:rPr>
        <w:t xml:space="preserve"> </w:t>
      </w:r>
      <w:r w:rsidR="00C72BCC">
        <w:rPr>
          <w:b/>
          <w:bCs/>
          <w:color w:val="7F0055"/>
          <w:lang w:val="en-GB" w:bidi="ar-SA"/>
        </w:rPr>
        <w:t>void</w:t>
      </w:r>
      <w:r w:rsidR="00C72BCC">
        <w:rPr>
          <w:color w:val="000000"/>
          <w:lang w:val="en-GB" w:bidi="ar-SA"/>
        </w:rPr>
        <w:t xml:space="preserve"> getPhoneNumbers() {</w:t>
      </w:r>
    </w:p>
    <w:p w14:paraId="6213D023" w14:textId="77777777" w:rsidR="00C72BCC" w:rsidRDefault="00C72BCC" w:rsidP="00C72BCC">
      <w:pPr>
        <w:pStyle w:val="ppCode"/>
        <w:rPr>
          <w:lang w:val="en-GB" w:bidi="ar-SA"/>
        </w:rPr>
      </w:pPr>
      <w:r>
        <w:rPr>
          <w:color w:val="000000"/>
          <w:lang w:val="en-GB" w:bidi="ar-SA"/>
        </w:rPr>
        <w:t xml:space="preserve">        </w:t>
      </w:r>
    </w:p>
    <w:p w14:paraId="6213D024" w14:textId="378A76DC" w:rsidR="00E91619" w:rsidRDefault="00C72BCC" w:rsidP="00E91619">
      <w:pPr>
        <w:pStyle w:val="ppCode"/>
        <w:rPr>
          <w:color w:val="2A00FF"/>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 xml:space="preserve">"The mobile phone database consists of following </w:t>
      </w:r>
    </w:p>
    <w:p w14:paraId="6213D025" w14:textId="40483A3A" w:rsidR="00C72BCC" w:rsidRDefault="00C72BCC" w:rsidP="00C72BCC">
      <w:pPr>
        <w:pStyle w:val="ppCode"/>
        <w:rPr>
          <w:lang w:val="en-GB" w:bidi="ar-SA"/>
        </w:rPr>
      </w:pPr>
      <w:r>
        <w:rPr>
          <w:color w:val="2A00FF"/>
          <w:lang w:val="en-GB" w:bidi="ar-SA"/>
        </w:rPr>
        <w:t>phone numbers:"</w:t>
      </w:r>
      <w:r>
        <w:rPr>
          <w:color w:val="000000"/>
          <w:lang w:val="en-GB" w:bidi="ar-SA"/>
        </w:rPr>
        <w:t>);</w:t>
      </w:r>
    </w:p>
    <w:p w14:paraId="6213D026"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for</w:t>
      </w:r>
      <w:r>
        <w:rPr>
          <w:color w:val="000000"/>
          <w:lang w:val="en-GB" w:bidi="ar-SA"/>
        </w:rPr>
        <w:t>(</w:t>
      </w:r>
      <w:r>
        <w:rPr>
          <w:b/>
          <w:bCs/>
          <w:color w:val="7F0055"/>
          <w:lang w:val="en-GB" w:bidi="ar-SA"/>
        </w:rPr>
        <w:t>int</w:t>
      </w:r>
      <w:r>
        <w:rPr>
          <w:color w:val="000000"/>
          <w:lang w:val="en-GB" w:bidi="ar-SA"/>
        </w:rPr>
        <w:t xml:space="preserve"> index = 0;index &lt; </w:t>
      </w:r>
      <w:r>
        <w:rPr>
          <w:color w:val="0000C0"/>
          <w:lang w:val="en-GB" w:bidi="ar-SA"/>
        </w:rPr>
        <w:t>phoneNumbers</w:t>
      </w:r>
      <w:r>
        <w:rPr>
          <w:color w:val="000000"/>
          <w:lang w:val="en-GB" w:bidi="ar-SA"/>
        </w:rPr>
        <w:t>.</w:t>
      </w:r>
      <w:r>
        <w:rPr>
          <w:color w:val="0000C0"/>
          <w:lang w:val="en-GB" w:bidi="ar-SA"/>
        </w:rPr>
        <w:t>length</w:t>
      </w:r>
      <w:r>
        <w:rPr>
          <w:color w:val="000000"/>
          <w:lang w:val="en-GB" w:bidi="ar-SA"/>
        </w:rPr>
        <w:t>;index++) {</w:t>
      </w:r>
    </w:p>
    <w:p w14:paraId="6213D027" w14:textId="77777777" w:rsidR="00C72BCC"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 xml:space="preserve">.println(index + </w:t>
      </w:r>
      <w:r>
        <w:rPr>
          <w:color w:val="2A00FF"/>
          <w:lang w:val="en-GB" w:bidi="ar-SA"/>
        </w:rPr>
        <w:t>". "</w:t>
      </w:r>
      <w:r>
        <w:rPr>
          <w:color w:val="000000"/>
          <w:lang w:val="en-GB" w:bidi="ar-SA"/>
        </w:rPr>
        <w:t xml:space="preserve"> + </w:t>
      </w:r>
      <w:r>
        <w:rPr>
          <w:color w:val="0000C0"/>
          <w:lang w:val="en-GB" w:bidi="ar-SA"/>
        </w:rPr>
        <w:t>phoneNumbers</w:t>
      </w:r>
      <w:r>
        <w:rPr>
          <w:color w:val="000000"/>
          <w:lang w:val="en-GB" w:bidi="ar-SA"/>
        </w:rPr>
        <w:t>[index]);</w:t>
      </w:r>
    </w:p>
    <w:p w14:paraId="6213D028" w14:textId="77777777" w:rsidR="00C72BCC" w:rsidRDefault="00C72BCC" w:rsidP="00C72BCC">
      <w:pPr>
        <w:pStyle w:val="ppCode"/>
        <w:rPr>
          <w:lang w:val="en-GB" w:bidi="ar-SA"/>
        </w:rPr>
      </w:pPr>
      <w:r>
        <w:rPr>
          <w:color w:val="000000"/>
          <w:lang w:val="en-GB" w:bidi="ar-SA"/>
        </w:rPr>
        <w:t xml:space="preserve">        }</w:t>
      </w:r>
    </w:p>
    <w:p w14:paraId="6213D029" w14:textId="77777777" w:rsidR="00C72BCC" w:rsidRDefault="00C72BCC" w:rsidP="00C72BCC">
      <w:pPr>
        <w:pStyle w:val="ppCode"/>
        <w:rPr>
          <w:lang w:val="en-GB" w:bidi="ar-SA"/>
        </w:rPr>
      </w:pPr>
      <w:r>
        <w:rPr>
          <w:color w:val="000000"/>
          <w:lang w:val="en-GB" w:bidi="ar-SA"/>
        </w:rPr>
        <w:t xml:space="preserve">    }</w:t>
      </w:r>
    </w:p>
    <w:p w14:paraId="6213D02A" w14:textId="77777777" w:rsidR="00C72BCC" w:rsidRDefault="00C72BCC" w:rsidP="002A1583">
      <w:pPr>
        <w:pStyle w:val="Heading3"/>
        <w:rPr>
          <w:rFonts w:eastAsia="Times New Roman"/>
          <w:lang w:val="en-GB" w:bidi="ar-SA"/>
        </w:rPr>
      </w:pPr>
      <w:r>
        <w:rPr>
          <w:rFonts w:eastAsia="Times New Roman"/>
          <w:lang w:val="en-GB" w:bidi="ar-SA"/>
        </w:rPr>
        <w:t xml:space="preserve">Method to send a message to a </w:t>
      </w:r>
      <w:r w:rsidRPr="00F5334D">
        <w:rPr>
          <w:rFonts w:eastAsia="Times New Roman"/>
          <w:lang w:val="en-GB" w:bidi="ar-SA"/>
        </w:rPr>
        <w:t>mobile</w:t>
      </w:r>
      <w:r>
        <w:rPr>
          <w:rFonts w:eastAsia="Times New Roman"/>
          <w:lang w:val="en-GB" w:bidi="ar-SA"/>
        </w:rPr>
        <w:t xml:space="preserve"> number based on the user input.</w:t>
      </w:r>
    </w:p>
    <w:p w14:paraId="6213D02B"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public</w:t>
      </w:r>
      <w:r>
        <w:rPr>
          <w:color w:val="000000"/>
          <w:lang w:val="en-GB" w:bidi="ar-SA"/>
        </w:rPr>
        <w:t xml:space="preserve"> </w:t>
      </w:r>
      <w:r>
        <w:rPr>
          <w:b/>
          <w:bCs/>
          <w:color w:val="7F0055"/>
          <w:lang w:val="en-GB" w:bidi="ar-SA"/>
        </w:rPr>
        <w:t>void</w:t>
      </w:r>
      <w:r>
        <w:rPr>
          <w:color w:val="000000"/>
          <w:lang w:val="en-GB" w:bidi="ar-SA"/>
        </w:rPr>
        <w:t xml:space="preserve"> sendMessage() {</w:t>
      </w:r>
    </w:p>
    <w:p w14:paraId="6213D02C" w14:textId="77777777" w:rsidR="00C72BCC" w:rsidRDefault="00C72BCC" w:rsidP="00C72BCC">
      <w:pPr>
        <w:pStyle w:val="ppCode"/>
        <w:rPr>
          <w:lang w:val="en-GB" w:bidi="ar-SA"/>
        </w:rPr>
      </w:pPr>
      <w:r>
        <w:rPr>
          <w:color w:val="000000"/>
          <w:lang w:val="en-GB" w:bidi="ar-SA"/>
        </w:rPr>
        <w:t xml:space="preserve">        Scanner input = </w:t>
      </w:r>
      <w:r>
        <w:rPr>
          <w:b/>
          <w:bCs/>
          <w:color w:val="7F0055"/>
          <w:lang w:val="en-GB" w:bidi="ar-SA"/>
        </w:rPr>
        <w:t>new</w:t>
      </w:r>
      <w:r>
        <w:rPr>
          <w:color w:val="000000"/>
          <w:lang w:val="en-GB" w:bidi="ar-SA"/>
        </w:rPr>
        <w:t xml:space="preserve"> Scanner(System.</w:t>
      </w:r>
      <w:r>
        <w:rPr>
          <w:i/>
          <w:iCs/>
          <w:color w:val="0000C0"/>
          <w:lang w:val="en-GB" w:bidi="ar-SA"/>
        </w:rPr>
        <w:t>in</w:t>
      </w:r>
      <w:r>
        <w:rPr>
          <w:color w:val="000000"/>
          <w:lang w:val="en-GB" w:bidi="ar-SA"/>
        </w:rPr>
        <w:t>);</w:t>
      </w:r>
    </w:p>
    <w:p w14:paraId="6213D02D"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try</w:t>
      </w:r>
      <w:r>
        <w:rPr>
          <w:color w:val="000000"/>
          <w:lang w:val="en-GB" w:bidi="ar-SA"/>
        </w:rPr>
        <w:t xml:space="preserve"> {</w:t>
      </w:r>
    </w:p>
    <w:p w14:paraId="6213D02E" w14:textId="77777777" w:rsidR="00C72BCC" w:rsidRDefault="00C72BCC" w:rsidP="00C72BCC">
      <w:pPr>
        <w:pStyle w:val="ppCode"/>
        <w:rPr>
          <w:lang w:val="en-GB" w:bidi="ar-SA"/>
        </w:rPr>
      </w:pPr>
      <w:r>
        <w:rPr>
          <w:color w:val="000000"/>
          <w:lang w:val="en-GB" w:bidi="ar-SA"/>
        </w:rPr>
        <w:t xml:space="preserve">            getPhoneNumbers();</w:t>
      </w:r>
    </w:p>
    <w:p w14:paraId="6213D02F" w14:textId="12C0DC9A" w:rsidR="009B1BB2" w:rsidRDefault="00C72BCC" w:rsidP="009B1BB2">
      <w:pPr>
        <w:pStyle w:val="ppCode"/>
        <w:rPr>
          <w:color w:val="2A00FF"/>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"Enter the index of phone number to which you</w:t>
      </w:r>
    </w:p>
    <w:p w14:paraId="6213D030" w14:textId="694F3917" w:rsidR="00C72BCC" w:rsidRDefault="00C72BCC" w:rsidP="00C72BCC">
      <w:pPr>
        <w:pStyle w:val="ppCode"/>
        <w:rPr>
          <w:lang w:val="en-GB" w:bidi="ar-SA"/>
        </w:rPr>
      </w:pPr>
      <w:r>
        <w:rPr>
          <w:color w:val="2A00FF"/>
          <w:lang w:val="en-GB" w:bidi="ar-SA"/>
        </w:rPr>
        <w:t>want to send the message:"</w:t>
      </w:r>
      <w:r>
        <w:rPr>
          <w:color w:val="000000"/>
          <w:lang w:val="en-GB" w:bidi="ar-SA"/>
        </w:rPr>
        <w:t>);</w:t>
      </w:r>
    </w:p>
    <w:p w14:paraId="6213D031"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int</w:t>
      </w:r>
      <w:r>
        <w:rPr>
          <w:color w:val="000000"/>
          <w:lang w:val="en-GB" w:bidi="ar-SA"/>
        </w:rPr>
        <w:t xml:space="preserve"> index  = input.nextInt();</w:t>
      </w:r>
    </w:p>
    <w:p w14:paraId="6213D032" w14:textId="77777777" w:rsidR="00C72BCC" w:rsidRPr="003F1E92"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"Enter the message text: "</w:t>
      </w:r>
      <w:r>
        <w:rPr>
          <w:color w:val="000000"/>
          <w:lang w:val="en-GB" w:bidi="ar-SA"/>
        </w:rPr>
        <w:t>);</w:t>
      </w:r>
    </w:p>
    <w:p w14:paraId="6213D033" w14:textId="77777777" w:rsidR="003F1E92" w:rsidRDefault="003F1E92" w:rsidP="003F1E92">
      <w:pPr>
        <w:pStyle w:val="ppCode"/>
        <w:rPr>
          <w:lang w:val="en-GB" w:bidi="ar-SA"/>
        </w:rPr>
      </w:pPr>
      <w:r>
        <w:rPr>
          <w:color w:val="000000"/>
          <w:lang w:val="en-GB" w:bidi="ar-SA"/>
        </w:rPr>
        <w:t xml:space="preserve">            </w:t>
      </w:r>
      <w:r>
        <w:rPr>
          <w:lang w:val="en-GB" w:bidi="ar-SA"/>
        </w:rPr>
        <w:t>// Remove enter key in buffer</w:t>
      </w:r>
    </w:p>
    <w:p w14:paraId="6213D034" w14:textId="77777777" w:rsidR="00C72BCC" w:rsidRPr="006B55BD" w:rsidRDefault="00C72BCC" w:rsidP="00C72BCC">
      <w:pPr>
        <w:pStyle w:val="ppCode"/>
        <w:rPr>
          <w:lang w:val="en-GB" w:bidi="ar-SA"/>
        </w:rPr>
      </w:pPr>
      <w:r w:rsidRPr="0003403B">
        <w:rPr>
          <w:color w:val="000000"/>
          <w:lang w:val="en-GB" w:bidi="ar-SA"/>
        </w:rPr>
        <w:t xml:space="preserve">            </w:t>
      </w:r>
      <w:r w:rsidR="0003403B" w:rsidRPr="0003403B">
        <w:rPr>
          <w:color w:val="000000"/>
          <w:lang w:val="en-GB" w:bidi="ar-SA"/>
        </w:rPr>
        <w:t>input.nextline();</w:t>
      </w:r>
    </w:p>
    <w:p w14:paraId="6213D035" w14:textId="77777777" w:rsidR="00C72BCC" w:rsidRDefault="00C72BCC" w:rsidP="00C72BCC">
      <w:pPr>
        <w:pStyle w:val="ppCode"/>
        <w:rPr>
          <w:lang w:val="en-GB" w:bidi="ar-SA"/>
        </w:rPr>
      </w:pPr>
      <w:r>
        <w:rPr>
          <w:color w:val="000000"/>
          <w:lang w:val="en-GB" w:bidi="ar-SA"/>
        </w:rPr>
        <w:t xml:space="preserve">            </w:t>
      </w:r>
      <w:r>
        <w:rPr>
          <w:b/>
          <w:bCs/>
          <w:color w:val="7F0055"/>
          <w:lang w:val="en-GB" w:bidi="ar-SA"/>
        </w:rPr>
        <w:t>this</w:t>
      </w:r>
      <w:r>
        <w:rPr>
          <w:color w:val="000000"/>
          <w:lang w:val="en-GB" w:bidi="ar-SA"/>
        </w:rPr>
        <w:t>.</w:t>
      </w:r>
      <w:r>
        <w:rPr>
          <w:color w:val="0000C0"/>
          <w:lang w:val="en-GB" w:bidi="ar-SA"/>
        </w:rPr>
        <w:t>message</w:t>
      </w:r>
      <w:r>
        <w:rPr>
          <w:color w:val="000000"/>
          <w:lang w:val="en-GB" w:bidi="ar-SA"/>
        </w:rPr>
        <w:t xml:space="preserve"> = input.next</w:t>
      </w:r>
      <w:r w:rsidR="0003403B">
        <w:rPr>
          <w:color w:val="000000"/>
          <w:lang w:val="en-GB" w:bidi="ar-SA"/>
        </w:rPr>
        <w:t>line</w:t>
      </w:r>
      <w:r>
        <w:rPr>
          <w:color w:val="000000"/>
          <w:lang w:val="en-GB" w:bidi="ar-SA"/>
        </w:rPr>
        <w:t>();</w:t>
      </w:r>
    </w:p>
    <w:p w14:paraId="6213D036" w14:textId="156245A5" w:rsidR="00F17F5C" w:rsidRDefault="00C72BCC" w:rsidP="00F17F5C">
      <w:pPr>
        <w:pStyle w:val="ppCode"/>
        <w:rPr>
          <w:color w:val="2A00FF"/>
          <w:lang w:val="en-GB" w:bidi="ar-SA"/>
        </w:rPr>
      </w:pPr>
      <w:r>
        <w:rPr>
          <w:color w:val="000000"/>
          <w:lang w:val="en-GB" w:bidi="ar-SA"/>
        </w:rPr>
        <w:t xml:space="preserve">            System.</w:t>
      </w:r>
      <w:r>
        <w:rPr>
          <w:i/>
          <w:iCs/>
          <w:color w:val="0000C0"/>
          <w:lang w:val="en-GB" w:bidi="ar-SA"/>
        </w:rPr>
        <w:t>out</w:t>
      </w:r>
      <w:r>
        <w:rPr>
          <w:color w:val="000000"/>
          <w:lang w:val="en-GB" w:bidi="ar-SA"/>
        </w:rPr>
        <w:t>.printf(</w:t>
      </w:r>
      <w:r>
        <w:rPr>
          <w:color w:val="2A00FF"/>
          <w:lang w:val="en-GB" w:bidi="ar-SA"/>
        </w:rPr>
        <w:t xml:space="preserve">"\nSending message [%s] to [%d] ..... please </w:t>
      </w:r>
    </w:p>
    <w:p w14:paraId="6213D037" w14:textId="540CEAB8" w:rsidR="00C72BCC" w:rsidRDefault="00C72BCC" w:rsidP="00C72BCC">
      <w:pPr>
        <w:pStyle w:val="ppCode"/>
        <w:rPr>
          <w:lang w:val="en-GB" w:bidi="ar-SA"/>
        </w:rPr>
      </w:pPr>
      <w:r>
        <w:rPr>
          <w:color w:val="2A00FF"/>
          <w:lang w:val="en-GB" w:bidi="ar-SA"/>
        </w:rPr>
        <w:t>wait\n"</w:t>
      </w:r>
      <w:r>
        <w:rPr>
          <w:color w:val="000000"/>
          <w:lang w:val="en-GB" w:bidi="ar-SA"/>
        </w:rPr>
        <w:t xml:space="preserve">, </w:t>
      </w:r>
      <w:r>
        <w:rPr>
          <w:b/>
          <w:bCs/>
          <w:color w:val="7F0055"/>
          <w:lang w:val="en-GB" w:bidi="ar-SA"/>
        </w:rPr>
        <w:t>this</w:t>
      </w:r>
      <w:r>
        <w:rPr>
          <w:color w:val="000000"/>
          <w:lang w:val="en-GB" w:bidi="ar-SA"/>
        </w:rPr>
        <w:t>.</w:t>
      </w:r>
      <w:r>
        <w:rPr>
          <w:color w:val="0000C0"/>
          <w:lang w:val="en-GB" w:bidi="ar-SA"/>
        </w:rPr>
        <w:t>message</w:t>
      </w:r>
      <w:r>
        <w:rPr>
          <w:color w:val="000000"/>
          <w:lang w:val="en-GB" w:bidi="ar-SA"/>
        </w:rPr>
        <w:t xml:space="preserve">, </w:t>
      </w:r>
      <w:r>
        <w:rPr>
          <w:b/>
          <w:bCs/>
          <w:color w:val="7F0055"/>
          <w:lang w:val="en-GB" w:bidi="ar-SA"/>
        </w:rPr>
        <w:t>this</w:t>
      </w:r>
      <w:r>
        <w:rPr>
          <w:color w:val="000000"/>
          <w:lang w:val="en-GB" w:bidi="ar-SA"/>
        </w:rPr>
        <w:t>.</w:t>
      </w:r>
      <w:r>
        <w:rPr>
          <w:color w:val="0000C0"/>
          <w:lang w:val="en-GB" w:bidi="ar-SA"/>
        </w:rPr>
        <w:t>phoneNumbers</w:t>
      </w:r>
      <w:r>
        <w:rPr>
          <w:color w:val="000000"/>
          <w:lang w:val="en-GB" w:bidi="ar-SA"/>
        </w:rPr>
        <w:t>[index]);</w:t>
      </w:r>
    </w:p>
    <w:p w14:paraId="6213D038" w14:textId="77777777" w:rsidR="00C72BCC"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.printf(</w:t>
      </w:r>
      <w:r>
        <w:rPr>
          <w:color w:val="2A00FF"/>
          <w:lang w:val="en-GB" w:bidi="ar-SA"/>
        </w:rPr>
        <w:t>"\nMessage successfully sent."</w:t>
      </w:r>
      <w:r>
        <w:rPr>
          <w:color w:val="000000"/>
          <w:lang w:val="en-GB" w:bidi="ar-SA"/>
        </w:rPr>
        <w:t>);</w:t>
      </w:r>
    </w:p>
    <w:p w14:paraId="6213D039" w14:textId="77777777" w:rsidR="00C72BCC" w:rsidRDefault="00C72BCC" w:rsidP="00C72BCC">
      <w:pPr>
        <w:pStyle w:val="ppCode"/>
        <w:rPr>
          <w:lang w:val="en-GB" w:bidi="ar-SA"/>
        </w:rPr>
      </w:pPr>
      <w:r>
        <w:rPr>
          <w:color w:val="000000"/>
          <w:lang w:val="en-GB" w:bidi="ar-SA"/>
        </w:rPr>
        <w:t xml:space="preserve">        } </w:t>
      </w:r>
      <w:r>
        <w:rPr>
          <w:b/>
          <w:bCs/>
          <w:color w:val="7F0055"/>
          <w:lang w:val="en-GB" w:bidi="ar-SA"/>
        </w:rPr>
        <w:t>catch</w:t>
      </w:r>
      <w:r>
        <w:rPr>
          <w:color w:val="000000"/>
          <w:lang w:val="en-GB" w:bidi="ar-SA"/>
        </w:rPr>
        <w:t>(ArrayIndexOutOfBoundsException e) {</w:t>
      </w:r>
    </w:p>
    <w:p w14:paraId="6213D03A" w14:textId="77777777" w:rsidR="00C72BCC"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"Exception occurred - Invalid index."</w:t>
      </w:r>
      <w:r>
        <w:rPr>
          <w:color w:val="000000"/>
          <w:lang w:val="en-GB" w:bidi="ar-SA"/>
        </w:rPr>
        <w:t>);</w:t>
      </w:r>
    </w:p>
    <w:p w14:paraId="6213D03B" w14:textId="77777777" w:rsidR="00C72BCC" w:rsidRDefault="00C72BCC" w:rsidP="00C72BCC">
      <w:pPr>
        <w:pStyle w:val="ppCode"/>
        <w:rPr>
          <w:lang w:val="en-GB" w:bidi="ar-SA"/>
        </w:rPr>
      </w:pPr>
      <w:r>
        <w:rPr>
          <w:color w:val="000000"/>
          <w:lang w:val="en-GB" w:bidi="ar-SA"/>
        </w:rPr>
        <w:t xml:space="preserve">        } </w:t>
      </w:r>
      <w:r>
        <w:rPr>
          <w:b/>
          <w:bCs/>
          <w:color w:val="7F0055"/>
          <w:lang w:val="en-GB" w:bidi="ar-SA"/>
        </w:rPr>
        <w:t>catch</w:t>
      </w:r>
      <w:r>
        <w:rPr>
          <w:color w:val="000000"/>
          <w:lang w:val="en-GB" w:bidi="ar-SA"/>
        </w:rPr>
        <w:t>(InputMismatchException e) {</w:t>
      </w:r>
    </w:p>
    <w:p w14:paraId="6213D03C" w14:textId="102DA5C7" w:rsidR="00F17F5C" w:rsidRDefault="00C72BCC" w:rsidP="00F17F5C">
      <w:pPr>
        <w:pStyle w:val="ppCode"/>
        <w:rPr>
          <w:color w:val="2A00FF"/>
          <w:lang w:val="en-GB" w:bidi="ar-SA"/>
        </w:rPr>
      </w:pPr>
      <w:r>
        <w:rPr>
          <w:color w:val="000000"/>
          <w:lang w:val="en-GB" w:bidi="ar-SA"/>
        </w:rPr>
        <w:lastRenderedPageBreak/>
        <w:t xml:space="preserve">            System.</w:t>
      </w:r>
      <w:r>
        <w:rPr>
          <w:i/>
          <w:iCs/>
          <w:color w:val="0000C0"/>
          <w:lang w:val="en-GB" w:bidi="ar-SA"/>
        </w:rPr>
        <w:t>out</w:t>
      </w:r>
      <w:r>
        <w:rPr>
          <w:color w:val="000000"/>
          <w:lang w:val="en-GB" w:bidi="ar-SA"/>
        </w:rPr>
        <w:t>.println(</w:t>
      </w:r>
      <w:r>
        <w:rPr>
          <w:color w:val="2A00FF"/>
          <w:lang w:val="en-GB" w:bidi="ar-SA"/>
        </w:rPr>
        <w:t xml:space="preserve">"Exception occurred - Data type mismatch. </w:t>
      </w:r>
    </w:p>
    <w:p w14:paraId="6213D03D" w14:textId="165DEBC9" w:rsidR="00C72BCC" w:rsidRDefault="00C72BCC" w:rsidP="00C72BCC">
      <w:pPr>
        <w:pStyle w:val="ppCode"/>
        <w:rPr>
          <w:lang w:val="en-GB" w:bidi="ar-SA"/>
        </w:rPr>
      </w:pPr>
      <w:r>
        <w:rPr>
          <w:color w:val="2A00FF"/>
          <w:lang w:val="en-GB" w:bidi="ar-SA"/>
        </w:rPr>
        <w:t>Check the data type and try again"</w:t>
      </w:r>
      <w:r>
        <w:rPr>
          <w:color w:val="000000"/>
          <w:lang w:val="en-GB" w:bidi="ar-SA"/>
        </w:rPr>
        <w:t>);</w:t>
      </w:r>
    </w:p>
    <w:p w14:paraId="6213D03E" w14:textId="77777777" w:rsidR="00C72BCC" w:rsidRDefault="00C72BCC" w:rsidP="00C72BCC">
      <w:pPr>
        <w:pStyle w:val="ppCode"/>
        <w:rPr>
          <w:lang w:val="en-GB" w:bidi="ar-SA"/>
        </w:rPr>
      </w:pPr>
      <w:r>
        <w:rPr>
          <w:color w:val="000000"/>
          <w:lang w:val="en-GB" w:bidi="ar-SA"/>
        </w:rPr>
        <w:t xml:space="preserve">        } </w:t>
      </w:r>
      <w:r>
        <w:rPr>
          <w:b/>
          <w:bCs/>
          <w:color w:val="7F0055"/>
          <w:lang w:val="en-GB" w:bidi="ar-SA"/>
        </w:rPr>
        <w:t>catch</w:t>
      </w:r>
      <w:r>
        <w:rPr>
          <w:color w:val="000000"/>
          <w:lang w:val="en-GB" w:bidi="ar-SA"/>
        </w:rPr>
        <w:t>(NullPointerException e) {</w:t>
      </w:r>
    </w:p>
    <w:p w14:paraId="6213D03F" w14:textId="0A2C4B7F" w:rsidR="00F17F5C" w:rsidRDefault="00C72BCC" w:rsidP="00F17F5C">
      <w:pPr>
        <w:pStyle w:val="ppCode"/>
        <w:rPr>
          <w:color w:val="2A00FF"/>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 xml:space="preserve">"Exception occurred - The database of mobile </w:t>
      </w:r>
    </w:p>
    <w:p w14:paraId="6213D040" w14:textId="3CBED536" w:rsidR="00C72BCC" w:rsidRDefault="00C72BCC" w:rsidP="00C72BCC">
      <w:pPr>
        <w:pStyle w:val="ppCode"/>
        <w:rPr>
          <w:lang w:val="en-GB" w:bidi="ar-SA"/>
        </w:rPr>
      </w:pPr>
      <w:r>
        <w:rPr>
          <w:color w:val="2A00FF"/>
          <w:lang w:val="en-GB" w:bidi="ar-SA"/>
        </w:rPr>
        <w:t>numbers is empty."</w:t>
      </w:r>
      <w:r>
        <w:rPr>
          <w:color w:val="000000"/>
          <w:lang w:val="en-GB" w:bidi="ar-SA"/>
        </w:rPr>
        <w:t>);</w:t>
      </w:r>
    </w:p>
    <w:p w14:paraId="6213D041" w14:textId="77777777" w:rsidR="00C72BCC" w:rsidRDefault="00C72BCC" w:rsidP="00C72BCC">
      <w:pPr>
        <w:pStyle w:val="ppCode"/>
        <w:rPr>
          <w:lang w:val="en-GB" w:bidi="ar-SA"/>
        </w:rPr>
      </w:pPr>
      <w:r>
        <w:rPr>
          <w:color w:val="000000"/>
          <w:lang w:val="en-GB" w:bidi="ar-SA"/>
        </w:rPr>
        <w:t xml:space="preserve">        } </w:t>
      </w:r>
      <w:r>
        <w:rPr>
          <w:b/>
          <w:bCs/>
          <w:color w:val="7F0055"/>
          <w:lang w:val="en-GB" w:bidi="ar-SA"/>
        </w:rPr>
        <w:t>catch</w:t>
      </w:r>
      <w:r>
        <w:rPr>
          <w:color w:val="000000"/>
          <w:lang w:val="en-GB" w:bidi="ar-SA"/>
        </w:rPr>
        <w:t>(Exception e) {</w:t>
      </w:r>
    </w:p>
    <w:p w14:paraId="6213D042" w14:textId="77777777" w:rsidR="00C72BCC" w:rsidRDefault="00C72BCC" w:rsidP="00C72BCC">
      <w:pPr>
        <w:pStyle w:val="ppCode"/>
        <w:rPr>
          <w:lang w:val="en-GB" w:bidi="ar-SA"/>
        </w:rPr>
      </w:pPr>
      <w:r>
        <w:rPr>
          <w:color w:val="000000"/>
          <w:lang w:val="en-GB" w:bidi="ar-SA"/>
        </w:rPr>
        <w:t xml:space="preserve">            System.</w:t>
      </w:r>
      <w:r>
        <w:rPr>
          <w:i/>
          <w:iCs/>
          <w:color w:val="0000C0"/>
          <w:lang w:val="en-GB" w:bidi="ar-SA"/>
        </w:rPr>
        <w:t>out</w:t>
      </w:r>
      <w:r>
        <w:rPr>
          <w:color w:val="000000"/>
          <w:lang w:val="en-GB" w:bidi="ar-SA"/>
        </w:rPr>
        <w:t>.println(</w:t>
      </w:r>
      <w:r>
        <w:rPr>
          <w:color w:val="2A00FF"/>
          <w:lang w:val="en-GB" w:bidi="ar-SA"/>
        </w:rPr>
        <w:t>"Exception occurred - "</w:t>
      </w:r>
      <w:r>
        <w:rPr>
          <w:color w:val="000000"/>
          <w:lang w:val="en-GB" w:bidi="ar-SA"/>
        </w:rPr>
        <w:t xml:space="preserve"> + e.getMessage());</w:t>
      </w:r>
    </w:p>
    <w:p w14:paraId="6213D043" w14:textId="77777777" w:rsidR="00C72BCC" w:rsidRDefault="00C72BCC" w:rsidP="00C72BCC">
      <w:pPr>
        <w:pStyle w:val="ppCode"/>
        <w:rPr>
          <w:lang w:val="en-GB" w:bidi="ar-SA"/>
        </w:rPr>
      </w:pPr>
      <w:r>
        <w:rPr>
          <w:color w:val="000000"/>
          <w:lang w:val="en-GB" w:bidi="ar-SA"/>
        </w:rPr>
        <w:t xml:space="preserve">        }</w:t>
      </w:r>
    </w:p>
    <w:p w14:paraId="6213D044" w14:textId="77777777" w:rsidR="00C72BCC" w:rsidRDefault="00C72BCC" w:rsidP="00C72BCC">
      <w:pPr>
        <w:pStyle w:val="ppCode"/>
        <w:rPr>
          <w:lang w:val="en-GB" w:bidi="ar-SA"/>
        </w:rPr>
      </w:pPr>
      <w:r>
        <w:rPr>
          <w:color w:val="000000"/>
          <w:lang w:val="en-GB" w:bidi="ar-SA"/>
        </w:rPr>
        <w:t xml:space="preserve">    }</w:t>
      </w:r>
    </w:p>
    <w:p w14:paraId="6213D046" w14:textId="1DFBAF17" w:rsidR="004D34B3" w:rsidRPr="008B3B0D" w:rsidRDefault="00C72BCC" w:rsidP="004D34B3">
      <w:pPr>
        <w:pStyle w:val="ppCode"/>
        <w:rPr>
          <w:lang w:val="en-GB" w:bidi="ar-SA"/>
        </w:rPr>
      </w:pPr>
      <w:r>
        <w:rPr>
          <w:color w:val="000000"/>
          <w:lang w:val="en-GB" w:bidi="ar-SA"/>
        </w:rPr>
        <w:t>}</w:t>
      </w:r>
    </w:p>
    <w:p w14:paraId="6213D047" w14:textId="77777777" w:rsidR="00846B93" w:rsidRDefault="00900D6C" w:rsidP="004A5F1B">
      <w:pPr>
        <w:pStyle w:val="Heading2"/>
        <w:ind w:left="426"/>
      </w:pPr>
      <w:bookmarkStart w:id="2" w:name="_Toc65832093"/>
      <w:r>
        <w:t xml:space="preserve">Write a </w:t>
      </w:r>
      <w:r w:rsidR="002D1B09">
        <w:t>PhoneTest</w:t>
      </w:r>
      <w:r w:rsidR="00DF02D2">
        <w:t xml:space="preserve"> class to </w:t>
      </w:r>
      <w:r w:rsidR="00440852">
        <w:t>demonstrate exception handling</w:t>
      </w:r>
      <w:bookmarkEnd w:id="2"/>
    </w:p>
    <w:p w14:paraId="6213D04E" w14:textId="77777777" w:rsidR="00F50540" w:rsidRDefault="00F42AA9" w:rsidP="00F50540">
      <w:pPr>
        <w:pStyle w:val="ppCode"/>
        <w:rPr>
          <w:lang w:val="en-GB" w:bidi="ar-SA"/>
        </w:rPr>
      </w:pPr>
      <w:r>
        <w:rPr>
          <w:lang w:val="en-GB" w:bidi="ar-SA"/>
        </w:rPr>
        <w:t xml:space="preserve">    </w:t>
      </w:r>
      <w:r w:rsidR="00F50540">
        <w:rPr>
          <w:b/>
          <w:bCs/>
          <w:color w:val="7F0055"/>
          <w:lang w:val="en-GB" w:bidi="ar-SA"/>
        </w:rPr>
        <w:t>public</w:t>
      </w:r>
      <w:r w:rsidR="00F50540">
        <w:rPr>
          <w:lang w:val="en-GB" w:bidi="ar-SA"/>
        </w:rPr>
        <w:t xml:space="preserve"> </w:t>
      </w:r>
      <w:r w:rsidR="00F50540">
        <w:rPr>
          <w:b/>
          <w:bCs/>
          <w:color w:val="7F0055"/>
          <w:lang w:val="en-GB" w:bidi="ar-SA"/>
        </w:rPr>
        <w:t>static</w:t>
      </w:r>
      <w:r w:rsidR="00F50540">
        <w:rPr>
          <w:lang w:val="en-GB" w:bidi="ar-SA"/>
        </w:rPr>
        <w:t xml:space="preserve"> </w:t>
      </w:r>
      <w:r w:rsidR="00F50540">
        <w:rPr>
          <w:b/>
          <w:bCs/>
          <w:color w:val="7F0055"/>
          <w:lang w:val="en-GB" w:bidi="ar-SA"/>
        </w:rPr>
        <w:t>void</w:t>
      </w:r>
      <w:r w:rsidR="00F50540">
        <w:rPr>
          <w:lang w:val="en-GB" w:bidi="ar-SA"/>
        </w:rPr>
        <w:t xml:space="preserve"> main(String[] args) {</w:t>
      </w:r>
    </w:p>
    <w:p w14:paraId="6213D04F" w14:textId="77777777" w:rsidR="00F50540" w:rsidRDefault="00F50540" w:rsidP="00F50540">
      <w:pPr>
        <w:pStyle w:val="ppCode"/>
        <w:rPr>
          <w:lang w:val="en-GB" w:bidi="ar-SA"/>
        </w:rPr>
      </w:pPr>
      <w:r>
        <w:rPr>
          <w:lang w:val="en-GB" w:bidi="ar-SA"/>
        </w:rPr>
        <w:t xml:space="preserve">        </w:t>
      </w:r>
    </w:p>
    <w:p w14:paraId="6213D050" w14:textId="77777777" w:rsidR="00F50540" w:rsidRDefault="00F50540" w:rsidP="00F50540">
      <w:pPr>
        <w:pStyle w:val="ppCode"/>
        <w:rPr>
          <w:lang w:val="en-GB" w:bidi="ar-SA"/>
        </w:rPr>
      </w:pPr>
      <w:r>
        <w:rPr>
          <w:lang w:val="en-GB" w:bidi="ar-SA"/>
        </w:rPr>
        <w:t xml:space="preserve">        </w:t>
      </w:r>
      <w:r>
        <w:rPr>
          <w:color w:val="3F7F5F"/>
          <w:lang w:val="en-GB" w:bidi="ar-SA"/>
        </w:rPr>
        <w:t>// Create an instance of MobilePhone class</w:t>
      </w:r>
    </w:p>
    <w:p w14:paraId="6213D051" w14:textId="77777777" w:rsidR="00F50540" w:rsidRDefault="00F50540" w:rsidP="00F50540">
      <w:pPr>
        <w:pStyle w:val="ppCode"/>
        <w:rPr>
          <w:lang w:val="en-GB" w:bidi="ar-SA"/>
        </w:rPr>
      </w:pPr>
      <w:r>
        <w:rPr>
          <w:lang w:val="en-GB" w:bidi="ar-SA"/>
        </w:rPr>
        <w:t xml:space="preserve">        MobilePhone objNokia = </w:t>
      </w:r>
      <w:r>
        <w:rPr>
          <w:b/>
          <w:bCs/>
          <w:color w:val="7F0055"/>
          <w:lang w:val="en-GB" w:bidi="ar-SA"/>
        </w:rPr>
        <w:t>new</w:t>
      </w:r>
      <w:r>
        <w:rPr>
          <w:lang w:val="en-GB" w:bidi="ar-SA"/>
        </w:rPr>
        <w:t xml:space="preserve"> MobilePhone();</w:t>
      </w:r>
    </w:p>
    <w:p w14:paraId="6213D052" w14:textId="77777777" w:rsidR="00F50540" w:rsidRDefault="00F50540" w:rsidP="00F50540">
      <w:pPr>
        <w:pStyle w:val="ppCode"/>
        <w:rPr>
          <w:lang w:val="en-GB" w:bidi="ar-SA"/>
        </w:rPr>
      </w:pPr>
      <w:r>
        <w:rPr>
          <w:lang w:val="en-GB" w:bidi="ar-SA"/>
        </w:rPr>
        <w:t xml:space="preserve">        </w:t>
      </w:r>
    </w:p>
    <w:p w14:paraId="6213D053" w14:textId="77777777" w:rsidR="00F50540" w:rsidRDefault="00F50540" w:rsidP="00F50540">
      <w:pPr>
        <w:pStyle w:val="ppCode"/>
        <w:rPr>
          <w:lang w:val="en-GB" w:bidi="ar-SA"/>
        </w:rPr>
      </w:pPr>
      <w:r>
        <w:rPr>
          <w:lang w:val="en-GB" w:bidi="ar-SA"/>
        </w:rPr>
        <w:t xml:space="preserve">        Scanner input = </w:t>
      </w:r>
      <w:r>
        <w:rPr>
          <w:b/>
          <w:bCs/>
          <w:color w:val="7F0055"/>
          <w:lang w:val="en-GB" w:bidi="ar-SA"/>
        </w:rPr>
        <w:t>new</w:t>
      </w:r>
      <w:r>
        <w:rPr>
          <w:lang w:val="en-GB" w:bidi="ar-SA"/>
        </w:rPr>
        <w:t xml:space="preserve"> Scanner(System.</w:t>
      </w:r>
      <w:r>
        <w:rPr>
          <w:i/>
          <w:iCs/>
          <w:color w:val="0000C0"/>
          <w:lang w:val="en-GB" w:bidi="ar-SA"/>
        </w:rPr>
        <w:t>in</w:t>
      </w:r>
      <w:r>
        <w:rPr>
          <w:lang w:val="en-GB" w:bidi="ar-SA"/>
        </w:rPr>
        <w:t>);</w:t>
      </w:r>
    </w:p>
    <w:p w14:paraId="6213D054" w14:textId="77777777" w:rsidR="00F50540" w:rsidRDefault="00F50540" w:rsidP="00F50540">
      <w:pPr>
        <w:pStyle w:val="ppCode"/>
        <w:rPr>
          <w:lang w:val="en-GB" w:bidi="ar-SA"/>
        </w:rPr>
      </w:pPr>
      <w:r>
        <w:rPr>
          <w:lang w:val="en-GB" w:bidi="ar-SA"/>
        </w:rPr>
        <w:t xml:space="preserve">        </w:t>
      </w:r>
    </w:p>
    <w:p w14:paraId="6213D055" w14:textId="77777777" w:rsidR="00F50540" w:rsidRDefault="00F50540" w:rsidP="00F50540">
      <w:pPr>
        <w:pStyle w:val="ppCode"/>
        <w:rPr>
          <w:lang w:val="en-GB" w:bidi="ar-SA"/>
        </w:rPr>
      </w:pPr>
      <w:r>
        <w:rPr>
          <w:lang w:val="en-GB" w:bidi="ar-SA"/>
        </w:rPr>
        <w:t xml:space="preserve">        </w:t>
      </w:r>
      <w:r>
        <w:rPr>
          <w:color w:val="3F7F5F"/>
          <w:lang w:val="en-GB" w:bidi="ar-SA"/>
        </w:rPr>
        <w:t>// Variable to store user's choice</w:t>
      </w:r>
    </w:p>
    <w:p w14:paraId="6213D056" w14:textId="77777777" w:rsidR="00F50540" w:rsidRDefault="00F50540" w:rsidP="00F50540">
      <w:pPr>
        <w:pStyle w:val="ppCode"/>
        <w:rPr>
          <w:lang w:val="en-GB" w:bidi="ar-SA"/>
        </w:rPr>
      </w:pPr>
      <w:r>
        <w:rPr>
          <w:lang w:val="en-GB" w:bidi="ar-SA"/>
        </w:rPr>
        <w:t xml:space="preserve">        </w:t>
      </w:r>
      <w:r>
        <w:rPr>
          <w:b/>
          <w:bCs/>
          <w:color w:val="7F0055"/>
          <w:lang w:val="en-GB" w:bidi="ar-SA"/>
        </w:rPr>
        <w:t>byte</w:t>
      </w:r>
      <w:r>
        <w:rPr>
          <w:lang w:val="en-GB" w:bidi="ar-SA"/>
        </w:rPr>
        <w:t xml:space="preserve"> choice ;</w:t>
      </w:r>
    </w:p>
    <w:p w14:paraId="6213D057" w14:textId="77777777" w:rsidR="00F50540" w:rsidRDefault="00F50540" w:rsidP="00F50540">
      <w:pPr>
        <w:pStyle w:val="ppCode"/>
        <w:rPr>
          <w:lang w:val="en-GB" w:bidi="ar-SA"/>
        </w:rPr>
      </w:pPr>
      <w:r>
        <w:rPr>
          <w:lang w:val="en-GB" w:bidi="ar-SA"/>
        </w:rPr>
        <w:t xml:space="preserve">        </w:t>
      </w:r>
    </w:p>
    <w:p w14:paraId="6213D058" w14:textId="77777777" w:rsidR="00F50540" w:rsidRDefault="00F50540" w:rsidP="00F50540">
      <w:pPr>
        <w:pStyle w:val="ppCode"/>
        <w:rPr>
          <w:lang w:val="en-GB" w:bidi="ar-SA"/>
        </w:rPr>
      </w:pPr>
      <w:r>
        <w:rPr>
          <w:lang w:val="en-GB" w:bidi="ar-SA"/>
        </w:rPr>
        <w:t xml:space="preserve">        </w:t>
      </w:r>
      <w:r>
        <w:rPr>
          <w:color w:val="3F7F5F"/>
          <w:lang w:val="en-GB" w:bidi="ar-SA"/>
        </w:rPr>
        <w:t>// Iterate until the chooses to exit the application</w:t>
      </w:r>
    </w:p>
    <w:p w14:paraId="6213D059" w14:textId="77777777" w:rsidR="00F50540" w:rsidRDefault="00F50540" w:rsidP="00F50540">
      <w:pPr>
        <w:pStyle w:val="ppCode"/>
        <w:rPr>
          <w:lang w:val="en-GB" w:bidi="ar-SA"/>
        </w:rPr>
      </w:pPr>
      <w:r>
        <w:rPr>
          <w:lang w:val="en-GB" w:bidi="ar-SA"/>
        </w:rPr>
        <w:t xml:space="preserve">        </w:t>
      </w:r>
      <w:r>
        <w:rPr>
          <w:b/>
          <w:bCs/>
          <w:color w:val="7F0055"/>
          <w:lang w:val="en-GB" w:bidi="ar-SA"/>
        </w:rPr>
        <w:t>do</w:t>
      </w:r>
      <w:r>
        <w:rPr>
          <w:lang w:val="en-GB" w:bidi="ar-SA"/>
        </w:rPr>
        <w:t xml:space="preserve"> {</w:t>
      </w:r>
    </w:p>
    <w:p w14:paraId="6213D05A" w14:textId="77777777" w:rsidR="00F50540" w:rsidRDefault="00F50540" w:rsidP="00F50540">
      <w:pPr>
        <w:pStyle w:val="ppCode"/>
        <w:rPr>
          <w:lang w:val="en-GB" w:bidi="ar-SA"/>
        </w:rPr>
      </w:pPr>
      <w:r>
        <w:rPr>
          <w:lang w:val="en-GB" w:bidi="ar-SA"/>
        </w:rPr>
        <w:t xml:space="preserve">            System.</w:t>
      </w:r>
      <w:r>
        <w:rPr>
          <w:i/>
          <w:iCs/>
          <w:color w:val="0000C0"/>
          <w:lang w:val="en-GB" w:bidi="ar-SA"/>
        </w:rPr>
        <w:t>out</w:t>
      </w:r>
      <w:r>
        <w:rPr>
          <w:lang w:val="en-GB" w:bidi="ar-SA"/>
        </w:rPr>
        <w:t>.printf(</w:t>
      </w:r>
      <w:r>
        <w:rPr>
          <w:color w:val="2A00FF"/>
          <w:lang w:val="en-GB" w:bidi="ar-SA"/>
        </w:rPr>
        <w:t>"\nSelect an operation from the following:"</w:t>
      </w:r>
      <w:r>
        <w:rPr>
          <w:lang w:val="en-GB" w:bidi="ar-SA"/>
        </w:rPr>
        <w:t>);</w:t>
      </w:r>
    </w:p>
    <w:p w14:paraId="6213D05B" w14:textId="77777777" w:rsidR="00F50540" w:rsidRDefault="00F50540" w:rsidP="00F50540">
      <w:pPr>
        <w:pStyle w:val="ppCode"/>
        <w:rPr>
          <w:lang w:val="en-GB" w:bidi="ar-SA"/>
        </w:rPr>
      </w:pPr>
      <w:r>
        <w:rPr>
          <w:lang w:val="en-GB" w:bidi="ar-SA"/>
        </w:rPr>
        <w:t xml:space="preserve">            System.</w:t>
      </w:r>
      <w:r>
        <w:rPr>
          <w:i/>
          <w:iCs/>
          <w:color w:val="0000C0"/>
          <w:lang w:val="en-GB" w:bidi="ar-SA"/>
        </w:rPr>
        <w:t>out</w:t>
      </w:r>
      <w:r>
        <w:rPr>
          <w:lang w:val="en-GB" w:bidi="ar-SA"/>
        </w:rPr>
        <w:t>.println(</w:t>
      </w:r>
      <w:r>
        <w:rPr>
          <w:color w:val="2A00FF"/>
          <w:lang w:val="en-GB" w:bidi="ar-SA"/>
        </w:rPr>
        <w:t>"\n1. Add phone numbers \n2. Send Message\n3. Exit"</w:t>
      </w:r>
      <w:r>
        <w:rPr>
          <w:lang w:val="en-GB" w:bidi="ar-SA"/>
        </w:rPr>
        <w:t>);</w:t>
      </w:r>
    </w:p>
    <w:p w14:paraId="6213D05C" w14:textId="77777777" w:rsidR="00F50540" w:rsidRDefault="00F50540" w:rsidP="00F50540">
      <w:pPr>
        <w:pStyle w:val="ppCode"/>
        <w:rPr>
          <w:lang w:val="en-GB" w:bidi="ar-SA"/>
        </w:rPr>
      </w:pPr>
      <w:r>
        <w:rPr>
          <w:lang w:val="en-GB" w:bidi="ar-SA"/>
        </w:rPr>
        <w:t xml:space="preserve">            </w:t>
      </w:r>
    </w:p>
    <w:p w14:paraId="6213D05D" w14:textId="77777777" w:rsidR="00F50540" w:rsidRDefault="00F50540" w:rsidP="00F50540">
      <w:pPr>
        <w:pStyle w:val="ppCode"/>
        <w:rPr>
          <w:lang w:val="en-GB" w:bidi="ar-SA"/>
        </w:rPr>
      </w:pPr>
      <w:r>
        <w:rPr>
          <w:lang w:val="en-GB" w:bidi="ar-SA"/>
        </w:rPr>
        <w:t xml:space="preserve">            </w:t>
      </w:r>
      <w:r>
        <w:rPr>
          <w:color w:val="3F7F5F"/>
          <w:lang w:val="en-GB" w:bidi="ar-SA"/>
        </w:rPr>
        <w:t>// Accept the choice from the user</w:t>
      </w:r>
    </w:p>
    <w:p w14:paraId="6213D05E" w14:textId="77777777" w:rsidR="00F50540" w:rsidRDefault="00F50540" w:rsidP="00F50540">
      <w:pPr>
        <w:pStyle w:val="ppCode"/>
        <w:rPr>
          <w:lang w:val="en-GB" w:bidi="ar-SA"/>
        </w:rPr>
      </w:pPr>
      <w:r>
        <w:rPr>
          <w:lang w:val="en-GB" w:bidi="ar-SA"/>
        </w:rPr>
        <w:t xml:space="preserve">            System.</w:t>
      </w:r>
      <w:r>
        <w:rPr>
          <w:i/>
          <w:iCs/>
          <w:color w:val="0000C0"/>
          <w:lang w:val="en-GB" w:bidi="ar-SA"/>
        </w:rPr>
        <w:t>out</w:t>
      </w:r>
      <w:r>
        <w:rPr>
          <w:lang w:val="en-GB" w:bidi="ar-SA"/>
        </w:rPr>
        <w:t>.println(</w:t>
      </w:r>
      <w:r>
        <w:rPr>
          <w:color w:val="2A00FF"/>
          <w:lang w:val="en-GB" w:bidi="ar-SA"/>
        </w:rPr>
        <w:t>"Enter the choice: "</w:t>
      </w:r>
      <w:r>
        <w:rPr>
          <w:lang w:val="en-GB" w:bidi="ar-SA"/>
        </w:rPr>
        <w:t>);</w:t>
      </w:r>
    </w:p>
    <w:p w14:paraId="6213D05F" w14:textId="77777777" w:rsidR="00F50540" w:rsidRDefault="00F50540" w:rsidP="00F50540">
      <w:pPr>
        <w:pStyle w:val="ppCode"/>
        <w:rPr>
          <w:lang w:val="en-GB" w:bidi="ar-SA"/>
        </w:rPr>
      </w:pPr>
      <w:r>
        <w:rPr>
          <w:lang w:val="en-GB" w:bidi="ar-SA"/>
        </w:rPr>
        <w:t xml:space="preserve">            choice = input.nextByte();</w:t>
      </w:r>
    </w:p>
    <w:p w14:paraId="6213D060" w14:textId="77777777" w:rsidR="00F50540" w:rsidRDefault="00F50540" w:rsidP="00F50540">
      <w:pPr>
        <w:pStyle w:val="ppCode"/>
        <w:rPr>
          <w:lang w:val="en-GB" w:bidi="ar-SA"/>
        </w:rPr>
      </w:pPr>
      <w:r>
        <w:rPr>
          <w:lang w:val="en-GB" w:bidi="ar-SA"/>
        </w:rPr>
        <w:t xml:space="preserve">            </w:t>
      </w:r>
    </w:p>
    <w:p w14:paraId="6213D061" w14:textId="77777777" w:rsidR="00F50540" w:rsidRDefault="00F50540" w:rsidP="00F50540">
      <w:pPr>
        <w:pStyle w:val="ppCode"/>
        <w:rPr>
          <w:lang w:val="en-GB" w:bidi="ar-SA"/>
        </w:rPr>
      </w:pPr>
      <w:r>
        <w:rPr>
          <w:lang w:val="en-GB" w:bidi="ar-SA"/>
        </w:rPr>
        <w:t xml:space="preserve">            </w:t>
      </w:r>
      <w:r>
        <w:rPr>
          <w:color w:val="3F7F5F"/>
          <w:lang w:val="en-GB" w:bidi="ar-SA"/>
        </w:rPr>
        <w:t xml:space="preserve">// Invoke the methods of MobilePhone class depending on the </w:t>
      </w:r>
    </w:p>
    <w:p w14:paraId="6213D062" w14:textId="77777777" w:rsidR="00F50540" w:rsidRDefault="00F50540" w:rsidP="00F50540">
      <w:pPr>
        <w:pStyle w:val="ppCode"/>
        <w:rPr>
          <w:lang w:val="en-GB" w:bidi="ar-SA"/>
        </w:rPr>
      </w:pPr>
      <w:r>
        <w:rPr>
          <w:lang w:val="en-GB" w:bidi="ar-SA"/>
        </w:rPr>
        <w:t xml:space="preserve">            </w:t>
      </w:r>
      <w:r>
        <w:rPr>
          <w:color w:val="3F7F5F"/>
          <w:lang w:val="en-GB" w:bidi="ar-SA"/>
        </w:rPr>
        <w:t>// operation selected by the user</w:t>
      </w:r>
    </w:p>
    <w:p w14:paraId="6213D063" w14:textId="77777777" w:rsidR="00F50540" w:rsidRDefault="00F50540" w:rsidP="00F50540">
      <w:pPr>
        <w:pStyle w:val="ppCode"/>
        <w:rPr>
          <w:lang w:val="en-GB" w:bidi="ar-SA"/>
        </w:rPr>
      </w:pPr>
      <w:r>
        <w:rPr>
          <w:lang w:val="en-GB" w:bidi="ar-SA"/>
        </w:rPr>
        <w:t xml:space="preserve">            </w:t>
      </w:r>
      <w:r>
        <w:rPr>
          <w:b/>
          <w:bCs/>
          <w:color w:val="7F0055"/>
          <w:lang w:val="en-GB" w:bidi="ar-SA"/>
        </w:rPr>
        <w:t>if</w:t>
      </w:r>
      <w:r>
        <w:rPr>
          <w:lang w:val="en-GB" w:bidi="ar-SA"/>
        </w:rPr>
        <w:t>(choice == 1) {</w:t>
      </w:r>
    </w:p>
    <w:p w14:paraId="6213D064" w14:textId="77777777" w:rsidR="00F50540" w:rsidRDefault="00F50540" w:rsidP="00F50540">
      <w:pPr>
        <w:pStyle w:val="ppCode"/>
        <w:rPr>
          <w:lang w:val="en-GB" w:bidi="ar-SA"/>
        </w:rPr>
      </w:pPr>
      <w:r>
        <w:rPr>
          <w:lang w:val="en-GB" w:bidi="ar-SA"/>
        </w:rPr>
        <w:t xml:space="preserve">                objNokia.setPhoneNumbers();</w:t>
      </w:r>
    </w:p>
    <w:p w14:paraId="6213D065" w14:textId="77777777" w:rsidR="00F50540" w:rsidRDefault="00F50540" w:rsidP="00F50540">
      <w:pPr>
        <w:pStyle w:val="ppCode"/>
        <w:rPr>
          <w:lang w:val="en-GB" w:bidi="ar-SA"/>
        </w:rPr>
      </w:pPr>
      <w:r>
        <w:rPr>
          <w:lang w:val="en-GB" w:bidi="ar-SA"/>
        </w:rPr>
        <w:t xml:space="preserve">            } </w:t>
      </w:r>
      <w:r>
        <w:rPr>
          <w:b/>
          <w:bCs/>
          <w:color w:val="7F0055"/>
          <w:lang w:val="en-GB" w:bidi="ar-SA"/>
        </w:rPr>
        <w:t>else</w:t>
      </w:r>
      <w:r>
        <w:rPr>
          <w:lang w:val="en-GB" w:bidi="ar-SA"/>
        </w:rPr>
        <w:t xml:space="preserve"> </w:t>
      </w:r>
      <w:r>
        <w:rPr>
          <w:b/>
          <w:bCs/>
          <w:color w:val="7F0055"/>
          <w:lang w:val="en-GB" w:bidi="ar-SA"/>
        </w:rPr>
        <w:t>if</w:t>
      </w:r>
      <w:r>
        <w:rPr>
          <w:lang w:val="en-GB" w:bidi="ar-SA"/>
        </w:rPr>
        <w:t xml:space="preserve"> (choice == 2) {</w:t>
      </w:r>
    </w:p>
    <w:p w14:paraId="6213D066" w14:textId="77777777" w:rsidR="00F50540" w:rsidRDefault="00F50540" w:rsidP="00F50540">
      <w:pPr>
        <w:pStyle w:val="ppCode"/>
        <w:rPr>
          <w:lang w:val="en-GB" w:bidi="ar-SA"/>
        </w:rPr>
      </w:pPr>
      <w:r>
        <w:rPr>
          <w:lang w:val="en-GB" w:bidi="ar-SA"/>
        </w:rPr>
        <w:t xml:space="preserve">                objNokia.sendMessage();</w:t>
      </w:r>
    </w:p>
    <w:p w14:paraId="6213D067" w14:textId="77777777" w:rsidR="00F50540" w:rsidRDefault="00F50540" w:rsidP="00F50540">
      <w:pPr>
        <w:pStyle w:val="ppCode"/>
        <w:rPr>
          <w:lang w:val="en-GB" w:bidi="ar-SA"/>
        </w:rPr>
      </w:pPr>
      <w:r>
        <w:rPr>
          <w:lang w:val="en-GB" w:bidi="ar-SA"/>
        </w:rPr>
        <w:t xml:space="preserve">            }</w:t>
      </w:r>
    </w:p>
    <w:p w14:paraId="6213D068" w14:textId="77777777" w:rsidR="00F50540" w:rsidRDefault="00F50540" w:rsidP="00F50540">
      <w:pPr>
        <w:pStyle w:val="ppCode"/>
        <w:rPr>
          <w:lang w:val="en-GB" w:bidi="ar-SA"/>
        </w:rPr>
      </w:pPr>
      <w:r>
        <w:rPr>
          <w:lang w:val="en-GB" w:bidi="ar-SA"/>
        </w:rPr>
        <w:t xml:space="preserve">        } </w:t>
      </w:r>
      <w:r>
        <w:rPr>
          <w:b/>
          <w:bCs/>
          <w:color w:val="7F0055"/>
          <w:lang w:val="en-GB" w:bidi="ar-SA"/>
        </w:rPr>
        <w:t>while</w:t>
      </w:r>
      <w:r>
        <w:rPr>
          <w:lang w:val="en-GB" w:bidi="ar-SA"/>
        </w:rPr>
        <w:t>(choice != 3);</w:t>
      </w:r>
    </w:p>
    <w:p w14:paraId="6213D069" w14:textId="77777777" w:rsidR="00F50540" w:rsidRPr="00ED3B8A" w:rsidRDefault="00F50540" w:rsidP="00F50540">
      <w:pPr>
        <w:pStyle w:val="ppCode"/>
        <w:rPr>
          <w:lang w:val="en-GB" w:bidi="ar-SA"/>
        </w:rPr>
      </w:pPr>
      <w:r>
        <w:rPr>
          <w:lang w:val="en-GB" w:bidi="ar-SA"/>
        </w:rPr>
        <w:t xml:space="preserve">    }</w:t>
      </w:r>
    </w:p>
    <w:p w14:paraId="6213D06A" w14:textId="77777777" w:rsidR="00276224" w:rsidRPr="00E9112B" w:rsidRDefault="00276224" w:rsidP="00D618E1">
      <w:pPr>
        <w:pStyle w:val="Heading2"/>
        <w:ind w:left="426"/>
      </w:pPr>
      <w:bookmarkStart w:id="3" w:name="_Toc65832094"/>
      <w:r>
        <w:lastRenderedPageBreak/>
        <w:t>Execute your program</w:t>
      </w:r>
      <w:bookmarkEnd w:id="3"/>
    </w:p>
    <w:p w14:paraId="6213D06D" w14:textId="77777777" w:rsidR="00761630" w:rsidRDefault="00737100" w:rsidP="0083449D">
      <w:pPr>
        <w:pStyle w:val="ppBodyText"/>
        <w:jc w:val="center"/>
      </w:pPr>
      <w:r>
        <w:rPr>
          <w:noProof/>
          <w:lang w:bidi="ar-SA"/>
        </w:rPr>
        <w:drawing>
          <wp:inline distT="0" distB="0" distL="0" distR="0" wp14:anchorId="6213D0FA" wp14:editId="6213D0FB">
            <wp:extent cx="4133850" cy="15049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133850" cy="1504950"/>
                    </a:xfrm>
                    <a:prstGeom prst="rect">
                      <a:avLst/>
                    </a:prstGeom>
                    <a:noFill/>
                    <a:ln w="9525">
                      <a:noFill/>
                      <a:miter lim="800000"/>
                      <a:headEnd/>
                      <a:tailEnd/>
                    </a:ln>
                  </pic:spPr>
                </pic:pic>
              </a:graphicData>
            </a:graphic>
          </wp:inline>
        </w:drawing>
      </w:r>
    </w:p>
    <w:p w14:paraId="6213D06F" w14:textId="77777777" w:rsidR="00795A62" w:rsidRDefault="00795A62" w:rsidP="00795A62">
      <w:pPr>
        <w:pStyle w:val="ppBodyText"/>
        <w:jc w:val="center"/>
      </w:pPr>
      <w:r>
        <w:rPr>
          <w:noProof/>
          <w:lang w:bidi="ar-SA"/>
        </w:rPr>
        <w:drawing>
          <wp:inline distT="0" distB="0" distL="0" distR="0" wp14:anchorId="6213D0FC" wp14:editId="6213D0FD">
            <wp:extent cx="5943600" cy="18787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1878775"/>
                    </a:xfrm>
                    <a:prstGeom prst="rect">
                      <a:avLst/>
                    </a:prstGeom>
                    <a:noFill/>
                    <a:ln w="9525">
                      <a:noFill/>
                      <a:miter lim="800000"/>
                      <a:headEnd/>
                      <a:tailEnd/>
                    </a:ln>
                  </pic:spPr>
                </pic:pic>
              </a:graphicData>
            </a:graphic>
          </wp:inline>
        </w:drawing>
      </w:r>
    </w:p>
    <w:p w14:paraId="6213D070" w14:textId="77777777" w:rsidR="00795A62" w:rsidRDefault="00795A62" w:rsidP="00795A62">
      <w:pPr>
        <w:pStyle w:val="ppBodyText"/>
        <w:jc w:val="center"/>
      </w:pPr>
      <w:r>
        <w:rPr>
          <w:noProof/>
          <w:lang w:bidi="ar-SA"/>
        </w:rPr>
        <w:drawing>
          <wp:inline distT="0" distB="0" distL="0" distR="0" wp14:anchorId="6213D0FE" wp14:editId="6213D0FF">
            <wp:extent cx="4819650" cy="18002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19650" cy="1800225"/>
                    </a:xfrm>
                    <a:prstGeom prst="rect">
                      <a:avLst/>
                    </a:prstGeom>
                    <a:noFill/>
                    <a:ln w="9525">
                      <a:noFill/>
                      <a:miter lim="800000"/>
                      <a:headEnd/>
                      <a:tailEnd/>
                    </a:ln>
                  </pic:spPr>
                </pic:pic>
              </a:graphicData>
            </a:graphic>
          </wp:inline>
        </w:drawing>
      </w:r>
    </w:p>
    <w:p w14:paraId="6213D071" w14:textId="66D88775" w:rsidR="00A4058C" w:rsidRDefault="00A4058C" w:rsidP="00A4058C">
      <w:pPr>
        <w:pStyle w:val="Header1"/>
      </w:pPr>
      <w:bookmarkStart w:id="4" w:name="_Toc280782400"/>
      <w:bookmarkStart w:id="5" w:name="_Toc65832095"/>
      <w:r>
        <w:t>Try-cat</w:t>
      </w:r>
      <w:r w:rsidR="009E768A">
        <w:t>c</w:t>
      </w:r>
      <w:r>
        <w:t>h-finally</w:t>
      </w:r>
      <w:bookmarkEnd w:id="5"/>
    </w:p>
    <w:p w14:paraId="6213D072" w14:textId="77777777" w:rsidR="001250E1" w:rsidRDefault="00F04014" w:rsidP="00F04014">
      <w:r>
        <w:t>In this exercise you will practice the structure try – cat</w:t>
      </w:r>
      <w:r w:rsidR="001250E1">
        <w:t>c</w:t>
      </w:r>
      <w:r>
        <w:t>h-finally</w:t>
      </w:r>
      <w:r w:rsidR="001250E1">
        <w:t xml:space="preserve">. Remember: If a catch-block catches that exception class or catches a </w:t>
      </w:r>
      <w:r w:rsidR="001250E1">
        <w:rPr>
          <w:rStyle w:val="Emphasis"/>
        </w:rPr>
        <w:t>superclass</w:t>
      </w:r>
      <w:r w:rsidR="001250E1">
        <w:t xml:space="preserve"> of that exception, the statement in that catch-block will be executed. The statements in the finally-block are then executed after that catch-block. The program continues into the next statement after the try-catch-finally, unless it is pre-maturely terminated or branch-out.</w:t>
      </w:r>
    </w:p>
    <w:p w14:paraId="6213D073" w14:textId="77777777" w:rsidR="001250E1" w:rsidRDefault="00DE77C5" w:rsidP="001359F1">
      <w:pPr>
        <w:pStyle w:val="Heading2"/>
        <w:numPr>
          <w:ilvl w:val="0"/>
          <w:numId w:val="26"/>
        </w:numPr>
        <w:ind w:left="426"/>
        <w:rPr>
          <w:rFonts w:eastAsia="Times New Roman"/>
          <w:lang w:val="en-GB" w:bidi="ar-SA"/>
        </w:rPr>
      </w:pPr>
      <w:bookmarkStart w:id="6" w:name="_Toc65832096"/>
      <w:r>
        <w:rPr>
          <w:rFonts w:eastAsia="Times New Roman"/>
          <w:lang w:val="en-GB" w:bidi="ar-SA"/>
        </w:rPr>
        <w:t>Create TryCatchFinally Class</w:t>
      </w:r>
      <w:bookmarkEnd w:id="6"/>
    </w:p>
    <w:p w14:paraId="6213D07A" w14:textId="77777777" w:rsidR="00E65A00" w:rsidRDefault="00E65A00" w:rsidP="00E65A00">
      <w:pPr>
        <w:pStyle w:val="ppCode"/>
        <w:rPr>
          <w:lang w:val="en-GB" w:bidi="ar-SA"/>
        </w:rPr>
      </w:pPr>
      <w:r>
        <w:rPr>
          <w:b/>
          <w:bCs/>
          <w:color w:val="7F0055"/>
          <w:lang w:val="en-GB" w:bidi="ar-SA"/>
        </w:rPr>
        <w:t>import</w:t>
      </w:r>
      <w:r>
        <w:rPr>
          <w:lang w:val="en-GB" w:bidi="ar-SA"/>
        </w:rPr>
        <w:t xml:space="preserve"> java.util.Scanner;</w:t>
      </w:r>
    </w:p>
    <w:p w14:paraId="6213D07B" w14:textId="77777777" w:rsidR="00E65A00" w:rsidRDefault="00E65A00" w:rsidP="00E65A00">
      <w:pPr>
        <w:pStyle w:val="ppCode"/>
        <w:rPr>
          <w:lang w:val="en-GB" w:bidi="ar-SA"/>
        </w:rPr>
      </w:pPr>
      <w:r>
        <w:rPr>
          <w:b/>
          <w:bCs/>
          <w:color w:val="7F0055"/>
          <w:lang w:val="en-GB" w:bidi="ar-SA"/>
        </w:rPr>
        <w:lastRenderedPageBreak/>
        <w:t>import</w:t>
      </w:r>
      <w:r>
        <w:rPr>
          <w:lang w:val="en-GB" w:bidi="ar-SA"/>
        </w:rPr>
        <w:t xml:space="preserve"> java.io.File;</w:t>
      </w:r>
    </w:p>
    <w:p w14:paraId="6213D07C" w14:textId="77777777" w:rsidR="00E65A00" w:rsidRDefault="00E65A00" w:rsidP="00E65A00">
      <w:pPr>
        <w:pStyle w:val="ppCode"/>
        <w:rPr>
          <w:lang w:val="en-GB" w:bidi="ar-SA"/>
        </w:rPr>
      </w:pPr>
      <w:r>
        <w:rPr>
          <w:b/>
          <w:bCs/>
          <w:color w:val="7F0055"/>
          <w:lang w:val="en-GB" w:bidi="ar-SA"/>
        </w:rPr>
        <w:t>import</w:t>
      </w:r>
      <w:r>
        <w:rPr>
          <w:lang w:val="en-GB" w:bidi="ar-SA"/>
        </w:rPr>
        <w:t xml:space="preserve"> java.io.FileNotFoundException;</w:t>
      </w:r>
    </w:p>
    <w:p w14:paraId="6213D07D" w14:textId="77777777" w:rsidR="00E65A00" w:rsidRDefault="00E65A00" w:rsidP="00E65A00">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TryCatchFinally {</w:t>
      </w:r>
    </w:p>
    <w:p w14:paraId="6213D07E" w14:textId="77777777" w:rsidR="00E65A00" w:rsidRDefault="00E65A00" w:rsidP="00E65A00">
      <w:pPr>
        <w:pStyle w:val="ppCode"/>
        <w:rPr>
          <w:lang w:val="en-GB" w:bidi="ar-SA"/>
        </w:rPr>
      </w:pPr>
      <w:r>
        <w:rPr>
          <w:lang w:val="en-GB" w:bidi="ar-SA"/>
        </w:rPr>
        <w:t xml:space="preserve">   </w:t>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6213D07F" w14:textId="77777777" w:rsidR="00E65A00" w:rsidRDefault="00E65A00" w:rsidP="00E65A00">
      <w:pPr>
        <w:pStyle w:val="ppCode"/>
        <w:rPr>
          <w:lang w:val="en-GB" w:bidi="ar-SA"/>
        </w:rPr>
      </w:pPr>
      <w:r>
        <w:rPr>
          <w:lang w:val="en-GB" w:bidi="ar-SA"/>
        </w:rPr>
        <w:t xml:space="preserve">      </w:t>
      </w:r>
      <w:r>
        <w:rPr>
          <w:b/>
          <w:bCs/>
          <w:color w:val="7F0055"/>
          <w:lang w:val="en-GB" w:bidi="ar-SA"/>
        </w:rPr>
        <w:t>try</w:t>
      </w:r>
      <w:r>
        <w:rPr>
          <w:lang w:val="en-GB" w:bidi="ar-SA"/>
        </w:rPr>
        <w:t xml:space="preserve"> {         </w:t>
      </w:r>
      <w:r>
        <w:rPr>
          <w:color w:val="3F7F5F"/>
          <w:lang w:val="en-GB" w:bidi="ar-SA"/>
        </w:rPr>
        <w:t>// main logic</w:t>
      </w:r>
    </w:p>
    <w:p w14:paraId="6213D080" w14:textId="77777777" w:rsidR="00E65A00" w:rsidRDefault="00E65A00" w:rsidP="00E65A00">
      <w:pPr>
        <w:pStyle w:val="ppCode"/>
        <w:rPr>
          <w:lang w:val="en-GB" w:bidi="ar-SA"/>
        </w:rPr>
      </w:pPr>
      <w:r>
        <w:rPr>
          <w:lang w:val="en-GB" w:bidi="ar-SA"/>
        </w:rPr>
        <w:t xml:space="preserve">         System.</w:t>
      </w:r>
      <w:r>
        <w:rPr>
          <w:i/>
          <w:iCs/>
          <w:color w:val="0000C0"/>
          <w:lang w:val="en-GB" w:bidi="ar-SA"/>
        </w:rPr>
        <w:t>out</w:t>
      </w:r>
      <w:r>
        <w:rPr>
          <w:lang w:val="en-GB" w:bidi="ar-SA"/>
        </w:rPr>
        <w:t>.println(</w:t>
      </w:r>
      <w:r>
        <w:rPr>
          <w:color w:val="2A00FF"/>
          <w:lang w:val="en-GB" w:bidi="ar-SA"/>
        </w:rPr>
        <w:t>"Start of the main logic"</w:t>
      </w:r>
      <w:r>
        <w:rPr>
          <w:lang w:val="en-GB" w:bidi="ar-SA"/>
        </w:rPr>
        <w:t>);</w:t>
      </w:r>
    </w:p>
    <w:p w14:paraId="6213D081" w14:textId="77777777" w:rsidR="00E65A00" w:rsidRDefault="00E65A00" w:rsidP="00E65A00">
      <w:pPr>
        <w:pStyle w:val="ppCode"/>
        <w:rPr>
          <w:lang w:val="en-GB" w:bidi="ar-SA"/>
        </w:rPr>
      </w:pPr>
      <w:r>
        <w:rPr>
          <w:lang w:val="en-GB" w:bidi="ar-SA"/>
        </w:rPr>
        <w:t xml:space="preserve">         System.</w:t>
      </w:r>
      <w:r>
        <w:rPr>
          <w:i/>
          <w:iCs/>
          <w:color w:val="0000C0"/>
          <w:lang w:val="en-GB" w:bidi="ar-SA"/>
        </w:rPr>
        <w:t>out</w:t>
      </w:r>
      <w:r>
        <w:rPr>
          <w:lang w:val="en-GB" w:bidi="ar-SA"/>
        </w:rPr>
        <w:t>.println(</w:t>
      </w:r>
      <w:r>
        <w:rPr>
          <w:color w:val="2A00FF"/>
          <w:lang w:val="en-GB" w:bidi="ar-SA"/>
        </w:rPr>
        <w:t>"Try opening a file ..."</w:t>
      </w:r>
      <w:r>
        <w:rPr>
          <w:lang w:val="en-GB" w:bidi="ar-SA"/>
        </w:rPr>
        <w:t>);</w:t>
      </w:r>
    </w:p>
    <w:p w14:paraId="6213D082" w14:textId="77777777" w:rsidR="00E65A00" w:rsidRDefault="00E65A00" w:rsidP="00E65A00">
      <w:pPr>
        <w:pStyle w:val="ppCode"/>
        <w:rPr>
          <w:lang w:val="en-GB" w:bidi="ar-SA"/>
        </w:rPr>
      </w:pPr>
      <w:r>
        <w:rPr>
          <w:lang w:val="en-GB" w:bidi="ar-SA"/>
        </w:rPr>
        <w:t xml:space="preserve">         Scanner </w:t>
      </w:r>
      <w:r w:rsidRPr="009D7B53">
        <w:rPr>
          <w:lang w:val="en-GB" w:bidi="ar-SA"/>
        </w:rPr>
        <w:t>in</w:t>
      </w:r>
      <w:r>
        <w:rPr>
          <w:lang w:val="en-GB" w:bidi="ar-SA"/>
        </w:rPr>
        <w:t xml:space="preserve"> = </w:t>
      </w:r>
      <w:r>
        <w:rPr>
          <w:b/>
          <w:bCs/>
          <w:color w:val="7F0055"/>
          <w:lang w:val="en-GB" w:bidi="ar-SA"/>
        </w:rPr>
        <w:t>new</w:t>
      </w:r>
      <w:r>
        <w:rPr>
          <w:lang w:val="en-GB" w:bidi="ar-SA"/>
        </w:rPr>
        <w:t xml:space="preserve"> Scanner(</w:t>
      </w:r>
      <w:r>
        <w:rPr>
          <w:b/>
          <w:bCs/>
          <w:color w:val="7F0055"/>
          <w:lang w:val="en-GB" w:bidi="ar-SA"/>
        </w:rPr>
        <w:t>new</w:t>
      </w:r>
      <w:r>
        <w:rPr>
          <w:lang w:val="en-GB" w:bidi="ar-SA"/>
        </w:rPr>
        <w:t xml:space="preserve"> File(</w:t>
      </w:r>
      <w:r>
        <w:rPr>
          <w:color w:val="2A00FF"/>
          <w:lang w:val="en-GB" w:bidi="ar-SA"/>
        </w:rPr>
        <w:t>"test.in"</w:t>
      </w:r>
      <w:r>
        <w:rPr>
          <w:lang w:val="en-GB" w:bidi="ar-SA"/>
        </w:rPr>
        <w:t>));</w:t>
      </w:r>
    </w:p>
    <w:p w14:paraId="6213D083" w14:textId="77777777" w:rsidR="00E65A00" w:rsidRDefault="00E65A00" w:rsidP="00E65A00">
      <w:pPr>
        <w:pStyle w:val="ppCode"/>
        <w:rPr>
          <w:lang w:val="en-GB" w:bidi="ar-SA"/>
        </w:rPr>
      </w:pPr>
      <w:r>
        <w:rPr>
          <w:lang w:val="en-GB" w:bidi="ar-SA"/>
        </w:rPr>
        <w:t xml:space="preserve">         System.</w:t>
      </w:r>
      <w:r>
        <w:rPr>
          <w:i/>
          <w:iCs/>
          <w:color w:val="0000C0"/>
          <w:lang w:val="en-GB" w:bidi="ar-SA"/>
        </w:rPr>
        <w:t>out</w:t>
      </w:r>
      <w:r>
        <w:rPr>
          <w:lang w:val="en-GB" w:bidi="ar-SA"/>
        </w:rPr>
        <w:t>.println(</w:t>
      </w:r>
      <w:r>
        <w:rPr>
          <w:color w:val="2A00FF"/>
          <w:lang w:val="en-GB" w:bidi="ar-SA"/>
        </w:rPr>
        <w:t>"File Found, processing the file ..."</w:t>
      </w:r>
      <w:r>
        <w:rPr>
          <w:lang w:val="en-GB" w:bidi="ar-SA"/>
        </w:rPr>
        <w:t>);</w:t>
      </w:r>
    </w:p>
    <w:p w14:paraId="6213D084" w14:textId="77777777" w:rsidR="00E65A00" w:rsidRDefault="00E65A00" w:rsidP="00E65A00">
      <w:pPr>
        <w:pStyle w:val="ppCode"/>
        <w:rPr>
          <w:lang w:val="en-GB" w:bidi="ar-SA"/>
        </w:rPr>
      </w:pPr>
      <w:r>
        <w:rPr>
          <w:lang w:val="en-GB" w:bidi="ar-SA"/>
        </w:rPr>
        <w:t xml:space="preserve">         System.</w:t>
      </w:r>
      <w:r>
        <w:rPr>
          <w:i/>
          <w:iCs/>
          <w:color w:val="0000C0"/>
          <w:lang w:val="en-GB" w:bidi="ar-SA"/>
        </w:rPr>
        <w:t>out</w:t>
      </w:r>
      <w:r>
        <w:rPr>
          <w:lang w:val="en-GB" w:bidi="ar-SA"/>
        </w:rPr>
        <w:t>.println(</w:t>
      </w:r>
      <w:r>
        <w:rPr>
          <w:color w:val="2A00FF"/>
          <w:lang w:val="en-GB" w:bidi="ar-SA"/>
        </w:rPr>
        <w:t>"End of the main logic"</w:t>
      </w:r>
      <w:r>
        <w:rPr>
          <w:lang w:val="en-GB" w:bidi="ar-SA"/>
        </w:rPr>
        <w:t>);</w:t>
      </w:r>
    </w:p>
    <w:p w14:paraId="6213D085" w14:textId="77777777" w:rsidR="00E65A00" w:rsidRDefault="00E65A00" w:rsidP="00E65A00">
      <w:pPr>
        <w:pStyle w:val="ppCode"/>
        <w:rPr>
          <w:lang w:val="en-GB" w:bidi="ar-SA"/>
        </w:rPr>
      </w:pPr>
      <w:r>
        <w:rPr>
          <w:lang w:val="en-GB" w:bidi="ar-SA"/>
        </w:rPr>
        <w:t xml:space="preserve">      } </w:t>
      </w:r>
      <w:r>
        <w:rPr>
          <w:b/>
          <w:bCs/>
          <w:color w:val="7F0055"/>
          <w:lang w:val="en-GB" w:bidi="ar-SA"/>
        </w:rPr>
        <w:t>catch</w:t>
      </w:r>
      <w:r>
        <w:rPr>
          <w:lang w:val="en-GB" w:bidi="ar-SA"/>
        </w:rPr>
        <w:t xml:space="preserve"> (FileNotFoundException e) {    </w:t>
      </w:r>
      <w:r>
        <w:rPr>
          <w:color w:val="3F7F5F"/>
          <w:lang w:val="en-GB" w:bidi="ar-SA"/>
        </w:rPr>
        <w:t>// error handling separated from the main logic</w:t>
      </w:r>
    </w:p>
    <w:p w14:paraId="6213D086" w14:textId="77777777" w:rsidR="00E65A00" w:rsidRDefault="00E65A00" w:rsidP="00E65A00">
      <w:pPr>
        <w:pStyle w:val="ppCode"/>
        <w:rPr>
          <w:lang w:val="en-GB" w:bidi="ar-SA"/>
        </w:rPr>
      </w:pPr>
      <w:r>
        <w:rPr>
          <w:lang w:val="en-GB" w:bidi="ar-SA"/>
        </w:rPr>
        <w:t xml:space="preserve">         System.</w:t>
      </w:r>
      <w:r>
        <w:rPr>
          <w:i/>
          <w:iCs/>
          <w:color w:val="0000C0"/>
          <w:lang w:val="en-GB" w:bidi="ar-SA"/>
        </w:rPr>
        <w:t>out</w:t>
      </w:r>
      <w:r>
        <w:rPr>
          <w:lang w:val="en-GB" w:bidi="ar-SA"/>
        </w:rPr>
        <w:t>.println(</w:t>
      </w:r>
      <w:r>
        <w:rPr>
          <w:color w:val="2A00FF"/>
          <w:lang w:val="en-GB" w:bidi="ar-SA"/>
        </w:rPr>
        <w:t>"File Not Found caught ..."</w:t>
      </w:r>
      <w:r>
        <w:rPr>
          <w:lang w:val="en-GB" w:bidi="ar-SA"/>
        </w:rPr>
        <w:t>);</w:t>
      </w:r>
    </w:p>
    <w:p w14:paraId="6213D087" w14:textId="77777777" w:rsidR="00E65A00" w:rsidRDefault="00E65A00" w:rsidP="00E65A00">
      <w:pPr>
        <w:pStyle w:val="ppCode"/>
        <w:rPr>
          <w:lang w:val="en-GB" w:bidi="ar-SA"/>
        </w:rPr>
      </w:pPr>
      <w:r>
        <w:rPr>
          <w:lang w:val="en-GB" w:bidi="ar-SA"/>
        </w:rPr>
        <w:t xml:space="preserve">      } </w:t>
      </w:r>
      <w:r>
        <w:rPr>
          <w:b/>
          <w:bCs/>
          <w:color w:val="7F0055"/>
          <w:lang w:val="en-GB" w:bidi="ar-SA"/>
        </w:rPr>
        <w:t>finally</w:t>
      </w:r>
      <w:r>
        <w:rPr>
          <w:lang w:val="en-GB" w:bidi="ar-SA"/>
        </w:rPr>
        <w:t xml:space="preserve"> {   </w:t>
      </w:r>
      <w:r>
        <w:rPr>
          <w:color w:val="3F7F5F"/>
          <w:lang w:val="en-GB" w:bidi="ar-SA"/>
        </w:rPr>
        <w:t>// always run regardless of exception status</w:t>
      </w:r>
    </w:p>
    <w:p w14:paraId="6213D088" w14:textId="77777777" w:rsidR="00E65A00" w:rsidRDefault="00E65A00" w:rsidP="00E65A00">
      <w:pPr>
        <w:pStyle w:val="ppCode"/>
        <w:rPr>
          <w:lang w:val="en-GB" w:bidi="ar-SA"/>
        </w:rPr>
      </w:pPr>
      <w:r>
        <w:rPr>
          <w:lang w:val="en-GB" w:bidi="ar-SA"/>
        </w:rPr>
        <w:t xml:space="preserve">         System.</w:t>
      </w:r>
      <w:r>
        <w:rPr>
          <w:i/>
          <w:iCs/>
          <w:color w:val="0000C0"/>
          <w:lang w:val="en-GB" w:bidi="ar-SA"/>
        </w:rPr>
        <w:t>out</w:t>
      </w:r>
      <w:r>
        <w:rPr>
          <w:lang w:val="en-GB" w:bidi="ar-SA"/>
        </w:rPr>
        <w:t>.println(</w:t>
      </w:r>
      <w:r>
        <w:rPr>
          <w:color w:val="2A00FF"/>
          <w:lang w:val="en-GB" w:bidi="ar-SA"/>
        </w:rPr>
        <w:t>"finally-block runs regardless of the state of exception"</w:t>
      </w:r>
      <w:r>
        <w:rPr>
          <w:lang w:val="en-GB" w:bidi="ar-SA"/>
        </w:rPr>
        <w:t>);</w:t>
      </w:r>
    </w:p>
    <w:p w14:paraId="6213D089" w14:textId="77777777" w:rsidR="00E65A00" w:rsidRDefault="00E65A00" w:rsidP="00E65A00">
      <w:pPr>
        <w:pStyle w:val="ppCode"/>
        <w:rPr>
          <w:lang w:val="en-GB" w:bidi="ar-SA"/>
        </w:rPr>
      </w:pPr>
      <w:r>
        <w:rPr>
          <w:lang w:val="en-GB" w:bidi="ar-SA"/>
        </w:rPr>
        <w:t xml:space="preserve">      }</w:t>
      </w:r>
    </w:p>
    <w:p w14:paraId="6213D08A" w14:textId="77777777" w:rsidR="00E65A00" w:rsidRDefault="00E65A00" w:rsidP="00E65A00">
      <w:pPr>
        <w:pStyle w:val="ppCode"/>
        <w:rPr>
          <w:lang w:val="en-GB" w:bidi="ar-SA"/>
        </w:rPr>
      </w:pPr>
      <w:r>
        <w:rPr>
          <w:lang w:val="en-GB" w:bidi="ar-SA"/>
        </w:rPr>
        <w:t xml:space="preserve">      </w:t>
      </w:r>
      <w:r>
        <w:rPr>
          <w:color w:val="3F7F5F"/>
          <w:lang w:val="en-GB" w:bidi="ar-SA"/>
        </w:rPr>
        <w:t>// after the try-catch-finally</w:t>
      </w:r>
    </w:p>
    <w:p w14:paraId="6213D08B" w14:textId="77777777" w:rsidR="00E65A00" w:rsidRDefault="00E65A00" w:rsidP="00E65A00">
      <w:pPr>
        <w:pStyle w:val="ppCode"/>
        <w:rPr>
          <w:lang w:val="en-GB" w:bidi="ar-SA"/>
        </w:rPr>
      </w:pPr>
      <w:r>
        <w:rPr>
          <w:lang w:val="en-GB" w:bidi="ar-SA"/>
        </w:rPr>
        <w:t xml:space="preserve">      System.</w:t>
      </w:r>
      <w:r>
        <w:rPr>
          <w:i/>
          <w:iCs/>
          <w:color w:val="0000C0"/>
          <w:lang w:val="en-GB" w:bidi="ar-SA"/>
        </w:rPr>
        <w:t>out</w:t>
      </w:r>
      <w:r>
        <w:rPr>
          <w:lang w:val="en-GB" w:bidi="ar-SA"/>
        </w:rPr>
        <w:t>.println(</w:t>
      </w:r>
      <w:r>
        <w:rPr>
          <w:color w:val="2A00FF"/>
          <w:lang w:val="en-GB" w:bidi="ar-SA"/>
        </w:rPr>
        <w:t>"After try-catch-finally"</w:t>
      </w:r>
      <w:r>
        <w:rPr>
          <w:lang w:val="en-GB" w:bidi="ar-SA"/>
        </w:rPr>
        <w:t>);</w:t>
      </w:r>
    </w:p>
    <w:p w14:paraId="6213D08C" w14:textId="77777777" w:rsidR="00E65A00" w:rsidRDefault="00E65A00" w:rsidP="00E65A00">
      <w:pPr>
        <w:pStyle w:val="ppCode"/>
        <w:rPr>
          <w:lang w:val="en-GB" w:bidi="ar-SA"/>
        </w:rPr>
      </w:pPr>
      <w:r>
        <w:rPr>
          <w:lang w:val="en-GB" w:bidi="ar-SA"/>
        </w:rPr>
        <w:t xml:space="preserve">   }</w:t>
      </w:r>
    </w:p>
    <w:p w14:paraId="6213D08D" w14:textId="77777777" w:rsidR="00E65A00" w:rsidRDefault="00E65A00" w:rsidP="00E65A00">
      <w:pPr>
        <w:pStyle w:val="ppCode"/>
      </w:pPr>
      <w:r>
        <w:rPr>
          <w:lang w:val="en-GB" w:bidi="ar-SA"/>
        </w:rPr>
        <w:t>}</w:t>
      </w:r>
    </w:p>
    <w:p w14:paraId="6213D08E" w14:textId="77777777" w:rsidR="003D38D5" w:rsidRPr="00E9112B" w:rsidRDefault="003D38D5" w:rsidP="003D38D5">
      <w:pPr>
        <w:pStyle w:val="Heading2"/>
        <w:ind w:left="426"/>
      </w:pPr>
      <w:bookmarkStart w:id="7" w:name="_Toc65832097"/>
      <w:r>
        <w:t>Execute your program</w:t>
      </w:r>
      <w:bookmarkEnd w:id="7"/>
    </w:p>
    <w:p w14:paraId="6213D091" w14:textId="77777777" w:rsidR="00E65A00" w:rsidRDefault="009D7B53" w:rsidP="005F1F94">
      <w:pPr>
        <w:jc w:val="center"/>
      </w:pPr>
      <w:r w:rsidRPr="005F1F94">
        <w:rPr>
          <w:noProof/>
          <w:lang w:bidi="ar-SA"/>
        </w:rPr>
        <w:drawing>
          <wp:inline distT="0" distB="0" distL="0" distR="0" wp14:anchorId="6213D100" wp14:editId="6213D101">
            <wp:extent cx="4343400" cy="12477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343400" cy="1247775"/>
                    </a:xfrm>
                    <a:prstGeom prst="rect">
                      <a:avLst/>
                    </a:prstGeom>
                    <a:noFill/>
                    <a:ln w="9525">
                      <a:noFill/>
                      <a:miter lim="800000"/>
                      <a:headEnd/>
                      <a:tailEnd/>
                    </a:ln>
                  </pic:spPr>
                </pic:pic>
              </a:graphicData>
            </a:graphic>
          </wp:inline>
        </w:drawing>
      </w:r>
    </w:p>
    <w:p w14:paraId="6213D092" w14:textId="77777777" w:rsidR="009D7B53" w:rsidRDefault="009D7B53" w:rsidP="00FA79D1">
      <w:pPr>
        <w:pStyle w:val="Heading3"/>
        <w:numPr>
          <w:ilvl w:val="0"/>
          <w:numId w:val="47"/>
        </w:numPr>
      </w:pPr>
      <w:r>
        <w:t xml:space="preserve">Edit above code to understand how </w:t>
      </w:r>
      <w:r w:rsidR="00CE5AF1">
        <w:t xml:space="preserve">to try-catch-finally work (for example: add more type of exceptions or add </w:t>
      </w:r>
      <w:r w:rsidR="004F45D1">
        <w:t xml:space="preserve">a </w:t>
      </w:r>
      <w:r w:rsidR="00CE5AF1">
        <w:t>goto statement)</w:t>
      </w:r>
    </w:p>
    <w:p w14:paraId="6213D093" w14:textId="77777777" w:rsidR="00504776" w:rsidRDefault="00504776" w:rsidP="00504776">
      <w:pPr>
        <w:pStyle w:val="Header1"/>
      </w:pPr>
      <w:bookmarkStart w:id="8" w:name="_Toc65832098"/>
      <w:r>
        <w:t xml:space="preserve">Creating Your </w:t>
      </w:r>
      <w:r w:rsidRPr="00504776">
        <w:t>Own</w:t>
      </w:r>
      <w:r>
        <w:t xml:space="preserve"> Exception Classes</w:t>
      </w:r>
      <w:bookmarkEnd w:id="8"/>
    </w:p>
    <w:p w14:paraId="6213D094" w14:textId="77777777" w:rsidR="005D170F" w:rsidRPr="005D170F" w:rsidRDefault="004F45D1" w:rsidP="005D170F">
      <w:r>
        <w:t xml:space="preserve">You can create your own </w:t>
      </w:r>
      <w:r>
        <w:rPr>
          <w:rStyle w:val="HTMLCode"/>
          <w:rFonts w:eastAsiaTheme="minorEastAsia"/>
        </w:rPr>
        <w:t>Exception</w:t>
      </w:r>
      <w:r>
        <w:t xml:space="preserve"> classes by extending from the class </w:t>
      </w:r>
      <w:r>
        <w:rPr>
          <w:rStyle w:val="HTMLCode"/>
          <w:rFonts w:eastAsiaTheme="minorEastAsia"/>
        </w:rPr>
        <w:t>Exception</w:t>
      </w:r>
      <w:r>
        <w:t xml:space="preserve"> or one of its subclasses.</w:t>
      </w:r>
      <w:r w:rsidR="005D170F">
        <w:t xml:space="preserve"> </w:t>
      </w:r>
      <w:r w:rsidRPr="005D170F">
        <w:t xml:space="preserve">In this exercise, you will create your own exception </w:t>
      </w:r>
      <w:r w:rsidR="00335EA3" w:rsidRPr="005D170F">
        <w:t xml:space="preserve">named </w:t>
      </w:r>
      <w:r w:rsidR="00335EA3" w:rsidRPr="005D170F">
        <w:rPr>
          <w:b/>
        </w:rPr>
        <w:t>myException</w:t>
      </w:r>
      <w:r w:rsidR="00335EA3" w:rsidRPr="005D170F">
        <w:t xml:space="preserve"> </w:t>
      </w:r>
      <w:r w:rsidRPr="005D170F">
        <w:t>by Extending from the class Exception</w:t>
      </w:r>
      <w:r w:rsidR="005D170F" w:rsidRPr="005D170F">
        <w:t xml:space="preserve"> and create a </w:t>
      </w:r>
      <w:r w:rsidR="005D170F" w:rsidRPr="005D170F">
        <w:rPr>
          <w:b/>
        </w:rPr>
        <w:t>MyExceptionTest</w:t>
      </w:r>
      <w:r w:rsidR="005D170F" w:rsidRPr="005D170F">
        <w:t xml:space="preserve"> to throw MyException</w:t>
      </w:r>
      <w:r w:rsidR="00055709">
        <w:t>.</w:t>
      </w:r>
    </w:p>
    <w:p w14:paraId="6213D095" w14:textId="77777777" w:rsidR="00E57BE9" w:rsidRPr="00D46FFA" w:rsidRDefault="00E57BE9" w:rsidP="001359F1">
      <w:pPr>
        <w:pStyle w:val="Heading2"/>
        <w:numPr>
          <w:ilvl w:val="0"/>
          <w:numId w:val="22"/>
        </w:numPr>
        <w:ind w:left="426"/>
      </w:pPr>
      <w:bookmarkStart w:id="9" w:name="_Toc65832099"/>
      <w:r w:rsidRPr="00D46FFA">
        <w:t xml:space="preserve">Create </w:t>
      </w:r>
      <w:r w:rsidR="00D46FFA" w:rsidRPr="00D46FFA">
        <w:t xml:space="preserve">myException </w:t>
      </w:r>
      <w:r w:rsidRPr="00D46FFA">
        <w:t>Class</w:t>
      </w:r>
      <w:bookmarkEnd w:id="9"/>
    </w:p>
    <w:p w14:paraId="6213D09C" w14:textId="77777777" w:rsidR="0064509A" w:rsidRDefault="0064509A" w:rsidP="0064509A">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w:t>
      </w:r>
      <w:r w:rsidRPr="00884B5D">
        <w:rPr>
          <w:lang w:val="en-GB" w:bidi="ar-SA"/>
        </w:rPr>
        <w:t>MyException</w:t>
      </w:r>
      <w:r>
        <w:rPr>
          <w:lang w:val="en-GB" w:bidi="ar-SA"/>
        </w:rPr>
        <w:t xml:space="preserve"> </w:t>
      </w:r>
      <w:r>
        <w:rPr>
          <w:b/>
          <w:bCs/>
          <w:color w:val="7F0055"/>
          <w:lang w:val="en-GB" w:bidi="ar-SA"/>
        </w:rPr>
        <w:t>extends</w:t>
      </w:r>
      <w:r>
        <w:rPr>
          <w:lang w:val="en-GB" w:bidi="ar-SA"/>
        </w:rPr>
        <w:t xml:space="preserve"> Exception{</w:t>
      </w:r>
    </w:p>
    <w:p w14:paraId="6213D09D" w14:textId="77777777" w:rsidR="0064509A" w:rsidRDefault="0064509A" w:rsidP="0064509A">
      <w:pPr>
        <w:pStyle w:val="ppCode"/>
        <w:rPr>
          <w:lang w:val="en-GB" w:bidi="ar-SA"/>
        </w:rPr>
      </w:pPr>
      <w:r>
        <w:rPr>
          <w:lang w:val="en-GB" w:bidi="ar-SA"/>
        </w:rPr>
        <w:tab/>
      </w:r>
      <w:r>
        <w:rPr>
          <w:b/>
          <w:bCs/>
          <w:color w:val="7F0055"/>
          <w:lang w:val="en-GB" w:bidi="ar-SA"/>
        </w:rPr>
        <w:t>public</w:t>
      </w:r>
      <w:r>
        <w:rPr>
          <w:lang w:val="en-GB" w:bidi="ar-SA"/>
        </w:rPr>
        <w:t xml:space="preserve"> MyException(String message) {</w:t>
      </w:r>
      <w:r>
        <w:rPr>
          <w:lang w:val="en-GB" w:bidi="ar-SA"/>
        </w:rPr>
        <w:tab/>
      </w:r>
      <w:r>
        <w:rPr>
          <w:lang w:val="en-GB" w:bidi="ar-SA"/>
        </w:rPr>
        <w:tab/>
      </w:r>
    </w:p>
    <w:p w14:paraId="6213D09E" w14:textId="77777777" w:rsidR="0064509A" w:rsidRDefault="0064509A" w:rsidP="0064509A">
      <w:pPr>
        <w:pStyle w:val="ppCode"/>
        <w:rPr>
          <w:lang w:val="en-GB" w:bidi="ar-SA"/>
        </w:rPr>
      </w:pPr>
      <w:r>
        <w:rPr>
          <w:lang w:val="en-GB" w:bidi="ar-SA"/>
        </w:rPr>
        <w:tab/>
        <w:t xml:space="preserve">      </w:t>
      </w:r>
      <w:r>
        <w:rPr>
          <w:b/>
          <w:bCs/>
          <w:color w:val="7F0055"/>
          <w:lang w:val="en-GB" w:bidi="ar-SA"/>
        </w:rPr>
        <w:t>super</w:t>
      </w:r>
      <w:r>
        <w:rPr>
          <w:lang w:val="en-GB" w:bidi="ar-SA"/>
        </w:rPr>
        <w:t>(message);</w:t>
      </w:r>
      <w:r>
        <w:rPr>
          <w:lang w:val="en-GB" w:bidi="ar-SA"/>
        </w:rPr>
        <w:tab/>
        <w:t xml:space="preserve">      </w:t>
      </w:r>
    </w:p>
    <w:p w14:paraId="6213D09F" w14:textId="77777777" w:rsidR="0064509A" w:rsidRDefault="0064509A" w:rsidP="0064509A">
      <w:pPr>
        <w:pStyle w:val="ppCode"/>
        <w:rPr>
          <w:lang w:val="en-GB" w:bidi="ar-SA"/>
        </w:rPr>
      </w:pPr>
      <w:r>
        <w:rPr>
          <w:lang w:val="en-GB" w:bidi="ar-SA"/>
        </w:rPr>
        <w:tab/>
        <w:t xml:space="preserve">   }</w:t>
      </w:r>
    </w:p>
    <w:p w14:paraId="6213D0A0" w14:textId="77777777" w:rsidR="0064509A" w:rsidRPr="004C0ABD" w:rsidRDefault="0064509A" w:rsidP="0064509A">
      <w:pPr>
        <w:pStyle w:val="ppCode"/>
      </w:pPr>
      <w:r>
        <w:rPr>
          <w:lang w:val="en-GB" w:bidi="ar-SA"/>
        </w:rPr>
        <w:lastRenderedPageBreak/>
        <w:t>}</w:t>
      </w:r>
    </w:p>
    <w:p w14:paraId="6213D0A1" w14:textId="77777777" w:rsidR="00E57BE9" w:rsidRDefault="00342234" w:rsidP="001359F1">
      <w:pPr>
        <w:pStyle w:val="Heading2"/>
        <w:numPr>
          <w:ilvl w:val="0"/>
          <w:numId w:val="22"/>
        </w:numPr>
        <w:ind w:left="426"/>
      </w:pPr>
      <w:bookmarkStart w:id="10" w:name="_Toc65832100"/>
      <w:r>
        <w:t xml:space="preserve">Create </w:t>
      </w:r>
      <w:r w:rsidR="00E57BE9">
        <w:t xml:space="preserve"> </w:t>
      </w:r>
      <w:r w:rsidR="00FD7246" w:rsidRPr="00342234">
        <w:t>MyExceptionTest</w:t>
      </w:r>
      <w:r w:rsidR="008C4F0F">
        <w:t xml:space="preserve"> </w:t>
      </w:r>
      <w:r w:rsidR="00E57BE9">
        <w:t>class</w:t>
      </w:r>
      <w:bookmarkEnd w:id="10"/>
    </w:p>
    <w:p w14:paraId="6213D0A8" w14:textId="77777777" w:rsidR="00170761" w:rsidRDefault="00F17B41" w:rsidP="00170761">
      <w:pPr>
        <w:pStyle w:val="ppCode"/>
        <w:rPr>
          <w:lang w:val="en-GB" w:bidi="ar-SA"/>
        </w:rPr>
      </w:pPr>
      <w:r>
        <w:rPr>
          <w:lang w:val="en-GB" w:bidi="ar-SA"/>
        </w:rPr>
        <w:tab/>
        <w:t xml:space="preserve">   </w:t>
      </w:r>
      <w:r w:rsidR="00170761">
        <w:rPr>
          <w:b/>
          <w:bCs/>
          <w:color w:val="7F0055"/>
          <w:lang w:val="en-GB" w:bidi="ar-SA"/>
        </w:rPr>
        <w:t>public</w:t>
      </w:r>
      <w:r w:rsidR="00170761">
        <w:rPr>
          <w:lang w:val="en-GB" w:bidi="ar-SA"/>
        </w:rPr>
        <w:t xml:space="preserve"> </w:t>
      </w:r>
      <w:r w:rsidR="00170761">
        <w:rPr>
          <w:b/>
          <w:bCs/>
          <w:color w:val="7F0055"/>
          <w:lang w:val="en-GB" w:bidi="ar-SA"/>
        </w:rPr>
        <w:t>static</w:t>
      </w:r>
      <w:r w:rsidR="00170761">
        <w:rPr>
          <w:lang w:val="en-GB" w:bidi="ar-SA"/>
        </w:rPr>
        <w:t xml:space="preserve"> </w:t>
      </w:r>
      <w:r w:rsidR="00170761">
        <w:rPr>
          <w:b/>
          <w:bCs/>
          <w:color w:val="7F0055"/>
          <w:lang w:val="en-GB" w:bidi="ar-SA"/>
        </w:rPr>
        <w:t>void</w:t>
      </w:r>
      <w:r w:rsidR="00170761">
        <w:rPr>
          <w:lang w:val="en-GB" w:bidi="ar-SA"/>
        </w:rPr>
        <w:t xml:space="preserve"> test(</w:t>
      </w:r>
      <w:r w:rsidR="00170761">
        <w:rPr>
          <w:b/>
          <w:bCs/>
          <w:color w:val="7F0055"/>
          <w:lang w:val="en-GB" w:bidi="ar-SA"/>
        </w:rPr>
        <w:t>int</w:t>
      </w:r>
      <w:r w:rsidR="00170761">
        <w:rPr>
          <w:lang w:val="en-GB" w:bidi="ar-SA"/>
        </w:rPr>
        <w:t xml:space="preserve"> number) </w:t>
      </w:r>
      <w:r w:rsidR="00170761">
        <w:rPr>
          <w:b/>
          <w:bCs/>
          <w:color w:val="7F0055"/>
          <w:lang w:val="en-GB" w:bidi="ar-SA"/>
        </w:rPr>
        <w:t>throws</w:t>
      </w:r>
      <w:r w:rsidR="00170761">
        <w:rPr>
          <w:lang w:val="en-GB" w:bidi="ar-SA"/>
        </w:rPr>
        <w:t xml:space="preserve"> MyException {</w:t>
      </w:r>
    </w:p>
    <w:p w14:paraId="6213D0A9" w14:textId="77777777" w:rsidR="00170761" w:rsidRDefault="00170761" w:rsidP="00170761">
      <w:pPr>
        <w:pStyle w:val="ppCode"/>
        <w:rPr>
          <w:lang w:val="en-GB" w:bidi="ar-SA"/>
        </w:rPr>
      </w:pPr>
      <w:r>
        <w:rPr>
          <w:lang w:val="en-GB" w:bidi="ar-SA"/>
        </w:rPr>
        <w:tab/>
        <w:t xml:space="preserve">      </w:t>
      </w:r>
      <w:r>
        <w:rPr>
          <w:b/>
          <w:bCs/>
          <w:color w:val="7F0055"/>
          <w:lang w:val="en-GB" w:bidi="ar-SA"/>
        </w:rPr>
        <w:t>if</w:t>
      </w:r>
      <w:r>
        <w:rPr>
          <w:lang w:val="en-GB" w:bidi="ar-SA"/>
        </w:rPr>
        <w:t xml:space="preserve"> (number == 8) {</w:t>
      </w:r>
    </w:p>
    <w:p w14:paraId="6213D0AA" w14:textId="77777777" w:rsidR="00170761" w:rsidRDefault="00170761" w:rsidP="00170761">
      <w:pPr>
        <w:pStyle w:val="ppCode"/>
        <w:rPr>
          <w:lang w:val="en-GB" w:bidi="ar-SA"/>
        </w:rPr>
      </w:pPr>
      <w:r>
        <w:rPr>
          <w:lang w:val="en-GB" w:bidi="ar-SA"/>
        </w:rPr>
        <w:tab/>
        <w:t xml:space="preserve">         </w:t>
      </w:r>
      <w:r>
        <w:rPr>
          <w:b/>
          <w:bCs/>
          <w:color w:val="7F0055"/>
          <w:lang w:val="en-GB" w:bidi="ar-SA"/>
        </w:rPr>
        <w:t>throw</w:t>
      </w:r>
      <w:r>
        <w:rPr>
          <w:lang w:val="en-GB" w:bidi="ar-SA"/>
        </w:rPr>
        <w:t xml:space="preserve"> (</w:t>
      </w:r>
      <w:r>
        <w:rPr>
          <w:b/>
          <w:bCs/>
          <w:color w:val="7F0055"/>
          <w:lang w:val="en-GB" w:bidi="ar-SA"/>
        </w:rPr>
        <w:t>new</w:t>
      </w:r>
      <w:r>
        <w:rPr>
          <w:lang w:val="en-GB" w:bidi="ar-SA"/>
        </w:rPr>
        <w:t xml:space="preserve"> MyException(</w:t>
      </w:r>
      <w:r>
        <w:rPr>
          <w:color w:val="2A00FF"/>
          <w:lang w:val="en-GB" w:bidi="ar-SA"/>
        </w:rPr>
        <w:t>"you hit the magic number"</w:t>
      </w:r>
      <w:r>
        <w:rPr>
          <w:lang w:val="en-GB" w:bidi="ar-SA"/>
        </w:rPr>
        <w:t>));</w:t>
      </w:r>
    </w:p>
    <w:p w14:paraId="6213D0AB" w14:textId="77777777" w:rsidR="00170761" w:rsidRDefault="00170761" w:rsidP="00170761">
      <w:pPr>
        <w:pStyle w:val="ppCode"/>
        <w:rPr>
          <w:lang w:val="en-GB" w:bidi="ar-SA"/>
        </w:rPr>
      </w:pPr>
      <w:r>
        <w:rPr>
          <w:lang w:val="en-GB" w:bidi="ar-SA"/>
        </w:rPr>
        <w:tab/>
        <w:t xml:space="preserve">      }</w:t>
      </w:r>
    </w:p>
    <w:p w14:paraId="6213D0AC" w14:textId="77777777" w:rsidR="00170761" w:rsidRDefault="00170761" w:rsidP="00170761">
      <w:pPr>
        <w:pStyle w:val="ppCode"/>
        <w:rPr>
          <w:lang w:val="en-GB" w:bidi="ar-SA"/>
        </w:rPr>
      </w:pPr>
      <w:r>
        <w:rPr>
          <w:lang w:val="en-GB" w:bidi="ar-SA"/>
        </w:rPr>
        <w:tab/>
        <w:t xml:space="preserve">      System.</w:t>
      </w:r>
      <w:r>
        <w:rPr>
          <w:i/>
          <w:iCs/>
          <w:color w:val="0000C0"/>
          <w:lang w:val="en-GB" w:bidi="ar-SA"/>
        </w:rPr>
        <w:t>out</w:t>
      </w:r>
      <w:r>
        <w:rPr>
          <w:lang w:val="en-GB" w:bidi="ar-SA"/>
        </w:rPr>
        <w:t>.println(</w:t>
      </w:r>
      <w:r>
        <w:rPr>
          <w:color w:val="2A00FF"/>
          <w:lang w:val="en-GB" w:bidi="ar-SA"/>
        </w:rPr>
        <w:t>"hello"</w:t>
      </w:r>
      <w:r>
        <w:rPr>
          <w:lang w:val="en-GB" w:bidi="ar-SA"/>
        </w:rPr>
        <w:t xml:space="preserve">);  </w:t>
      </w:r>
      <w:r>
        <w:rPr>
          <w:color w:val="3F7F5F"/>
          <w:lang w:val="en-GB" w:bidi="ar-SA"/>
        </w:rPr>
        <w:t>// skip if exception triggered</w:t>
      </w:r>
    </w:p>
    <w:p w14:paraId="6213D0AD" w14:textId="77777777" w:rsidR="00170761" w:rsidRDefault="00170761" w:rsidP="00170761">
      <w:pPr>
        <w:pStyle w:val="ppCode"/>
        <w:rPr>
          <w:lang w:val="en-GB" w:bidi="ar-SA"/>
        </w:rPr>
      </w:pPr>
      <w:r>
        <w:rPr>
          <w:lang w:val="en-GB" w:bidi="ar-SA"/>
        </w:rPr>
        <w:tab/>
        <w:t xml:space="preserve">   }</w:t>
      </w:r>
    </w:p>
    <w:p w14:paraId="6213D0AE" w14:textId="77777777" w:rsidR="00170761" w:rsidRDefault="00170761" w:rsidP="00170761">
      <w:pPr>
        <w:pStyle w:val="Heading3"/>
        <w:rPr>
          <w:lang w:val="en-GB" w:bidi="ar-SA"/>
        </w:rPr>
      </w:pPr>
      <w:r>
        <w:rPr>
          <w:lang w:val="en-GB" w:bidi="ar-SA"/>
        </w:rPr>
        <w:t>Write code for main() method:</w:t>
      </w:r>
    </w:p>
    <w:p w14:paraId="6213D0AF" w14:textId="77777777" w:rsidR="00170761" w:rsidRDefault="00170761" w:rsidP="00170761">
      <w:pPr>
        <w:pStyle w:val="ppCode"/>
        <w:rPr>
          <w:lang w:val="en-GB" w:bidi="ar-SA"/>
        </w:rPr>
      </w:pPr>
      <w:r>
        <w:rPr>
          <w:lang w:val="en-GB" w:bidi="ar-SA"/>
        </w:rPr>
        <w:tab/>
        <w:t xml:space="preserve">   </w:t>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6213D0B0" w14:textId="77777777" w:rsidR="00170761" w:rsidRDefault="00170761" w:rsidP="00170761">
      <w:pPr>
        <w:pStyle w:val="ppCode"/>
        <w:rPr>
          <w:lang w:val="en-GB" w:bidi="ar-SA"/>
        </w:rPr>
      </w:pPr>
      <w:r>
        <w:rPr>
          <w:lang w:val="en-GB" w:bidi="ar-SA"/>
        </w:rPr>
        <w:tab/>
        <w:t xml:space="preserve">      </w:t>
      </w:r>
      <w:r>
        <w:rPr>
          <w:b/>
          <w:bCs/>
          <w:color w:val="7F0055"/>
          <w:lang w:val="en-GB" w:bidi="ar-SA"/>
        </w:rPr>
        <w:t>try</w:t>
      </w:r>
      <w:r>
        <w:rPr>
          <w:lang w:val="en-GB" w:bidi="ar-SA"/>
        </w:rPr>
        <w:t xml:space="preserve"> {</w:t>
      </w:r>
    </w:p>
    <w:p w14:paraId="6213D0B1" w14:textId="77777777" w:rsidR="00170761" w:rsidRDefault="00170761" w:rsidP="00170761">
      <w:pPr>
        <w:pStyle w:val="ppCode"/>
        <w:rPr>
          <w:lang w:val="en-GB" w:bidi="ar-SA"/>
        </w:rPr>
      </w:pPr>
      <w:r>
        <w:rPr>
          <w:lang w:val="en-GB" w:bidi="ar-SA"/>
        </w:rPr>
        <w:tab/>
        <w:t xml:space="preserve">         </w:t>
      </w:r>
      <w:r>
        <w:rPr>
          <w:i/>
          <w:iCs/>
          <w:lang w:val="en-GB" w:bidi="ar-SA"/>
        </w:rPr>
        <w:t>test</w:t>
      </w:r>
      <w:r>
        <w:rPr>
          <w:lang w:val="en-GB" w:bidi="ar-SA"/>
        </w:rPr>
        <w:t xml:space="preserve">(9);   </w:t>
      </w:r>
      <w:r>
        <w:rPr>
          <w:color w:val="3F7F5F"/>
          <w:lang w:val="en-GB" w:bidi="ar-SA"/>
        </w:rPr>
        <w:t>// does not trigger exception</w:t>
      </w:r>
    </w:p>
    <w:p w14:paraId="6213D0B2" w14:textId="77777777" w:rsidR="00170761" w:rsidRDefault="00170761" w:rsidP="00170761">
      <w:pPr>
        <w:pStyle w:val="ppCode"/>
        <w:rPr>
          <w:lang w:val="en-GB" w:bidi="ar-SA"/>
        </w:rPr>
      </w:pPr>
      <w:r>
        <w:rPr>
          <w:lang w:val="en-GB" w:bidi="ar-SA"/>
        </w:rPr>
        <w:tab/>
        <w:t xml:space="preserve">         </w:t>
      </w:r>
      <w:r>
        <w:rPr>
          <w:i/>
          <w:iCs/>
          <w:lang w:val="en-GB" w:bidi="ar-SA"/>
        </w:rPr>
        <w:t>test</w:t>
      </w:r>
      <w:r>
        <w:rPr>
          <w:lang w:val="en-GB" w:bidi="ar-SA"/>
        </w:rPr>
        <w:t xml:space="preserve">(8);   </w:t>
      </w:r>
      <w:r>
        <w:rPr>
          <w:color w:val="3F7F5F"/>
          <w:lang w:val="en-GB" w:bidi="ar-SA"/>
        </w:rPr>
        <w:t>// trigger exception</w:t>
      </w:r>
    </w:p>
    <w:p w14:paraId="6213D0B3" w14:textId="77777777" w:rsidR="00170761" w:rsidRDefault="00170761" w:rsidP="00170761">
      <w:pPr>
        <w:pStyle w:val="ppCode"/>
        <w:rPr>
          <w:lang w:val="en-GB" w:bidi="ar-SA"/>
        </w:rPr>
      </w:pPr>
      <w:r>
        <w:rPr>
          <w:lang w:val="en-GB" w:bidi="ar-SA"/>
        </w:rPr>
        <w:tab/>
        <w:t xml:space="preserve">      } </w:t>
      </w:r>
      <w:r>
        <w:rPr>
          <w:b/>
          <w:bCs/>
          <w:color w:val="7F0055"/>
          <w:lang w:val="en-GB" w:bidi="ar-SA"/>
        </w:rPr>
        <w:t>catch</w:t>
      </w:r>
      <w:r>
        <w:rPr>
          <w:lang w:val="en-GB" w:bidi="ar-SA"/>
        </w:rPr>
        <w:t xml:space="preserve"> (MyException ex) {   </w:t>
      </w:r>
      <w:r>
        <w:rPr>
          <w:color w:val="3F7F5F"/>
          <w:lang w:val="en-GB" w:bidi="ar-SA"/>
        </w:rPr>
        <w:t>// exception handler</w:t>
      </w:r>
    </w:p>
    <w:p w14:paraId="6213D0B4" w14:textId="77777777" w:rsidR="00170761" w:rsidRDefault="00170761" w:rsidP="00170761">
      <w:pPr>
        <w:pStyle w:val="ppCode"/>
        <w:rPr>
          <w:lang w:val="en-GB" w:bidi="ar-SA"/>
        </w:rPr>
      </w:pPr>
      <w:r>
        <w:rPr>
          <w:lang w:val="en-GB" w:bidi="ar-SA"/>
        </w:rPr>
        <w:tab/>
        <w:t xml:space="preserve">         ex.printStackTrace();</w:t>
      </w:r>
    </w:p>
    <w:p w14:paraId="6213D0B5" w14:textId="77777777" w:rsidR="00170761" w:rsidRDefault="00170761" w:rsidP="00170761">
      <w:pPr>
        <w:pStyle w:val="ppCode"/>
        <w:rPr>
          <w:lang w:val="en-GB" w:bidi="ar-SA"/>
        </w:rPr>
      </w:pPr>
      <w:r>
        <w:rPr>
          <w:lang w:val="en-GB" w:bidi="ar-SA"/>
        </w:rPr>
        <w:tab/>
        <w:t xml:space="preserve">      }</w:t>
      </w:r>
    </w:p>
    <w:p w14:paraId="6213D0B6" w14:textId="77777777" w:rsidR="00170761" w:rsidRPr="00170761" w:rsidRDefault="00170761" w:rsidP="00170761">
      <w:pPr>
        <w:pStyle w:val="ppCode"/>
        <w:rPr>
          <w:lang w:val="en-GB" w:bidi="ar-SA"/>
        </w:rPr>
      </w:pPr>
      <w:r>
        <w:rPr>
          <w:lang w:val="en-GB" w:bidi="ar-SA"/>
        </w:rPr>
        <w:tab/>
        <w:t xml:space="preserve">   }</w:t>
      </w:r>
    </w:p>
    <w:p w14:paraId="6213D0B7" w14:textId="77777777" w:rsidR="00243BD8" w:rsidRDefault="00E57BE9" w:rsidP="001359F1">
      <w:pPr>
        <w:pStyle w:val="Heading2"/>
        <w:numPr>
          <w:ilvl w:val="0"/>
          <w:numId w:val="22"/>
        </w:numPr>
        <w:ind w:left="426"/>
      </w:pPr>
      <w:bookmarkStart w:id="11" w:name="_Toc65832101"/>
      <w:r>
        <w:t>Execute your program</w:t>
      </w:r>
      <w:bookmarkEnd w:id="11"/>
    </w:p>
    <w:p w14:paraId="6213D0BA" w14:textId="77777777" w:rsidR="00FD1C3E" w:rsidRPr="00FD1C3E" w:rsidRDefault="00D72FE4" w:rsidP="00D72FE4">
      <w:pPr>
        <w:jc w:val="center"/>
      </w:pPr>
      <w:r w:rsidRPr="00D72FE4">
        <w:rPr>
          <w:noProof/>
          <w:lang w:bidi="ar-SA"/>
        </w:rPr>
        <w:drawing>
          <wp:inline distT="0" distB="0" distL="0" distR="0" wp14:anchorId="6213D102" wp14:editId="6213D103">
            <wp:extent cx="4981575" cy="10858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981575" cy="1085850"/>
                    </a:xfrm>
                    <a:prstGeom prst="rect">
                      <a:avLst/>
                    </a:prstGeom>
                    <a:noFill/>
                    <a:ln w="9525">
                      <a:noFill/>
                      <a:miter lim="800000"/>
                      <a:headEnd/>
                      <a:tailEnd/>
                    </a:ln>
                  </pic:spPr>
                </pic:pic>
              </a:graphicData>
            </a:graphic>
          </wp:inline>
        </w:drawing>
      </w:r>
    </w:p>
    <w:p w14:paraId="6213D0D1" w14:textId="09A417EA" w:rsidR="006121A0" w:rsidRDefault="006121A0" w:rsidP="006121A0">
      <w:pPr>
        <w:jc w:val="center"/>
      </w:pPr>
    </w:p>
    <w:p w14:paraId="6213D0D3" w14:textId="46E552B2" w:rsidR="003D5621" w:rsidRDefault="003D5621" w:rsidP="006121A0">
      <w:pPr>
        <w:pStyle w:val="ppBodyText"/>
        <w:jc w:val="center"/>
      </w:pPr>
    </w:p>
    <w:p w14:paraId="6213D0D4" w14:textId="77777777" w:rsidR="003D5621" w:rsidRDefault="003D5621">
      <w:pPr>
        <w:ind w:left="284"/>
      </w:pPr>
      <w:r>
        <w:br w:type="page"/>
      </w:r>
    </w:p>
    <w:p w14:paraId="6213D0D5" w14:textId="77777777" w:rsidR="003D5621" w:rsidRDefault="0097192D" w:rsidP="003D5621">
      <w:pPr>
        <w:pStyle w:val="Header1"/>
      </w:pPr>
      <w:bookmarkStart w:id="12" w:name="_Toc65832102"/>
      <w:r>
        <w:lastRenderedPageBreak/>
        <w:t>Account in a Bank</w:t>
      </w:r>
      <w:bookmarkEnd w:id="12"/>
    </w:p>
    <w:p w14:paraId="6213D0D6" w14:textId="77777777" w:rsidR="00676B94" w:rsidRDefault="00560AA8" w:rsidP="00C81185">
      <w:pPr>
        <w:jc w:val="center"/>
      </w:pPr>
      <w:r w:rsidRPr="00C81185">
        <w:drawing>
          <wp:inline distT="0" distB="0" distL="0" distR="0" wp14:anchorId="6213D10A" wp14:editId="6213D10B">
            <wp:extent cx="4657725" cy="3143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657725" cy="3143250"/>
                    </a:xfrm>
                    <a:prstGeom prst="rect">
                      <a:avLst/>
                    </a:prstGeom>
                    <a:noFill/>
                    <a:ln w="9525">
                      <a:noFill/>
                      <a:miter lim="800000"/>
                      <a:headEnd/>
                      <a:tailEnd/>
                    </a:ln>
                  </pic:spPr>
                </pic:pic>
              </a:graphicData>
            </a:graphic>
          </wp:inline>
        </w:drawing>
      </w:r>
    </w:p>
    <w:p w14:paraId="6213D0D7" w14:textId="77777777" w:rsidR="0090086A" w:rsidRDefault="0090086A" w:rsidP="0090086A">
      <w:pPr>
        <w:pStyle w:val="ppBodyText"/>
      </w:pPr>
      <w:r>
        <w:t xml:space="preserve">The management of the </w:t>
      </w:r>
      <w:r w:rsidR="006C35F0">
        <w:t>A</w:t>
      </w:r>
      <w:r>
        <w:t xml:space="preserve"> Bank is looking at automation as a means to save time and effort required in their work. In order to achieve this, the management has planned to computerize the following transactions:</w:t>
      </w:r>
    </w:p>
    <w:p w14:paraId="6213D0D8" w14:textId="77777777" w:rsidR="0090086A" w:rsidRDefault="0090086A" w:rsidP="006621E7">
      <w:pPr>
        <w:pStyle w:val="Bullet"/>
      </w:pPr>
      <w:r>
        <w:tab/>
        <w:t>Creating a new account</w:t>
      </w:r>
    </w:p>
    <w:p w14:paraId="6213D0D9" w14:textId="77777777" w:rsidR="0090086A" w:rsidRDefault="0090086A" w:rsidP="006621E7">
      <w:pPr>
        <w:pStyle w:val="Bullet"/>
      </w:pPr>
      <w:r>
        <w:tab/>
        <w:t>Withdrawing money from an account</w:t>
      </w:r>
    </w:p>
    <w:p w14:paraId="6213D0DA" w14:textId="77777777" w:rsidR="0090086A" w:rsidRDefault="0090086A" w:rsidP="006621E7">
      <w:pPr>
        <w:pStyle w:val="Bullet"/>
      </w:pPr>
      <w:r>
        <w:t>Depositing money in an account</w:t>
      </w:r>
    </w:p>
    <w:p w14:paraId="6213D0DB" w14:textId="77777777" w:rsidR="0090086A" w:rsidRDefault="0090086A" w:rsidP="0090086A">
      <w:pPr>
        <w:pStyle w:val="ppBodyText"/>
      </w:pPr>
      <w:r>
        <w:t>The CEO of the company and a team of experts have chosen your company to provide a solution for the same. Consider yourself to be a part of the team that implements the solution for designing the application.</w:t>
      </w:r>
    </w:p>
    <w:p w14:paraId="6213D0DC" w14:textId="77777777" w:rsidR="0090086A" w:rsidRDefault="0090086A" w:rsidP="0090086A">
      <w:pPr>
        <w:pStyle w:val="ppBodyText"/>
      </w:pPr>
      <w:r>
        <w:t>Create an application using exceptions and assertions to implement the transactions. The application should consist of the following classes.</w:t>
      </w:r>
    </w:p>
    <w:p w14:paraId="6213D0DD" w14:textId="77777777" w:rsidR="0090086A" w:rsidRDefault="0090086A" w:rsidP="006621E7">
      <w:pPr>
        <w:pStyle w:val="Heading3"/>
        <w:numPr>
          <w:ilvl w:val="0"/>
          <w:numId w:val="36"/>
        </w:numPr>
      </w:pPr>
      <w:r>
        <w:t xml:space="preserve"> Account.java</w:t>
      </w:r>
    </w:p>
    <w:p w14:paraId="6213D0DE" w14:textId="77777777" w:rsidR="0090086A" w:rsidRDefault="004E2010" w:rsidP="006621E7">
      <w:pPr>
        <w:pStyle w:val="Tieude3"/>
      </w:pPr>
      <w:r>
        <w:t xml:space="preserve">Account </w:t>
      </w:r>
      <w:r w:rsidR="0090086A">
        <w:t>Test.java</w:t>
      </w:r>
    </w:p>
    <w:p w14:paraId="6213D0DF" w14:textId="77777777" w:rsidR="0090086A" w:rsidRDefault="0090086A" w:rsidP="006621E7">
      <w:pPr>
        <w:pStyle w:val="Tieude3"/>
      </w:pPr>
      <w:r>
        <w:t xml:space="preserve"> InsufficientFund</w:t>
      </w:r>
      <w:r w:rsidR="006621E7">
        <w:t>Ex</w:t>
      </w:r>
      <w:r>
        <w:t>ception.java</w:t>
      </w:r>
    </w:p>
    <w:p w14:paraId="6213D0E0" w14:textId="77777777" w:rsidR="002659FE" w:rsidRDefault="002659FE" w:rsidP="006621E7">
      <w:pPr>
        <w:pStyle w:val="Tieude3"/>
      </w:pPr>
      <w:r w:rsidRPr="002659FE">
        <w:t>NegativeAmountException</w:t>
      </w:r>
      <w:r>
        <w:t>.java</w:t>
      </w:r>
    </w:p>
    <w:p w14:paraId="6213D0E1" w14:textId="77777777" w:rsidR="0090086A" w:rsidRDefault="0090086A" w:rsidP="0090086A">
      <w:pPr>
        <w:pStyle w:val="ppBodyText"/>
      </w:pPr>
      <w:r>
        <w:t>Each class has a specific purpose and functionality. The descriptions of each class are as follows.</w:t>
      </w:r>
    </w:p>
    <w:p w14:paraId="6213D0E2" w14:textId="77777777" w:rsidR="00B208EE" w:rsidRPr="00B208EE" w:rsidRDefault="00B208EE" w:rsidP="00B208EE">
      <w:pPr>
        <w:pStyle w:val="Heading2"/>
        <w:numPr>
          <w:ilvl w:val="0"/>
          <w:numId w:val="43"/>
        </w:numPr>
        <w:ind w:left="426"/>
      </w:pPr>
      <w:bookmarkStart w:id="13" w:name="_Toc65832103"/>
      <w:r>
        <w:lastRenderedPageBreak/>
        <w:t xml:space="preserve">Create </w:t>
      </w:r>
      <w:r w:rsidR="0090086A" w:rsidRPr="00161C95">
        <w:t>Account</w:t>
      </w:r>
      <w:r>
        <w:t xml:space="preserve"> class</w:t>
      </w:r>
      <w:bookmarkEnd w:id="13"/>
    </w:p>
    <w:p w14:paraId="6213D0E3" w14:textId="77777777" w:rsidR="0090086A" w:rsidRDefault="006621E7" w:rsidP="0090086A">
      <w:pPr>
        <w:pStyle w:val="ppBodyText"/>
      </w:pPr>
      <w:r w:rsidRPr="006621E7">
        <w:rPr>
          <w:i/>
        </w:rPr>
        <w:t>(</w:t>
      </w:r>
      <w:r w:rsidR="0090086A" w:rsidRPr="006621E7">
        <w:rPr>
          <w:i/>
        </w:rPr>
        <w:t>The Account class represents an actual bank account. It stores the foll</w:t>
      </w:r>
      <w:r w:rsidRPr="006621E7">
        <w:rPr>
          <w:i/>
        </w:rPr>
        <w:t>owing details of a bank account)</w:t>
      </w:r>
    </w:p>
    <w:p w14:paraId="6213D0E4" w14:textId="77777777" w:rsidR="0090086A" w:rsidRDefault="0090086A" w:rsidP="006621E7">
      <w:pPr>
        <w:pStyle w:val="Bullet"/>
        <w:ind w:left="1135" w:hanging="284"/>
      </w:pPr>
      <w:r>
        <w:t>customerName</w:t>
      </w:r>
    </w:p>
    <w:p w14:paraId="6213D0E5" w14:textId="77777777" w:rsidR="0090086A" w:rsidRDefault="0090086A" w:rsidP="006621E7">
      <w:pPr>
        <w:pStyle w:val="Bullet"/>
        <w:ind w:left="1135" w:hanging="284"/>
      </w:pPr>
      <w:r>
        <w:t>accountNumber</w:t>
      </w:r>
    </w:p>
    <w:p w14:paraId="6213D0E6" w14:textId="77777777" w:rsidR="0090086A" w:rsidRDefault="0090086A" w:rsidP="006621E7">
      <w:pPr>
        <w:pStyle w:val="Bullet"/>
        <w:ind w:left="1135" w:hanging="284"/>
      </w:pPr>
      <w:r>
        <w:t>accountbalance</w:t>
      </w:r>
    </w:p>
    <w:p w14:paraId="6213D0E7" w14:textId="77777777" w:rsidR="0090086A" w:rsidRDefault="0090086A" w:rsidP="00B974D1">
      <w:pPr>
        <w:pStyle w:val="Bullet"/>
        <w:ind w:left="1135" w:hanging="284"/>
      </w:pPr>
      <w:r>
        <w:t xml:space="preserve">void displayAccountDetails() : This method displays the details of the account </w:t>
      </w:r>
    </w:p>
    <w:p w14:paraId="6213D0E8" w14:textId="77777777" w:rsidR="0090086A" w:rsidRDefault="0090086A" w:rsidP="00B974D1">
      <w:pPr>
        <w:pStyle w:val="Bullet"/>
        <w:ind w:left="1135" w:hanging="284"/>
      </w:pPr>
      <w:r>
        <w:t>void withdraw() : This method is used to withdraw money from an account. This method accepts the account number and the amount to be withdrawn from the account. The method then searches in the array of accounts for the account number. Use assertions for checking whether the account number and the amount to be withdrawn are positive. Also use an assertion to check if the array of accounts contains a minimum of one account record. The method also throws the user-defined exception InsufficientFund***ception in case the amount to be withdrawn exceeds</w:t>
      </w:r>
    </w:p>
    <w:p w14:paraId="6213D0E9" w14:textId="77777777" w:rsidR="0090086A" w:rsidRDefault="0090086A" w:rsidP="00B974D1">
      <w:pPr>
        <w:pStyle w:val="Bullet"/>
        <w:ind w:left="1135" w:hanging="284"/>
      </w:pPr>
      <w:r>
        <w:t>void deposit() :This method is used to deposit money in an account. The account number and the amount to be deposited in the account is accepted from the user. Use an assertion to check whether the account number is positive. The method searches for the account number and deposits the amount in the account if it exists. The displayAccountDetails() method is called if the operation succeeds. Use appropriate try catch blocks to handle all the possible exceptions that can be thrown due to the user inputs. A user-defined exception is thrown if the account number does not exist.</w:t>
      </w:r>
    </w:p>
    <w:p w14:paraId="6213D0EA" w14:textId="77777777" w:rsidR="00B208EE" w:rsidRDefault="00DF039B" w:rsidP="00DF039B">
      <w:pPr>
        <w:pStyle w:val="Heading2"/>
        <w:numPr>
          <w:ilvl w:val="0"/>
          <w:numId w:val="43"/>
        </w:numPr>
        <w:ind w:left="426"/>
      </w:pPr>
      <w:bookmarkStart w:id="14" w:name="_Toc65832104"/>
      <w:r>
        <w:t xml:space="preserve">Create </w:t>
      </w:r>
      <w:r w:rsidR="00D62C1E" w:rsidRPr="00161C95">
        <w:t>Account</w:t>
      </w:r>
      <w:r w:rsidR="0090086A" w:rsidRPr="00161C95">
        <w:t>Test</w:t>
      </w:r>
      <w:r>
        <w:t xml:space="preserve"> class</w:t>
      </w:r>
      <w:bookmarkEnd w:id="14"/>
      <w:r w:rsidR="00B974D1">
        <w:t xml:space="preserve"> </w:t>
      </w:r>
    </w:p>
    <w:p w14:paraId="6213D0EB" w14:textId="77777777" w:rsidR="0090086A" w:rsidRDefault="00B974D1" w:rsidP="0090086A">
      <w:pPr>
        <w:pStyle w:val="ppBodyText"/>
      </w:pPr>
      <w:r w:rsidRPr="00B974D1">
        <w:rPr>
          <w:i/>
        </w:rPr>
        <w:t>(</w:t>
      </w:r>
      <w:r w:rsidR="0090086A" w:rsidRPr="00B974D1">
        <w:rPr>
          <w:i/>
        </w:rPr>
        <w:t xml:space="preserve">The </w:t>
      </w:r>
      <w:r w:rsidR="00676B94" w:rsidRPr="00676B94">
        <w:rPr>
          <w:i/>
        </w:rPr>
        <w:t>AccountTest</w:t>
      </w:r>
      <w:r w:rsidR="00676B94" w:rsidRPr="00B974D1">
        <w:rPr>
          <w:i/>
        </w:rPr>
        <w:t xml:space="preserve"> </w:t>
      </w:r>
      <w:r w:rsidR="0090086A" w:rsidRPr="00B974D1">
        <w:rPr>
          <w:i/>
        </w:rPr>
        <w:t xml:space="preserve">class is a java main class used to test the </w:t>
      </w:r>
      <w:r w:rsidR="00676B94">
        <w:rPr>
          <w:i/>
        </w:rPr>
        <w:t>Account</w:t>
      </w:r>
      <w:r w:rsidR="0090086A" w:rsidRPr="00B974D1">
        <w:rPr>
          <w:i/>
        </w:rPr>
        <w:t xml:space="preserve"> class. It creates an instance of </w:t>
      </w:r>
      <w:r w:rsidR="0090086A" w:rsidRPr="00676B94">
        <w:t xml:space="preserve">the </w:t>
      </w:r>
      <w:r w:rsidR="00676B94" w:rsidRPr="00676B94">
        <w:t xml:space="preserve">Account </w:t>
      </w:r>
      <w:r w:rsidR="0090086A" w:rsidRPr="00676B94">
        <w:t>class and displays</w:t>
      </w:r>
      <w:r w:rsidR="0090086A" w:rsidRPr="00B974D1">
        <w:rPr>
          <w:i/>
        </w:rPr>
        <w:t xml:space="preserve"> the follow</w:t>
      </w:r>
      <w:r w:rsidRPr="00B974D1">
        <w:rPr>
          <w:i/>
        </w:rPr>
        <w:t>ing menu of options to the user)</w:t>
      </w:r>
    </w:p>
    <w:p w14:paraId="6213D0EC" w14:textId="77777777" w:rsidR="0090086A" w:rsidRDefault="0090086A" w:rsidP="00906139">
      <w:pPr>
        <w:pStyle w:val="Bullet"/>
      </w:pPr>
      <w:r>
        <w:t>Create a new account</w:t>
      </w:r>
    </w:p>
    <w:p w14:paraId="6213D0ED" w14:textId="77777777" w:rsidR="0090086A" w:rsidRDefault="0090086A" w:rsidP="00906139">
      <w:pPr>
        <w:pStyle w:val="Bullet"/>
      </w:pPr>
      <w:r>
        <w:t>Withdraw Cash</w:t>
      </w:r>
    </w:p>
    <w:p w14:paraId="6213D0EE" w14:textId="77777777" w:rsidR="0090086A" w:rsidRDefault="0090086A" w:rsidP="00906139">
      <w:pPr>
        <w:pStyle w:val="Bullet"/>
      </w:pPr>
      <w:r>
        <w:t>Deposit cash</w:t>
      </w:r>
    </w:p>
    <w:p w14:paraId="6213D0EF" w14:textId="77777777" w:rsidR="0090086A" w:rsidRDefault="0090086A" w:rsidP="00906139">
      <w:pPr>
        <w:pStyle w:val="Bullet"/>
      </w:pPr>
      <w:r>
        <w:t>Exit</w:t>
      </w:r>
    </w:p>
    <w:p w14:paraId="6213D0F0" w14:textId="77777777" w:rsidR="0090086A" w:rsidRDefault="0090086A" w:rsidP="0090086A">
      <w:pPr>
        <w:pStyle w:val="ppBodyText"/>
      </w:pPr>
      <w:r>
        <w:t>The user can select any of the options and a corresponding method is invoked on the instance of the Bank class. Use an assertion to check for the control-flow invariant in case the user types an invalid option. The application exits when the Exit option is selected.</w:t>
      </w:r>
    </w:p>
    <w:p w14:paraId="6213D0F1" w14:textId="77777777" w:rsidR="0090086A" w:rsidRPr="00161C95" w:rsidRDefault="00DF039B" w:rsidP="00DF039B">
      <w:pPr>
        <w:pStyle w:val="Heading2"/>
        <w:numPr>
          <w:ilvl w:val="0"/>
          <w:numId w:val="43"/>
        </w:numPr>
        <w:ind w:left="426"/>
      </w:pPr>
      <w:bookmarkStart w:id="15" w:name="_Toc65832105"/>
      <w:r>
        <w:lastRenderedPageBreak/>
        <w:t>Create InsufficientFundException class</w:t>
      </w:r>
      <w:bookmarkEnd w:id="15"/>
    </w:p>
    <w:p w14:paraId="6213D0F2" w14:textId="77777777" w:rsidR="00161C95" w:rsidRDefault="0090086A" w:rsidP="0090086A">
      <w:pPr>
        <w:pStyle w:val="ppBodyText"/>
      </w:pPr>
      <w:r>
        <w:t xml:space="preserve">This is a user-defined exception class derived from the base class Exception. This exception is thrown when the user tries to withdraw more money than the current account balance. </w:t>
      </w:r>
    </w:p>
    <w:p w14:paraId="6213D0F3" w14:textId="77777777" w:rsidR="00C546FC" w:rsidRPr="00161C95" w:rsidRDefault="00DF039B" w:rsidP="00DF039B">
      <w:pPr>
        <w:pStyle w:val="Heading2"/>
        <w:numPr>
          <w:ilvl w:val="0"/>
          <w:numId w:val="43"/>
        </w:numPr>
        <w:ind w:left="426"/>
      </w:pPr>
      <w:bookmarkStart w:id="16" w:name="_Toc65832106"/>
      <w:r>
        <w:t xml:space="preserve">Create </w:t>
      </w:r>
      <w:r w:rsidR="00C546FC" w:rsidRPr="00DF039B">
        <w:t>NegativeAmountException</w:t>
      </w:r>
      <w:r>
        <w:t xml:space="preserve"> class</w:t>
      </w:r>
      <w:bookmarkEnd w:id="16"/>
    </w:p>
    <w:p w14:paraId="6213D0F4" w14:textId="77777777" w:rsidR="00C546FC" w:rsidRPr="006121A0" w:rsidRDefault="00C546FC" w:rsidP="0090086A">
      <w:pPr>
        <w:pStyle w:val="ppBodyText"/>
      </w:pPr>
      <w:r>
        <w:t>This is a user-defined exception class derived from the base class Exception. This exception is thrown when the user tries to withdraw or deposit a negative amount.</w:t>
      </w:r>
      <w:bookmarkEnd w:id="4"/>
    </w:p>
    <w:sectPr w:rsidR="00C546FC" w:rsidRPr="006121A0" w:rsidSect="002E0E2F">
      <w:footerReference w:type="default" r:id="rId21"/>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BDE54" w14:textId="77777777" w:rsidR="00FD5EB6" w:rsidRDefault="00FD5EB6">
      <w:r>
        <w:separator/>
      </w:r>
    </w:p>
    <w:p w14:paraId="3B4D0EDD" w14:textId="77777777" w:rsidR="00FD5EB6" w:rsidRDefault="00FD5EB6"/>
  </w:endnote>
  <w:endnote w:type="continuationSeparator" w:id="0">
    <w:p w14:paraId="303FEC42" w14:textId="77777777" w:rsidR="00FD5EB6" w:rsidRDefault="00FD5EB6">
      <w:r>
        <w:continuationSeparator/>
      </w:r>
    </w:p>
    <w:p w14:paraId="1F576F1A" w14:textId="77777777" w:rsidR="00FD5EB6" w:rsidRDefault="00FD5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Condensed">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3D114" w14:textId="77777777" w:rsidR="001104A5" w:rsidRPr="00B74001" w:rsidRDefault="001104A5" w:rsidP="00490265">
    <w:pPr>
      <w:pStyle w:val="Footer"/>
      <w:tabs>
        <w:tab w:val="left" w:pos="3343"/>
      </w:tabs>
      <w:spacing w:line="540" w:lineRule="atLeast"/>
      <w:jc w:val="center"/>
      <w:rPr>
        <w:rFonts w:ascii="Arial Narrow" w:hAnsi="Arial Narrow"/>
        <w:sz w:val="16"/>
        <w:szCs w:val="16"/>
      </w:rPr>
    </w:pPr>
    <w:r>
      <w:rPr>
        <w:rFonts w:cs="Arial"/>
        <w:szCs w:val="20"/>
      </w:rPr>
      <w:t>P</w:t>
    </w:r>
    <w:r w:rsidRPr="00096BD5">
      <w:rPr>
        <w:rFonts w:cs="Arial"/>
        <w:szCs w:val="20"/>
      </w:rPr>
      <w:t xml:space="preserve">age </w:t>
    </w:r>
    <w:r w:rsidR="00FD5EB6">
      <w:fldChar w:fldCharType="begin"/>
    </w:r>
    <w:r w:rsidR="00FD5EB6">
      <w:instrText xml:space="preserve"> PAGE </w:instrText>
    </w:r>
    <w:r w:rsidR="00FD5EB6">
      <w:fldChar w:fldCharType="separate"/>
    </w:r>
    <w:r w:rsidR="0044610E">
      <w:rPr>
        <w:noProof/>
      </w:rPr>
      <w:t>6</w:t>
    </w:r>
    <w:r w:rsidR="00FD5EB6">
      <w:rPr>
        <w:noProof/>
      </w:rPr>
      <w:fldChar w:fldCharType="end"/>
    </w:r>
  </w:p>
  <w:p w14:paraId="6213D115" w14:textId="77777777" w:rsidR="001104A5" w:rsidRDefault="001104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A936D" w14:textId="77777777" w:rsidR="00FD5EB6" w:rsidRDefault="00FD5EB6">
      <w:r>
        <w:separator/>
      </w:r>
    </w:p>
    <w:p w14:paraId="61A681E8" w14:textId="77777777" w:rsidR="00FD5EB6" w:rsidRDefault="00FD5EB6"/>
  </w:footnote>
  <w:footnote w:type="continuationSeparator" w:id="0">
    <w:p w14:paraId="64E404C5" w14:textId="77777777" w:rsidR="00FD5EB6" w:rsidRDefault="00FD5EB6">
      <w:r>
        <w:continuationSeparator/>
      </w:r>
    </w:p>
    <w:p w14:paraId="1A97D43B" w14:textId="77777777" w:rsidR="00FD5EB6" w:rsidRDefault="00FD5E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4630"/>
    <w:multiLevelType w:val="hybridMultilevel"/>
    <w:tmpl w:val="9526712E"/>
    <w:lvl w:ilvl="0" w:tplc="EF923944">
      <w:start w:val="1"/>
      <w:numFmt w:val="decimal"/>
      <w:pStyle w:val="TaskSteps"/>
      <w:lvlText w:val="%1."/>
      <w:lvlJc w:val="left"/>
      <w:pPr>
        <w:tabs>
          <w:tab w:val="num" w:pos="1440"/>
        </w:tabs>
        <w:ind w:left="1440" w:hanging="360"/>
      </w:pPr>
      <w:rPr>
        <w:rFonts w:hint="default"/>
      </w:rPr>
    </w:lvl>
    <w:lvl w:ilvl="1" w:tplc="EF923944">
      <w:start w:val="1"/>
      <w:numFmt w:val="decimal"/>
      <w:pStyle w:val="TaskSteps"/>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CAC4891"/>
    <w:multiLevelType w:val="hybridMultilevel"/>
    <w:tmpl w:val="FF9CCE2E"/>
    <w:lvl w:ilvl="0" w:tplc="766451BA">
      <w:start w:val="1"/>
      <w:numFmt w:val="bullet"/>
      <w:pStyle w:val="CoverPageBulletList"/>
      <w:lvlText w:val=""/>
      <w:lvlJc w:val="left"/>
      <w:pPr>
        <w:tabs>
          <w:tab w:val="num" w:pos="1440"/>
        </w:tabs>
        <w:ind w:left="1440" w:hanging="360"/>
      </w:pPr>
      <w:rPr>
        <w:rFonts w:ascii="Wingdings" w:hAnsi="Wingdings" w:hint="default"/>
      </w:rPr>
    </w:lvl>
    <w:lvl w:ilvl="1" w:tplc="EF923944">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0EA07CD"/>
    <w:multiLevelType w:val="multilevel"/>
    <w:tmpl w:val="3BD61134"/>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27790244"/>
    <w:multiLevelType w:val="hybridMultilevel"/>
    <w:tmpl w:val="03844E9E"/>
    <w:lvl w:ilvl="0" w:tplc="8E1C684E">
      <w:start w:val="1"/>
      <w:numFmt w:val="decimal"/>
      <w:pStyle w:val="Heading3"/>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86E9B"/>
    <w:multiLevelType w:val="multilevel"/>
    <w:tmpl w:val="15524A9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15:restartNumberingAfterBreak="0">
    <w:nsid w:val="45B165AC"/>
    <w:multiLevelType w:val="hybridMultilevel"/>
    <w:tmpl w:val="140EB502"/>
    <w:lvl w:ilvl="0" w:tplc="FA62333A">
      <w:start w:val="1"/>
      <w:numFmt w:val="decimal"/>
      <w:pStyle w:val="Header1"/>
      <w:lvlText w:val="Exercise %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0465770"/>
    <w:multiLevelType w:val="hybridMultilevel"/>
    <w:tmpl w:val="8E68A934"/>
    <w:lvl w:ilvl="0" w:tplc="10084564">
      <w:start w:val="1"/>
      <w:numFmt w:val="decimal"/>
      <w:pStyle w:val="Heading2"/>
      <w:lvlText w:val="Task %1 - "/>
      <w:lvlJc w:val="left"/>
      <w:pPr>
        <w:ind w:left="1593" w:hanging="360"/>
      </w:pPr>
      <w:rPr>
        <w:rFonts w:hint="default"/>
      </w:rPr>
    </w:lvl>
    <w:lvl w:ilvl="1" w:tplc="08090019" w:tentative="1">
      <w:start w:val="1"/>
      <w:numFmt w:val="lowerLetter"/>
      <w:lvlText w:val="%2."/>
      <w:lvlJc w:val="left"/>
      <w:pPr>
        <w:ind w:left="2313" w:hanging="360"/>
      </w:pPr>
    </w:lvl>
    <w:lvl w:ilvl="2" w:tplc="0809001B" w:tentative="1">
      <w:start w:val="1"/>
      <w:numFmt w:val="lowerRoman"/>
      <w:lvlText w:val="%3."/>
      <w:lvlJc w:val="right"/>
      <w:pPr>
        <w:ind w:left="3033" w:hanging="180"/>
      </w:pPr>
    </w:lvl>
    <w:lvl w:ilvl="3" w:tplc="0809000F" w:tentative="1">
      <w:start w:val="1"/>
      <w:numFmt w:val="decimal"/>
      <w:lvlText w:val="%4."/>
      <w:lvlJc w:val="left"/>
      <w:pPr>
        <w:ind w:left="3753" w:hanging="360"/>
      </w:pPr>
    </w:lvl>
    <w:lvl w:ilvl="4" w:tplc="08090019" w:tentative="1">
      <w:start w:val="1"/>
      <w:numFmt w:val="lowerLetter"/>
      <w:lvlText w:val="%5."/>
      <w:lvlJc w:val="left"/>
      <w:pPr>
        <w:ind w:left="4473" w:hanging="360"/>
      </w:pPr>
    </w:lvl>
    <w:lvl w:ilvl="5" w:tplc="0809001B" w:tentative="1">
      <w:start w:val="1"/>
      <w:numFmt w:val="lowerRoman"/>
      <w:lvlText w:val="%6."/>
      <w:lvlJc w:val="right"/>
      <w:pPr>
        <w:ind w:left="5193" w:hanging="180"/>
      </w:pPr>
    </w:lvl>
    <w:lvl w:ilvl="6" w:tplc="0809000F" w:tentative="1">
      <w:start w:val="1"/>
      <w:numFmt w:val="decimal"/>
      <w:lvlText w:val="%7."/>
      <w:lvlJc w:val="left"/>
      <w:pPr>
        <w:ind w:left="5913" w:hanging="360"/>
      </w:pPr>
    </w:lvl>
    <w:lvl w:ilvl="7" w:tplc="08090019" w:tentative="1">
      <w:start w:val="1"/>
      <w:numFmt w:val="lowerLetter"/>
      <w:lvlText w:val="%8."/>
      <w:lvlJc w:val="left"/>
      <w:pPr>
        <w:ind w:left="6633" w:hanging="360"/>
      </w:pPr>
    </w:lvl>
    <w:lvl w:ilvl="8" w:tplc="0809001B" w:tentative="1">
      <w:start w:val="1"/>
      <w:numFmt w:val="lowerRoman"/>
      <w:lvlText w:val="%9."/>
      <w:lvlJc w:val="right"/>
      <w:pPr>
        <w:ind w:left="7353" w:hanging="180"/>
      </w:pPr>
    </w:lvl>
  </w:abstractNum>
  <w:abstractNum w:abstractNumId="11" w15:restartNumberingAfterBreak="0">
    <w:nsid w:val="54AB732D"/>
    <w:multiLevelType w:val="hybridMultilevel"/>
    <w:tmpl w:val="74C41CE8"/>
    <w:lvl w:ilvl="0" w:tplc="59A46B0C">
      <w:start w:val="1"/>
      <w:numFmt w:val="bullet"/>
      <w:pStyle w:val="TaskHeading"/>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7A8626E4"/>
    <w:multiLevelType w:val="multilevel"/>
    <w:tmpl w:val="E16689FE"/>
    <w:lvl w:ilvl="0">
      <w:start w:val="1"/>
      <w:numFmt w:val="none"/>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15:restartNumberingAfterBreak="0">
    <w:nsid w:val="7F3A3581"/>
    <w:multiLevelType w:val="multilevel"/>
    <w:tmpl w:val="A56CB5BC"/>
    <w:lvl w:ilvl="0">
      <w:start w:val="1"/>
      <w:numFmt w:val="none"/>
      <w:pStyle w:val="abc"/>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num>
  <w:num w:numId="2">
    <w:abstractNumId w:val="1"/>
  </w:num>
  <w:num w:numId="3">
    <w:abstractNumId w:val="11"/>
  </w:num>
  <w:num w:numId="4">
    <w:abstractNumId w:val="12"/>
  </w:num>
  <w:num w:numId="5">
    <w:abstractNumId w:val="4"/>
    <w:lvlOverride w:ilvl="0">
      <w:startOverride w:val="1"/>
    </w:lvlOverride>
  </w:num>
  <w:num w:numId="6">
    <w:abstractNumId w:val="4"/>
  </w:num>
  <w:num w:numId="7">
    <w:abstractNumId w:val="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6"/>
  </w:num>
  <w:num w:numId="13">
    <w:abstractNumId w:val="7"/>
  </w:num>
  <w:num w:numId="14">
    <w:abstractNumId w:val="14"/>
  </w:num>
  <w:num w:numId="15">
    <w:abstractNumId w:val="16"/>
  </w:num>
  <w:num w:numId="16">
    <w:abstractNumId w:val="8"/>
  </w:num>
  <w:num w:numId="17">
    <w:abstractNumId w:val="10"/>
  </w:num>
  <w:num w:numId="18">
    <w:abstractNumId w:val="2"/>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10"/>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10"/>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10"/>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num>
  <w:num w:numId="37">
    <w:abstractNumId w:val="2"/>
  </w:num>
  <w:num w:numId="38">
    <w:abstractNumId w:val="2"/>
  </w:num>
  <w:num w:numId="39">
    <w:abstractNumId w:val="2"/>
  </w:num>
  <w:num w:numId="40">
    <w:abstractNumId w:val="2"/>
  </w:num>
  <w:num w:numId="41">
    <w:abstractNumId w:val="4"/>
  </w:num>
  <w:num w:numId="42">
    <w:abstractNumId w:val="9"/>
  </w:num>
  <w:num w:numId="43">
    <w:abstractNumId w:val="10"/>
    <w:lvlOverride w:ilvl="0">
      <w:startOverride w:val="1"/>
    </w:lvlOverride>
  </w:num>
  <w:num w:numId="44">
    <w:abstractNumId w:val="10"/>
  </w:num>
  <w:num w:numId="45">
    <w:abstractNumId w:val="10"/>
  </w:num>
  <w:num w:numId="46">
    <w:abstractNumId w:val="10"/>
  </w:num>
  <w:num w:numId="47">
    <w:abstractNumId w:val="4"/>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EEE"/>
    <w:rsid w:val="000020A2"/>
    <w:rsid w:val="000122EA"/>
    <w:rsid w:val="000126F1"/>
    <w:rsid w:val="00013341"/>
    <w:rsid w:val="000156F6"/>
    <w:rsid w:val="000167E6"/>
    <w:rsid w:val="000168EC"/>
    <w:rsid w:val="00020361"/>
    <w:rsid w:val="0002364D"/>
    <w:rsid w:val="00024A73"/>
    <w:rsid w:val="000305EC"/>
    <w:rsid w:val="00030642"/>
    <w:rsid w:val="0003122D"/>
    <w:rsid w:val="000319AE"/>
    <w:rsid w:val="00033312"/>
    <w:rsid w:val="000333BB"/>
    <w:rsid w:val="0003403B"/>
    <w:rsid w:val="000348EF"/>
    <w:rsid w:val="00035ADE"/>
    <w:rsid w:val="00040578"/>
    <w:rsid w:val="00041952"/>
    <w:rsid w:val="00041FA3"/>
    <w:rsid w:val="00042522"/>
    <w:rsid w:val="00043272"/>
    <w:rsid w:val="00044C2E"/>
    <w:rsid w:val="000529FF"/>
    <w:rsid w:val="000540A1"/>
    <w:rsid w:val="0005459B"/>
    <w:rsid w:val="00054DE7"/>
    <w:rsid w:val="00055709"/>
    <w:rsid w:val="00061763"/>
    <w:rsid w:val="00062888"/>
    <w:rsid w:val="0006488C"/>
    <w:rsid w:val="00065279"/>
    <w:rsid w:val="0006572F"/>
    <w:rsid w:val="00066DD7"/>
    <w:rsid w:val="00067399"/>
    <w:rsid w:val="00067939"/>
    <w:rsid w:val="00080E35"/>
    <w:rsid w:val="0008328D"/>
    <w:rsid w:val="000839E8"/>
    <w:rsid w:val="000866B1"/>
    <w:rsid w:val="00087446"/>
    <w:rsid w:val="00092A03"/>
    <w:rsid w:val="000931AB"/>
    <w:rsid w:val="0009439D"/>
    <w:rsid w:val="00096065"/>
    <w:rsid w:val="0009745E"/>
    <w:rsid w:val="000A01E4"/>
    <w:rsid w:val="000A2FCF"/>
    <w:rsid w:val="000A43F5"/>
    <w:rsid w:val="000A64E5"/>
    <w:rsid w:val="000B0E83"/>
    <w:rsid w:val="000B1081"/>
    <w:rsid w:val="000B1D82"/>
    <w:rsid w:val="000B21E4"/>
    <w:rsid w:val="000B47BE"/>
    <w:rsid w:val="000B4BFC"/>
    <w:rsid w:val="000B4C87"/>
    <w:rsid w:val="000B5C52"/>
    <w:rsid w:val="000B62D1"/>
    <w:rsid w:val="000B6EA7"/>
    <w:rsid w:val="000B74D0"/>
    <w:rsid w:val="000C0D35"/>
    <w:rsid w:val="000C1F42"/>
    <w:rsid w:val="000C77D2"/>
    <w:rsid w:val="000D0299"/>
    <w:rsid w:val="000D4028"/>
    <w:rsid w:val="000D5148"/>
    <w:rsid w:val="000D520C"/>
    <w:rsid w:val="000D55EA"/>
    <w:rsid w:val="000D5A1C"/>
    <w:rsid w:val="000D65BA"/>
    <w:rsid w:val="000D6620"/>
    <w:rsid w:val="000E3572"/>
    <w:rsid w:val="000F1D6E"/>
    <w:rsid w:val="000F32D0"/>
    <w:rsid w:val="000F3C5D"/>
    <w:rsid w:val="000F583D"/>
    <w:rsid w:val="000F6F70"/>
    <w:rsid w:val="00100F58"/>
    <w:rsid w:val="0010173F"/>
    <w:rsid w:val="00106B9F"/>
    <w:rsid w:val="001100DB"/>
    <w:rsid w:val="001104A5"/>
    <w:rsid w:val="001134EC"/>
    <w:rsid w:val="00113BB5"/>
    <w:rsid w:val="00114817"/>
    <w:rsid w:val="00114D59"/>
    <w:rsid w:val="00115357"/>
    <w:rsid w:val="00115685"/>
    <w:rsid w:val="00115ACA"/>
    <w:rsid w:val="00115C5A"/>
    <w:rsid w:val="00116E1E"/>
    <w:rsid w:val="00120540"/>
    <w:rsid w:val="00121249"/>
    <w:rsid w:val="00122EFE"/>
    <w:rsid w:val="001250E1"/>
    <w:rsid w:val="0012582D"/>
    <w:rsid w:val="0013250C"/>
    <w:rsid w:val="0013327B"/>
    <w:rsid w:val="00133514"/>
    <w:rsid w:val="00133CE0"/>
    <w:rsid w:val="00134C14"/>
    <w:rsid w:val="001359F1"/>
    <w:rsid w:val="00135E29"/>
    <w:rsid w:val="00135EE8"/>
    <w:rsid w:val="001379DD"/>
    <w:rsid w:val="001408B8"/>
    <w:rsid w:val="00140DA9"/>
    <w:rsid w:val="00141441"/>
    <w:rsid w:val="0014197D"/>
    <w:rsid w:val="00144165"/>
    <w:rsid w:val="0014499E"/>
    <w:rsid w:val="001517DD"/>
    <w:rsid w:val="00152505"/>
    <w:rsid w:val="001535F4"/>
    <w:rsid w:val="001540B7"/>
    <w:rsid w:val="00160293"/>
    <w:rsid w:val="0016122F"/>
    <w:rsid w:val="00161C95"/>
    <w:rsid w:val="001620C5"/>
    <w:rsid w:val="001628A8"/>
    <w:rsid w:val="00163076"/>
    <w:rsid w:val="00170761"/>
    <w:rsid w:val="001751F6"/>
    <w:rsid w:val="00176A7F"/>
    <w:rsid w:val="0017782B"/>
    <w:rsid w:val="001779F6"/>
    <w:rsid w:val="0018656B"/>
    <w:rsid w:val="00187F5D"/>
    <w:rsid w:val="00190BAF"/>
    <w:rsid w:val="001925A1"/>
    <w:rsid w:val="00195F81"/>
    <w:rsid w:val="001A086A"/>
    <w:rsid w:val="001A2C22"/>
    <w:rsid w:val="001A756E"/>
    <w:rsid w:val="001A7A16"/>
    <w:rsid w:val="001B09F2"/>
    <w:rsid w:val="001B5265"/>
    <w:rsid w:val="001B6CA3"/>
    <w:rsid w:val="001C021F"/>
    <w:rsid w:val="001C14AD"/>
    <w:rsid w:val="001C3CC0"/>
    <w:rsid w:val="001C40D1"/>
    <w:rsid w:val="001C498F"/>
    <w:rsid w:val="001C55EF"/>
    <w:rsid w:val="001C5812"/>
    <w:rsid w:val="001C723B"/>
    <w:rsid w:val="001D1841"/>
    <w:rsid w:val="001D1A93"/>
    <w:rsid w:val="001D32E0"/>
    <w:rsid w:val="001D3975"/>
    <w:rsid w:val="001E1162"/>
    <w:rsid w:val="001E181D"/>
    <w:rsid w:val="001E1F40"/>
    <w:rsid w:val="001E2ECC"/>
    <w:rsid w:val="001E4137"/>
    <w:rsid w:val="001E4576"/>
    <w:rsid w:val="001E4A1F"/>
    <w:rsid w:val="001E5A5D"/>
    <w:rsid w:val="001E64A8"/>
    <w:rsid w:val="001F0CED"/>
    <w:rsid w:val="001F1F73"/>
    <w:rsid w:val="001F23D9"/>
    <w:rsid w:val="001F2B1B"/>
    <w:rsid w:val="001F43BA"/>
    <w:rsid w:val="00201CAD"/>
    <w:rsid w:val="00202DCC"/>
    <w:rsid w:val="0020319F"/>
    <w:rsid w:val="00205486"/>
    <w:rsid w:val="00206026"/>
    <w:rsid w:val="002060B3"/>
    <w:rsid w:val="002106F3"/>
    <w:rsid w:val="00210AB5"/>
    <w:rsid w:val="002114F9"/>
    <w:rsid w:val="002126E3"/>
    <w:rsid w:val="00215446"/>
    <w:rsid w:val="0022202A"/>
    <w:rsid w:val="00224C8E"/>
    <w:rsid w:val="0022605B"/>
    <w:rsid w:val="00226E01"/>
    <w:rsid w:val="00227236"/>
    <w:rsid w:val="00231C3D"/>
    <w:rsid w:val="002321AF"/>
    <w:rsid w:val="0023279D"/>
    <w:rsid w:val="00232DD5"/>
    <w:rsid w:val="00233DA0"/>
    <w:rsid w:val="00233F77"/>
    <w:rsid w:val="00234286"/>
    <w:rsid w:val="00235348"/>
    <w:rsid w:val="00236F5B"/>
    <w:rsid w:val="0023702A"/>
    <w:rsid w:val="00240154"/>
    <w:rsid w:val="002402F4"/>
    <w:rsid w:val="00243BD8"/>
    <w:rsid w:val="00243C05"/>
    <w:rsid w:val="00244EAE"/>
    <w:rsid w:val="00245893"/>
    <w:rsid w:val="00245A64"/>
    <w:rsid w:val="0025369C"/>
    <w:rsid w:val="00253F91"/>
    <w:rsid w:val="00254205"/>
    <w:rsid w:val="00254CA4"/>
    <w:rsid w:val="002565EE"/>
    <w:rsid w:val="00257023"/>
    <w:rsid w:val="0026211A"/>
    <w:rsid w:val="00262232"/>
    <w:rsid w:val="00264B5B"/>
    <w:rsid w:val="002659FE"/>
    <w:rsid w:val="00265A2C"/>
    <w:rsid w:val="0027305B"/>
    <w:rsid w:val="002753DB"/>
    <w:rsid w:val="0027540B"/>
    <w:rsid w:val="00276224"/>
    <w:rsid w:val="00276AA0"/>
    <w:rsid w:val="002772D7"/>
    <w:rsid w:val="00280073"/>
    <w:rsid w:val="002824F9"/>
    <w:rsid w:val="002841FB"/>
    <w:rsid w:val="00287A8C"/>
    <w:rsid w:val="00291BC0"/>
    <w:rsid w:val="00292C5D"/>
    <w:rsid w:val="00295FC8"/>
    <w:rsid w:val="002960CC"/>
    <w:rsid w:val="002A1583"/>
    <w:rsid w:val="002A22FF"/>
    <w:rsid w:val="002A3B98"/>
    <w:rsid w:val="002A54CF"/>
    <w:rsid w:val="002A56BC"/>
    <w:rsid w:val="002A6C8B"/>
    <w:rsid w:val="002A7D50"/>
    <w:rsid w:val="002B240C"/>
    <w:rsid w:val="002B5677"/>
    <w:rsid w:val="002B7556"/>
    <w:rsid w:val="002B7EE3"/>
    <w:rsid w:val="002C3C22"/>
    <w:rsid w:val="002D1B09"/>
    <w:rsid w:val="002D2046"/>
    <w:rsid w:val="002D20D5"/>
    <w:rsid w:val="002D2E98"/>
    <w:rsid w:val="002D38AA"/>
    <w:rsid w:val="002D4E86"/>
    <w:rsid w:val="002D7A0B"/>
    <w:rsid w:val="002E00F1"/>
    <w:rsid w:val="002E0E2F"/>
    <w:rsid w:val="002E1F1D"/>
    <w:rsid w:val="002E2D01"/>
    <w:rsid w:val="002E690F"/>
    <w:rsid w:val="002E718E"/>
    <w:rsid w:val="002F3394"/>
    <w:rsid w:val="002F3B8F"/>
    <w:rsid w:val="002F6F3C"/>
    <w:rsid w:val="002F7580"/>
    <w:rsid w:val="002F76DD"/>
    <w:rsid w:val="00303976"/>
    <w:rsid w:val="00305BFC"/>
    <w:rsid w:val="0030656F"/>
    <w:rsid w:val="003116E8"/>
    <w:rsid w:val="00311C5C"/>
    <w:rsid w:val="00314492"/>
    <w:rsid w:val="003153A1"/>
    <w:rsid w:val="00316E84"/>
    <w:rsid w:val="00317483"/>
    <w:rsid w:val="00320B26"/>
    <w:rsid w:val="003232CB"/>
    <w:rsid w:val="00323329"/>
    <w:rsid w:val="00323EF5"/>
    <w:rsid w:val="00324169"/>
    <w:rsid w:val="003252E5"/>
    <w:rsid w:val="0033421D"/>
    <w:rsid w:val="003345D9"/>
    <w:rsid w:val="00335479"/>
    <w:rsid w:val="00335EA3"/>
    <w:rsid w:val="00337212"/>
    <w:rsid w:val="003405D3"/>
    <w:rsid w:val="0034086A"/>
    <w:rsid w:val="00342234"/>
    <w:rsid w:val="00342F78"/>
    <w:rsid w:val="0034578D"/>
    <w:rsid w:val="00346205"/>
    <w:rsid w:val="00353799"/>
    <w:rsid w:val="0035426D"/>
    <w:rsid w:val="00354347"/>
    <w:rsid w:val="00355FC0"/>
    <w:rsid w:val="00356CEA"/>
    <w:rsid w:val="003645E2"/>
    <w:rsid w:val="00365980"/>
    <w:rsid w:val="0036599E"/>
    <w:rsid w:val="00366E71"/>
    <w:rsid w:val="00370A74"/>
    <w:rsid w:val="00372077"/>
    <w:rsid w:val="0037234B"/>
    <w:rsid w:val="0037246C"/>
    <w:rsid w:val="003747DE"/>
    <w:rsid w:val="003807E3"/>
    <w:rsid w:val="00386673"/>
    <w:rsid w:val="00391032"/>
    <w:rsid w:val="003929A1"/>
    <w:rsid w:val="00392EF9"/>
    <w:rsid w:val="00394C4E"/>
    <w:rsid w:val="00394EE9"/>
    <w:rsid w:val="003953DC"/>
    <w:rsid w:val="00396520"/>
    <w:rsid w:val="00396CCA"/>
    <w:rsid w:val="003A2E75"/>
    <w:rsid w:val="003A3C7C"/>
    <w:rsid w:val="003A5078"/>
    <w:rsid w:val="003A5B03"/>
    <w:rsid w:val="003A5CB2"/>
    <w:rsid w:val="003A6A33"/>
    <w:rsid w:val="003A7C0A"/>
    <w:rsid w:val="003B14E4"/>
    <w:rsid w:val="003B35E6"/>
    <w:rsid w:val="003B45CB"/>
    <w:rsid w:val="003B608C"/>
    <w:rsid w:val="003B70F5"/>
    <w:rsid w:val="003C1C04"/>
    <w:rsid w:val="003C2B9E"/>
    <w:rsid w:val="003C5995"/>
    <w:rsid w:val="003C73E2"/>
    <w:rsid w:val="003C778C"/>
    <w:rsid w:val="003C784A"/>
    <w:rsid w:val="003D0A93"/>
    <w:rsid w:val="003D1A64"/>
    <w:rsid w:val="003D37B8"/>
    <w:rsid w:val="003D38D5"/>
    <w:rsid w:val="003D3B10"/>
    <w:rsid w:val="003D4765"/>
    <w:rsid w:val="003D5621"/>
    <w:rsid w:val="003D6344"/>
    <w:rsid w:val="003D7756"/>
    <w:rsid w:val="003E0450"/>
    <w:rsid w:val="003E06BA"/>
    <w:rsid w:val="003E28A8"/>
    <w:rsid w:val="003E380D"/>
    <w:rsid w:val="003E3FA7"/>
    <w:rsid w:val="003E6C8E"/>
    <w:rsid w:val="003E7A5D"/>
    <w:rsid w:val="003F0A72"/>
    <w:rsid w:val="003F0CB2"/>
    <w:rsid w:val="003F1E92"/>
    <w:rsid w:val="003F4279"/>
    <w:rsid w:val="003F4EBE"/>
    <w:rsid w:val="003F6230"/>
    <w:rsid w:val="0040607D"/>
    <w:rsid w:val="004128DC"/>
    <w:rsid w:val="00413146"/>
    <w:rsid w:val="00413CD2"/>
    <w:rsid w:val="00415F1B"/>
    <w:rsid w:val="00416DB9"/>
    <w:rsid w:val="00420D95"/>
    <w:rsid w:val="00420F2E"/>
    <w:rsid w:val="00421C3A"/>
    <w:rsid w:val="00424C0B"/>
    <w:rsid w:val="00425262"/>
    <w:rsid w:val="00425521"/>
    <w:rsid w:val="004262A7"/>
    <w:rsid w:val="00427088"/>
    <w:rsid w:val="00427A53"/>
    <w:rsid w:val="00430224"/>
    <w:rsid w:val="00433015"/>
    <w:rsid w:val="00436CC2"/>
    <w:rsid w:val="00437390"/>
    <w:rsid w:val="00440852"/>
    <w:rsid w:val="004452E7"/>
    <w:rsid w:val="00445751"/>
    <w:rsid w:val="00445E95"/>
    <w:rsid w:val="0044610E"/>
    <w:rsid w:val="00452735"/>
    <w:rsid w:val="004538D7"/>
    <w:rsid w:val="004555F5"/>
    <w:rsid w:val="004561CB"/>
    <w:rsid w:val="00456742"/>
    <w:rsid w:val="00457673"/>
    <w:rsid w:val="00461A30"/>
    <w:rsid w:val="00463E3D"/>
    <w:rsid w:val="004654D3"/>
    <w:rsid w:val="00472323"/>
    <w:rsid w:val="00473ADD"/>
    <w:rsid w:val="0047529D"/>
    <w:rsid w:val="00481B05"/>
    <w:rsid w:val="00490265"/>
    <w:rsid w:val="00490EA2"/>
    <w:rsid w:val="00493430"/>
    <w:rsid w:val="00496C59"/>
    <w:rsid w:val="00497630"/>
    <w:rsid w:val="004A03C1"/>
    <w:rsid w:val="004A5F1B"/>
    <w:rsid w:val="004A77EE"/>
    <w:rsid w:val="004B147C"/>
    <w:rsid w:val="004B236F"/>
    <w:rsid w:val="004B44D1"/>
    <w:rsid w:val="004B65AE"/>
    <w:rsid w:val="004B7129"/>
    <w:rsid w:val="004B71F8"/>
    <w:rsid w:val="004C008F"/>
    <w:rsid w:val="004C16A7"/>
    <w:rsid w:val="004C1715"/>
    <w:rsid w:val="004C39B1"/>
    <w:rsid w:val="004D0CD5"/>
    <w:rsid w:val="004D0DED"/>
    <w:rsid w:val="004D34B3"/>
    <w:rsid w:val="004D629E"/>
    <w:rsid w:val="004D6870"/>
    <w:rsid w:val="004D6E59"/>
    <w:rsid w:val="004D766F"/>
    <w:rsid w:val="004E2010"/>
    <w:rsid w:val="004E6455"/>
    <w:rsid w:val="004E7C8E"/>
    <w:rsid w:val="004F078A"/>
    <w:rsid w:val="004F37E9"/>
    <w:rsid w:val="004F45D1"/>
    <w:rsid w:val="004F6497"/>
    <w:rsid w:val="004F70D2"/>
    <w:rsid w:val="004F7823"/>
    <w:rsid w:val="004F7A35"/>
    <w:rsid w:val="005003D7"/>
    <w:rsid w:val="00502B67"/>
    <w:rsid w:val="00502D25"/>
    <w:rsid w:val="00503A4C"/>
    <w:rsid w:val="00503B0C"/>
    <w:rsid w:val="00504776"/>
    <w:rsid w:val="00505F7E"/>
    <w:rsid w:val="005119A8"/>
    <w:rsid w:val="00511ED7"/>
    <w:rsid w:val="00520C60"/>
    <w:rsid w:val="005231A0"/>
    <w:rsid w:val="005236D3"/>
    <w:rsid w:val="005244AA"/>
    <w:rsid w:val="005306C1"/>
    <w:rsid w:val="005330DD"/>
    <w:rsid w:val="005351E6"/>
    <w:rsid w:val="0053605A"/>
    <w:rsid w:val="00537A46"/>
    <w:rsid w:val="0054068E"/>
    <w:rsid w:val="00541DA1"/>
    <w:rsid w:val="0054389B"/>
    <w:rsid w:val="00547E5B"/>
    <w:rsid w:val="00551218"/>
    <w:rsid w:val="00551E5C"/>
    <w:rsid w:val="0055206B"/>
    <w:rsid w:val="005530F3"/>
    <w:rsid w:val="005533B5"/>
    <w:rsid w:val="00553D78"/>
    <w:rsid w:val="00555548"/>
    <w:rsid w:val="00560AA8"/>
    <w:rsid w:val="00562E70"/>
    <w:rsid w:val="005707F5"/>
    <w:rsid w:val="00570F39"/>
    <w:rsid w:val="00571192"/>
    <w:rsid w:val="005733B5"/>
    <w:rsid w:val="005737F8"/>
    <w:rsid w:val="00574AE0"/>
    <w:rsid w:val="00575E35"/>
    <w:rsid w:val="0057602D"/>
    <w:rsid w:val="00584A88"/>
    <w:rsid w:val="00585E65"/>
    <w:rsid w:val="0058629F"/>
    <w:rsid w:val="005869B3"/>
    <w:rsid w:val="00590439"/>
    <w:rsid w:val="005907B1"/>
    <w:rsid w:val="005937F6"/>
    <w:rsid w:val="00594277"/>
    <w:rsid w:val="005948E7"/>
    <w:rsid w:val="005A0861"/>
    <w:rsid w:val="005A15C2"/>
    <w:rsid w:val="005A1D09"/>
    <w:rsid w:val="005A366C"/>
    <w:rsid w:val="005A3993"/>
    <w:rsid w:val="005A3CFF"/>
    <w:rsid w:val="005A4C08"/>
    <w:rsid w:val="005A4EED"/>
    <w:rsid w:val="005A6828"/>
    <w:rsid w:val="005B3B5E"/>
    <w:rsid w:val="005B58DC"/>
    <w:rsid w:val="005B632C"/>
    <w:rsid w:val="005C0A5A"/>
    <w:rsid w:val="005C2457"/>
    <w:rsid w:val="005C2D18"/>
    <w:rsid w:val="005C489C"/>
    <w:rsid w:val="005C6BF3"/>
    <w:rsid w:val="005D170F"/>
    <w:rsid w:val="005D434B"/>
    <w:rsid w:val="005D54B9"/>
    <w:rsid w:val="005D62AB"/>
    <w:rsid w:val="005D64B9"/>
    <w:rsid w:val="005E4798"/>
    <w:rsid w:val="005E4F12"/>
    <w:rsid w:val="005E545F"/>
    <w:rsid w:val="005F1B10"/>
    <w:rsid w:val="005F1BF8"/>
    <w:rsid w:val="005F1F94"/>
    <w:rsid w:val="005F52E1"/>
    <w:rsid w:val="005F6680"/>
    <w:rsid w:val="005F7FBC"/>
    <w:rsid w:val="006008C5"/>
    <w:rsid w:val="00605699"/>
    <w:rsid w:val="00606031"/>
    <w:rsid w:val="0060690E"/>
    <w:rsid w:val="00607CA4"/>
    <w:rsid w:val="00611FB9"/>
    <w:rsid w:val="006121A0"/>
    <w:rsid w:val="00613648"/>
    <w:rsid w:val="0061396E"/>
    <w:rsid w:val="00614EAF"/>
    <w:rsid w:val="0061576D"/>
    <w:rsid w:val="00615F5E"/>
    <w:rsid w:val="00616B4E"/>
    <w:rsid w:val="0062191D"/>
    <w:rsid w:val="00621F26"/>
    <w:rsid w:val="0062276C"/>
    <w:rsid w:val="00623BBB"/>
    <w:rsid w:val="00626227"/>
    <w:rsid w:val="00626FB7"/>
    <w:rsid w:val="00630854"/>
    <w:rsid w:val="006312CF"/>
    <w:rsid w:val="0063150A"/>
    <w:rsid w:val="0063161B"/>
    <w:rsid w:val="00631F1F"/>
    <w:rsid w:val="006341C0"/>
    <w:rsid w:val="00637E1C"/>
    <w:rsid w:val="00641788"/>
    <w:rsid w:val="006439D6"/>
    <w:rsid w:val="0064509A"/>
    <w:rsid w:val="0064649F"/>
    <w:rsid w:val="00651988"/>
    <w:rsid w:val="00651A9C"/>
    <w:rsid w:val="00654D37"/>
    <w:rsid w:val="0065520F"/>
    <w:rsid w:val="00657421"/>
    <w:rsid w:val="006614BA"/>
    <w:rsid w:val="006621E7"/>
    <w:rsid w:val="0066353E"/>
    <w:rsid w:val="006640DE"/>
    <w:rsid w:val="0066650F"/>
    <w:rsid w:val="006673C3"/>
    <w:rsid w:val="006701C7"/>
    <w:rsid w:val="00670676"/>
    <w:rsid w:val="0067329C"/>
    <w:rsid w:val="00676B94"/>
    <w:rsid w:val="00677BE7"/>
    <w:rsid w:val="0068044A"/>
    <w:rsid w:val="006814BC"/>
    <w:rsid w:val="006815A7"/>
    <w:rsid w:val="00681F19"/>
    <w:rsid w:val="006834E1"/>
    <w:rsid w:val="006868A5"/>
    <w:rsid w:val="00690421"/>
    <w:rsid w:val="006925A4"/>
    <w:rsid w:val="00693166"/>
    <w:rsid w:val="006956E8"/>
    <w:rsid w:val="00695882"/>
    <w:rsid w:val="006966CD"/>
    <w:rsid w:val="006A018A"/>
    <w:rsid w:val="006A2C57"/>
    <w:rsid w:val="006A38DF"/>
    <w:rsid w:val="006A5E8F"/>
    <w:rsid w:val="006A74C7"/>
    <w:rsid w:val="006B0380"/>
    <w:rsid w:val="006B1DC3"/>
    <w:rsid w:val="006B2818"/>
    <w:rsid w:val="006B55BD"/>
    <w:rsid w:val="006B5D65"/>
    <w:rsid w:val="006B60CF"/>
    <w:rsid w:val="006B6FC8"/>
    <w:rsid w:val="006C35F0"/>
    <w:rsid w:val="006C4F85"/>
    <w:rsid w:val="006D222E"/>
    <w:rsid w:val="006D517F"/>
    <w:rsid w:val="006D5CE5"/>
    <w:rsid w:val="006D6356"/>
    <w:rsid w:val="006D67A0"/>
    <w:rsid w:val="006E052B"/>
    <w:rsid w:val="006E210A"/>
    <w:rsid w:val="006E2494"/>
    <w:rsid w:val="006E315C"/>
    <w:rsid w:val="006E370E"/>
    <w:rsid w:val="006E40AD"/>
    <w:rsid w:val="006E4FB7"/>
    <w:rsid w:val="006E7785"/>
    <w:rsid w:val="006F58C5"/>
    <w:rsid w:val="006F7782"/>
    <w:rsid w:val="00700493"/>
    <w:rsid w:val="00703DC1"/>
    <w:rsid w:val="00706094"/>
    <w:rsid w:val="00717134"/>
    <w:rsid w:val="0072061E"/>
    <w:rsid w:val="00720D10"/>
    <w:rsid w:val="00721354"/>
    <w:rsid w:val="007215BB"/>
    <w:rsid w:val="0072160F"/>
    <w:rsid w:val="00721EED"/>
    <w:rsid w:val="00723176"/>
    <w:rsid w:val="007247CA"/>
    <w:rsid w:val="007253F7"/>
    <w:rsid w:val="007263EB"/>
    <w:rsid w:val="00726BBF"/>
    <w:rsid w:val="00726CBE"/>
    <w:rsid w:val="00731711"/>
    <w:rsid w:val="0073193F"/>
    <w:rsid w:val="00731E4F"/>
    <w:rsid w:val="00731FFD"/>
    <w:rsid w:val="00735C84"/>
    <w:rsid w:val="00736EF8"/>
    <w:rsid w:val="00737100"/>
    <w:rsid w:val="007373BB"/>
    <w:rsid w:val="00737497"/>
    <w:rsid w:val="00745476"/>
    <w:rsid w:val="007456FE"/>
    <w:rsid w:val="00746CF6"/>
    <w:rsid w:val="0075237B"/>
    <w:rsid w:val="007532F4"/>
    <w:rsid w:val="007563EF"/>
    <w:rsid w:val="00757955"/>
    <w:rsid w:val="00757A32"/>
    <w:rsid w:val="00757B0C"/>
    <w:rsid w:val="007600FC"/>
    <w:rsid w:val="00760C69"/>
    <w:rsid w:val="00761630"/>
    <w:rsid w:val="00764C16"/>
    <w:rsid w:val="007706EA"/>
    <w:rsid w:val="00772B17"/>
    <w:rsid w:val="00774674"/>
    <w:rsid w:val="007754C9"/>
    <w:rsid w:val="007808CD"/>
    <w:rsid w:val="007842E1"/>
    <w:rsid w:val="00785EFE"/>
    <w:rsid w:val="00786EB2"/>
    <w:rsid w:val="00791196"/>
    <w:rsid w:val="00792274"/>
    <w:rsid w:val="0079233A"/>
    <w:rsid w:val="007935A0"/>
    <w:rsid w:val="00793A4A"/>
    <w:rsid w:val="00795A62"/>
    <w:rsid w:val="00795DDA"/>
    <w:rsid w:val="00796F66"/>
    <w:rsid w:val="007A00BF"/>
    <w:rsid w:val="007A0336"/>
    <w:rsid w:val="007A0419"/>
    <w:rsid w:val="007A3CCD"/>
    <w:rsid w:val="007A5F9D"/>
    <w:rsid w:val="007A6D90"/>
    <w:rsid w:val="007B034B"/>
    <w:rsid w:val="007B29A0"/>
    <w:rsid w:val="007B4F7D"/>
    <w:rsid w:val="007B5257"/>
    <w:rsid w:val="007B7CB3"/>
    <w:rsid w:val="007C23CA"/>
    <w:rsid w:val="007C28EB"/>
    <w:rsid w:val="007C3E37"/>
    <w:rsid w:val="007C66ED"/>
    <w:rsid w:val="007C758D"/>
    <w:rsid w:val="007D063B"/>
    <w:rsid w:val="007D5053"/>
    <w:rsid w:val="007D507D"/>
    <w:rsid w:val="007D54D2"/>
    <w:rsid w:val="007D7770"/>
    <w:rsid w:val="007E13C8"/>
    <w:rsid w:val="007E398A"/>
    <w:rsid w:val="007E4621"/>
    <w:rsid w:val="007E66CF"/>
    <w:rsid w:val="007E6AEA"/>
    <w:rsid w:val="007E7495"/>
    <w:rsid w:val="007F3247"/>
    <w:rsid w:val="007F3394"/>
    <w:rsid w:val="007F4FEB"/>
    <w:rsid w:val="007F4FF3"/>
    <w:rsid w:val="007F5C52"/>
    <w:rsid w:val="007F6D6B"/>
    <w:rsid w:val="007F7231"/>
    <w:rsid w:val="007F793F"/>
    <w:rsid w:val="008061B6"/>
    <w:rsid w:val="00814926"/>
    <w:rsid w:val="00815169"/>
    <w:rsid w:val="008164A6"/>
    <w:rsid w:val="00822A62"/>
    <w:rsid w:val="00823328"/>
    <w:rsid w:val="00823E25"/>
    <w:rsid w:val="00824B96"/>
    <w:rsid w:val="00830B4A"/>
    <w:rsid w:val="00832995"/>
    <w:rsid w:val="00832EBE"/>
    <w:rsid w:val="008335A4"/>
    <w:rsid w:val="0083449D"/>
    <w:rsid w:val="008344B8"/>
    <w:rsid w:val="00835A8E"/>
    <w:rsid w:val="00842495"/>
    <w:rsid w:val="00845AA9"/>
    <w:rsid w:val="00846B93"/>
    <w:rsid w:val="00847B69"/>
    <w:rsid w:val="00851908"/>
    <w:rsid w:val="00853223"/>
    <w:rsid w:val="008544DE"/>
    <w:rsid w:val="00857B01"/>
    <w:rsid w:val="00860E47"/>
    <w:rsid w:val="00860F45"/>
    <w:rsid w:val="00862253"/>
    <w:rsid w:val="00862B89"/>
    <w:rsid w:val="0086406D"/>
    <w:rsid w:val="00866491"/>
    <w:rsid w:val="00867A8D"/>
    <w:rsid w:val="00870414"/>
    <w:rsid w:val="00873254"/>
    <w:rsid w:val="00874B06"/>
    <w:rsid w:val="00875908"/>
    <w:rsid w:val="00876CED"/>
    <w:rsid w:val="008807A3"/>
    <w:rsid w:val="008821D0"/>
    <w:rsid w:val="00884B5D"/>
    <w:rsid w:val="00885450"/>
    <w:rsid w:val="00892037"/>
    <w:rsid w:val="008925F4"/>
    <w:rsid w:val="008A57F3"/>
    <w:rsid w:val="008A658B"/>
    <w:rsid w:val="008A728E"/>
    <w:rsid w:val="008B3B0D"/>
    <w:rsid w:val="008B3CF2"/>
    <w:rsid w:val="008B50B3"/>
    <w:rsid w:val="008B7645"/>
    <w:rsid w:val="008B7B9A"/>
    <w:rsid w:val="008C079D"/>
    <w:rsid w:val="008C1E45"/>
    <w:rsid w:val="008C1F07"/>
    <w:rsid w:val="008C2A92"/>
    <w:rsid w:val="008C2EFD"/>
    <w:rsid w:val="008C4F0F"/>
    <w:rsid w:val="008C6007"/>
    <w:rsid w:val="008D049A"/>
    <w:rsid w:val="008D15A5"/>
    <w:rsid w:val="008D2EFF"/>
    <w:rsid w:val="008D416A"/>
    <w:rsid w:val="008D524F"/>
    <w:rsid w:val="008E05EA"/>
    <w:rsid w:val="008E0932"/>
    <w:rsid w:val="008E5AE8"/>
    <w:rsid w:val="008F43CD"/>
    <w:rsid w:val="008F4A2E"/>
    <w:rsid w:val="008F53A6"/>
    <w:rsid w:val="008F56E6"/>
    <w:rsid w:val="0090086A"/>
    <w:rsid w:val="009008DD"/>
    <w:rsid w:val="00900D6C"/>
    <w:rsid w:val="00900EE9"/>
    <w:rsid w:val="00900FB7"/>
    <w:rsid w:val="00902483"/>
    <w:rsid w:val="00903937"/>
    <w:rsid w:val="00904BB9"/>
    <w:rsid w:val="00905F5A"/>
    <w:rsid w:val="00906139"/>
    <w:rsid w:val="00910345"/>
    <w:rsid w:val="0091237E"/>
    <w:rsid w:val="00914CF4"/>
    <w:rsid w:val="00916DE4"/>
    <w:rsid w:val="0092029E"/>
    <w:rsid w:val="009217EA"/>
    <w:rsid w:val="00922077"/>
    <w:rsid w:val="00922B77"/>
    <w:rsid w:val="009231DE"/>
    <w:rsid w:val="00923C06"/>
    <w:rsid w:val="009255AE"/>
    <w:rsid w:val="009271D5"/>
    <w:rsid w:val="00931433"/>
    <w:rsid w:val="00934669"/>
    <w:rsid w:val="00941F9B"/>
    <w:rsid w:val="009423A8"/>
    <w:rsid w:val="00942848"/>
    <w:rsid w:val="00943A19"/>
    <w:rsid w:val="009454E2"/>
    <w:rsid w:val="009456A4"/>
    <w:rsid w:val="009466E7"/>
    <w:rsid w:val="009469B2"/>
    <w:rsid w:val="009513E4"/>
    <w:rsid w:val="0095165D"/>
    <w:rsid w:val="00956B80"/>
    <w:rsid w:val="00960F07"/>
    <w:rsid w:val="00964902"/>
    <w:rsid w:val="00965A80"/>
    <w:rsid w:val="00967532"/>
    <w:rsid w:val="0097192D"/>
    <w:rsid w:val="00971CA3"/>
    <w:rsid w:val="00976B76"/>
    <w:rsid w:val="00981400"/>
    <w:rsid w:val="009836D3"/>
    <w:rsid w:val="00983784"/>
    <w:rsid w:val="009843F5"/>
    <w:rsid w:val="00985932"/>
    <w:rsid w:val="00985C8C"/>
    <w:rsid w:val="00987CDB"/>
    <w:rsid w:val="0099000C"/>
    <w:rsid w:val="00992F16"/>
    <w:rsid w:val="00996370"/>
    <w:rsid w:val="00997960"/>
    <w:rsid w:val="009A0EBD"/>
    <w:rsid w:val="009A37B4"/>
    <w:rsid w:val="009A4395"/>
    <w:rsid w:val="009A4EED"/>
    <w:rsid w:val="009A687B"/>
    <w:rsid w:val="009A74DA"/>
    <w:rsid w:val="009B1BB2"/>
    <w:rsid w:val="009B4D79"/>
    <w:rsid w:val="009C2F63"/>
    <w:rsid w:val="009C5AE1"/>
    <w:rsid w:val="009C7033"/>
    <w:rsid w:val="009C7AA7"/>
    <w:rsid w:val="009D009C"/>
    <w:rsid w:val="009D4FDC"/>
    <w:rsid w:val="009D5906"/>
    <w:rsid w:val="009D60D6"/>
    <w:rsid w:val="009D671B"/>
    <w:rsid w:val="009D7B53"/>
    <w:rsid w:val="009E1649"/>
    <w:rsid w:val="009E3D4B"/>
    <w:rsid w:val="009E656A"/>
    <w:rsid w:val="009E66FC"/>
    <w:rsid w:val="009E7039"/>
    <w:rsid w:val="009E768A"/>
    <w:rsid w:val="009E7A3E"/>
    <w:rsid w:val="009F2274"/>
    <w:rsid w:val="009F261D"/>
    <w:rsid w:val="009F5972"/>
    <w:rsid w:val="009F779F"/>
    <w:rsid w:val="00A00203"/>
    <w:rsid w:val="00A00235"/>
    <w:rsid w:val="00A01EA1"/>
    <w:rsid w:val="00A062AC"/>
    <w:rsid w:val="00A10E02"/>
    <w:rsid w:val="00A11077"/>
    <w:rsid w:val="00A12AF3"/>
    <w:rsid w:val="00A12B94"/>
    <w:rsid w:val="00A12F16"/>
    <w:rsid w:val="00A158D9"/>
    <w:rsid w:val="00A16861"/>
    <w:rsid w:val="00A26807"/>
    <w:rsid w:val="00A30936"/>
    <w:rsid w:val="00A31317"/>
    <w:rsid w:val="00A313AF"/>
    <w:rsid w:val="00A33AB2"/>
    <w:rsid w:val="00A33FD5"/>
    <w:rsid w:val="00A34BF4"/>
    <w:rsid w:val="00A35EB0"/>
    <w:rsid w:val="00A4058C"/>
    <w:rsid w:val="00A40963"/>
    <w:rsid w:val="00A421EC"/>
    <w:rsid w:val="00A4238D"/>
    <w:rsid w:val="00A454A5"/>
    <w:rsid w:val="00A508BC"/>
    <w:rsid w:val="00A515EF"/>
    <w:rsid w:val="00A5261D"/>
    <w:rsid w:val="00A5439C"/>
    <w:rsid w:val="00A55A83"/>
    <w:rsid w:val="00A572E6"/>
    <w:rsid w:val="00A576DB"/>
    <w:rsid w:val="00A57A35"/>
    <w:rsid w:val="00A600A7"/>
    <w:rsid w:val="00A608F6"/>
    <w:rsid w:val="00A6675E"/>
    <w:rsid w:val="00A66A20"/>
    <w:rsid w:val="00A67590"/>
    <w:rsid w:val="00A70685"/>
    <w:rsid w:val="00A71743"/>
    <w:rsid w:val="00A72BB9"/>
    <w:rsid w:val="00A776E4"/>
    <w:rsid w:val="00A81316"/>
    <w:rsid w:val="00A81331"/>
    <w:rsid w:val="00A82C21"/>
    <w:rsid w:val="00A83714"/>
    <w:rsid w:val="00A85053"/>
    <w:rsid w:val="00A90339"/>
    <w:rsid w:val="00A94099"/>
    <w:rsid w:val="00A96650"/>
    <w:rsid w:val="00A97301"/>
    <w:rsid w:val="00AA5F7F"/>
    <w:rsid w:val="00AA7E4D"/>
    <w:rsid w:val="00AB0078"/>
    <w:rsid w:val="00AB0F87"/>
    <w:rsid w:val="00AB34B4"/>
    <w:rsid w:val="00AB391E"/>
    <w:rsid w:val="00AB3FC0"/>
    <w:rsid w:val="00AB4562"/>
    <w:rsid w:val="00AB5B9E"/>
    <w:rsid w:val="00AC129A"/>
    <w:rsid w:val="00AC130D"/>
    <w:rsid w:val="00AC1497"/>
    <w:rsid w:val="00AC33A6"/>
    <w:rsid w:val="00AC4F4F"/>
    <w:rsid w:val="00AC53FA"/>
    <w:rsid w:val="00AD06B4"/>
    <w:rsid w:val="00AD19CF"/>
    <w:rsid w:val="00AD2EF9"/>
    <w:rsid w:val="00AD373A"/>
    <w:rsid w:val="00AD37D2"/>
    <w:rsid w:val="00AD4E82"/>
    <w:rsid w:val="00AE0784"/>
    <w:rsid w:val="00AE241D"/>
    <w:rsid w:val="00AE4911"/>
    <w:rsid w:val="00AE566F"/>
    <w:rsid w:val="00AE5D22"/>
    <w:rsid w:val="00AE6A13"/>
    <w:rsid w:val="00AE6B4F"/>
    <w:rsid w:val="00AE6F61"/>
    <w:rsid w:val="00AE7E7C"/>
    <w:rsid w:val="00AF1C0F"/>
    <w:rsid w:val="00AF2124"/>
    <w:rsid w:val="00AF56EC"/>
    <w:rsid w:val="00B11449"/>
    <w:rsid w:val="00B1182C"/>
    <w:rsid w:val="00B11BB3"/>
    <w:rsid w:val="00B1247D"/>
    <w:rsid w:val="00B142A4"/>
    <w:rsid w:val="00B147B0"/>
    <w:rsid w:val="00B17542"/>
    <w:rsid w:val="00B208EE"/>
    <w:rsid w:val="00B21EAA"/>
    <w:rsid w:val="00B236E5"/>
    <w:rsid w:val="00B23B55"/>
    <w:rsid w:val="00B24D53"/>
    <w:rsid w:val="00B252B3"/>
    <w:rsid w:val="00B25684"/>
    <w:rsid w:val="00B27831"/>
    <w:rsid w:val="00B309BB"/>
    <w:rsid w:val="00B30B65"/>
    <w:rsid w:val="00B3103D"/>
    <w:rsid w:val="00B323B7"/>
    <w:rsid w:val="00B3256A"/>
    <w:rsid w:val="00B3262C"/>
    <w:rsid w:val="00B36C42"/>
    <w:rsid w:val="00B37901"/>
    <w:rsid w:val="00B4011C"/>
    <w:rsid w:val="00B436FA"/>
    <w:rsid w:val="00B437E6"/>
    <w:rsid w:val="00B463CB"/>
    <w:rsid w:val="00B4785B"/>
    <w:rsid w:val="00B50197"/>
    <w:rsid w:val="00B52451"/>
    <w:rsid w:val="00B53696"/>
    <w:rsid w:val="00B56160"/>
    <w:rsid w:val="00B615A2"/>
    <w:rsid w:val="00B62B9E"/>
    <w:rsid w:val="00B63F91"/>
    <w:rsid w:val="00B64635"/>
    <w:rsid w:val="00B65A72"/>
    <w:rsid w:val="00B7023F"/>
    <w:rsid w:val="00B74001"/>
    <w:rsid w:val="00B81ECC"/>
    <w:rsid w:val="00B827E8"/>
    <w:rsid w:val="00B86504"/>
    <w:rsid w:val="00B86CA7"/>
    <w:rsid w:val="00B870F4"/>
    <w:rsid w:val="00B87613"/>
    <w:rsid w:val="00B91C87"/>
    <w:rsid w:val="00B9234D"/>
    <w:rsid w:val="00B93DBF"/>
    <w:rsid w:val="00B96055"/>
    <w:rsid w:val="00B9732B"/>
    <w:rsid w:val="00B974D1"/>
    <w:rsid w:val="00BA033C"/>
    <w:rsid w:val="00BA1B9D"/>
    <w:rsid w:val="00BA1F25"/>
    <w:rsid w:val="00BA2DD5"/>
    <w:rsid w:val="00BA5C00"/>
    <w:rsid w:val="00BA6CA4"/>
    <w:rsid w:val="00BB1420"/>
    <w:rsid w:val="00BB2F95"/>
    <w:rsid w:val="00BB4B36"/>
    <w:rsid w:val="00BB60F2"/>
    <w:rsid w:val="00BB69A0"/>
    <w:rsid w:val="00BB69EA"/>
    <w:rsid w:val="00BB777D"/>
    <w:rsid w:val="00BC4849"/>
    <w:rsid w:val="00BC4C81"/>
    <w:rsid w:val="00BC73C2"/>
    <w:rsid w:val="00BC76EC"/>
    <w:rsid w:val="00BD0A97"/>
    <w:rsid w:val="00BD6288"/>
    <w:rsid w:val="00BD6EEE"/>
    <w:rsid w:val="00BE095B"/>
    <w:rsid w:val="00BE0E47"/>
    <w:rsid w:val="00BE0FA8"/>
    <w:rsid w:val="00BE49E3"/>
    <w:rsid w:val="00BE6BA0"/>
    <w:rsid w:val="00BF0463"/>
    <w:rsid w:val="00BF4B25"/>
    <w:rsid w:val="00BF4DD3"/>
    <w:rsid w:val="00BF53A7"/>
    <w:rsid w:val="00BF6EDB"/>
    <w:rsid w:val="00BF78CB"/>
    <w:rsid w:val="00C00C6F"/>
    <w:rsid w:val="00C01385"/>
    <w:rsid w:val="00C021EB"/>
    <w:rsid w:val="00C05C18"/>
    <w:rsid w:val="00C06589"/>
    <w:rsid w:val="00C101BE"/>
    <w:rsid w:val="00C124B3"/>
    <w:rsid w:val="00C12B4F"/>
    <w:rsid w:val="00C155DB"/>
    <w:rsid w:val="00C1587F"/>
    <w:rsid w:val="00C15B71"/>
    <w:rsid w:val="00C16F94"/>
    <w:rsid w:val="00C2028C"/>
    <w:rsid w:val="00C20814"/>
    <w:rsid w:val="00C24216"/>
    <w:rsid w:val="00C252C6"/>
    <w:rsid w:val="00C26035"/>
    <w:rsid w:val="00C2737B"/>
    <w:rsid w:val="00C30D41"/>
    <w:rsid w:val="00C31E18"/>
    <w:rsid w:val="00C3234E"/>
    <w:rsid w:val="00C324F4"/>
    <w:rsid w:val="00C331BC"/>
    <w:rsid w:val="00C33969"/>
    <w:rsid w:val="00C3746E"/>
    <w:rsid w:val="00C41094"/>
    <w:rsid w:val="00C470F3"/>
    <w:rsid w:val="00C473F9"/>
    <w:rsid w:val="00C532A8"/>
    <w:rsid w:val="00C53DFD"/>
    <w:rsid w:val="00C546FC"/>
    <w:rsid w:val="00C54890"/>
    <w:rsid w:val="00C54A36"/>
    <w:rsid w:val="00C5625E"/>
    <w:rsid w:val="00C57D6A"/>
    <w:rsid w:val="00C61CA4"/>
    <w:rsid w:val="00C63C0D"/>
    <w:rsid w:val="00C6478E"/>
    <w:rsid w:val="00C64F3E"/>
    <w:rsid w:val="00C66637"/>
    <w:rsid w:val="00C67380"/>
    <w:rsid w:val="00C706F4"/>
    <w:rsid w:val="00C71DD0"/>
    <w:rsid w:val="00C72BCC"/>
    <w:rsid w:val="00C732FB"/>
    <w:rsid w:val="00C74896"/>
    <w:rsid w:val="00C81185"/>
    <w:rsid w:val="00C81E6D"/>
    <w:rsid w:val="00C865DD"/>
    <w:rsid w:val="00C874E5"/>
    <w:rsid w:val="00C90B18"/>
    <w:rsid w:val="00C9171E"/>
    <w:rsid w:val="00C92B47"/>
    <w:rsid w:val="00C92FA5"/>
    <w:rsid w:val="00CA009A"/>
    <w:rsid w:val="00CA1493"/>
    <w:rsid w:val="00CA2883"/>
    <w:rsid w:val="00CA2EB6"/>
    <w:rsid w:val="00CA5CFC"/>
    <w:rsid w:val="00CA60A4"/>
    <w:rsid w:val="00CA6839"/>
    <w:rsid w:val="00CB53BD"/>
    <w:rsid w:val="00CB694E"/>
    <w:rsid w:val="00CC0AA6"/>
    <w:rsid w:val="00CC0C48"/>
    <w:rsid w:val="00CC19B5"/>
    <w:rsid w:val="00CC1BB8"/>
    <w:rsid w:val="00CC2E49"/>
    <w:rsid w:val="00CC718B"/>
    <w:rsid w:val="00CD0D24"/>
    <w:rsid w:val="00CD3583"/>
    <w:rsid w:val="00CD4013"/>
    <w:rsid w:val="00CD71D3"/>
    <w:rsid w:val="00CD79A9"/>
    <w:rsid w:val="00CE0CE9"/>
    <w:rsid w:val="00CE5120"/>
    <w:rsid w:val="00CE5AF1"/>
    <w:rsid w:val="00CE5F2F"/>
    <w:rsid w:val="00CE6F10"/>
    <w:rsid w:val="00CF33F1"/>
    <w:rsid w:val="00CF7AB3"/>
    <w:rsid w:val="00D00F17"/>
    <w:rsid w:val="00D01C85"/>
    <w:rsid w:val="00D056EC"/>
    <w:rsid w:val="00D06BB5"/>
    <w:rsid w:val="00D10374"/>
    <w:rsid w:val="00D10AB2"/>
    <w:rsid w:val="00D121D1"/>
    <w:rsid w:val="00D130D1"/>
    <w:rsid w:val="00D13F3B"/>
    <w:rsid w:val="00D14715"/>
    <w:rsid w:val="00D1716D"/>
    <w:rsid w:val="00D20F0E"/>
    <w:rsid w:val="00D25745"/>
    <w:rsid w:val="00D274D9"/>
    <w:rsid w:val="00D279B3"/>
    <w:rsid w:val="00D34A98"/>
    <w:rsid w:val="00D36AAE"/>
    <w:rsid w:val="00D3715B"/>
    <w:rsid w:val="00D43B55"/>
    <w:rsid w:val="00D46FFA"/>
    <w:rsid w:val="00D47DC8"/>
    <w:rsid w:val="00D53B97"/>
    <w:rsid w:val="00D53F3B"/>
    <w:rsid w:val="00D54E9A"/>
    <w:rsid w:val="00D55892"/>
    <w:rsid w:val="00D618E1"/>
    <w:rsid w:val="00D62C1E"/>
    <w:rsid w:val="00D7000E"/>
    <w:rsid w:val="00D7005B"/>
    <w:rsid w:val="00D72FE4"/>
    <w:rsid w:val="00D73F6E"/>
    <w:rsid w:val="00D75C3A"/>
    <w:rsid w:val="00D803F7"/>
    <w:rsid w:val="00D86CC0"/>
    <w:rsid w:val="00D87C43"/>
    <w:rsid w:val="00D908E6"/>
    <w:rsid w:val="00D944EE"/>
    <w:rsid w:val="00D9540B"/>
    <w:rsid w:val="00D970E3"/>
    <w:rsid w:val="00D97689"/>
    <w:rsid w:val="00DA0BC7"/>
    <w:rsid w:val="00DA129B"/>
    <w:rsid w:val="00DA47F2"/>
    <w:rsid w:val="00DB2AAB"/>
    <w:rsid w:val="00DB2CA4"/>
    <w:rsid w:val="00DB2EB7"/>
    <w:rsid w:val="00DB3A4D"/>
    <w:rsid w:val="00DB58EA"/>
    <w:rsid w:val="00DC1656"/>
    <w:rsid w:val="00DC373D"/>
    <w:rsid w:val="00DC422E"/>
    <w:rsid w:val="00DC5F3E"/>
    <w:rsid w:val="00DC77D4"/>
    <w:rsid w:val="00DD3635"/>
    <w:rsid w:val="00DD4B91"/>
    <w:rsid w:val="00DD4FE6"/>
    <w:rsid w:val="00DD7732"/>
    <w:rsid w:val="00DE14FB"/>
    <w:rsid w:val="00DE26A6"/>
    <w:rsid w:val="00DE3986"/>
    <w:rsid w:val="00DE77C5"/>
    <w:rsid w:val="00DE7A99"/>
    <w:rsid w:val="00DF02D2"/>
    <w:rsid w:val="00DF039B"/>
    <w:rsid w:val="00DF1051"/>
    <w:rsid w:val="00DF41E7"/>
    <w:rsid w:val="00DF427B"/>
    <w:rsid w:val="00DF6E7A"/>
    <w:rsid w:val="00DF730D"/>
    <w:rsid w:val="00DF7CEA"/>
    <w:rsid w:val="00DF7DF2"/>
    <w:rsid w:val="00E026C3"/>
    <w:rsid w:val="00E07AFC"/>
    <w:rsid w:val="00E1026D"/>
    <w:rsid w:val="00E1266B"/>
    <w:rsid w:val="00E12E36"/>
    <w:rsid w:val="00E13CD2"/>
    <w:rsid w:val="00E15136"/>
    <w:rsid w:val="00E1515D"/>
    <w:rsid w:val="00E20B55"/>
    <w:rsid w:val="00E21C72"/>
    <w:rsid w:val="00E21CAC"/>
    <w:rsid w:val="00E253DB"/>
    <w:rsid w:val="00E27331"/>
    <w:rsid w:val="00E2785D"/>
    <w:rsid w:val="00E3311E"/>
    <w:rsid w:val="00E332AC"/>
    <w:rsid w:val="00E338DE"/>
    <w:rsid w:val="00E33A17"/>
    <w:rsid w:val="00E34D81"/>
    <w:rsid w:val="00E36C48"/>
    <w:rsid w:val="00E36E4B"/>
    <w:rsid w:val="00E412F2"/>
    <w:rsid w:val="00E42C2F"/>
    <w:rsid w:val="00E468C3"/>
    <w:rsid w:val="00E47016"/>
    <w:rsid w:val="00E528F2"/>
    <w:rsid w:val="00E53195"/>
    <w:rsid w:val="00E547CA"/>
    <w:rsid w:val="00E54C5D"/>
    <w:rsid w:val="00E5634E"/>
    <w:rsid w:val="00E5655A"/>
    <w:rsid w:val="00E57BE9"/>
    <w:rsid w:val="00E60866"/>
    <w:rsid w:val="00E61420"/>
    <w:rsid w:val="00E63AF9"/>
    <w:rsid w:val="00E65784"/>
    <w:rsid w:val="00E65A00"/>
    <w:rsid w:val="00E66AEE"/>
    <w:rsid w:val="00E70D98"/>
    <w:rsid w:val="00E71B82"/>
    <w:rsid w:val="00E749C4"/>
    <w:rsid w:val="00E75F91"/>
    <w:rsid w:val="00E76882"/>
    <w:rsid w:val="00E77070"/>
    <w:rsid w:val="00E8028F"/>
    <w:rsid w:val="00E80442"/>
    <w:rsid w:val="00E8163A"/>
    <w:rsid w:val="00E824D3"/>
    <w:rsid w:val="00E83ABE"/>
    <w:rsid w:val="00E8573D"/>
    <w:rsid w:val="00E85C0E"/>
    <w:rsid w:val="00E85DC7"/>
    <w:rsid w:val="00E85F40"/>
    <w:rsid w:val="00E87745"/>
    <w:rsid w:val="00E905CC"/>
    <w:rsid w:val="00E90B81"/>
    <w:rsid w:val="00E91619"/>
    <w:rsid w:val="00E91656"/>
    <w:rsid w:val="00E92398"/>
    <w:rsid w:val="00E93345"/>
    <w:rsid w:val="00E9385E"/>
    <w:rsid w:val="00E95A30"/>
    <w:rsid w:val="00EA4558"/>
    <w:rsid w:val="00EB1AC8"/>
    <w:rsid w:val="00EC1817"/>
    <w:rsid w:val="00EC2BB1"/>
    <w:rsid w:val="00EC61EF"/>
    <w:rsid w:val="00EC6884"/>
    <w:rsid w:val="00ED1403"/>
    <w:rsid w:val="00ED3B8A"/>
    <w:rsid w:val="00ED48F8"/>
    <w:rsid w:val="00ED661A"/>
    <w:rsid w:val="00ED6FF9"/>
    <w:rsid w:val="00ED7A5F"/>
    <w:rsid w:val="00EE0858"/>
    <w:rsid w:val="00EE0A3E"/>
    <w:rsid w:val="00EE23FC"/>
    <w:rsid w:val="00EE285A"/>
    <w:rsid w:val="00EE2C31"/>
    <w:rsid w:val="00EE5FD2"/>
    <w:rsid w:val="00EE6DB7"/>
    <w:rsid w:val="00EF0186"/>
    <w:rsid w:val="00EF13D7"/>
    <w:rsid w:val="00EF1506"/>
    <w:rsid w:val="00EF1850"/>
    <w:rsid w:val="00EF1916"/>
    <w:rsid w:val="00EF40B1"/>
    <w:rsid w:val="00EF4ED3"/>
    <w:rsid w:val="00EF6196"/>
    <w:rsid w:val="00F00695"/>
    <w:rsid w:val="00F01BF0"/>
    <w:rsid w:val="00F027F3"/>
    <w:rsid w:val="00F02C68"/>
    <w:rsid w:val="00F04014"/>
    <w:rsid w:val="00F076CF"/>
    <w:rsid w:val="00F11563"/>
    <w:rsid w:val="00F11E31"/>
    <w:rsid w:val="00F123D0"/>
    <w:rsid w:val="00F14552"/>
    <w:rsid w:val="00F14812"/>
    <w:rsid w:val="00F158E4"/>
    <w:rsid w:val="00F17683"/>
    <w:rsid w:val="00F17B41"/>
    <w:rsid w:val="00F17F5C"/>
    <w:rsid w:val="00F21495"/>
    <w:rsid w:val="00F22034"/>
    <w:rsid w:val="00F231F1"/>
    <w:rsid w:val="00F23289"/>
    <w:rsid w:val="00F23D1D"/>
    <w:rsid w:val="00F25DE3"/>
    <w:rsid w:val="00F26A9F"/>
    <w:rsid w:val="00F3147D"/>
    <w:rsid w:val="00F33547"/>
    <w:rsid w:val="00F339A2"/>
    <w:rsid w:val="00F33DC4"/>
    <w:rsid w:val="00F42AA9"/>
    <w:rsid w:val="00F431A7"/>
    <w:rsid w:val="00F4653A"/>
    <w:rsid w:val="00F47C2D"/>
    <w:rsid w:val="00F50540"/>
    <w:rsid w:val="00F51459"/>
    <w:rsid w:val="00F51CB4"/>
    <w:rsid w:val="00F5334D"/>
    <w:rsid w:val="00F53657"/>
    <w:rsid w:val="00F548C6"/>
    <w:rsid w:val="00F60C5E"/>
    <w:rsid w:val="00F6297B"/>
    <w:rsid w:val="00F63F66"/>
    <w:rsid w:val="00F71779"/>
    <w:rsid w:val="00F72A06"/>
    <w:rsid w:val="00F75024"/>
    <w:rsid w:val="00F807D5"/>
    <w:rsid w:val="00F819CD"/>
    <w:rsid w:val="00F82869"/>
    <w:rsid w:val="00F90FB5"/>
    <w:rsid w:val="00F91314"/>
    <w:rsid w:val="00F91D98"/>
    <w:rsid w:val="00F952E8"/>
    <w:rsid w:val="00F95AD1"/>
    <w:rsid w:val="00F9672A"/>
    <w:rsid w:val="00FA0479"/>
    <w:rsid w:val="00FA12C4"/>
    <w:rsid w:val="00FA470D"/>
    <w:rsid w:val="00FA5403"/>
    <w:rsid w:val="00FA5BF9"/>
    <w:rsid w:val="00FA79D1"/>
    <w:rsid w:val="00FB2392"/>
    <w:rsid w:val="00FB23B7"/>
    <w:rsid w:val="00FB2B68"/>
    <w:rsid w:val="00FB32A0"/>
    <w:rsid w:val="00FB3A78"/>
    <w:rsid w:val="00FB56B0"/>
    <w:rsid w:val="00FB5F33"/>
    <w:rsid w:val="00FB73E5"/>
    <w:rsid w:val="00FB7A5B"/>
    <w:rsid w:val="00FB7D03"/>
    <w:rsid w:val="00FC696F"/>
    <w:rsid w:val="00FD0838"/>
    <w:rsid w:val="00FD0A7D"/>
    <w:rsid w:val="00FD1C3E"/>
    <w:rsid w:val="00FD2151"/>
    <w:rsid w:val="00FD379C"/>
    <w:rsid w:val="00FD4AD0"/>
    <w:rsid w:val="00FD5EB6"/>
    <w:rsid w:val="00FD7246"/>
    <w:rsid w:val="00FD7785"/>
    <w:rsid w:val="00FE4AF6"/>
    <w:rsid w:val="00FE5533"/>
    <w:rsid w:val="00FE6D64"/>
    <w:rsid w:val="00FE6DE2"/>
    <w:rsid w:val="00FF0086"/>
    <w:rsid w:val="00FF32AD"/>
    <w:rsid w:val="00FF3F0A"/>
    <w:rsid w:val="00FF48B7"/>
    <w:rsid w:val="00FF5374"/>
    <w:rsid w:val="00FF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3CFB1"/>
  <w15:docId w15:val="{93397B6F-0E38-CC47-9F87-FB98D8B4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before="200" w:after="120" w:line="276" w:lineRule="auto"/>
        <w:ind w:left="284"/>
      </w:pPr>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rsid w:val="000A2FCF"/>
    <w:pPr>
      <w:ind w:left="0"/>
    </w:pPr>
    <w:rPr>
      <w:rFonts w:asciiTheme="minorHAnsi" w:eastAsiaTheme="minorEastAsia" w:hAnsiTheme="minorHAnsi" w:cstheme="minorBidi"/>
      <w:sz w:val="22"/>
      <w:szCs w:val="22"/>
      <w:lang w:bidi="en-US"/>
    </w:rPr>
  </w:style>
  <w:style w:type="paragraph" w:styleId="Heading1">
    <w:name w:val="heading 1"/>
    <w:basedOn w:val="Normal"/>
    <w:next w:val="ppBodyText"/>
    <w:link w:val="Heading1Char"/>
    <w:rsid w:val="0026223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A2FCF"/>
    <w:pPr>
      <w:keepNext/>
      <w:keepLines/>
      <w:numPr>
        <w:numId w:val="17"/>
      </w:numPr>
      <w:outlineLvl w:val="1"/>
    </w:pPr>
    <w:rPr>
      <w:rFonts w:eastAsiaTheme="majorEastAsia" w:cstheme="majorBidi"/>
      <w:b/>
      <w:bCs/>
      <w:szCs w:val="26"/>
    </w:rPr>
  </w:style>
  <w:style w:type="paragraph" w:styleId="Heading3">
    <w:name w:val="heading 3"/>
    <w:basedOn w:val="Normal"/>
    <w:next w:val="ppBodyText"/>
    <w:link w:val="Heading3Char"/>
    <w:unhideWhenUsed/>
    <w:qFormat/>
    <w:rsid w:val="000A2FCF"/>
    <w:pPr>
      <w:keepNext/>
      <w:keepLines/>
      <w:numPr>
        <w:numId w:val="6"/>
      </w:numPr>
      <w:outlineLvl w:val="2"/>
    </w:pPr>
    <w:rPr>
      <w:rFonts w:eastAsiaTheme="majorEastAsia" w:cstheme="majorBidi"/>
      <w:bCs/>
    </w:rPr>
  </w:style>
  <w:style w:type="paragraph" w:styleId="Heading4">
    <w:name w:val="heading 4"/>
    <w:basedOn w:val="Normal"/>
    <w:next w:val="ppBodyText"/>
    <w:link w:val="Heading4Char"/>
    <w:unhideWhenUsed/>
    <w:rsid w:val="000A2FCF"/>
    <w:pPr>
      <w:keepNext/>
      <w:keepLines/>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Heading">
    <w:name w:val="LabHeading"/>
    <w:basedOn w:val="Normal"/>
    <w:link w:val="LabHeadingChar"/>
    <w:rsid w:val="00DF6E7A"/>
    <w:rPr>
      <w:rFonts w:ascii="Arial Narrow" w:hAnsi="Arial Narrow"/>
      <w:b/>
      <w:sz w:val="36"/>
      <w:szCs w:val="36"/>
    </w:rPr>
  </w:style>
  <w:style w:type="paragraph" w:styleId="Header">
    <w:name w:val="header"/>
    <w:basedOn w:val="Normal"/>
    <w:link w:val="HeaderChar"/>
    <w:uiPriority w:val="99"/>
    <w:unhideWhenUsed/>
    <w:rsid w:val="009A37B4"/>
    <w:pPr>
      <w:tabs>
        <w:tab w:val="center" w:pos="4680"/>
        <w:tab w:val="right" w:pos="9360"/>
      </w:tabs>
    </w:pPr>
  </w:style>
  <w:style w:type="paragraph" w:styleId="Footer">
    <w:name w:val="footer"/>
    <w:basedOn w:val="Normal"/>
    <w:link w:val="FooterChar"/>
    <w:uiPriority w:val="99"/>
    <w:unhideWhenUsed/>
    <w:rsid w:val="009A37B4"/>
    <w:pPr>
      <w:tabs>
        <w:tab w:val="center" w:pos="4680"/>
        <w:tab w:val="right" w:pos="9360"/>
      </w:tabs>
    </w:pPr>
  </w:style>
  <w:style w:type="character" w:styleId="PageNumber">
    <w:name w:val="page number"/>
    <w:basedOn w:val="DefaultParagraphFont"/>
    <w:rsid w:val="00DB3A4D"/>
  </w:style>
  <w:style w:type="character" w:styleId="Hyperlink">
    <w:name w:val="Hyperlink"/>
    <w:basedOn w:val="DefaultParagraphFont"/>
    <w:uiPriority w:val="99"/>
    <w:rsid w:val="00DB3A4D"/>
    <w:rPr>
      <w:color w:val="0000FF"/>
      <w:u w:val="single"/>
    </w:rPr>
  </w:style>
  <w:style w:type="paragraph" w:customStyle="1" w:styleId="ExerciseHeading">
    <w:name w:val="Exercise Heading"/>
    <w:basedOn w:val="LabHeading"/>
    <w:rsid w:val="00DF6E7A"/>
  </w:style>
  <w:style w:type="paragraph" w:customStyle="1" w:styleId="ExcerciseSubheading">
    <w:name w:val="Excercise Subheading"/>
    <w:basedOn w:val="LabHeading"/>
    <w:next w:val="ExerciseExplaination"/>
    <w:rsid w:val="00DB3A4D"/>
    <w:pPr>
      <w:spacing w:after="240"/>
    </w:pPr>
    <w:rPr>
      <w:b w:val="0"/>
      <w:sz w:val="32"/>
      <w:szCs w:val="32"/>
    </w:rPr>
  </w:style>
  <w:style w:type="paragraph" w:customStyle="1" w:styleId="TaskSteps">
    <w:name w:val="Task Steps"/>
    <w:basedOn w:val="ExerciseExplaination"/>
    <w:rsid w:val="004654D3"/>
    <w:pPr>
      <w:numPr>
        <w:numId w:val="1"/>
      </w:numPr>
    </w:pPr>
    <w:rPr>
      <w:szCs w:val="22"/>
    </w:rPr>
  </w:style>
  <w:style w:type="paragraph" w:customStyle="1" w:styleId="ExerciseExplaination">
    <w:name w:val="Exercise Explaination"/>
    <w:basedOn w:val="LabHeading"/>
    <w:link w:val="ExerciseExplainationChar"/>
    <w:rsid w:val="004654D3"/>
    <w:pPr>
      <w:ind w:left="720"/>
    </w:pPr>
    <w:rPr>
      <w:rFonts w:ascii="Times New Roman" w:hAnsi="Times New Roman"/>
      <w:b w:val="0"/>
      <w:sz w:val="22"/>
      <w:szCs w:val="20"/>
    </w:rPr>
  </w:style>
  <w:style w:type="paragraph" w:customStyle="1" w:styleId="TaskHeading">
    <w:name w:val="Task Heading"/>
    <w:basedOn w:val="ExerciseExplaination"/>
    <w:next w:val="TaskExplaination"/>
    <w:rsid w:val="00C81E6D"/>
    <w:pPr>
      <w:numPr>
        <w:numId w:val="3"/>
      </w:numPr>
      <w:tabs>
        <w:tab w:val="clear" w:pos="720"/>
        <w:tab w:val="num" w:pos="1080"/>
      </w:tabs>
      <w:spacing w:before="120"/>
      <w:ind w:left="1080"/>
    </w:pPr>
    <w:rPr>
      <w:b/>
      <w:sz w:val="24"/>
      <w:szCs w:val="24"/>
    </w:rPr>
  </w:style>
  <w:style w:type="paragraph" w:customStyle="1" w:styleId="InlineNote">
    <w:name w:val="Inline Note"/>
    <w:basedOn w:val="TaskSteps"/>
    <w:rsid w:val="004654D3"/>
    <w:pPr>
      <w:numPr>
        <w:numId w:val="0"/>
      </w:numPr>
      <w:spacing w:before="120"/>
      <w:ind w:left="1620"/>
    </w:pPr>
    <w:rPr>
      <w:i/>
    </w:rPr>
  </w:style>
  <w:style w:type="character" w:customStyle="1" w:styleId="LabHeadingChar">
    <w:name w:val="LabHeading Char"/>
    <w:basedOn w:val="DefaultParagraphFont"/>
    <w:link w:val="LabHeading"/>
    <w:rsid w:val="00DF6E7A"/>
    <w:rPr>
      <w:rFonts w:ascii="Arial Narrow" w:hAnsi="Arial Narrow"/>
      <w:b/>
      <w:sz w:val="36"/>
      <w:szCs w:val="36"/>
      <w:lang w:val="en-US" w:eastAsia="en-US" w:bidi="ar-SA"/>
    </w:rPr>
  </w:style>
  <w:style w:type="character" w:customStyle="1" w:styleId="ExerciseExplainationChar">
    <w:name w:val="Exercise Explaination Char"/>
    <w:basedOn w:val="LabHeadingChar"/>
    <w:link w:val="ExerciseExplaination"/>
    <w:rsid w:val="004654D3"/>
    <w:rPr>
      <w:rFonts w:ascii="Arial Narrow" w:hAnsi="Arial Narrow"/>
      <w:b/>
      <w:sz w:val="22"/>
      <w:szCs w:val="36"/>
      <w:lang w:val="en-US" w:eastAsia="en-US" w:bidi="ar-SA"/>
    </w:rPr>
  </w:style>
  <w:style w:type="paragraph" w:customStyle="1" w:styleId="CoverPageTitle">
    <w:name w:val="Cover Page Title"/>
    <w:basedOn w:val="ExerciseHeading"/>
    <w:rsid w:val="00A72BB9"/>
    <w:pPr>
      <w:pBdr>
        <w:top w:val="thickThinSmallGap" w:sz="24" w:space="1" w:color="auto"/>
        <w:bottom w:val="single" w:sz="12" w:space="1" w:color="auto"/>
      </w:pBdr>
    </w:pPr>
    <w:rPr>
      <w:rFonts w:cs="Arial"/>
      <w:b w:val="0"/>
      <w:sz w:val="72"/>
      <w:szCs w:val="52"/>
    </w:rPr>
  </w:style>
  <w:style w:type="paragraph" w:customStyle="1" w:styleId="CoverPageHeading">
    <w:name w:val="Cover Page Heading"/>
    <w:basedOn w:val="Normal"/>
    <w:next w:val="CoverPageText"/>
    <w:rsid w:val="00C81E6D"/>
    <w:pPr>
      <w:ind w:left="1440"/>
    </w:pPr>
    <w:rPr>
      <w:b/>
    </w:rPr>
  </w:style>
  <w:style w:type="paragraph" w:customStyle="1" w:styleId="CoverPageText">
    <w:name w:val="Cover Page Text"/>
    <w:basedOn w:val="Normal"/>
    <w:rsid w:val="00C81E6D"/>
    <w:pPr>
      <w:ind w:left="1440"/>
    </w:pPr>
  </w:style>
  <w:style w:type="paragraph" w:customStyle="1" w:styleId="CoverPageBulletList">
    <w:name w:val="Cover Page Bullet List"/>
    <w:basedOn w:val="TaskHeading"/>
    <w:rsid w:val="00C81E6D"/>
    <w:pPr>
      <w:numPr>
        <w:numId w:val="2"/>
      </w:numPr>
      <w:tabs>
        <w:tab w:val="clear" w:pos="1440"/>
        <w:tab w:val="num" w:pos="1800"/>
        <w:tab w:val="left" w:pos="2340"/>
      </w:tabs>
      <w:ind w:left="1800"/>
    </w:pPr>
    <w:rPr>
      <w:b w:val="0"/>
      <w:sz w:val="22"/>
      <w:szCs w:val="22"/>
    </w:rPr>
  </w:style>
  <w:style w:type="paragraph" w:customStyle="1" w:styleId="TaskExplaination">
    <w:name w:val="Task Explaination"/>
    <w:basedOn w:val="TaskSteps"/>
    <w:next w:val="TaskSteps"/>
    <w:rsid w:val="00B74001"/>
    <w:pPr>
      <w:numPr>
        <w:numId w:val="0"/>
      </w:numPr>
      <w:spacing w:before="120"/>
      <w:ind w:left="1080"/>
    </w:pPr>
  </w:style>
  <w:style w:type="paragraph" w:styleId="ListParagraph">
    <w:name w:val="List Paragraph"/>
    <w:basedOn w:val="Normal"/>
    <w:link w:val="ListParagraphChar"/>
    <w:uiPriority w:val="34"/>
    <w:qFormat/>
    <w:rsid w:val="000A2FCF"/>
    <w:pPr>
      <w:ind w:left="720"/>
    </w:pPr>
    <w:rPr>
      <w:rFonts w:ascii="Calibri" w:eastAsiaTheme="minorHAnsi" w:hAnsi="Calibri" w:cs="Calibri"/>
    </w:rPr>
  </w:style>
  <w:style w:type="character" w:customStyle="1" w:styleId="Heading2Char">
    <w:name w:val="Heading 2 Char"/>
    <w:basedOn w:val="DefaultParagraphFont"/>
    <w:link w:val="Heading2"/>
    <w:rsid w:val="000A2FCF"/>
    <w:rPr>
      <w:rFonts w:asciiTheme="minorHAnsi" w:eastAsiaTheme="majorEastAsia" w:hAnsiTheme="minorHAnsi" w:cstheme="majorBidi"/>
      <w:b/>
      <w:bCs/>
      <w:sz w:val="22"/>
      <w:szCs w:val="26"/>
      <w:lang w:bidi="en-US"/>
    </w:rPr>
  </w:style>
  <w:style w:type="character" w:customStyle="1" w:styleId="Heading3Char">
    <w:name w:val="Heading 3 Char"/>
    <w:basedOn w:val="DefaultParagraphFont"/>
    <w:link w:val="Heading3"/>
    <w:rsid w:val="000A2FCF"/>
    <w:rPr>
      <w:rFonts w:asciiTheme="minorHAnsi" w:eastAsiaTheme="majorEastAsia" w:hAnsiTheme="minorHAnsi" w:cstheme="majorBidi"/>
      <w:bCs/>
      <w:sz w:val="22"/>
      <w:szCs w:val="22"/>
      <w:lang w:bidi="en-US"/>
    </w:rPr>
  </w:style>
  <w:style w:type="character" w:customStyle="1" w:styleId="Heading4Char">
    <w:name w:val="Heading 4 Char"/>
    <w:basedOn w:val="DefaultParagraphFont"/>
    <w:link w:val="Heading4"/>
    <w:rsid w:val="000A2FCF"/>
    <w:rPr>
      <w:rFonts w:asciiTheme="majorHAnsi" w:eastAsiaTheme="majorEastAsia" w:hAnsiTheme="majorHAnsi" w:cstheme="majorBidi"/>
      <w:b/>
      <w:bCs/>
      <w:i/>
      <w:iCs/>
      <w:color w:val="4F81BD" w:themeColor="accent1"/>
      <w:sz w:val="22"/>
      <w:szCs w:val="22"/>
      <w:lang w:bidi="en-US"/>
    </w:rPr>
  </w:style>
  <w:style w:type="character" w:customStyle="1" w:styleId="Heading1Char">
    <w:name w:val="Heading 1 Char"/>
    <w:basedOn w:val="DefaultParagraphFont"/>
    <w:link w:val="Heading1"/>
    <w:rsid w:val="00262232"/>
    <w:rPr>
      <w:rFonts w:asciiTheme="majorHAnsi" w:eastAsiaTheme="majorEastAsia" w:hAnsiTheme="majorHAnsi" w:cstheme="majorBidi"/>
      <w:b/>
      <w:bCs/>
      <w:color w:val="365F91" w:themeColor="accent1" w:themeShade="BF"/>
      <w:sz w:val="28"/>
      <w:szCs w:val="28"/>
      <w:lang w:bidi="en-US"/>
    </w:rPr>
  </w:style>
  <w:style w:type="paragraph" w:customStyle="1" w:styleId="ppBodyText">
    <w:name w:val="pp Body Text"/>
    <w:link w:val="ppBodyTextChar"/>
    <w:rsid w:val="000A2FCF"/>
    <w:pPr>
      <w:numPr>
        <w:ilvl w:val="1"/>
        <w:numId w:val="7"/>
      </w:numPr>
    </w:pPr>
    <w:rPr>
      <w:rFonts w:asciiTheme="minorHAnsi" w:eastAsiaTheme="minorEastAsia" w:hAnsiTheme="minorHAnsi" w:cstheme="minorBidi"/>
      <w:sz w:val="22"/>
      <w:szCs w:val="22"/>
      <w:lang w:bidi="en-US"/>
    </w:rPr>
  </w:style>
  <w:style w:type="paragraph" w:customStyle="1" w:styleId="ppBodyTextIndent">
    <w:name w:val="pp Body Text Indent"/>
    <w:basedOn w:val="ppBodyText"/>
    <w:rsid w:val="009A37B4"/>
    <w:pPr>
      <w:numPr>
        <w:ilvl w:val="2"/>
      </w:numPr>
    </w:pPr>
  </w:style>
  <w:style w:type="paragraph" w:customStyle="1" w:styleId="ppBodyTextIndent2">
    <w:name w:val="pp Body Text Indent 2"/>
    <w:basedOn w:val="ppBodyTextIndent"/>
    <w:rsid w:val="009A37B4"/>
    <w:pPr>
      <w:numPr>
        <w:ilvl w:val="3"/>
      </w:numPr>
    </w:pPr>
  </w:style>
  <w:style w:type="paragraph" w:customStyle="1" w:styleId="ppBulletList">
    <w:name w:val="pp Bullet List"/>
    <w:basedOn w:val="ppNumberList"/>
    <w:link w:val="ppBulletListChar"/>
    <w:rsid w:val="000A2FCF"/>
    <w:pPr>
      <w:numPr>
        <w:numId w:val="8"/>
      </w:numPr>
      <w:tabs>
        <w:tab w:val="clear" w:pos="1440"/>
      </w:tabs>
    </w:pPr>
  </w:style>
  <w:style w:type="paragraph" w:customStyle="1" w:styleId="ppBulletListIndent">
    <w:name w:val="pp Bullet List Indent"/>
    <w:basedOn w:val="ppBulletList"/>
    <w:rsid w:val="009A37B4"/>
    <w:pPr>
      <w:numPr>
        <w:ilvl w:val="2"/>
      </w:numPr>
      <w:ind w:left="1434" w:hanging="357"/>
    </w:pPr>
  </w:style>
  <w:style w:type="paragraph" w:customStyle="1" w:styleId="ppBulletListTable">
    <w:name w:val="pp Bullet List Table"/>
    <w:basedOn w:val="Normal"/>
    <w:uiPriority w:val="11"/>
    <w:rsid w:val="009A37B4"/>
    <w:pPr>
      <w:numPr>
        <w:numId w:val="4"/>
      </w:numPr>
      <w:tabs>
        <w:tab w:val="left" w:pos="403"/>
      </w:tabs>
      <w:spacing w:before="100"/>
    </w:pPr>
    <w:rPr>
      <w:sz w:val="18"/>
    </w:rPr>
  </w:style>
  <w:style w:type="paragraph" w:customStyle="1" w:styleId="ppChapterNumber">
    <w:name w:val="pp Chapter Number"/>
    <w:next w:val="Normal"/>
    <w:uiPriority w:val="14"/>
    <w:rsid w:val="009A37B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9A37B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Normal"/>
    <w:rsid w:val="009A37B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A37B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351E6"/>
    <w:pPr>
      <w:numPr>
        <w:ilvl w:val="1"/>
        <w:numId w:val="10"/>
      </w:numPr>
      <w:pBdr>
        <w:top w:val="single" w:sz="2" w:space="1" w:color="808080"/>
        <w:left w:val="single" w:sz="2" w:space="4" w:color="808080"/>
        <w:bottom w:val="single" w:sz="2" w:space="1" w:color="808080"/>
        <w:right w:val="single" w:sz="2" w:space="4" w:color="808080"/>
      </w:pBdr>
      <w:shd w:val="clear" w:color="auto" w:fill="EAEAEA"/>
      <w:tabs>
        <w:tab w:val="left" w:pos="1134"/>
        <w:tab w:val="left" w:pos="1701"/>
        <w:tab w:val="left" w:pos="2268"/>
        <w:tab w:val="left" w:pos="2835"/>
      </w:tabs>
      <w:autoSpaceDE w:val="0"/>
      <w:autoSpaceDN w:val="0"/>
      <w:adjustRightInd w:val="0"/>
      <w:spacing w:line="260" w:lineRule="atLeast"/>
      <w:contextualSpacing/>
    </w:pPr>
    <w:rPr>
      <w:rFonts w:ascii="Consolas" w:hAnsi="Consolas" w:cstheme="minorBidi"/>
      <w:szCs w:val="22"/>
      <w:lang w:bidi="en-US"/>
    </w:rPr>
  </w:style>
  <w:style w:type="paragraph" w:customStyle="1" w:styleId="ppCodeIndent">
    <w:name w:val="pp Code Indent"/>
    <w:basedOn w:val="ppCode"/>
    <w:rsid w:val="009A37B4"/>
    <w:pPr>
      <w:numPr>
        <w:ilvl w:val="2"/>
      </w:numPr>
      <w:ind w:left="720"/>
    </w:pPr>
  </w:style>
  <w:style w:type="paragraph" w:customStyle="1" w:styleId="ppCodeIndent2">
    <w:name w:val="pp Code Indent 2"/>
    <w:basedOn w:val="ppCodeIndent"/>
    <w:rsid w:val="009A37B4"/>
    <w:pPr>
      <w:numPr>
        <w:ilvl w:val="3"/>
      </w:numPr>
      <w:ind w:left="1440"/>
    </w:pPr>
  </w:style>
  <w:style w:type="paragraph" w:customStyle="1" w:styleId="ppCodeLanguage">
    <w:name w:val="pp Code Language"/>
    <w:basedOn w:val="Normal"/>
    <w:next w:val="ppCode"/>
    <w:rsid w:val="000A2FCF"/>
    <w:pPr>
      <w:numPr>
        <w:ilvl w:val="1"/>
        <w:numId w:val="11"/>
      </w:numPr>
      <w:pBdr>
        <w:bottom w:val="single" w:sz="2" w:space="1" w:color="C8CDDE"/>
      </w:pBdr>
      <w:shd w:val="clear" w:color="auto" w:fill="EFEFF7"/>
      <w:spacing w:after="0"/>
    </w:pPr>
    <w:rPr>
      <w:b/>
      <w:color w:val="000066"/>
    </w:rPr>
  </w:style>
  <w:style w:type="paragraph" w:customStyle="1" w:styleId="ppCodeLanguageIndent">
    <w:name w:val="pp Code Language Indent"/>
    <w:basedOn w:val="ppCodeLanguage"/>
    <w:next w:val="ppCodeIndent"/>
    <w:rsid w:val="009A37B4"/>
    <w:pPr>
      <w:numPr>
        <w:ilvl w:val="2"/>
      </w:numPr>
      <w:ind w:left="720"/>
    </w:pPr>
  </w:style>
  <w:style w:type="paragraph" w:customStyle="1" w:styleId="ppCodeLanguageIndent2">
    <w:name w:val="pp Code Language Indent 2"/>
    <w:basedOn w:val="ppCodeLanguageIndent"/>
    <w:next w:val="ppCodeIndent2"/>
    <w:rsid w:val="009A37B4"/>
    <w:pPr>
      <w:numPr>
        <w:ilvl w:val="3"/>
      </w:numPr>
      <w:ind w:left="1440"/>
    </w:pPr>
  </w:style>
  <w:style w:type="paragraph" w:customStyle="1" w:styleId="ppCodeLanguageTable">
    <w:name w:val="pp Code Language Table"/>
    <w:basedOn w:val="ppCodeLanguage"/>
    <w:next w:val="Normal"/>
    <w:rsid w:val="009A37B4"/>
    <w:pPr>
      <w:numPr>
        <w:ilvl w:val="0"/>
        <w:numId w:val="0"/>
      </w:numPr>
    </w:pPr>
  </w:style>
  <w:style w:type="paragraph" w:customStyle="1" w:styleId="ppCodeTable">
    <w:name w:val="pp Code Table"/>
    <w:basedOn w:val="ppCode"/>
    <w:rsid w:val="009A37B4"/>
    <w:pPr>
      <w:numPr>
        <w:ilvl w:val="0"/>
        <w:numId w:val="0"/>
      </w:numPr>
    </w:pPr>
  </w:style>
  <w:style w:type="paragraph" w:customStyle="1" w:styleId="ppFigure">
    <w:name w:val="pp Figure"/>
    <w:basedOn w:val="Normal"/>
    <w:next w:val="Normal"/>
    <w:qFormat/>
    <w:rsid w:val="000A2FCF"/>
    <w:pPr>
      <w:numPr>
        <w:ilvl w:val="1"/>
        <w:numId w:val="13"/>
      </w:numPr>
      <w:spacing w:after="0"/>
    </w:pPr>
  </w:style>
  <w:style w:type="paragraph" w:customStyle="1" w:styleId="ppFigureCaption">
    <w:name w:val="pp Figure Caption"/>
    <w:basedOn w:val="Normal"/>
    <w:next w:val="ppBodyText"/>
    <w:qFormat/>
    <w:rsid w:val="000A2FCF"/>
    <w:pPr>
      <w:numPr>
        <w:ilvl w:val="1"/>
        <w:numId w:val="14"/>
      </w:numPr>
    </w:pPr>
    <w:rPr>
      <w:i/>
    </w:rPr>
  </w:style>
  <w:style w:type="paragraph" w:customStyle="1" w:styleId="ppFigureCaptionIndent">
    <w:name w:val="pp Figure Caption Indent"/>
    <w:basedOn w:val="ppFigureCaption"/>
    <w:next w:val="ppBodyTextIndent"/>
    <w:rsid w:val="009A37B4"/>
    <w:pPr>
      <w:numPr>
        <w:ilvl w:val="2"/>
      </w:numPr>
      <w:ind w:left="720"/>
    </w:pPr>
  </w:style>
  <w:style w:type="paragraph" w:customStyle="1" w:styleId="ppFigureCaptionIndent2">
    <w:name w:val="pp Figure Caption Indent 2"/>
    <w:basedOn w:val="ppFigureCaptionIndent"/>
    <w:next w:val="ppBodyTextIndent2"/>
    <w:rsid w:val="009A37B4"/>
    <w:pPr>
      <w:numPr>
        <w:ilvl w:val="3"/>
      </w:numPr>
      <w:ind w:left="1440"/>
    </w:pPr>
  </w:style>
  <w:style w:type="paragraph" w:customStyle="1" w:styleId="ppFigureIndent">
    <w:name w:val="pp Figure Indent"/>
    <w:basedOn w:val="ppFigure"/>
    <w:next w:val="Normal"/>
    <w:rsid w:val="009A37B4"/>
    <w:pPr>
      <w:numPr>
        <w:ilvl w:val="2"/>
      </w:numPr>
      <w:ind w:left="720"/>
    </w:pPr>
  </w:style>
  <w:style w:type="paragraph" w:customStyle="1" w:styleId="ppFigureIndent2">
    <w:name w:val="pp Figure Indent 2"/>
    <w:basedOn w:val="ppFigureIndent"/>
    <w:next w:val="Normal"/>
    <w:rsid w:val="009A37B4"/>
    <w:pPr>
      <w:numPr>
        <w:ilvl w:val="3"/>
      </w:numPr>
      <w:ind w:left="1440"/>
    </w:pPr>
  </w:style>
  <w:style w:type="paragraph" w:customStyle="1" w:styleId="ppFigureNumber">
    <w:name w:val="pp Figure Number"/>
    <w:basedOn w:val="Normal"/>
    <w:next w:val="ppFigureCaption"/>
    <w:rsid w:val="009A37B4"/>
    <w:pPr>
      <w:numPr>
        <w:ilvl w:val="1"/>
        <w:numId w:val="15"/>
      </w:numPr>
      <w:spacing w:after="0"/>
    </w:pPr>
    <w:rPr>
      <w:b/>
    </w:rPr>
  </w:style>
  <w:style w:type="paragraph" w:customStyle="1" w:styleId="ppFigureNumberIndent">
    <w:name w:val="pp Figure Number Indent"/>
    <w:basedOn w:val="ppFigureNumber"/>
    <w:next w:val="ppFigureCaptionIndent"/>
    <w:rsid w:val="009A37B4"/>
    <w:pPr>
      <w:numPr>
        <w:ilvl w:val="2"/>
      </w:numPr>
      <w:ind w:left="720"/>
    </w:pPr>
  </w:style>
  <w:style w:type="paragraph" w:customStyle="1" w:styleId="ppFigureNumberIndent2">
    <w:name w:val="pp Figure Number Indent 2"/>
    <w:basedOn w:val="ppFigureNumberIndent"/>
    <w:next w:val="ppFigureCaptionIndent2"/>
    <w:rsid w:val="009A37B4"/>
    <w:pPr>
      <w:numPr>
        <w:ilvl w:val="3"/>
      </w:numPr>
      <w:ind w:left="1440"/>
    </w:pPr>
  </w:style>
  <w:style w:type="paragraph" w:customStyle="1" w:styleId="ppListBodyText">
    <w:name w:val="pp List Body Text"/>
    <w:basedOn w:val="Normal"/>
    <w:rsid w:val="009A37B4"/>
  </w:style>
  <w:style w:type="paragraph" w:customStyle="1" w:styleId="ppNumberList">
    <w:name w:val="pp Number List"/>
    <w:basedOn w:val="Normal"/>
    <w:link w:val="ppNumberListChar"/>
    <w:rsid w:val="009A37B4"/>
    <w:pPr>
      <w:numPr>
        <w:ilvl w:val="1"/>
        <w:numId w:val="9"/>
      </w:numPr>
      <w:tabs>
        <w:tab w:val="left" w:pos="1440"/>
      </w:tabs>
    </w:pPr>
  </w:style>
  <w:style w:type="paragraph" w:customStyle="1" w:styleId="ppListEnd">
    <w:name w:val="pp List End"/>
    <w:next w:val="Normal"/>
    <w:rsid w:val="001925A1"/>
    <w:pPr>
      <w:widowControl w:val="0"/>
    </w:pPr>
    <w:rPr>
      <w:rFonts w:asciiTheme="minorHAnsi" w:eastAsiaTheme="minorEastAsia" w:hAnsiTheme="minorHAnsi" w:cstheme="minorBidi"/>
      <w:sz w:val="24"/>
      <w:lang w:bidi="en-US"/>
    </w:rPr>
  </w:style>
  <w:style w:type="paragraph" w:customStyle="1" w:styleId="ppNote">
    <w:name w:val="pp Note"/>
    <w:basedOn w:val="Normal"/>
    <w:link w:val="ppNoteChar"/>
    <w:qFormat/>
    <w:rsid w:val="000A2FCF"/>
    <w:pPr>
      <w:numPr>
        <w:ilvl w:val="1"/>
        <w:numId w:val="12"/>
      </w:num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customStyle="1" w:styleId="ppNoteBullet">
    <w:name w:val="pp Note Bullet"/>
    <w:basedOn w:val="ppNote"/>
    <w:rsid w:val="009A37B4"/>
    <w:pPr>
      <w:numPr>
        <w:ilvl w:val="0"/>
        <w:numId w:val="0"/>
      </w:numPr>
    </w:pPr>
  </w:style>
  <w:style w:type="paragraph" w:customStyle="1" w:styleId="ppNoteIndent">
    <w:name w:val="pp Note Indent"/>
    <w:basedOn w:val="ppNote"/>
    <w:rsid w:val="009A37B4"/>
    <w:pPr>
      <w:numPr>
        <w:ilvl w:val="2"/>
      </w:numPr>
      <w:ind w:left="862"/>
    </w:pPr>
  </w:style>
  <w:style w:type="paragraph" w:customStyle="1" w:styleId="ppNoteIndent2">
    <w:name w:val="pp Note Indent 2"/>
    <w:basedOn w:val="ppNoteIndent"/>
    <w:rsid w:val="009A37B4"/>
    <w:pPr>
      <w:numPr>
        <w:ilvl w:val="3"/>
      </w:numPr>
      <w:ind w:left="1584"/>
    </w:pPr>
  </w:style>
  <w:style w:type="paragraph" w:customStyle="1" w:styleId="ppNumberListIndent">
    <w:name w:val="pp Number List Indent"/>
    <w:basedOn w:val="ppNumberList"/>
    <w:rsid w:val="009A37B4"/>
    <w:pPr>
      <w:numPr>
        <w:ilvl w:val="2"/>
      </w:numPr>
      <w:tabs>
        <w:tab w:val="clear" w:pos="1440"/>
        <w:tab w:val="left" w:pos="2160"/>
      </w:tabs>
      <w:ind w:left="1434" w:hanging="357"/>
    </w:pPr>
  </w:style>
  <w:style w:type="paragraph" w:customStyle="1" w:styleId="ppNumberListTable">
    <w:name w:val="pp Number List Table"/>
    <w:basedOn w:val="ppNumberList"/>
    <w:rsid w:val="009A37B4"/>
    <w:pPr>
      <w:numPr>
        <w:ilvl w:val="0"/>
        <w:numId w:val="0"/>
      </w:numPr>
      <w:tabs>
        <w:tab w:val="left" w:pos="403"/>
      </w:tabs>
    </w:pPr>
    <w:rPr>
      <w:sz w:val="18"/>
    </w:rPr>
  </w:style>
  <w:style w:type="paragraph" w:customStyle="1" w:styleId="ppProcedureStart">
    <w:name w:val="pp Procedure Start"/>
    <w:basedOn w:val="Normal"/>
    <w:next w:val="ppNumberList"/>
    <w:rsid w:val="009A37B4"/>
    <w:pPr>
      <w:spacing w:before="80" w:after="80"/>
    </w:pPr>
    <w:rPr>
      <w:rFonts w:cs="Arial"/>
      <w:b/>
      <w:szCs w:val="20"/>
    </w:rPr>
  </w:style>
  <w:style w:type="paragraph" w:customStyle="1" w:styleId="ppSection">
    <w:name w:val="pp Section"/>
    <w:basedOn w:val="Heading1"/>
    <w:next w:val="Normal"/>
    <w:rsid w:val="009A37B4"/>
    <w:rPr>
      <w:color w:val="333399"/>
    </w:rPr>
  </w:style>
  <w:style w:type="paragraph" w:customStyle="1" w:styleId="ppShowMe">
    <w:name w:val="pp Show Me"/>
    <w:basedOn w:val="Normal"/>
    <w:next w:val="ppBodyText"/>
    <w:rsid w:val="009A37B4"/>
    <w:rPr>
      <w:rFonts w:ascii="Britannic Bold" w:hAnsi="Britannic Bold"/>
      <w:color w:val="000080"/>
      <w:szCs w:val="20"/>
    </w:rPr>
  </w:style>
  <w:style w:type="table" w:customStyle="1" w:styleId="ppTableGrid">
    <w:name w:val="pp Table Grid"/>
    <w:basedOn w:val="ppTableList"/>
    <w:rsid w:val="009A37B4"/>
    <w:tblPr>
      <w:tblBorders>
        <w:left w:val="single" w:sz="12" w:space="0" w:color="999999"/>
        <w:right w:val="single" w:sz="12" w:space="0" w:color="999999"/>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A37B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A37B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A37B4"/>
    <w:pPr>
      <w:autoSpaceDE w:val="0"/>
      <w:autoSpaceDN w:val="0"/>
      <w:adjustRightInd w:val="0"/>
      <w:spacing w:before="60" w:after="60" w:line="260" w:lineRule="atLeast"/>
    </w:pPr>
    <w:rPr>
      <w:rFonts w:ascii="Arial" w:hAnsi="Arial"/>
      <w:color w:val="000000"/>
      <w:sz w:val="18"/>
    </w:rPr>
  </w:style>
  <w:style w:type="paragraph" w:customStyle="1" w:styleId="ppTopic">
    <w:name w:val="pp Topic"/>
    <w:basedOn w:val="Title"/>
    <w:next w:val="Normal"/>
    <w:rsid w:val="009A37B4"/>
  </w:style>
  <w:style w:type="table" w:styleId="TableGrid">
    <w:name w:val="Table Grid"/>
    <w:basedOn w:val="TableNormal"/>
    <w:rsid w:val="009A37B4"/>
    <w:pPr>
      <w:spacing w:before="34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A37B4"/>
    <w:rPr>
      <w:szCs w:val="20"/>
    </w:rPr>
  </w:style>
  <w:style w:type="character" w:customStyle="1" w:styleId="FootnoteTextChar">
    <w:name w:val="Footnote Text Char"/>
    <w:basedOn w:val="DefaultParagraphFont"/>
    <w:link w:val="FootnoteText"/>
    <w:uiPriority w:val="99"/>
    <w:rsid w:val="009A37B4"/>
    <w:rPr>
      <w:rFonts w:asciiTheme="minorHAnsi" w:eastAsiaTheme="minorEastAsia" w:hAnsiTheme="minorHAnsi" w:cstheme="minorBidi"/>
      <w:sz w:val="22"/>
      <w:lang w:bidi="en-US"/>
    </w:rPr>
  </w:style>
  <w:style w:type="character" w:customStyle="1" w:styleId="HeaderChar">
    <w:name w:val="Header Char"/>
    <w:basedOn w:val="DefaultParagraphFont"/>
    <w:link w:val="Header"/>
    <w:uiPriority w:val="99"/>
    <w:rsid w:val="009A37B4"/>
    <w:rPr>
      <w:rFonts w:asciiTheme="minorHAnsi" w:eastAsiaTheme="minorEastAsia" w:hAnsiTheme="minorHAnsi" w:cstheme="minorBidi"/>
      <w:sz w:val="22"/>
      <w:szCs w:val="22"/>
      <w:lang w:bidi="en-US"/>
    </w:rPr>
  </w:style>
  <w:style w:type="character" w:customStyle="1" w:styleId="FooterChar">
    <w:name w:val="Footer Char"/>
    <w:basedOn w:val="DefaultParagraphFont"/>
    <w:link w:val="Footer"/>
    <w:uiPriority w:val="99"/>
    <w:rsid w:val="009A37B4"/>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0A2FCF"/>
    <w:rPr>
      <w:rFonts w:asciiTheme="minorHAnsi" w:eastAsiaTheme="minorEastAsia" w:hAnsiTheme="minorHAnsi" w:cstheme="minorBidi"/>
      <w:sz w:val="22"/>
      <w:szCs w:val="22"/>
      <w:lang w:bidi="en-US"/>
    </w:rPr>
  </w:style>
  <w:style w:type="paragraph" w:styleId="Title">
    <w:name w:val="Title"/>
    <w:basedOn w:val="Normal"/>
    <w:next w:val="Normal"/>
    <w:link w:val="TitleChar"/>
    <w:uiPriority w:val="10"/>
    <w:qFormat/>
    <w:rsid w:val="000A2F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FCF"/>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A37B4"/>
    <w:rPr>
      <w:color w:val="808080"/>
    </w:rPr>
  </w:style>
  <w:style w:type="paragraph" w:styleId="BalloonText">
    <w:name w:val="Balloon Text"/>
    <w:basedOn w:val="Normal"/>
    <w:link w:val="BalloonTextChar"/>
    <w:uiPriority w:val="99"/>
    <w:unhideWhenUsed/>
    <w:rsid w:val="009A3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A37B4"/>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A2FCF"/>
    <w:pPr>
      <w:spacing w:after="200" w:line="240" w:lineRule="auto"/>
    </w:pPr>
    <w:rPr>
      <w:b/>
      <w:bCs/>
      <w:color w:val="4F81BD" w:themeColor="accent1"/>
      <w:sz w:val="18"/>
      <w:szCs w:val="18"/>
    </w:rPr>
  </w:style>
  <w:style w:type="table" w:customStyle="1" w:styleId="ppTable">
    <w:name w:val="pp Table"/>
    <w:basedOn w:val="TableNormal"/>
    <w:uiPriority w:val="99"/>
    <w:rsid w:val="009A37B4"/>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9A37B4"/>
    <w:pPr>
      <w:numPr>
        <w:ilvl w:val="4"/>
      </w:numPr>
    </w:pPr>
  </w:style>
  <w:style w:type="paragraph" w:customStyle="1" w:styleId="ppBulletListIndent2">
    <w:name w:val="pp Bullet List Indent 2"/>
    <w:basedOn w:val="ppBulletListIndent"/>
    <w:rsid w:val="000A2FCF"/>
    <w:pPr>
      <w:numPr>
        <w:ilvl w:val="3"/>
      </w:numPr>
    </w:pPr>
  </w:style>
  <w:style w:type="paragraph" w:customStyle="1" w:styleId="ppNumberListIndent2">
    <w:name w:val="pp Number List Indent 2"/>
    <w:basedOn w:val="ppNumberListIndent"/>
    <w:qFormat/>
    <w:rsid w:val="000A2FCF"/>
    <w:pPr>
      <w:numPr>
        <w:ilvl w:val="3"/>
      </w:numPr>
    </w:pPr>
  </w:style>
  <w:style w:type="paragraph" w:customStyle="1" w:styleId="ppCodeIndent3">
    <w:name w:val="pp Code Indent 3"/>
    <w:basedOn w:val="ppCodeIndent2"/>
    <w:rsid w:val="000A2FCF"/>
    <w:pPr>
      <w:numPr>
        <w:ilvl w:val="4"/>
      </w:numPr>
    </w:pPr>
  </w:style>
  <w:style w:type="paragraph" w:customStyle="1" w:styleId="ppCodeLanguageIndent3">
    <w:name w:val="pp Code Language Indent 3"/>
    <w:basedOn w:val="ppCodeLanguageIndent2"/>
    <w:next w:val="ppCodeIndent3"/>
    <w:rsid w:val="000A2FCF"/>
    <w:pPr>
      <w:numPr>
        <w:ilvl w:val="4"/>
      </w:numPr>
    </w:pPr>
  </w:style>
  <w:style w:type="paragraph" w:customStyle="1" w:styleId="ppNoteIndent3">
    <w:name w:val="pp Note Indent 3"/>
    <w:basedOn w:val="ppNoteIndent2"/>
    <w:qFormat/>
    <w:rsid w:val="000A2FCF"/>
    <w:pPr>
      <w:numPr>
        <w:ilvl w:val="4"/>
      </w:numPr>
    </w:pPr>
  </w:style>
  <w:style w:type="paragraph" w:customStyle="1" w:styleId="ppFigureIndent3">
    <w:name w:val="pp Figure Indent 3"/>
    <w:basedOn w:val="ppFigureIndent2"/>
    <w:qFormat/>
    <w:rsid w:val="000A2FCF"/>
    <w:pPr>
      <w:numPr>
        <w:ilvl w:val="4"/>
      </w:numPr>
    </w:pPr>
  </w:style>
  <w:style w:type="paragraph" w:customStyle="1" w:styleId="ppFigureCaptionIndent3">
    <w:name w:val="pp Figure Caption Indent 3"/>
    <w:basedOn w:val="ppFigureCaptionIndent2"/>
    <w:qFormat/>
    <w:rsid w:val="000A2FCF"/>
    <w:pPr>
      <w:numPr>
        <w:ilvl w:val="4"/>
      </w:numPr>
    </w:pPr>
  </w:style>
  <w:style w:type="paragraph" w:customStyle="1" w:styleId="ppFigureNumberIndent3">
    <w:name w:val="pp Figure Number Indent 3"/>
    <w:basedOn w:val="ppFigureNumberIndent2"/>
    <w:qFormat/>
    <w:rsid w:val="000A2FCF"/>
    <w:pPr>
      <w:numPr>
        <w:ilvl w:val="4"/>
      </w:numPr>
    </w:pPr>
  </w:style>
  <w:style w:type="paragraph" w:customStyle="1" w:styleId="Bodynoindent">
    <w:name w:val="Body no indent"/>
    <w:basedOn w:val="Normal"/>
    <w:next w:val="Normal"/>
    <w:rsid w:val="0049026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490265"/>
    <w:pPr>
      <w:pBdr>
        <w:top w:val="thinThickSmallGap" w:sz="24" w:space="1" w:color="auto"/>
      </w:pBdr>
      <w:spacing w:before="0" w:line="240" w:lineRule="auto"/>
    </w:pPr>
    <w:rPr>
      <w:rFonts w:ascii="Times New Roman" w:eastAsia="Calibri" w:hAnsi="Times New Roman"/>
      <w:i/>
      <w:szCs w:val="20"/>
      <w:lang w:val="en-NZ"/>
    </w:rPr>
  </w:style>
  <w:style w:type="paragraph" w:customStyle="1" w:styleId="HOLTitle1">
    <w:name w:val="HOL Title 1"/>
    <w:basedOn w:val="Normal"/>
    <w:rsid w:val="0049026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A2FCF"/>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qFormat/>
    <w:rsid w:val="00490265"/>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0A2FCF"/>
    <w:rPr>
      <w:rFonts w:asciiTheme="minorHAnsi" w:eastAsiaTheme="minorEastAsia" w:hAnsiTheme="minorHAnsi" w:cstheme="minorBidi"/>
      <w:sz w:val="22"/>
      <w:szCs w:val="22"/>
      <w:lang w:bidi="en-US"/>
    </w:rPr>
  </w:style>
  <w:style w:type="character" w:styleId="CommentReference">
    <w:name w:val="annotation reference"/>
    <w:basedOn w:val="DefaultParagraphFont"/>
    <w:rsid w:val="00D944EE"/>
    <w:rPr>
      <w:sz w:val="16"/>
      <w:szCs w:val="16"/>
    </w:rPr>
  </w:style>
  <w:style w:type="paragraph" w:styleId="CommentText">
    <w:name w:val="annotation text"/>
    <w:basedOn w:val="Normal"/>
    <w:link w:val="CommentTextChar"/>
    <w:rsid w:val="00D944EE"/>
    <w:pPr>
      <w:spacing w:line="240" w:lineRule="auto"/>
    </w:pPr>
    <w:rPr>
      <w:sz w:val="20"/>
      <w:szCs w:val="20"/>
    </w:rPr>
  </w:style>
  <w:style w:type="character" w:customStyle="1" w:styleId="CommentTextChar">
    <w:name w:val="Comment Text Char"/>
    <w:basedOn w:val="DefaultParagraphFont"/>
    <w:link w:val="CommentText"/>
    <w:rsid w:val="00D944EE"/>
    <w:rPr>
      <w:rFonts w:asciiTheme="minorHAnsi" w:eastAsiaTheme="minorEastAsia" w:hAnsiTheme="minorHAnsi" w:cstheme="minorBidi"/>
      <w:lang w:bidi="en-US"/>
    </w:rPr>
  </w:style>
  <w:style w:type="paragraph" w:styleId="CommentSubject">
    <w:name w:val="annotation subject"/>
    <w:basedOn w:val="CommentText"/>
    <w:next w:val="CommentText"/>
    <w:link w:val="CommentSubjectChar"/>
    <w:rsid w:val="00D944EE"/>
    <w:rPr>
      <w:b/>
      <w:bCs/>
    </w:rPr>
  </w:style>
  <w:style w:type="character" w:customStyle="1" w:styleId="CommentSubjectChar">
    <w:name w:val="Comment Subject Char"/>
    <w:basedOn w:val="CommentTextChar"/>
    <w:link w:val="CommentSubject"/>
    <w:rsid w:val="00D944EE"/>
    <w:rPr>
      <w:rFonts w:asciiTheme="minorHAnsi" w:eastAsiaTheme="minorEastAsia" w:hAnsiTheme="minorHAnsi" w:cstheme="minorBidi"/>
      <w:b/>
      <w:bCs/>
      <w:lang w:bidi="en-US"/>
    </w:rPr>
  </w:style>
  <w:style w:type="character" w:customStyle="1" w:styleId="ppNumberListChar">
    <w:name w:val="pp Number List Char"/>
    <w:basedOn w:val="DefaultParagraphFont"/>
    <w:link w:val="ppNumberList"/>
    <w:rsid w:val="007A3CCD"/>
    <w:rPr>
      <w:rFonts w:asciiTheme="minorHAnsi" w:eastAsiaTheme="minorEastAsia" w:hAnsiTheme="minorHAnsi" w:cstheme="minorBidi"/>
      <w:sz w:val="22"/>
      <w:szCs w:val="22"/>
      <w:lang w:bidi="en-US"/>
    </w:rPr>
  </w:style>
  <w:style w:type="paragraph" w:styleId="TOC3">
    <w:name w:val="toc 3"/>
    <w:basedOn w:val="Normal"/>
    <w:next w:val="Normal"/>
    <w:autoRedefine/>
    <w:uiPriority w:val="39"/>
    <w:rsid w:val="00EC1817"/>
    <w:pPr>
      <w:spacing w:after="100"/>
      <w:ind w:left="440"/>
    </w:pPr>
  </w:style>
  <w:style w:type="character" w:customStyle="1" w:styleId="ppNoteChar">
    <w:name w:val="pp Note Char"/>
    <w:basedOn w:val="DefaultParagraphFont"/>
    <w:link w:val="ppNote"/>
    <w:rsid w:val="000A2FCF"/>
    <w:rPr>
      <w:rFonts w:asciiTheme="minorHAnsi" w:eastAsiaTheme="minorEastAsia" w:hAnsiTheme="minorHAnsi" w:cstheme="minorBidi"/>
      <w:sz w:val="22"/>
      <w:szCs w:val="22"/>
      <w:shd w:val="clear" w:color="auto" w:fill="EAF1DD" w:themeFill="accent3" w:themeFillTint="33"/>
      <w:lang w:bidi="en-US"/>
    </w:rPr>
  </w:style>
  <w:style w:type="paragraph" w:styleId="Revision">
    <w:name w:val="Revision"/>
    <w:hidden/>
    <w:uiPriority w:val="99"/>
    <w:semiHidden/>
    <w:rsid w:val="001C14AD"/>
    <w:rPr>
      <w:rFonts w:asciiTheme="minorHAnsi" w:eastAsiaTheme="minorEastAsia" w:hAnsiTheme="minorHAnsi" w:cstheme="minorBidi"/>
      <w:sz w:val="22"/>
      <w:szCs w:val="22"/>
      <w:lang w:bidi="en-US"/>
    </w:rPr>
  </w:style>
  <w:style w:type="paragraph" w:customStyle="1" w:styleId="Header1">
    <w:name w:val="Header 1"/>
    <w:basedOn w:val="Heading1"/>
    <w:link w:val="Header1Char"/>
    <w:qFormat/>
    <w:rsid w:val="000A2FCF"/>
    <w:pPr>
      <w:numPr>
        <w:numId w:val="16"/>
      </w:numPr>
    </w:pPr>
    <w:rPr>
      <w:rFonts w:eastAsia="Arial Unicode MS"/>
      <w:noProof/>
    </w:rPr>
  </w:style>
  <w:style w:type="character" w:customStyle="1" w:styleId="Header1Char">
    <w:name w:val="Header 1 Char"/>
    <w:basedOn w:val="Heading1Char"/>
    <w:link w:val="Header1"/>
    <w:rsid w:val="000A2FCF"/>
    <w:rPr>
      <w:rFonts w:asciiTheme="majorHAnsi" w:eastAsia="Arial Unicode MS" w:hAnsiTheme="majorHAnsi" w:cstheme="majorBidi"/>
      <w:b/>
      <w:bCs/>
      <w:noProof/>
      <w:color w:val="365F91" w:themeColor="accent1" w:themeShade="BF"/>
      <w:sz w:val="28"/>
      <w:szCs w:val="28"/>
      <w:lang w:bidi="en-US"/>
    </w:rPr>
  </w:style>
  <w:style w:type="paragraph" w:styleId="DocumentMap">
    <w:name w:val="Document Map"/>
    <w:basedOn w:val="Normal"/>
    <w:link w:val="DocumentMapChar"/>
    <w:rsid w:val="00A508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508BC"/>
    <w:rPr>
      <w:rFonts w:ascii="Tahoma" w:eastAsiaTheme="minorEastAsia" w:hAnsi="Tahoma" w:cs="Tahoma"/>
      <w:sz w:val="16"/>
      <w:szCs w:val="16"/>
      <w:lang w:bidi="en-US"/>
    </w:rPr>
  </w:style>
  <w:style w:type="character" w:styleId="Emphasis">
    <w:name w:val="Emphasis"/>
    <w:basedOn w:val="DefaultParagraphFont"/>
    <w:uiPriority w:val="20"/>
    <w:qFormat/>
    <w:rsid w:val="00A776E4"/>
    <w:rPr>
      <w:i/>
      <w:iCs/>
    </w:rPr>
  </w:style>
  <w:style w:type="character" w:customStyle="1" w:styleId="line-heading">
    <w:name w:val="line-heading"/>
    <w:basedOn w:val="DefaultParagraphFont"/>
    <w:rsid w:val="00DB58EA"/>
  </w:style>
  <w:style w:type="character" w:styleId="HTMLCode">
    <w:name w:val="HTML Code"/>
    <w:basedOn w:val="DefaultParagraphFont"/>
    <w:uiPriority w:val="99"/>
    <w:unhideWhenUsed/>
    <w:rsid w:val="000A64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rsid w:val="000A64E5"/>
    <w:rPr>
      <w:rFonts w:ascii="Courier New" w:hAnsi="Courier New" w:cs="Courier New"/>
      <w:lang w:val="en-GB" w:eastAsia="en-GB"/>
    </w:rPr>
  </w:style>
  <w:style w:type="character" w:customStyle="1" w:styleId="code-comment">
    <w:name w:val="code-comment"/>
    <w:basedOn w:val="DefaultParagraphFont"/>
    <w:rsid w:val="000A64E5"/>
  </w:style>
  <w:style w:type="paragraph" w:customStyle="1" w:styleId="Tieude2">
    <w:name w:val="Tieude 2"/>
    <w:basedOn w:val="Heading2"/>
    <w:link w:val="Tieude2Char"/>
    <w:rsid w:val="00D20F0E"/>
  </w:style>
  <w:style w:type="paragraph" w:customStyle="1" w:styleId="Tieude1">
    <w:name w:val="Tieude1"/>
    <w:basedOn w:val="Header1"/>
    <w:link w:val="Tieude1Char"/>
    <w:qFormat/>
    <w:rsid w:val="00851908"/>
  </w:style>
  <w:style w:type="character" w:customStyle="1" w:styleId="Tieude2Char">
    <w:name w:val="Tieude 2 Char"/>
    <w:basedOn w:val="Heading2Char"/>
    <w:link w:val="Tieude2"/>
    <w:rsid w:val="00D20F0E"/>
    <w:rPr>
      <w:rFonts w:asciiTheme="minorHAnsi" w:eastAsiaTheme="majorEastAsia" w:hAnsiTheme="minorHAnsi" w:cstheme="majorBidi"/>
      <w:b/>
      <w:bCs/>
      <w:sz w:val="22"/>
      <w:szCs w:val="26"/>
      <w:lang w:bidi="en-US"/>
    </w:rPr>
  </w:style>
  <w:style w:type="paragraph" w:customStyle="1" w:styleId="Tieude20">
    <w:name w:val="Tieude2"/>
    <w:basedOn w:val="Tieude2"/>
    <w:link w:val="Tieude2Char0"/>
    <w:qFormat/>
    <w:rsid w:val="00490EA2"/>
    <w:pPr>
      <w:ind w:left="425" w:hanging="357"/>
      <w:outlineLvl w:val="9"/>
    </w:pPr>
  </w:style>
  <w:style w:type="character" w:customStyle="1" w:styleId="Tieude1Char">
    <w:name w:val="Tieude1 Char"/>
    <w:basedOn w:val="Header1Char"/>
    <w:link w:val="Tieude1"/>
    <w:rsid w:val="00851908"/>
    <w:rPr>
      <w:rFonts w:asciiTheme="majorHAnsi" w:eastAsia="Arial Unicode MS" w:hAnsiTheme="majorHAnsi" w:cstheme="majorBidi"/>
      <w:b/>
      <w:bCs/>
      <w:noProof/>
      <w:color w:val="365F91" w:themeColor="accent1" w:themeShade="BF"/>
      <w:sz w:val="28"/>
      <w:szCs w:val="28"/>
      <w:lang w:bidi="en-US"/>
    </w:rPr>
  </w:style>
  <w:style w:type="paragraph" w:customStyle="1" w:styleId="Tieude3">
    <w:name w:val="Tieude3"/>
    <w:basedOn w:val="Heading3"/>
    <w:link w:val="Tieude3Char"/>
    <w:qFormat/>
    <w:rsid w:val="00C63C0D"/>
  </w:style>
  <w:style w:type="character" w:customStyle="1" w:styleId="Tieude2Char0">
    <w:name w:val="Tieude2 Char"/>
    <w:basedOn w:val="Tieude2Char"/>
    <w:link w:val="Tieude20"/>
    <w:rsid w:val="00490EA2"/>
    <w:rPr>
      <w:rFonts w:asciiTheme="minorHAnsi" w:eastAsiaTheme="majorEastAsia" w:hAnsiTheme="minorHAnsi" w:cstheme="majorBidi"/>
      <w:b/>
      <w:bCs/>
      <w:sz w:val="22"/>
      <w:szCs w:val="26"/>
      <w:lang w:bidi="en-US"/>
    </w:rPr>
  </w:style>
  <w:style w:type="paragraph" w:styleId="TOCHeading">
    <w:name w:val="TOC Heading"/>
    <w:basedOn w:val="Heading1"/>
    <w:next w:val="Normal"/>
    <w:uiPriority w:val="39"/>
    <w:semiHidden/>
    <w:unhideWhenUsed/>
    <w:qFormat/>
    <w:rsid w:val="00AC53FA"/>
    <w:pPr>
      <w:spacing w:before="480" w:after="0"/>
      <w:outlineLvl w:val="9"/>
    </w:pPr>
  </w:style>
  <w:style w:type="character" w:customStyle="1" w:styleId="Tieude3Char">
    <w:name w:val="Tieude3 Char"/>
    <w:basedOn w:val="Heading3Char"/>
    <w:link w:val="Tieude3"/>
    <w:rsid w:val="00C63C0D"/>
    <w:rPr>
      <w:rFonts w:asciiTheme="minorHAnsi" w:eastAsiaTheme="majorEastAsia" w:hAnsiTheme="minorHAnsi" w:cstheme="majorBidi"/>
      <w:bCs/>
      <w:sz w:val="22"/>
      <w:szCs w:val="22"/>
      <w:lang w:bidi="en-US"/>
    </w:rPr>
  </w:style>
  <w:style w:type="paragraph" w:styleId="Index1">
    <w:name w:val="index 1"/>
    <w:basedOn w:val="Normal"/>
    <w:next w:val="Normal"/>
    <w:autoRedefine/>
    <w:rsid w:val="00DE26A6"/>
    <w:pPr>
      <w:spacing w:before="0" w:after="0" w:line="240" w:lineRule="auto"/>
      <w:ind w:left="220" w:hanging="220"/>
    </w:pPr>
  </w:style>
  <w:style w:type="character" w:customStyle="1" w:styleId="underline">
    <w:name w:val="underline"/>
    <w:basedOn w:val="DefaultParagraphFont"/>
    <w:rsid w:val="0047529D"/>
  </w:style>
  <w:style w:type="character" w:styleId="FollowedHyperlink">
    <w:name w:val="FollowedHyperlink"/>
    <w:basedOn w:val="DefaultParagraphFont"/>
    <w:rsid w:val="0047529D"/>
    <w:rPr>
      <w:color w:val="800080" w:themeColor="followedHyperlink"/>
      <w:u w:val="single"/>
    </w:rPr>
  </w:style>
  <w:style w:type="character" w:styleId="Strong">
    <w:name w:val="Strong"/>
    <w:basedOn w:val="DefaultParagraphFont"/>
    <w:uiPriority w:val="22"/>
    <w:qFormat/>
    <w:rsid w:val="00FB2B68"/>
    <w:rPr>
      <w:b/>
      <w:bCs/>
    </w:rPr>
  </w:style>
  <w:style w:type="paragraph" w:customStyle="1" w:styleId="Bullet">
    <w:name w:val="Bullet"/>
    <w:basedOn w:val="ListParagraph"/>
    <w:link w:val="BulletChar"/>
    <w:qFormat/>
    <w:rsid w:val="00C31E18"/>
    <w:pPr>
      <w:numPr>
        <w:numId w:val="18"/>
      </w:numPr>
    </w:pPr>
  </w:style>
  <w:style w:type="paragraph" w:customStyle="1" w:styleId="manguon">
    <w:name w:val="manguon"/>
    <w:basedOn w:val="Normal"/>
    <w:link w:val="manguonChar"/>
    <w:rsid w:val="00B17542"/>
    <w:pPr>
      <w:pBdr>
        <w:top w:val="single" w:sz="2" w:space="1" w:color="808080"/>
        <w:left w:val="single" w:sz="2" w:space="4" w:color="808080"/>
        <w:bottom w:val="single" w:sz="2" w:space="1" w:color="808080"/>
        <w:right w:val="single" w:sz="2" w:space="4" w:color="808080"/>
      </w:pBdr>
      <w:shd w:val="clear" w:color="auto" w:fill="DDDDDD"/>
      <w:tabs>
        <w:tab w:val="left" w:pos="567"/>
        <w:tab w:val="left" w:pos="1134"/>
        <w:tab w:val="left" w:pos="1701"/>
        <w:tab w:val="left" w:pos="2268"/>
      </w:tabs>
      <w:autoSpaceDE w:val="0"/>
      <w:autoSpaceDN w:val="0"/>
      <w:adjustRightInd w:val="0"/>
      <w:spacing w:before="0" w:after="0" w:line="240" w:lineRule="auto"/>
      <w:ind w:left="1134"/>
    </w:pPr>
    <w:rPr>
      <w:rFonts w:ascii="Courier New" w:eastAsia="Times New Roman" w:hAnsi="Courier New" w:cs="Courier New"/>
      <w:bCs/>
      <w:color w:val="7F0055"/>
      <w:sz w:val="20"/>
      <w:szCs w:val="20"/>
      <w:lang w:val="en-GB" w:bidi="ar-SA"/>
    </w:rPr>
  </w:style>
  <w:style w:type="character" w:customStyle="1" w:styleId="ListParagraphChar">
    <w:name w:val="List Paragraph Char"/>
    <w:basedOn w:val="DefaultParagraphFont"/>
    <w:link w:val="ListParagraph"/>
    <w:uiPriority w:val="34"/>
    <w:rsid w:val="001E5A5D"/>
    <w:rPr>
      <w:rFonts w:ascii="Calibri" w:eastAsiaTheme="minorHAnsi" w:hAnsi="Calibri" w:cs="Calibri"/>
      <w:sz w:val="22"/>
      <w:szCs w:val="22"/>
      <w:lang w:bidi="en-US"/>
    </w:rPr>
  </w:style>
  <w:style w:type="character" w:customStyle="1" w:styleId="BulletChar">
    <w:name w:val="Bullet Char"/>
    <w:basedOn w:val="ListParagraphChar"/>
    <w:link w:val="Bullet"/>
    <w:rsid w:val="00C31E18"/>
    <w:rPr>
      <w:rFonts w:ascii="Calibri" w:eastAsiaTheme="minorHAnsi" w:hAnsi="Calibri" w:cs="Calibri"/>
      <w:sz w:val="22"/>
      <w:szCs w:val="22"/>
      <w:lang w:bidi="en-US"/>
    </w:rPr>
  </w:style>
  <w:style w:type="character" w:customStyle="1" w:styleId="manguonChar">
    <w:name w:val="manguon Char"/>
    <w:basedOn w:val="DefaultParagraphFont"/>
    <w:link w:val="manguon"/>
    <w:rsid w:val="00B17542"/>
    <w:rPr>
      <w:rFonts w:ascii="Courier New" w:hAnsi="Courier New" w:cs="Courier New"/>
      <w:bCs/>
      <w:color w:val="7F0055"/>
      <w:shd w:val="clear" w:color="auto" w:fill="DDDDDD"/>
      <w:lang w:val="en-GB"/>
    </w:rPr>
  </w:style>
  <w:style w:type="paragraph" w:customStyle="1" w:styleId="mn">
    <w:name w:val="mn"/>
    <w:basedOn w:val="Normal"/>
    <w:link w:val="mnChar"/>
    <w:rsid w:val="00243C0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line="240" w:lineRule="auto"/>
      <w:ind w:left="567"/>
    </w:pPr>
    <w:rPr>
      <w:rFonts w:ascii="Courier New" w:hAnsi="Courier New" w:cs="Courier New"/>
      <w:bCs/>
      <w:lang w:val="en-GB"/>
    </w:rPr>
  </w:style>
  <w:style w:type="character" w:customStyle="1" w:styleId="mnChar">
    <w:name w:val="mn Char"/>
    <w:basedOn w:val="DefaultParagraphFont"/>
    <w:link w:val="mn"/>
    <w:rsid w:val="00243C05"/>
    <w:rPr>
      <w:rFonts w:ascii="Courier New" w:eastAsiaTheme="minorEastAsia" w:hAnsi="Courier New" w:cs="Courier New"/>
      <w:bCs/>
      <w:sz w:val="22"/>
      <w:szCs w:val="22"/>
      <w:shd w:val="clear" w:color="auto" w:fill="F2F2F2" w:themeFill="background1" w:themeFillShade="F2"/>
      <w:lang w:val="en-GB" w:bidi="en-US"/>
    </w:rPr>
  </w:style>
  <w:style w:type="paragraph" w:customStyle="1" w:styleId="abc">
    <w:name w:val="abc"/>
    <w:basedOn w:val="ListParagraph"/>
    <w:next w:val="ppCode"/>
    <w:link w:val="abcChar"/>
    <w:qFormat/>
    <w:rsid w:val="00CA009A"/>
    <w:pPr>
      <w:numPr>
        <w:numId w:val="10"/>
      </w:num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autoSpaceDE w:val="0"/>
      <w:autoSpaceDN w:val="0"/>
      <w:adjustRightInd w:val="0"/>
      <w:spacing w:before="0" w:after="0" w:line="240" w:lineRule="auto"/>
    </w:pPr>
    <w:rPr>
      <w:rFonts w:ascii="Consolas" w:eastAsia="Times New Roman" w:hAnsi="Consolas" w:cs="Courier New"/>
      <w:bCs/>
      <w:color w:val="7F0055"/>
      <w:sz w:val="20"/>
      <w:szCs w:val="20"/>
      <w:lang w:val="en-GB" w:bidi="ar-SA"/>
    </w:rPr>
  </w:style>
  <w:style w:type="character" w:customStyle="1" w:styleId="abcChar">
    <w:name w:val="abc Char"/>
    <w:basedOn w:val="ListParagraphChar"/>
    <w:link w:val="abc"/>
    <w:rsid w:val="00CA009A"/>
    <w:rPr>
      <w:rFonts w:ascii="Consolas" w:eastAsiaTheme="minorHAnsi" w:hAnsi="Consolas" w:cs="Courier New"/>
      <w:bCs/>
      <w:color w:val="7F0055"/>
      <w:sz w:val="22"/>
      <w:szCs w:val="22"/>
      <w:shd w:val="clear" w:color="auto" w:fill="F2F2F2" w:themeFill="background1" w:themeFillShade="F2"/>
      <w:lang w:val="en-GB" w:bidi="en-US"/>
    </w:rPr>
  </w:style>
  <w:style w:type="character" w:styleId="HTMLKeyboard">
    <w:name w:val="HTML Keyboard"/>
    <w:basedOn w:val="DefaultParagraphFont"/>
    <w:uiPriority w:val="99"/>
    <w:unhideWhenUsed/>
    <w:rsid w:val="006121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99211">
      <w:bodyDiv w:val="1"/>
      <w:marLeft w:val="0"/>
      <w:marRight w:val="0"/>
      <w:marTop w:val="0"/>
      <w:marBottom w:val="0"/>
      <w:divBdr>
        <w:top w:val="none" w:sz="0" w:space="0" w:color="auto"/>
        <w:left w:val="none" w:sz="0" w:space="0" w:color="auto"/>
        <w:bottom w:val="none" w:sz="0" w:space="0" w:color="auto"/>
        <w:right w:val="none" w:sz="0" w:space="0" w:color="auto"/>
      </w:divBdr>
    </w:div>
    <w:div w:id="275449255">
      <w:bodyDiv w:val="1"/>
      <w:marLeft w:val="0"/>
      <w:marRight w:val="0"/>
      <w:marTop w:val="0"/>
      <w:marBottom w:val="0"/>
      <w:divBdr>
        <w:top w:val="none" w:sz="0" w:space="0" w:color="auto"/>
        <w:left w:val="none" w:sz="0" w:space="0" w:color="auto"/>
        <w:bottom w:val="none" w:sz="0" w:space="0" w:color="auto"/>
        <w:right w:val="none" w:sz="0" w:space="0" w:color="auto"/>
      </w:divBdr>
    </w:div>
    <w:div w:id="303050110">
      <w:bodyDiv w:val="1"/>
      <w:marLeft w:val="0"/>
      <w:marRight w:val="0"/>
      <w:marTop w:val="0"/>
      <w:marBottom w:val="0"/>
      <w:divBdr>
        <w:top w:val="none" w:sz="0" w:space="0" w:color="auto"/>
        <w:left w:val="none" w:sz="0" w:space="0" w:color="auto"/>
        <w:bottom w:val="none" w:sz="0" w:space="0" w:color="auto"/>
        <w:right w:val="none" w:sz="0" w:space="0" w:color="auto"/>
      </w:divBdr>
      <w:divsChild>
        <w:div w:id="239950462">
          <w:marLeft w:val="547"/>
          <w:marRight w:val="0"/>
          <w:marTop w:val="192"/>
          <w:marBottom w:val="0"/>
          <w:divBdr>
            <w:top w:val="none" w:sz="0" w:space="0" w:color="auto"/>
            <w:left w:val="none" w:sz="0" w:space="0" w:color="auto"/>
            <w:bottom w:val="none" w:sz="0" w:space="0" w:color="auto"/>
            <w:right w:val="none" w:sz="0" w:space="0" w:color="auto"/>
          </w:divBdr>
        </w:div>
        <w:div w:id="647323232">
          <w:marLeft w:val="547"/>
          <w:marRight w:val="0"/>
          <w:marTop w:val="192"/>
          <w:marBottom w:val="0"/>
          <w:divBdr>
            <w:top w:val="none" w:sz="0" w:space="0" w:color="auto"/>
            <w:left w:val="none" w:sz="0" w:space="0" w:color="auto"/>
            <w:bottom w:val="none" w:sz="0" w:space="0" w:color="auto"/>
            <w:right w:val="none" w:sz="0" w:space="0" w:color="auto"/>
          </w:divBdr>
        </w:div>
        <w:div w:id="663514783">
          <w:marLeft w:val="547"/>
          <w:marRight w:val="0"/>
          <w:marTop w:val="192"/>
          <w:marBottom w:val="0"/>
          <w:divBdr>
            <w:top w:val="none" w:sz="0" w:space="0" w:color="auto"/>
            <w:left w:val="none" w:sz="0" w:space="0" w:color="auto"/>
            <w:bottom w:val="none" w:sz="0" w:space="0" w:color="auto"/>
            <w:right w:val="none" w:sz="0" w:space="0" w:color="auto"/>
          </w:divBdr>
        </w:div>
        <w:div w:id="1970355129">
          <w:marLeft w:val="547"/>
          <w:marRight w:val="0"/>
          <w:marTop w:val="192"/>
          <w:marBottom w:val="0"/>
          <w:divBdr>
            <w:top w:val="none" w:sz="0" w:space="0" w:color="auto"/>
            <w:left w:val="none" w:sz="0" w:space="0" w:color="auto"/>
            <w:bottom w:val="none" w:sz="0" w:space="0" w:color="auto"/>
            <w:right w:val="none" w:sz="0" w:space="0" w:color="auto"/>
          </w:divBdr>
        </w:div>
        <w:div w:id="799492379">
          <w:marLeft w:val="547"/>
          <w:marRight w:val="0"/>
          <w:marTop w:val="192"/>
          <w:marBottom w:val="0"/>
          <w:divBdr>
            <w:top w:val="none" w:sz="0" w:space="0" w:color="auto"/>
            <w:left w:val="none" w:sz="0" w:space="0" w:color="auto"/>
            <w:bottom w:val="none" w:sz="0" w:space="0" w:color="auto"/>
            <w:right w:val="none" w:sz="0" w:space="0" w:color="auto"/>
          </w:divBdr>
        </w:div>
        <w:div w:id="1035741314">
          <w:marLeft w:val="547"/>
          <w:marRight w:val="0"/>
          <w:marTop w:val="192"/>
          <w:marBottom w:val="0"/>
          <w:divBdr>
            <w:top w:val="none" w:sz="0" w:space="0" w:color="auto"/>
            <w:left w:val="none" w:sz="0" w:space="0" w:color="auto"/>
            <w:bottom w:val="none" w:sz="0" w:space="0" w:color="auto"/>
            <w:right w:val="none" w:sz="0" w:space="0" w:color="auto"/>
          </w:divBdr>
        </w:div>
      </w:divsChild>
    </w:div>
    <w:div w:id="328606631">
      <w:bodyDiv w:val="1"/>
      <w:marLeft w:val="0"/>
      <w:marRight w:val="0"/>
      <w:marTop w:val="0"/>
      <w:marBottom w:val="0"/>
      <w:divBdr>
        <w:top w:val="none" w:sz="0" w:space="0" w:color="auto"/>
        <w:left w:val="none" w:sz="0" w:space="0" w:color="auto"/>
        <w:bottom w:val="none" w:sz="0" w:space="0" w:color="auto"/>
        <w:right w:val="none" w:sz="0" w:space="0" w:color="auto"/>
      </w:divBdr>
    </w:div>
    <w:div w:id="335349883">
      <w:bodyDiv w:val="1"/>
      <w:marLeft w:val="0"/>
      <w:marRight w:val="0"/>
      <w:marTop w:val="0"/>
      <w:marBottom w:val="0"/>
      <w:divBdr>
        <w:top w:val="none" w:sz="0" w:space="0" w:color="auto"/>
        <w:left w:val="none" w:sz="0" w:space="0" w:color="auto"/>
        <w:bottom w:val="none" w:sz="0" w:space="0" w:color="auto"/>
        <w:right w:val="none" w:sz="0" w:space="0" w:color="auto"/>
      </w:divBdr>
    </w:div>
    <w:div w:id="393964696">
      <w:bodyDiv w:val="1"/>
      <w:marLeft w:val="0"/>
      <w:marRight w:val="0"/>
      <w:marTop w:val="0"/>
      <w:marBottom w:val="0"/>
      <w:divBdr>
        <w:top w:val="none" w:sz="0" w:space="0" w:color="auto"/>
        <w:left w:val="none" w:sz="0" w:space="0" w:color="auto"/>
        <w:bottom w:val="none" w:sz="0" w:space="0" w:color="auto"/>
        <w:right w:val="none" w:sz="0" w:space="0" w:color="auto"/>
      </w:divBdr>
    </w:div>
    <w:div w:id="404230781">
      <w:bodyDiv w:val="1"/>
      <w:marLeft w:val="0"/>
      <w:marRight w:val="0"/>
      <w:marTop w:val="0"/>
      <w:marBottom w:val="0"/>
      <w:divBdr>
        <w:top w:val="none" w:sz="0" w:space="0" w:color="auto"/>
        <w:left w:val="none" w:sz="0" w:space="0" w:color="auto"/>
        <w:bottom w:val="none" w:sz="0" w:space="0" w:color="auto"/>
        <w:right w:val="none" w:sz="0" w:space="0" w:color="auto"/>
      </w:divBdr>
    </w:div>
    <w:div w:id="465246134">
      <w:bodyDiv w:val="1"/>
      <w:marLeft w:val="0"/>
      <w:marRight w:val="0"/>
      <w:marTop w:val="0"/>
      <w:marBottom w:val="0"/>
      <w:divBdr>
        <w:top w:val="none" w:sz="0" w:space="0" w:color="auto"/>
        <w:left w:val="none" w:sz="0" w:space="0" w:color="auto"/>
        <w:bottom w:val="none" w:sz="0" w:space="0" w:color="auto"/>
        <w:right w:val="none" w:sz="0" w:space="0" w:color="auto"/>
      </w:divBdr>
    </w:div>
    <w:div w:id="500781965">
      <w:bodyDiv w:val="1"/>
      <w:marLeft w:val="0"/>
      <w:marRight w:val="0"/>
      <w:marTop w:val="0"/>
      <w:marBottom w:val="0"/>
      <w:divBdr>
        <w:top w:val="none" w:sz="0" w:space="0" w:color="auto"/>
        <w:left w:val="none" w:sz="0" w:space="0" w:color="auto"/>
        <w:bottom w:val="none" w:sz="0" w:space="0" w:color="auto"/>
        <w:right w:val="none" w:sz="0" w:space="0" w:color="auto"/>
      </w:divBdr>
    </w:div>
    <w:div w:id="538517150">
      <w:bodyDiv w:val="1"/>
      <w:marLeft w:val="0"/>
      <w:marRight w:val="0"/>
      <w:marTop w:val="0"/>
      <w:marBottom w:val="0"/>
      <w:divBdr>
        <w:top w:val="none" w:sz="0" w:space="0" w:color="auto"/>
        <w:left w:val="none" w:sz="0" w:space="0" w:color="auto"/>
        <w:bottom w:val="none" w:sz="0" w:space="0" w:color="auto"/>
        <w:right w:val="none" w:sz="0" w:space="0" w:color="auto"/>
      </w:divBdr>
    </w:div>
    <w:div w:id="611716313">
      <w:bodyDiv w:val="1"/>
      <w:marLeft w:val="0"/>
      <w:marRight w:val="0"/>
      <w:marTop w:val="0"/>
      <w:marBottom w:val="0"/>
      <w:divBdr>
        <w:top w:val="none" w:sz="0" w:space="0" w:color="auto"/>
        <w:left w:val="none" w:sz="0" w:space="0" w:color="auto"/>
        <w:bottom w:val="none" w:sz="0" w:space="0" w:color="auto"/>
        <w:right w:val="none" w:sz="0" w:space="0" w:color="auto"/>
      </w:divBdr>
    </w:div>
    <w:div w:id="794367530">
      <w:bodyDiv w:val="1"/>
      <w:marLeft w:val="0"/>
      <w:marRight w:val="0"/>
      <w:marTop w:val="0"/>
      <w:marBottom w:val="0"/>
      <w:divBdr>
        <w:top w:val="none" w:sz="0" w:space="0" w:color="auto"/>
        <w:left w:val="none" w:sz="0" w:space="0" w:color="auto"/>
        <w:bottom w:val="none" w:sz="0" w:space="0" w:color="auto"/>
        <w:right w:val="none" w:sz="0" w:space="0" w:color="auto"/>
      </w:divBdr>
    </w:div>
    <w:div w:id="872301959">
      <w:bodyDiv w:val="1"/>
      <w:marLeft w:val="0"/>
      <w:marRight w:val="0"/>
      <w:marTop w:val="0"/>
      <w:marBottom w:val="0"/>
      <w:divBdr>
        <w:top w:val="none" w:sz="0" w:space="0" w:color="auto"/>
        <w:left w:val="none" w:sz="0" w:space="0" w:color="auto"/>
        <w:bottom w:val="none" w:sz="0" w:space="0" w:color="auto"/>
        <w:right w:val="none" w:sz="0" w:space="0" w:color="auto"/>
      </w:divBdr>
    </w:div>
    <w:div w:id="904493756">
      <w:bodyDiv w:val="1"/>
      <w:marLeft w:val="0"/>
      <w:marRight w:val="0"/>
      <w:marTop w:val="0"/>
      <w:marBottom w:val="0"/>
      <w:divBdr>
        <w:top w:val="none" w:sz="0" w:space="0" w:color="auto"/>
        <w:left w:val="none" w:sz="0" w:space="0" w:color="auto"/>
        <w:bottom w:val="none" w:sz="0" w:space="0" w:color="auto"/>
        <w:right w:val="none" w:sz="0" w:space="0" w:color="auto"/>
      </w:divBdr>
    </w:div>
    <w:div w:id="941572236">
      <w:bodyDiv w:val="1"/>
      <w:marLeft w:val="0"/>
      <w:marRight w:val="0"/>
      <w:marTop w:val="0"/>
      <w:marBottom w:val="0"/>
      <w:divBdr>
        <w:top w:val="none" w:sz="0" w:space="0" w:color="auto"/>
        <w:left w:val="none" w:sz="0" w:space="0" w:color="auto"/>
        <w:bottom w:val="none" w:sz="0" w:space="0" w:color="auto"/>
        <w:right w:val="none" w:sz="0" w:space="0" w:color="auto"/>
      </w:divBdr>
    </w:div>
    <w:div w:id="992417582">
      <w:bodyDiv w:val="1"/>
      <w:marLeft w:val="0"/>
      <w:marRight w:val="0"/>
      <w:marTop w:val="0"/>
      <w:marBottom w:val="0"/>
      <w:divBdr>
        <w:top w:val="none" w:sz="0" w:space="0" w:color="auto"/>
        <w:left w:val="none" w:sz="0" w:space="0" w:color="auto"/>
        <w:bottom w:val="none" w:sz="0" w:space="0" w:color="auto"/>
        <w:right w:val="none" w:sz="0" w:space="0" w:color="auto"/>
      </w:divBdr>
    </w:div>
    <w:div w:id="1001278419">
      <w:bodyDiv w:val="1"/>
      <w:marLeft w:val="0"/>
      <w:marRight w:val="0"/>
      <w:marTop w:val="0"/>
      <w:marBottom w:val="0"/>
      <w:divBdr>
        <w:top w:val="none" w:sz="0" w:space="0" w:color="auto"/>
        <w:left w:val="none" w:sz="0" w:space="0" w:color="auto"/>
        <w:bottom w:val="none" w:sz="0" w:space="0" w:color="auto"/>
        <w:right w:val="none" w:sz="0" w:space="0" w:color="auto"/>
      </w:divBdr>
    </w:div>
    <w:div w:id="1058557603">
      <w:bodyDiv w:val="1"/>
      <w:marLeft w:val="0"/>
      <w:marRight w:val="0"/>
      <w:marTop w:val="0"/>
      <w:marBottom w:val="0"/>
      <w:divBdr>
        <w:top w:val="none" w:sz="0" w:space="0" w:color="auto"/>
        <w:left w:val="none" w:sz="0" w:space="0" w:color="auto"/>
        <w:bottom w:val="none" w:sz="0" w:space="0" w:color="auto"/>
        <w:right w:val="none" w:sz="0" w:space="0" w:color="auto"/>
      </w:divBdr>
    </w:div>
    <w:div w:id="1249272663">
      <w:bodyDiv w:val="1"/>
      <w:marLeft w:val="0"/>
      <w:marRight w:val="0"/>
      <w:marTop w:val="0"/>
      <w:marBottom w:val="0"/>
      <w:divBdr>
        <w:top w:val="none" w:sz="0" w:space="0" w:color="auto"/>
        <w:left w:val="none" w:sz="0" w:space="0" w:color="auto"/>
        <w:bottom w:val="none" w:sz="0" w:space="0" w:color="auto"/>
        <w:right w:val="none" w:sz="0" w:space="0" w:color="auto"/>
      </w:divBdr>
    </w:div>
    <w:div w:id="1297369960">
      <w:bodyDiv w:val="1"/>
      <w:marLeft w:val="0"/>
      <w:marRight w:val="0"/>
      <w:marTop w:val="0"/>
      <w:marBottom w:val="0"/>
      <w:divBdr>
        <w:top w:val="none" w:sz="0" w:space="0" w:color="auto"/>
        <w:left w:val="none" w:sz="0" w:space="0" w:color="auto"/>
        <w:bottom w:val="none" w:sz="0" w:space="0" w:color="auto"/>
        <w:right w:val="none" w:sz="0" w:space="0" w:color="auto"/>
      </w:divBdr>
    </w:div>
    <w:div w:id="1343819853">
      <w:bodyDiv w:val="1"/>
      <w:marLeft w:val="0"/>
      <w:marRight w:val="0"/>
      <w:marTop w:val="0"/>
      <w:marBottom w:val="0"/>
      <w:divBdr>
        <w:top w:val="none" w:sz="0" w:space="0" w:color="auto"/>
        <w:left w:val="none" w:sz="0" w:space="0" w:color="auto"/>
        <w:bottom w:val="none" w:sz="0" w:space="0" w:color="auto"/>
        <w:right w:val="none" w:sz="0" w:space="0" w:color="auto"/>
      </w:divBdr>
    </w:div>
    <w:div w:id="1365061072">
      <w:bodyDiv w:val="1"/>
      <w:marLeft w:val="0"/>
      <w:marRight w:val="0"/>
      <w:marTop w:val="0"/>
      <w:marBottom w:val="0"/>
      <w:divBdr>
        <w:top w:val="none" w:sz="0" w:space="0" w:color="auto"/>
        <w:left w:val="none" w:sz="0" w:space="0" w:color="auto"/>
        <w:bottom w:val="none" w:sz="0" w:space="0" w:color="auto"/>
        <w:right w:val="none" w:sz="0" w:space="0" w:color="auto"/>
      </w:divBdr>
      <w:divsChild>
        <w:div w:id="1406033749">
          <w:marLeft w:val="547"/>
          <w:marRight w:val="0"/>
          <w:marTop w:val="192"/>
          <w:marBottom w:val="0"/>
          <w:divBdr>
            <w:top w:val="none" w:sz="0" w:space="0" w:color="auto"/>
            <w:left w:val="none" w:sz="0" w:space="0" w:color="auto"/>
            <w:bottom w:val="none" w:sz="0" w:space="0" w:color="auto"/>
            <w:right w:val="none" w:sz="0" w:space="0" w:color="auto"/>
          </w:divBdr>
        </w:div>
      </w:divsChild>
    </w:div>
    <w:div w:id="1430662550">
      <w:bodyDiv w:val="1"/>
      <w:marLeft w:val="0"/>
      <w:marRight w:val="0"/>
      <w:marTop w:val="0"/>
      <w:marBottom w:val="0"/>
      <w:divBdr>
        <w:top w:val="none" w:sz="0" w:space="0" w:color="auto"/>
        <w:left w:val="none" w:sz="0" w:space="0" w:color="auto"/>
        <w:bottom w:val="none" w:sz="0" w:space="0" w:color="auto"/>
        <w:right w:val="none" w:sz="0" w:space="0" w:color="auto"/>
      </w:divBdr>
    </w:div>
    <w:div w:id="1570384602">
      <w:bodyDiv w:val="1"/>
      <w:marLeft w:val="0"/>
      <w:marRight w:val="0"/>
      <w:marTop w:val="0"/>
      <w:marBottom w:val="0"/>
      <w:divBdr>
        <w:top w:val="none" w:sz="0" w:space="0" w:color="auto"/>
        <w:left w:val="none" w:sz="0" w:space="0" w:color="auto"/>
        <w:bottom w:val="none" w:sz="0" w:space="0" w:color="auto"/>
        <w:right w:val="none" w:sz="0" w:space="0" w:color="auto"/>
      </w:divBdr>
    </w:div>
    <w:div w:id="1575968941">
      <w:bodyDiv w:val="1"/>
      <w:marLeft w:val="0"/>
      <w:marRight w:val="0"/>
      <w:marTop w:val="0"/>
      <w:marBottom w:val="0"/>
      <w:divBdr>
        <w:top w:val="none" w:sz="0" w:space="0" w:color="auto"/>
        <w:left w:val="none" w:sz="0" w:space="0" w:color="auto"/>
        <w:bottom w:val="none" w:sz="0" w:space="0" w:color="auto"/>
        <w:right w:val="none" w:sz="0" w:space="0" w:color="auto"/>
      </w:divBdr>
    </w:div>
    <w:div w:id="1614554779">
      <w:bodyDiv w:val="1"/>
      <w:marLeft w:val="0"/>
      <w:marRight w:val="0"/>
      <w:marTop w:val="0"/>
      <w:marBottom w:val="0"/>
      <w:divBdr>
        <w:top w:val="none" w:sz="0" w:space="0" w:color="auto"/>
        <w:left w:val="none" w:sz="0" w:space="0" w:color="auto"/>
        <w:bottom w:val="none" w:sz="0" w:space="0" w:color="auto"/>
        <w:right w:val="none" w:sz="0" w:space="0" w:color="auto"/>
      </w:divBdr>
    </w:div>
    <w:div w:id="1635520861">
      <w:bodyDiv w:val="1"/>
      <w:marLeft w:val="0"/>
      <w:marRight w:val="0"/>
      <w:marTop w:val="0"/>
      <w:marBottom w:val="0"/>
      <w:divBdr>
        <w:top w:val="none" w:sz="0" w:space="0" w:color="auto"/>
        <w:left w:val="none" w:sz="0" w:space="0" w:color="auto"/>
        <w:bottom w:val="none" w:sz="0" w:space="0" w:color="auto"/>
        <w:right w:val="none" w:sz="0" w:space="0" w:color="auto"/>
      </w:divBdr>
    </w:div>
    <w:div w:id="1728993740">
      <w:bodyDiv w:val="1"/>
      <w:marLeft w:val="0"/>
      <w:marRight w:val="0"/>
      <w:marTop w:val="0"/>
      <w:marBottom w:val="0"/>
      <w:divBdr>
        <w:top w:val="none" w:sz="0" w:space="0" w:color="auto"/>
        <w:left w:val="none" w:sz="0" w:space="0" w:color="auto"/>
        <w:bottom w:val="none" w:sz="0" w:space="0" w:color="auto"/>
        <w:right w:val="none" w:sz="0" w:space="0" w:color="auto"/>
      </w:divBdr>
    </w:div>
    <w:div w:id="1847791609">
      <w:bodyDiv w:val="1"/>
      <w:marLeft w:val="0"/>
      <w:marRight w:val="0"/>
      <w:marTop w:val="0"/>
      <w:marBottom w:val="0"/>
      <w:divBdr>
        <w:top w:val="none" w:sz="0" w:space="0" w:color="auto"/>
        <w:left w:val="none" w:sz="0" w:space="0" w:color="auto"/>
        <w:bottom w:val="none" w:sz="0" w:space="0" w:color="auto"/>
        <w:right w:val="none" w:sz="0" w:space="0" w:color="auto"/>
      </w:divBdr>
    </w:div>
    <w:div w:id="1896352077">
      <w:bodyDiv w:val="1"/>
      <w:marLeft w:val="0"/>
      <w:marRight w:val="0"/>
      <w:marTop w:val="0"/>
      <w:marBottom w:val="0"/>
      <w:divBdr>
        <w:top w:val="none" w:sz="0" w:space="0" w:color="auto"/>
        <w:left w:val="none" w:sz="0" w:space="0" w:color="auto"/>
        <w:bottom w:val="none" w:sz="0" w:space="0" w:color="auto"/>
        <w:right w:val="none" w:sz="0" w:space="0" w:color="auto"/>
      </w:divBdr>
    </w:div>
    <w:div w:id="1903327549">
      <w:bodyDiv w:val="1"/>
      <w:marLeft w:val="0"/>
      <w:marRight w:val="0"/>
      <w:marTop w:val="0"/>
      <w:marBottom w:val="0"/>
      <w:divBdr>
        <w:top w:val="none" w:sz="0" w:space="0" w:color="auto"/>
        <w:left w:val="none" w:sz="0" w:space="0" w:color="auto"/>
        <w:bottom w:val="none" w:sz="0" w:space="0" w:color="auto"/>
        <w:right w:val="none" w:sz="0" w:space="0" w:color="auto"/>
      </w:divBdr>
    </w:div>
    <w:div w:id="20788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ot\users\mconverti\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A72D7915B343999D15FD302D7005A3"/>
        <w:category>
          <w:name w:val="General"/>
          <w:gallery w:val="placeholder"/>
        </w:category>
        <w:types>
          <w:type w:val="bbPlcHdr"/>
        </w:types>
        <w:behaviors>
          <w:behavior w:val="content"/>
        </w:behaviors>
        <w:guid w:val="{8511D1B6-D511-428C-87C3-A2CFD1B030F5}"/>
      </w:docPartPr>
      <w:docPartBody>
        <w:p w:rsidR="00F47771" w:rsidRDefault="00CA3DCE" w:rsidP="00CA3DCE">
          <w:pPr>
            <w:pStyle w:val="61A72D7915B343999D15FD302D7005A3"/>
          </w:pPr>
          <w:r w:rsidRPr="00465C6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Condensed">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06BA8"/>
    <w:rsid w:val="00006BA8"/>
    <w:rsid w:val="00016BF3"/>
    <w:rsid w:val="000A7010"/>
    <w:rsid w:val="000E24FF"/>
    <w:rsid w:val="0011448A"/>
    <w:rsid w:val="001332E2"/>
    <w:rsid w:val="00137067"/>
    <w:rsid w:val="00212388"/>
    <w:rsid w:val="002837BC"/>
    <w:rsid w:val="0031654E"/>
    <w:rsid w:val="003334A2"/>
    <w:rsid w:val="00363D44"/>
    <w:rsid w:val="003F6875"/>
    <w:rsid w:val="004D650B"/>
    <w:rsid w:val="0051270B"/>
    <w:rsid w:val="0054491D"/>
    <w:rsid w:val="00553ABA"/>
    <w:rsid w:val="00637625"/>
    <w:rsid w:val="0066284C"/>
    <w:rsid w:val="006A741E"/>
    <w:rsid w:val="006F1F25"/>
    <w:rsid w:val="00710DC8"/>
    <w:rsid w:val="00732A73"/>
    <w:rsid w:val="0078377A"/>
    <w:rsid w:val="007C2901"/>
    <w:rsid w:val="00865770"/>
    <w:rsid w:val="008D7424"/>
    <w:rsid w:val="0092713E"/>
    <w:rsid w:val="009537F8"/>
    <w:rsid w:val="00A47C56"/>
    <w:rsid w:val="00A8621B"/>
    <w:rsid w:val="00AD2BD1"/>
    <w:rsid w:val="00AF0BF8"/>
    <w:rsid w:val="00B31BD2"/>
    <w:rsid w:val="00B43FEC"/>
    <w:rsid w:val="00B72242"/>
    <w:rsid w:val="00BB4579"/>
    <w:rsid w:val="00BF2879"/>
    <w:rsid w:val="00C1346E"/>
    <w:rsid w:val="00C16AC0"/>
    <w:rsid w:val="00CA3DCE"/>
    <w:rsid w:val="00D27948"/>
    <w:rsid w:val="00D67048"/>
    <w:rsid w:val="00DB4EDF"/>
    <w:rsid w:val="00DB710F"/>
    <w:rsid w:val="00E01DFE"/>
    <w:rsid w:val="00E22825"/>
    <w:rsid w:val="00F0566D"/>
    <w:rsid w:val="00F151D2"/>
    <w:rsid w:val="00F22372"/>
    <w:rsid w:val="00F47771"/>
    <w:rsid w:val="00F9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DCE"/>
    <w:rPr>
      <w:color w:val="808080"/>
    </w:rPr>
  </w:style>
  <w:style w:type="paragraph" w:customStyle="1" w:styleId="61A72D7915B343999D15FD302D7005A3">
    <w:name w:val="61A72D7915B343999D15FD302D7005A3"/>
    <w:rsid w:val="00CA3DC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t o c   x m l n s : x s i = " h t t p : / / w w w . w 3 . o r g / 2 0 0 1 / X M L S c h e m a - i n s t a n c e "   x m l n s : x s d = " h t t p : / / w w w . w 3 . o r g / 2 0 0 1 / X M L S c h e m a " >  
     < t o p i c   i d = " b 3 8 5 8 d e 9 - d 6 2 6 - 4 1 6 f - 8 d f 0 - e 8 d d 3 b 8 c 5 8 1 4 "   t i t l e = " O v e r v i e w "   s t y l e = " T o p i c " / >  
     < t o p i c   i d = " 4 2 7 b 2 0 e e - 3 1 7 4 - 4 f 1 3 - 8 3 5 d - a 8 7 9 0 1 f 1 0 e 7 f "   t i t l e = " E x e r c i s e   1 :   C r e a t i n g   t h e   A p p l i c a t i o n  s   D a t a   S c a f f o l d i n g ,   M a k i n g   B a s i c   C u s t o m i z a t i o n s "   s t y l e = " T o p i c " / >  
     < t o p i c   i d = " 4 2 a 4 c d 6 c - 8 8 1 f - 4 7 d 3 - b d 6 a - 6 2 8 e c 4 3 6 0 9 6 3 "   t i t l e = " E x e r c i s e   2 :   C r e a t i n g   M a s t e r - D e t a i l   D a t a   S c a f f o l d i n g ,   M a k i n g   M o r e   D e t a i l e d   C u s t o m i z a t i o n s "   s t y l e = " T o p i c " / >  
     < t o p i c   i d = " e 1 8 c 6 2 7 d - f 5 6 2 - 4 c 6 d - b f e 4 - 1 5 a f 1 8 9 0 e 1 d b "   t i t l e = " E x e r c i s e   3 :   C r e a t i n g   a n d   U s i n g   R e s o u r c e s "   s t y l e = " T o p i c " / >  
     < t o p i c   i d = " 8 c 6 8 2 c 5 6 - 7 c d b - 4 4 9 7 - a a 3 1 - c 4 f 4 9 d 0 4 e a a 4 " 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1 6 " ? > < D o c S e t t i n g s   x m l n s : x s i = " h t t p : / / w w w . w 3 . o r g / 2 0 0 1 / X M L S c h e m a - i n s t a n c e "   x m l n s : x s d = " h t t p : / / w w w . w 3 . o r g / 2 0 0 1 / X M L S c h e m a " >  
     < R e v i e w > t r u e < / R e v i e w >  
     < R e v i e w M o d e > A l l < / R e v i e w M o d e >  
     < S u p r e s s i o n s >  
         < I g n o r e   I d = " F I 0 7 "   L i n e = " 1 " / >  
         < I g n o r e   I d = " F I 0 1 "   L i n e = " 2 " / >  
         < I g n o r e   I d = " F I 0 2 "   L i n e = " 3 " / >  
         < I g n o r e   I d = " F I 0 4 "   L i n e = " 3 " / >  
         < I g n o r e   I d = " F I 0 6 "   L i n e = " 2 1 " / >  
         < I g n o r e   I d = " F I 0 1 "   L i n e = " 2 3 " / >  
         < I g n o r e   I d = " F I 0 3 "   L i n e = " 3 7 " / >  
         < I g n o r e   I d = " F I 0 4 "   L i n e = " 3 7 " / >  
         < I g n o r e   I d = " F I 0 7 "   L i n e = " 0 " / >  
     < / S u p r e s s i o n s >  
 < / D o c S e t t i n g s > 
</file>

<file path=customXml/item4.xml><?xml version="1.0" encoding="utf-8"?>
<p:properties xmlns:p="http://schemas.microsoft.com/office/2006/metadata/properties" xmlns:xsi="http://www.w3.org/2001/XMLSchema-instance">
  <documentManagement>
    <ReferenceId xmlns="95c7b6b5-b4be-46a9-be64-0a7be1417073" xsi:nil="true"/>
  </documentManagement>
</p:properties>
</file>

<file path=customXml/item5.xml><?xml version="1.0" encoding="utf-8"?>
<outs:outSpaceData xmlns:outs="http://schemas.microsoft.com/office/2009/outspace/metadata">
  <outs:relatedDates>
    <outs:relatedDate>
      <outs:type>3</outs:type>
      <outs:displayName>Last Modified</outs:displayName>
      <outs:dateTime>2009-07-08T13:54:00Z</outs:dateTime>
      <outs:isPinned>true</outs:isPinned>
    </outs:relatedDate>
    <outs:relatedDate>
      <outs:type>2</outs:type>
      <outs:displayName>Created</outs:displayName>
      <outs:dateTime>2009-04-08T22:12:00Z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Microsoft Developer and Platform Evangelism</outs:displayName>
          <outs:accountName/>
        </outs:relatedPerson>
      </outs:people>
      <outs:source>0</outs:source>
      <outs:isPinned>true</outs:isPinned>
    </outs:relatedPeopleItem>
    <outs:relatedPeopleItem>
      <outs:category>Last modified by</outs:category>
      <outs:people>
        <outs:relatedPerson>
          <outs:displayName>Stripped</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39D667CE556439438DCA492D5AC06595" ma:contentTypeVersion="1" ma:contentTypeDescription="Create a new document." ma:contentTypeScope="" ma:versionID="1d87a2882717d121cf72d8844c6417c4">
  <xsd:schema xmlns:xsd="http://www.w3.org/2001/XMLSchema" xmlns:xs="http://www.w3.org/2001/XMLSchema" xmlns:p="http://schemas.microsoft.com/office/2006/metadata/properties" xmlns:ns2="95c7b6b5-b4be-46a9-be64-0a7be1417073" targetNamespace="http://schemas.microsoft.com/office/2006/metadata/properties" ma:root="true" ma:fieldsID="c1a40dd699791ce84ad1866e79a84c9e" ns2:_="">
    <xsd:import namespace="95c7b6b5-b4be-46a9-be64-0a7be141707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7b6b5-b4be-46a9-be64-0a7be14170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D00B0F-469A-4D26-B188-9E9E54002C43}">
  <ds:schemaRefs>
    <ds:schemaRef ds:uri="http://www.w3.org/2001/XMLSchema"/>
  </ds:schemaRefs>
</ds:datastoreItem>
</file>

<file path=customXml/itemProps2.xml><?xml version="1.0" encoding="utf-8"?>
<ds:datastoreItem xmlns:ds="http://schemas.openxmlformats.org/officeDocument/2006/customXml" ds:itemID="{EBB67440-C8CC-4B86-9206-D434231C7A58}">
  <ds:schemaRefs>
    <ds:schemaRef ds:uri="http://schemas.openxmlformats.org/officeDocument/2006/bibliography"/>
  </ds:schemaRefs>
</ds:datastoreItem>
</file>

<file path=customXml/itemProps3.xml><?xml version="1.0" encoding="utf-8"?>
<ds:datastoreItem xmlns:ds="http://schemas.openxmlformats.org/officeDocument/2006/customXml" ds:itemID="{44FE7583-9BC2-4A16-97B2-4F4DFBEFEAA7}">
  <ds:schemaRefs>
    <ds:schemaRef ds:uri="http://www.w3.org/2001/XMLSchema"/>
  </ds:schemaRefs>
</ds:datastoreItem>
</file>

<file path=customXml/itemProps4.xml><?xml version="1.0" encoding="utf-8"?>
<ds:datastoreItem xmlns:ds="http://schemas.openxmlformats.org/officeDocument/2006/customXml" ds:itemID="{D59266E6-2975-4F35-AFDE-8DA07FAB7631}">
  <ds:schemaRefs>
    <ds:schemaRef ds:uri="http://schemas.microsoft.com/office/2006/metadata/properties"/>
  </ds:schemaRefs>
</ds:datastoreItem>
</file>

<file path=customXml/itemProps5.xml><?xml version="1.0" encoding="utf-8"?>
<ds:datastoreItem xmlns:ds="http://schemas.openxmlformats.org/officeDocument/2006/customXml" ds:itemID="{8585DF4F-B41D-49C9-8731-C3838051BE3B}">
  <ds:schemaRefs>
    <ds:schemaRef ds:uri="http://schemas.microsoft.com/office/2009/outspace/metadata"/>
  </ds:schemaRefs>
</ds:datastoreItem>
</file>

<file path=customXml/itemProps6.xml><?xml version="1.0" encoding="utf-8"?>
<ds:datastoreItem xmlns:ds="http://schemas.openxmlformats.org/officeDocument/2006/customXml" ds:itemID="{F550C145-B46F-49EF-816B-D8C443D8048C}">
  <ds:schemaRefs>
    <ds:schemaRef ds:uri="http://schemas.microsoft.com/sharepoint/v3/contenttype/forms"/>
  </ds:schemaRefs>
</ds:datastoreItem>
</file>

<file path=customXml/itemProps7.xml><?xml version="1.0" encoding="utf-8"?>
<ds:datastoreItem xmlns:ds="http://schemas.openxmlformats.org/officeDocument/2006/customXml" ds:itemID="{6734602D-C473-4196-AFB9-8A8FF120B911}"/>
</file>

<file path=docProps/app.xml><?xml version="1.0" encoding="utf-8"?>
<Properties xmlns="http://schemas.openxmlformats.org/officeDocument/2006/extended-properties" xmlns:vt="http://schemas.openxmlformats.org/officeDocument/2006/docPropsVTypes">
  <Template>D:\root\users\mconverti\AppData\Roaming\Microsoft\Templates\ppContent.dotx</Template>
  <TotalTime>2949</TotalTime>
  <Pages>10</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EXCEPTION AND DEBUGGING</vt:lpstr>
    </vt:vector>
  </TitlesOfParts>
  <Company>Microsoft Corporation</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Lampx83</dc:creator>
  <dc:description>In this lab you will learn all the necessary steps for creating and customizing a master-detail business form in WPF 4 using Visual Studio 2010 tools. The application being built in this lab is a simple read-only representation of the sort of application that might be used to manage and view entries in a real estate agent's office. The techniques used could easily be applied to nearly any data-driven client application scenario.
by drobbins
</dc:description>
  <cp:lastModifiedBy>Pham Xuan Lam</cp:lastModifiedBy>
  <cp:revision>1396</cp:revision>
  <cp:lastPrinted>2012-04-11T20:11:00Z</cp:lastPrinted>
  <dcterms:created xsi:type="dcterms:W3CDTF">2011-07-15T01:36:00Z</dcterms:created>
  <dcterms:modified xsi:type="dcterms:W3CDTF">2021-03-05T03:31:00Z</dcterms:modified>
  <cp:version>1.1.0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0x01010039D667CE556439438DCA492D5AC06595</vt:lpwstr>
  </property>
  <property fmtid="{D5CDD505-2E9C-101B-9397-08002B2CF9AE}" pid="3" name="Order">
    <vt:r8>14592600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