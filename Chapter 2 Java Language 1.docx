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customXml/itemProps7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D4CCF" w14:textId="717C32BD" w:rsidR="00DE26A6" w:rsidRDefault="00DF4EE7" w:rsidP="00DE26A6">
      <w:pPr>
        <w:pStyle w:val="ppTopic"/>
        <w:rPr>
          <w:noProof/>
        </w:rPr>
      </w:pPr>
      <w:sdt>
        <w:sdtPr>
          <w:rPr>
            <w:noProof/>
          </w:rPr>
          <w:alias w:val="Topic"/>
          <w:tag w:val="b3858de9-d626-416f-8df0-e8dd3b8c5814"/>
          <w:id w:val="9621636"/>
          <w:placeholder>
            <w:docPart w:val="61A72D7915B343999D15FD302D7005A3"/>
          </w:placeholder>
          <w:text/>
        </w:sdtPr>
        <w:sdtEndPr/>
        <w:sdtContent>
          <w:r w:rsidR="00DE26A6">
            <w:rPr>
              <w:noProof/>
            </w:rPr>
            <w:t>Index</w:t>
          </w:r>
        </w:sdtContent>
      </w:sdt>
    </w:p>
    <w:p w14:paraId="0ECD8D97" w14:textId="03730E4F" w:rsidR="004A2B8D" w:rsidRDefault="00874C06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begin"/>
      </w:r>
      <w:r w:rsidR="00231C3D"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instrText xml:space="preserve"> TOC \o "1-2" \h \z \u </w:instrText>
      </w: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separate"/>
      </w:r>
      <w:hyperlink w:anchor="_Toc65790211" w:history="1">
        <w:r w:rsidR="004A2B8D" w:rsidRPr="009945ED">
          <w:rPr>
            <w:rStyle w:val="Hyperlink"/>
          </w:rPr>
          <w:t>Exercise 1: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Types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_Toc65790211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3</w:t>
        </w:r>
        <w:r w:rsidR="004A2B8D">
          <w:rPr>
            <w:webHidden/>
          </w:rPr>
          <w:fldChar w:fldCharType="end"/>
        </w:r>
      </w:hyperlink>
    </w:p>
    <w:p w14:paraId="7EBD8E87" w14:textId="0F87D175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12" w:history="1">
        <w:r w:rsidR="004A2B8D" w:rsidRPr="009945ED">
          <w:rPr>
            <w:rStyle w:val="Hyperlink"/>
            <w:noProof/>
          </w:rPr>
          <w:t>Task 1 -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TypeMinMax Project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_Toc65790212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3</w:t>
        </w:r>
        <w:r w:rsidR="004A2B8D">
          <w:rPr>
            <w:noProof/>
            <w:webHidden/>
          </w:rPr>
          <w:fldChar w:fldCharType="end"/>
        </w:r>
      </w:hyperlink>
    </w:p>
    <w:p w14:paraId="4911C57B" w14:textId="1FAE8C05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13" w:history="1">
        <w:r w:rsidR="004A2B8D" w:rsidRPr="009945ED">
          <w:rPr>
            <w:rStyle w:val="Hyperlink"/>
            <w:noProof/>
          </w:rPr>
          <w:t>Task 2 -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TypesMinMax class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_Toc65790213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3</w:t>
        </w:r>
        <w:r w:rsidR="004A2B8D">
          <w:rPr>
            <w:noProof/>
            <w:webHidden/>
          </w:rPr>
          <w:fldChar w:fldCharType="end"/>
        </w:r>
      </w:hyperlink>
    </w:p>
    <w:p w14:paraId="49D1E403" w14:textId="546BB2CF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14" w:history="1">
        <w:r w:rsidR="004A2B8D" w:rsidRPr="009945ED">
          <w:rPr>
            <w:rStyle w:val="Hyperlink"/>
            <w:noProof/>
          </w:rPr>
          <w:t>Task 1 -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Print MAX_VALUE and MIN_VALUE of each type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_Toc65790214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3</w:t>
        </w:r>
        <w:r w:rsidR="004A2B8D">
          <w:rPr>
            <w:noProof/>
            <w:webHidden/>
          </w:rPr>
          <w:fldChar w:fldCharType="end"/>
        </w:r>
      </w:hyperlink>
    </w:p>
    <w:p w14:paraId="14252940" w14:textId="2DE276AD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15" w:history="1">
        <w:r w:rsidR="004A2B8D" w:rsidRPr="009945ED">
          <w:rPr>
            <w:rStyle w:val="Hyperlink"/>
            <w:noProof/>
          </w:rPr>
          <w:t>Task 2 -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Execute your program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_Toc65790215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5</w:t>
        </w:r>
        <w:r w:rsidR="004A2B8D">
          <w:rPr>
            <w:noProof/>
            <w:webHidden/>
          </w:rPr>
          <w:fldChar w:fldCharType="end"/>
        </w:r>
      </w:hyperlink>
    </w:p>
    <w:p w14:paraId="70AC2DC6" w14:textId="5762A5D6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16" w:history="1">
        <w:r w:rsidR="004A2B8D" w:rsidRPr="009945ED">
          <w:rPr>
            <w:rStyle w:val="Hyperlink"/>
          </w:rPr>
          <w:t>Exercise 2: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Relational &amp; Logical Operators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_Toc65790216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5</w:t>
        </w:r>
        <w:r w:rsidR="004A2B8D">
          <w:rPr>
            <w:webHidden/>
          </w:rPr>
          <w:fldChar w:fldCharType="end"/>
        </w:r>
      </w:hyperlink>
    </w:p>
    <w:p w14:paraId="1865079B" w14:textId="16BAB98D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17" w:history="1">
        <w:r w:rsidR="004A2B8D" w:rsidRPr="009945ED">
          <w:rPr>
            <w:rStyle w:val="Hyperlink"/>
            <w:noProof/>
          </w:rPr>
          <w:t>Task 1 -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RelationalLogicalOpTest   Project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_Toc65790217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5</w:t>
        </w:r>
        <w:r w:rsidR="004A2B8D">
          <w:rPr>
            <w:noProof/>
            <w:webHidden/>
          </w:rPr>
          <w:fldChar w:fldCharType="end"/>
        </w:r>
      </w:hyperlink>
    </w:p>
    <w:p w14:paraId="76E196C1" w14:textId="6C8E7C26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18" w:history="1">
        <w:r w:rsidR="004A2B8D" w:rsidRPr="009945ED">
          <w:rPr>
            <w:rStyle w:val="Hyperlink"/>
            <w:noProof/>
          </w:rPr>
          <w:t>Task 2 -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RelationalLogicalOpTest  class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_Toc65790218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5</w:t>
        </w:r>
        <w:r w:rsidR="004A2B8D">
          <w:rPr>
            <w:noProof/>
            <w:webHidden/>
          </w:rPr>
          <w:fldChar w:fldCharType="end"/>
        </w:r>
      </w:hyperlink>
    </w:p>
    <w:p w14:paraId="476154F6" w14:textId="771D30CB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19" w:history="1">
        <w:r w:rsidR="004A2B8D" w:rsidRPr="009945ED">
          <w:rPr>
            <w:rStyle w:val="Hyperlink"/>
            <w:noProof/>
          </w:rPr>
          <w:t>Task 3 -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Write your code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_Toc65790219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6</w:t>
        </w:r>
        <w:r w:rsidR="004A2B8D">
          <w:rPr>
            <w:noProof/>
            <w:webHidden/>
          </w:rPr>
          <w:fldChar w:fldCharType="end"/>
        </w:r>
      </w:hyperlink>
    </w:p>
    <w:p w14:paraId="7C053C1A" w14:textId="28DE0CBB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20" w:history="1">
        <w:r w:rsidR="004A2B8D" w:rsidRPr="009945ED">
          <w:rPr>
            <w:rStyle w:val="Hyperlink"/>
            <w:noProof/>
          </w:rPr>
          <w:t>Task 4 -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Execute your program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_Toc65790220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7</w:t>
        </w:r>
        <w:r w:rsidR="004A2B8D">
          <w:rPr>
            <w:noProof/>
            <w:webHidden/>
          </w:rPr>
          <w:fldChar w:fldCharType="end"/>
        </w:r>
      </w:hyperlink>
    </w:p>
    <w:p w14:paraId="6FDFB05F" w14:textId="78F14469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21" w:history="1">
        <w:r w:rsidR="004A2B8D" w:rsidRPr="009945ED">
          <w:rPr>
            <w:rStyle w:val="Hyperlink"/>
          </w:rPr>
          <w:t>Exercise 3: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Scanner object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_Toc65790221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7</w:t>
        </w:r>
        <w:r w:rsidR="004A2B8D">
          <w:rPr>
            <w:webHidden/>
          </w:rPr>
          <w:fldChar w:fldCharType="end"/>
        </w:r>
      </w:hyperlink>
    </w:p>
    <w:p w14:paraId="737E2152" w14:textId="014D3DB0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22" w:history="1">
        <w:r w:rsidR="004A2B8D" w:rsidRPr="009945ED">
          <w:rPr>
            <w:rStyle w:val="Hyperlink"/>
            <w:noProof/>
          </w:rPr>
          <w:t>Task 1 -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ScannerTest  project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_Toc65790222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7</w:t>
        </w:r>
        <w:r w:rsidR="004A2B8D">
          <w:rPr>
            <w:noProof/>
            <w:webHidden/>
          </w:rPr>
          <w:fldChar w:fldCharType="end"/>
        </w:r>
      </w:hyperlink>
    </w:p>
    <w:p w14:paraId="48D14DE2" w14:textId="17F09E97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23" w:history="1">
        <w:r w:rsidR="004A2B8D" w:rsidRPr="009945ED">
          <w:rPr>
            <w:rStyle w:val="Hyperlink"/>
            <w:noProof/>
          </w:rPr>
          <w:t>Task 2 -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ScannerTest  class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_Toc65790223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7</w:t>
        </w:r>
        <w:r w:rsidR="004A2B8D">
          <w:rPr>
            <w:noProof/>
            <w:webHidden/>
          </w:rPr>
          <w:fldChar w:fldCharType="end"/>
        </w:r>
      </w:hyperlink>
    </w:p>
    <w:p w14:paraId="20A5C420" w14:textId="7434AD22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24" w:history="1">
        <w:r w:rsidR="004A2B8D" w:rsidRPr="009945ED">
          <w:rPr>
            <w:rStyle w:val="Hyperlink"/>
            <w:noProof/>
          </w:rPr>
          <w:t>Task 3 -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Write your code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_Toc65790224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8</w:t>
        </w:r>
        <w:r w:rsidR="004A2B8D">
          <w:rPr>
            <w:noProof/>
            <w:webHidden/>
          </w:rPr>
          <w:fldChar w:fldCharType="end"/>
        </w:r>
      </w:hyperlink>
    </w:p>
    <w:p w14:paraId="1261BE1E" w14:textId="0F912466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25" w:history="1">
        <w:r w:rsidR="004A2B8D" w:rsidRPr="009945ED">
          <w:rPr>
            <w:rStyle w:val="Hyperlink"/>
            <w:noProof/>
          </w:rPr>
          <w:t>Task 4 -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Execute your program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_Toc65790225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9</w:t>
        </w:r>
        <w:r w:rsidR="004A2B8D">
          <w:rPr>
            <w:noProof/>
            <w:webHidden/>
          </w:rPr>
          <w:fldChar w:fldCharType="end"/>
        </w:r>
      </w:hyperlink>
    </w:p>
    <w:p w14:paraId="4AC74B1B" w14:textId="528C8D37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26" w:history="1">
        <w:r w:rsidR="004A2B8D" w:rsidRPr="009945ED">
          <w:rPr>
            <w:rStyle w:val="Hyperlink"/>
          </w:rPr>
          <w:t>Exercise 4: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If/else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_Toc65790226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9</w:t>
        </w:r>
        <w:r w:rsidR="004A2B8D">
          <w:rPr>
            <w:webHidden/>
          </w:rPr>
          <w:fldChar w:fldCharType="end"/>
        </w:r>
      </w:hyperlink>
    </w:p>
    <w:p w14:paraId="5A992C37" w14:textId="0DBC9302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27" w:history="1">
        <w:r w:rsidR="004A2B8D" w:rsidRPr="009945ED">
          <w:rPr>
            <w:rStyle w:val="Hyperlink"/>
            <w:noProof/>
          </w:rPr>
          <w:t>Task 1 -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Mark project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_Toc65790227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9</w:t>
        </w:r>
        <w:r w:rsidR="004A2B8D">
          <w:rPr>
            <w:noProof/>
            <w:webHidden/>
          </w:rPr>
          <w:fldChar w:fldCharType="end"/>
        </w:r>
      </w:hyperlink>
    </w:p>
    <w:p w14:paraId="414218EA" w14:textId="1B92891C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28" w:history="1">
        <w:r w:rsidR="004A2B8D" w:rsidRPr="009945ED">
          <w:rPr>
            <w:rStyle w:val="Hyperlink"/>
            <w:noProof/>
          </w:rPr>
          <w:t>Task 2 -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Mark class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_Toc65790228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9</w:t>
        </w:r>
        <w:r w:rsidR="004A2B8D">
          <w:rPr>
            <w:noProof/>
            <w:webHidden/>
          </w:rPr>
          <w:fldChar w:fldCharType="end"/>
        </w:r>
      </w:hyperlink>
    </w:p>
    <w:p w14:paraId="1FC2A82B" w14:textId="132339A5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29" w:history="1">
        <w:r w:rsidR="004A2B8D" w:rsidRPr="009945ED">
          <w:rPr>
            <w:rStyle w:val="Hyperlink"/>
            <w:noProof/>
          </w:rPr>
          <w:t>Task 3 -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Write your code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_Toc65790229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10</w:t>
        </w:r>
        <w:r w:rsidR="004A2B8D">
          <w:rPr>
            <w:noProof/>
            <w:webHidden/>
          </w:rPr>
          <w:fldChar w:fldCharType="end"/>
        </w:r>
      </w:hyperlink>
    </w:p>
    <w:p w14:paraId="09BA4753" w14:textId="37A7081E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30" w:history="1">
        <w:r w:rsidR="004A2B8D" w:rsidRPr="009945ED">
          <w:rPr>
            <w:rStyle w:val="Hyperlink"/>
            <w:noProof/>
          </w:rPr>
          <w:t>Task 4 -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Execute your program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_Toc65790230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10</w:t>
        </w:r>
        <w:r w:rsidR="004A2B8D">
          <w:rPr>
            <w:noProof/>
            <w:webHidden/>
          </w:rPr>
          <w:fldChar w:fldCharType="end"/>
        </w:r>
      </w:hyperlink>
    </w:p>
    <w:p w14:paraId="4A4EFC7D" w14:textId="1BC890CC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31" w:history="1">
        <w:r w:rsidR="004A2B8D" w:rsidRPr="009945ED">
          <w:rPr>
            <w:rStyle w:val="Hyperlink"/>
          </w:rPr>
          <w:t>Exercise 5: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Switch case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_Toc65790231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11</w:t>
        </w:r>
        <w:r w:rsidR="004A2B8D">
          <w:rPr>
            <w:webHidden/>
          </w:rPr>
          <w:fldChar w:fldCharType="end"/>
        </w:r>
      </w:hyperlink>
    </w:p>
    <w:p w14:paraId="5339303C" w14:textId="62BEB8B2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32" w:history="1">
        <w:r w:rsidR="004A2B8D" w:rsidRPr="009945ED">
          <w:rPr>
            <w:rStyle w:val="Hyperlink"/>
            <w:noProof/>
          </w:rPr>
          <w:t>Task 1 -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Month project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_Toc65790232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11</w:t>
        </w:r>
        <w:r w:rsidR="004A2B8D">
          <w:rPr>
            <w:noProof/>
            <w:webHidden/>
          </w:rPr>
          <w:fldChar w:fldCharType="end"/>
        </w:r>
      </w:hyperlink>
    </w:p>
    <w:p w14:paraId="53FC4C0E" w14:textId="48EA86B1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33" w:history="1">
        <w:r w:rsidR="004A2B8D" w:rsidRPr="009945ED">
          <w:rPr>
            <w:rStyle w:val="Hyperlink"/>
            <w:noProof/>
          </w:rPr>
          <w:t>Task 2 -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Month class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_Toc65790233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11</w:t>
        </w:r>
        <w:r w:rsidR="004A2B8D">
          <w:rPr>
            <w:noProof/>
            <w:webHidden/>
          </w:rPr>
          <w:fldChar w:fldCharType="end"/>
        </w:r>
      </w:hyperlink>
    </w:p>
    <w:p w14:paraId="10FEA242" w14:textId="4F8C8F6A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34" w:history="1">
        <w:r w:rsidR="004A2B8D" w:rsidRPr="009945ED">
          <w:rPr>
            <w:rStyle w:val="Hyperlink"/>
            <w:noProof/>
          </w:rPr>
          <w:t>Task 3 -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Write your code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_Toc65790234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11</w:t>
        </w:r>
        <w:r w:rsidR="004A2B8D">
          <w:rPr>
            <w:noProof/>
            <w:webHidden/>
          </w:rPr>
          <w:fldChar w:fldCharType="end"/>
        </w:r>
      </w:hyperlink>
    </w:p>
    <w:p w14:paraId="13A38A68" w14:textId="57861180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35" w:history="1">
        <w:r w:rsidR="004A2B8D" w:rsidRPr="009945ED">
          <w:rPr>
            <w:rStyle w:val="Hyperlink"/>
            <w:noProof/>
          </w:rPr>
          <w:t>Task 4 -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Execute your program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_Toc65790235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12</w:t>
        </w:r>
        <w:r w:rsidR="004A2B8D">
          <w:rPr>
            <w:noProof/>
            <w:webHidden/>
          </w:rPr>
          <w:fldChar w:fldCharType="end"/>
        </w:r>
      </w:hyperlink>
    </w:p>
    <w:p w14:paraId="040175C0" w14:textId="3404148F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36" w:history="1">
        <w:r w:rsidR="004A2B8D" w:rsidRPr="009945ED">
          <w:rPr>
            <w:rStyle w:val="Hyperlink"/>
          </w:rPr>
          <w:t>Exercise 6: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Arithmetic Operator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_Toc65790236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12</w:t>
        </w:r>
        <w:r w:rsidR="004A2B8D">
          <w:rPr>
            <w:webHidden/>
          </w:rPr>
          <w:fldChar w:fldCharType="end"/>
        </w:r>
      </w:hyperlink>
    </w:p>
    <w:p w14:paraId="470F028B" w14:textId="37CDD980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37" w:history="1">
        <w:r w:rsidR="004A2B8D" w:rsidRPr="009945ED">
          <w:rPr>
            <w:rStyle w:val="Hyperlink"/>
            <w:noProof/>
          </w:rPr>
          <w:t>Task 1 -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Arithmetic Project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_Toc65790237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12</w:t>
        </w:r>
        <w:r w:rsidR="004A2B8D">
          <w:rPr>
            <w:noProof/>
            <w:webHidden/>
          </w:rPr>
          <w:fldChar w:fldCharType="end"/>
        </w:r>
      </w:hyperlink>
    </w:p>
    <w:p w14:paraId="25E16664" w14:textId="796A0C98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38" w:history="1">
        <w:r w:rsidR="004A2B8D" w:rsidRPr="009945ED">
          <w:rPr>
            <w:rStyle w:val="Hyperlink"/>
            <w:noProof/>
          </w:rPr>
          <w:t>Task 2 -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Create a Arithmetic class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_Toc65790238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12</w:t>
        </w:r>
        <w:r w:rsidR="004A2B8D">
          <w:rPr>
            <w:noProof/>
            <w:webHidden/>
          </w:rPr>
          <w:fldChar w:fldCharType="end"/>
        </w:r>
      </w:hyperlink>
    </w:p>
    <w:p w14:paraId="5321C047" w14:textId="18E42439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39" w:history="1">
        <w:r w:rsidR="004A2B8D" w:rsidRPr="009945ED">
          <w:rPr>
            <w:rStyle w:val="Hyperlink"/>
            <w:noProof/>
          </w:rPr>
          <w:t>Task 3 -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Write your code inside the main() method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_Toc65790239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13</w:t>
        </w:r>
        <w:r w:rsidR="004A2B8D">
          <w:rPr>
            <w:noProof/>
            <w:webHidden/>
          </w:rPr>
          <w:fldChar w:fldCharType="end"/>
        </w:r>
      </w:hyperlink>
    </w:p>
    <w:p w14:paraId="50DA353D" w14:textId="70E6D9CD" w:rsidR="004A2B8D" w:rsidRDefault="00DF4EE7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790240" w:history="1">
        <w:r w:rsidR="004A2B8D" w:rsidRPr="009945ED">
          <w:rPr>
            <w:rStyle w:val="Hyperlink"/>
            <w:noProof/>
          </w:rPr>
          <w:t>Task 4 -</w:t>
        </w:r>
        <w:r w:rsidR="004A2B8D"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="004A2B8D" w:rsidRPr="009945ED">
          <w:rPr>
            <w:rStyle w:val="Hyperlink"/>
            <w:noProof/>
          </w:rPr>
          <w:t>Execute your program</w:t>
        </w:r>
        <w:r w:rsidR="004A2B8D">
          <w:rPr>
            <w:noProof/>
            <w:webHidden/>
          </w:rPr>
          <w:tab/>
        </w:r>
        <w:r w:rsidR="004A2B8D">
          <w:rPr>
            <w:noProof/>
            <w:webHidden/>
          </w:rPr>
          <w:fldChar w:fldCharType="begin"/>
        </w:r>
        <w:r w:rsidR="004A2B8D">
          <w:rPr>
            <w:noProof/>
            <w:webHidden/>
          </w:rPr>
          <w:instrText xml:space="preserve"> PAGEREF _Toc65790240 \h </w:instrText>
        </w:r>
        <w:r w:rsidR="004A2B8D">
          <w:rPr>
            <w:noProof/>
            <w:webHidden/>
          </w:rPr>
        </w:r>
        <w:r w:rsidR="004A2B8D">
          <w:rPr>
            <w:noProof/>
            <w:webHidden/>
          </w:rPr>
          <w:fldChar w:fldCharType="separate"/>
        </w:r>
        <w:r w:rsidR="004A2B8D">
          <w:rPr>
            <w:noProof/>
            <w:webHidden/>
          </w:rPr>
          <w:t>14</w:t>
        </w:r>
        <w:r w:rsidR="004A2B8D">
          <w:rPr>
            <w:noProof/>
            <w:webHidden/>
          </w:rPr>
          <w:fldChar w:fldCharType="end"/>
        </w:r>
      </w:hyperlink>
    </w:p>
    <w:p w14:paraId="5E395002" w14:textId="58ED148F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41" w:history="1">
        <w:r w:rsidR="004A2B8D" w:rsidRPr="009945ED">
          <w:rPr>
            <w:rStyle w:val="Hyperlink"/>
          </w:rPr>
          <w:t>Exercise 7: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Tax in New York City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_Toc65790241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14</w:t>
        </w:r>
        <w:r w:rsidR="004A2B8D">
          <w:rPr>
            <w:webHidden/>
          </w:rPr>
          <w:fldChar w:fldCharType="end"/>
        </w:r>
      </w:hyperlink>
    </w:p>
    <w:p w14:paraId="57BF3750" w14:textId="7B15FB23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42" w:history="1">
        <w:r w:rsidR="004A2B8D" w:rsidRPr="009945ED">
          <w:rPr>
            <w:rStyle w:val="Hyperlink"/>
          </w:rPr>
          <w:t>Exercise 8: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Pay for employee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_Toc65790242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14</w:t>
        </w:r>
        <w:r w:rsidR="004A2B8D">
          <w:rPr>
            <w:webHidden/>
          </w:rPr>
          <w:fldChar w:fldCharType="end"/>
        </w:r>
      </w:hyperlink>
    </w:p>
    <w:p w14:paraId="5DB9E90E" w14:textId="66900E35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43" w:history="1">
        <w:r w:rsidR="004A2B8D" w:rsidRPr="009945ED">
          <w:rPr>
            <w:rStyle w:val="Hyperlink"/>
          </w:rPr>
          <w:t>Exercise 9: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Warning messages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_Toc65790243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14</w:t>
        </w:r>
        <w:r w:rsidR="004A2B8D">
          <w:rPr>
            <w:webHidden/>
          </w:rPr>
          <w:fldChar w:fldCharType="end"/>
        </w:r>
      </w:hyperlink>
    </w:p>
    <w:p w14:paraId="402E94A1" w14:textId="3EA5FE14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44" w:history="1">
        <w:r w:rsidR="004A2B8D" w:rsidRPr="009945ED">
          <w:rPr>
            <w:rStyle w:val="Hyperlink"/>
          </w:rPr>
          <w:t>Exercise 10: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Centimeters -  inch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_Toc65790244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14</w:t>
        </w:r>
        <w:r w:rsidR="004A2B8D">
          <w:rPr>
            <w:webHidden/>
          </w:rPr>
          <w:fldChar w:fldCharType="end"/>
        </w:r>
      </w:hyperlink>
    </w:p>
    <w:p w14:paraId="5608B675" w14:textId="1411C078" w:rsidR="004A2B8D" w:rsidRDefault="00DF4EE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790245" w:history="1">
        <w:r w:rsidR="004A2B8D" w:rsidRPr="009945ED">
          <w:rPr>
            <w:rStyle w:val="Hyperlink"/>
          </w:rPr>
          <w:t>Exercise 11:</w:t>
        </w:r>
        <w:r w:rsidR="004A2B8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4A2B8D" w:rsidRPr="009945ED">
          <w:rPr>
            <w:rStyle w:val="Hyperlink"/>
          </w:rPr>
          <w:t>Day of Week</w:t>
        </w:r>
        <w:r w:rsidR="004A2B8D">
          <w:rPr>
            <w:webHidden/>
          </w:rPr>
          <w:tab/>
        </w:r>
        <w:r w:rsidR="004A2B8D">
          <w:rPr>
            <w:webHidden/>
          </w:rPr>
          <w:fldChar w:fldCharType="begin"/>
        </w:r>
        <w:r w:rsidR="004A2B8D">
          <w:rPr>
            <w:webHidden/>
          </w:rPr>
          <w:instrText xml:space="preserve"> PAGEREF _Toc65790245 \h </w:instrText>
        </w:r>
        <w:r w:rsidR="004A2B8D">
          <w:rPr>
            <w:webHidden/>
          </w:rPr>
        </w:r>
        <w:r w:rsidR="004A2B8D">
          <w:rPr>
            <w:webHidden/>
          </w:rPr>
          <w:fldChar w:fldCharType="separate"/>
        </w:r>
        <w:r w:rsidR="004A2B8D">
          <w:rPr>
            <w:webHidden/>
          </w:rPr>
          <w:t>15</w:t>
        </w:r>
        <w:r w:rsidR="004A2B8D">
          <w:rPr>
            <w:webHidden/>
          </w:rPr>
          <w:fldChar w:fldCharType="end"/>
        </w:r>
      </w:hyperlink>
    </w:p>
    <w:p w14:paraId="057D4CF9" w14:textId="274C9BC5" w:rsidR="00AC129A" w:rsidRDefault="00874C06" w:rsidP="00795DD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  <w:fldChar w:fldCharType="end"/>
      </w:r>
      <w:r w:rsidR="00DE26A6">
        <w:rPr>
          <w:rFonts w:asciiTheme="majorHAnsi" w:hAnsiTheme="majorHAnsi"/>
          <w:b/>
          <w:i/>
          <w:color w:val="365F91" w:themeColor="accent1" w:themeShade="BF"/>
          <w:sz w:val="28"/>
          <w:szCs w:val="28"/>
        </w:rPr>
        <w:br w:type="page"/>
      </w:r>
      <w:r w:rsidR="00AC129A" w:rsidRPr="00795DDA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>Next Step</w:t>
      </w:r>
    </w:p>
    <w:p w14:paraId="057D4D0F" w14:textId="77777777" w:rsidR="00FC1DD9" w:rsidRDefault="00FC1DD9" w:rsidP="00FC1DD9">
      <w:pPr>
        <w:pStyle w:val="Header1"/>
      </w:pPr>
      <w:bookmarkStart w:id="0" w:name="_Toc301170505"/>
      <w:bookmarkStart w:id="1" w:name="_Toc65790211"/>
      <w:r>
        <w:t>Types</w:t>
      </w:r>
      <w:bookmarkEnd w:id="0"/>
      <w:bookmarkEnd w:id="1"/>
    </w:p>
    <w:p w14:paraId="004D90A6" w14:textId="5C6803B6" w:rsidR="002B4233" w:rsidRDefault="001228AD" w:rsidP="00FC1DD9">
      <w:r>
        <w:t>P</w:t>
      </w:r>
      <w:r w:rsidR="00FC1DD9" w:rsidRPr="00D32824">
        <w:t>rint the maximum, minimum and bit-length of the primitive types</w:t>
      </w:r>
    </w:p>
    <w:p w14:paraId="057D4D12" w14:textId="77777777" w:rsidR="00FC1DD9" w:rsidRDefault="00FC1DD9" w:rsidP="00FC1DD9">
      <w:pPr>
        <w:pStyle w:val="Heading2"/>
        <w:ind w:left="360"/>
      </w:pPr>
      <w:bookmarkStart w:id="2" w:name="_Toc65790213"/>
      <w:r w:rsidRPr="00E9112B">
        <w:t>Create a TypesMinMax</w:t>
      </w:r>
      <w:r>
        <w:t xml:space="preserve"> class</w:t>
      </w:r>
      <w:bookmarkEnd w:id="2"/>
    </w:p>
    <w:p w14:paraId="057D4D19" w14:textId="0DEE03F3" w:rsidR="00FC1DD9" w:rsidRDefault="00FC1DD9" w:rsidP="005F4D1F">
      <w:pPr>
        <w:pStyle w:val="Heading2"/>
        <w:ind w:left="360"/>
      </w:pPr>
      <w:bookmarkStart w:id="3" w:name="_Toc301170507"/>
      <w:bookmarkStart w:id="4" w:name="_Toc65790214"/>
      <w:r>
        <w:t>Print MAX_VALUE and MIN_VALUE of each type</w:t>
      </w:r>
      <w:bookmarkEnd w:id="3"/>
      <w:bookmarkEnd w:id="4"/>
    </w:p>
    <w:p w14:paraId="057D4D1A" w14:textId="77777777" w:rsidR="00FC1DD9" w:rsidRPr="00F56F9E" w:rsidRDefault="00FC1DD9" w:rsidP="00FC1DD9">
      <w:pPr>
        <w:pStyle w:val="Heading3"/>
        <w:numPr>
          <w:ilvl w:val="0"/>
          <w:numId w:val="31"/>
        </w:numPr>
      </w:pPr>
      <w:r>
        <w:t>Print Max value and Min value of int (</w:t>
      </w:r>
      <w:r>
        <w:rPr>
          <w:rStyle w:val="code-comment"/>
        </w:rPr>
        <w:t>32-bit signed integer)</w:t>
      </w:r>
    </w:p>
    <w:p w14:paraId="057D4D1B" w14:textId="77777777" w:rsidR="00FC1DD9" w:rsidRPr="008841FF" w:rsidRDefault="00FC1DD9" w:rsidP="00FC1DD9">
      <w:pPr>
        <w:pStyle w:val="ppCode"/>
        <w:rPr>
          <w:lang w:val="nb-NO" w:bidi="ar-SA"/>
        </w:rPr>
      </w:pPr>
      <w:r>
        <w:rPr>
          <w:lang w:val="en-GB" w:bidi="ar-SA"/>
        </w:rPr>
        <w:tab/>
        <w:t xml:space="preserve">  </w:t>
      </w:r>
      <w:r w:rsidRPr="008841FF">
        <w:rPr>
          <w:lang w:val="nb-NO" w:bidi="ar-SA"/>
        </w:rPr>
        <w:t>System.</w:t>
      </w:r>
      <w:r w:rsidRPr="008841FF">
        <w:rPr>
          <w:i/>
          <w:iCs/>
          <w:color w:val="0000C0"/>
          <w:lang w:val="nb-NO" w:bidi="ar-SA"/>
        </w:rPr>
        <w:t>out</w:t>
      </w:r>
      <w:r w:rsidRPr="008841FF">
        <w:rPr>
          <w:lang w:val="nb-NO" w:bidi="ar-SA"/>
        </w:rPr>
        <w:t>.println(</w:t>
      </w:r>
      <w:r w:rsidRPr="008841FF">
        <w:rPr>
          <w:color w:val="2A00FF"/>
          <w:lang w:val="nb-NO" w:bidi="ar-SA"/>
        </w:rPr>
        <w:t>"int(min) = "</w:t>
      </w:r>
      <w:r w:rsidRPr="008841FF">
        <w:rPr>
          <w:lang w:val="nb-NO" w:bidi="ar-SA"/>
        </w:rPr>
        <w:t xml:space="preserve"> + Integer.</w:t>
      </w:r>
      <w:r w:rsidRPr="008841FF">
        <w:rPr>
          <w:i/>
          <w:iCs/>
          <w:color w:val="0000C0"/>
          <w:lang w:val="nb-NO" w:bidi="ar-SA"/>
        </w:rPr>
        <w:t>MIN_VALUE</w:t>
      </w:r>
      <w:r w:rsidRPr="008841FF">
        <w:rPr>
          <w:lang w:val="nb-NO" w:bidi="ar-SA"/>
        </w:rPr>
        <w:t xml:space="preserve">);      </w:t>
      </w:r>
    </w:p>
    <w:p w14:paraId="057D4D1C" w14:textId="77777777" w:rsidR="00FC1DD9" w:rsidRDefault="00FC1DD9" w:rsidP="00FC1DD9">
      <w:pPr>
        <w:pStyle w:val="ppCode"/>
        <w:rPr>
          <w:lang w:val="en-GB" w:bidi="ar-SA"/>
        </w:rPr>
      </w:pPr>
      <w:r w:rsidRPr="008841FF">
        <w:rPr>
          <w:lang w:val="nb-NO" w:bidi="ar-SA"/>
        </w:rPr>
        <w:tab/>
        <w:t xml:space="preserve">  </w:t>
      </w:r>
      <w:r>
        <w:rPr>
          <w:lang w:val="en-GB" w:bidi="ar-SA"/>
        </w:rPr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"int(max) = "</w:t>
      </w:r>
      <w:r>
        <w:rPr>
          <w:lang w:val="en-GB" w:bidi="ar-SA"/>
        </w:rPr>
        <w:t xml:space="preserve"> + Integer.</w:t>
      </w:r>
      <w:r>
        <w:rPr>
          <w:i/>
          <w:iCs/>
          <w:color w:val="0000C0"/>
          <w:lang w:val="en-GB" w:bidi="ar-SA"/>
        </w:rPr>
        <w:t>MAX_VALUE</w:t>
      </w:r>
      <w:r>
        <w:rPr>
          <w:lang w:val="en-GB" w:bidi="ar-SA"/>
        </w:rPr>
        <w:t xml:space="preserve">);      </w:t>
      </w:r>
    </w:p>
    <w:p w14:paraId="057D4D1D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"int(bit-length) = "</w:t>
      </w:r>
      <w:r>
        <w:rPr>
          <w:lang w:val="en-GB" w:bidi="ar-SA"/>
        </w:rPr>
        <w:t xml:space="preserve"> + Integer.</w:t>
      </w:r>
      <w:r>
        <w:rPr>
          <w:i/>
          <w:iCs/>
          <w:color w:val="0000C0"/>
          <w:lang w:val="en-GB" w:bidi="ar-SA"/>
        </w:rPr>
        <w:t>SIZE</w:t>
      </w:r>
      <w:r>
        <w:rPr>
          <w:lang w:val="en-GB" w:bidi="ar-SA"/>
        </w:rPr>
        <w:t xml:space="preserve">);   </w:t>
      </w:r>
    </w:p>
    <w:p w14:paraId="057D4D1E" w14:textId="77777777" w:rsidR="00FC1DD9" w:rsidRPr="00F56F9E" w:rsidRDefault="00FC1DD9" w:rsidP="00FC1DD9">
      <w:pPr>
        <w:pStyle w:val="Heading3"/>
        <w:numPr>
          <w:ilvl w:val="0"/>
          <w:numId w:val="31"/>
        </w:numPr>
      </w:pPr>
      <w:r>
        <w:t xml:space="preserve">Print Max value and Min value of </w:t>
      </w:r>
      <w:r w:rsidRPr="00FE424E">
        <w:t>(8-bit signed integer)</w:t>
      </w:r>
    </w:p>
    <w:p w14:paraId="057D4D1F" w14:textId="77777777" w:rsidR="00FC1DD9" w:rsidRPr="008841FF" w:rsidRDefault="00FC1DD9" w:rsidP="00FC1DD9">
      <w:pPr>
        <w:pStyle w:val="ppCode"/>
        <w:rPr>
          <w:lang w:val="nb-NO" w:bidi="ar-SA"/>
        </w:rPr>
      </w:pPr>
      <w:r>
        <w:rPr>
          <w:lang w:val="en-GB" w:bidi="ar-SA"/>
        </w:rPr>
        <w:tab/>
        <w:t xml:space="preserve">  </w:t>
      </w:r>
      <w:r w:rsidRPr="008841FF">
        <w:rPr>
          <w:lang w:val="nb-NO" w:bidi="ar-SA"/>
        </w:rPr>
        <w:t>System.</w:t>
      </w:r>
      <w:r w:rsidRPr="008841FF">
        <w:rPr>
          <w:i/>
          <w:iCs/>
          <w:color w:val="0000C0"/>
          <w:lang w:val="nb-NO" w:bidi="ar-SA"/>
        </w:rPr>
        <w:t>out</w:t>
      </w:r>
      <w:r w:rsidRPr="008841FF">
        <w:rPr>
          <w:lang w:val="nb-NO" w:bidi="ar-SA"/>
        </w:rPr>
        <w:t>.println(</w:t>
      </w:r>
      <w:r w:rsidRPr="008841FF">
        <w:rPr>
          <w:color w:val="2A00FF"/>
          <w:lang w:val="nb-NO" w:bidi="ar-SA"/>
        </w:rPr>
        <w:t>"byte(min) = "</w:t>
      </w:r>
      <w:r w:rsidRPr="008841FF">
        <w:rPr>
          <w:lang w:val="nb-NO" w:bidi="ar-SA"/>
        </w:rPr>
        <w:t xml:space="preserve"> + Byte.</w:t>
      </w:r>
      <w:r w:rsidRPr="008841FF">
        <w:rPr>
          <w:i/>
          <w:iCs/>
          <w:color w:val="0000C0"/>
          <w:lang w:val="nb-NO" w:bidi="ar-SA"/>
        </w:rPr>
        <w:t>MIN_VALUE</w:t>
      </w:r>
      <w:r w:rsidRPr="008841FF">
        <w:rPr>
          <w:lang w:val="nb-NO" w:bidi="ar-SA"/>
        </w:rPr>
        <w:t xml:space="preserve">);      </w:t>
      </w:r>
    </w:p>
    <w:p w14:paraId="057D4D20" w14:textId="77777777" w:rsidR="00FC1DD9" w:rsidRDefault="00FC1DD9" w:rsidP="00FC1DD9">
      <w:pPr>
        <w:pStyle w:val="ppCode"/>
        <w:rPr>
          <w:lang w:val="en-GB" w:bidi="ar-SA"/>
        </w:rPr>
      </w:pPr>
      <w:r w:rsidRPr="008841FF">
        <w:rPr>
          <w:lang w:val="nb-NO" w:bidi="ar-SA"/>
        </w:rPr>
        <w:tab/>
        <w:t xml:space="preserve">  </w:t>
      </w:r>
      <w:r>
        <w:rPr>
          <w:lang w:val="en-GB" w:bidi="ar-SA"/>
        </w:rPr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"byte(max) = "</w:t>
      </w:r>
      <w:r>
        <w:rPr>
          <w:lang w:val="en-GB" w:bidi="ar-SA"/>
        </w:rPr>
        <w:t xml:space="preserve"> + Byte.</w:t>
      </w:r>
      <w:r>
        <w:rPr>
          <w:i/>
          <w:iCs/>
          <w:color w:val="0000C0"/>
          <w:lang w:val="en-GB" w:bidi="ar-SA"/>
        </w:rPr>
        <w:t>MAX_VALUE</w:t>
      </w:r>
      <w:r>
        <w:rPr>
          <w:lang w:val="en-GB" w:bidi="ar-SA"/>
        </w:rPr>
        <w:t xml:space="preserve">);      </w:t>
      </w:r>
    </w:p>
    <w:p w14:paraId="057D4D21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"byte(bit-length)="</w:t>
      </w:r>
      <w:r>
        <w:rPr>
          <w:lang w:val="en-GB" w:bidi="ar-SA"/>
        </w:rPr>
        <w:t xml:space="preserve"> + Byte.</w:t>
      </w:r>
      <w:r>
        <w:rPr>
          <w:i/>
          <w:iCs/>
          <w:color w:val="0000C0"/>
          <w:lang w:val="en-GB" w:bidi="ar-SA"/>
        </w:rPr>
        <w:t>SIZE</w:t>
      </w:r>
      <w:r>
        <w:rPr>
          <w:lang w:val="en-GB" w:bidi="ar-SA"/>
        </w:rPr>
        <w:t xml:space="preserve">);      </w:t>
      </w:r>
    </w:p>
    <w:p w14:paraId="057D4D22" w14:textId="77777777" w:rsidR="00FC1DD9" w:rsidRPr="00FE424E" w:rsidRDefault="00FC1DD9" w:rsidP="00FC1DD9">
      <w:pPr>
        <w:pStyle w:val="Heading3"/>
        <w:numPr>
          <w:ilvl w:val="0"/>
          <w:numId w:val="31"/>
        </w:numPr>
      </w:pPr>
      <w:r w:rsidRPr="00FE424E">
        <w:tab/>
      </w:r>
      <w:r w:rsidRPr="00FE424E">
        <w:tab/>
        <w:t xml:space="preserve"> </w:t>
      </w:r>
      <w:r>
        <w:t xml:space="preserve">Print Max value and Min value of </w:t>
      </w:r>
      <w:r w:rsidRPr="00FE424E">
        <w:t>short (16-bit signed integer)</w:t>
      </w:r>
    </w:p>
    <w:p w14:paraId="057D4D23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"short(min) = "</w:t>
      </w:r>
      <w:r>
        <w:rPr>
          <w:lang w:val="en-GB" w:bidi="ar-SA"/>
        </w:rPr>
        <w:t xml:space="preserve"> + Short.</w:t>
      </w:r>
      <w:r>
        <w:rPr>
          <w:i/>
          <w:iCs/>
          <w:color w:val="0000C0"/>
          <w:lang w:val="en-GB" w:bidi="ar-SA"/>
        </w:rPr>
        <w:t>MIN_VALUE</w:t>
      </w:r>
      <w:r>
        <w:rPr>
          <w:lang w:val="en-GB" w:bidi="ar-SA"/>
        </w:rPr>
        <w:t xml:space="preserve">);      </w:t>
      </w:r>
    </w:p>
    <w:p w14:paraId="057D4D24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"short(max) = "</w:t>
      </w:r>
      <w:r>
        <w:rPr>
          <w:lang w:val="en-GB" w:bidi="ar-SA"/>
        </w:rPr>
        <w:t xml:space="preserve"> + Short.</w:t>
      </w:r>
      <w:r>
        <w:rPr>
          <w:i/>
          <w:iCs/>
          <w:color w:val="0000C0"/>
          <w:lang w:val="en-GB" w:bidi="ar-SA"/>
        </w:rPr>
        <w:t>MAX_VALUE</w:t>
      </w:r>
      <w:r>
        <w:rPr>
          <w:lang w:val="en-GB" w:bidi="ar-SA"/>
        </w:rPr>
        <w:t xml:space="preserve">);      </w:t>
      </w:r>
    </w:p>
    <w:p w14:paraId="057D4D25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"short(bit-length) = "</w:t>
      </w:r>
      <w:r>
        <w:rPr>
          <w:lang w:val="en-GB" w:bidi="ar-SA"/>
        </w:rPr>
        <w:t xml:space="preserve"> + Short.</w:t>
      </w:r>
      <w:r>
        <w:rPr>
          <w:i/>
          <w:iCs/>
          <w:color w:val="0000C0"/>
          <w:lang w:val="en-GB" w:bidi="ar-SA"/>
        </w:rPr>
        <w:t>SIZE</w:t>
      </w:r>
      <w:r>
        <w:rPr>
          <w:lang w:val="en-GB" w:bidi="ar-SA"/>
        </w:rPr>
        <w:t xml:space="preserve">);      </w:t>
      </w:r>
    </w:p>
    <w:p w14:paraId="057D4D26" w14:textId="77777777" w:rsidR="00FC1DD9" w:rsidRPr="00FE424E" w:rsidRDefault="00FC1DD9" w:rsidP="00FC1DD9">
      <w:pPr>
        <w:pStyle w:val="Heading3"/>
        <w:numPr>
          <w:ilvl w:val="0"/>
          <w:numId w:val="31"/>
        </w:numPr>
      </w:pPr>
      <w:r w:rsidRPr="00FE424E">
        <w:tab/>
      </w:r>
      <w:r w:rsidRPr="00FE424E">
        <w:tab/>
        <w:t xml:space="preserve"> </w:t>
      </w:r>
      <w:r>
        <w:t>Print Max value and Min value of</w:t>
      </w:r>
      <w:r w:rsidRPr="00FE424E">
        <w:t xml:space="preserve"> long (64-bit signed integer)</w:t>
      </w:r>
    </w:p>
    <w:p w14:paraId="057D4D27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"long(min) = "</w:t>
      </w:r>
      <w:r>
        <w:rPr>
          <w:lang w:val="en-GB" w:bidi="ar-SA"/>
        </w:rPr>
        <w:t xml:space="preserve"> + Long.</w:t>
      </w:r>
      <w:r>
        <w:rPr>
          <w:i/>
          <w:iCs/>
          <w:color w:val="0000C0"/>
          <w:lang w:val="en-GB" w:bidi="ar-SA"/>
        </w:rPr>
        <w:t>MIN_VALUE</w:t>
      </w:r>
      <w:r>
        <w:rPr>
          <w:lang w:val="en-GB" w:bidi="ar-SA"/>
        </w:rPr>
        <w:t xml:space="preserve">);      </w:t>
      </w:r>
    </w:p>
    <w:p w14:paraId="057D4D28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"long(max) = "</w:t>
      </w:r>
      <w:r>
        <w:rPr>
          <w:lang w:val="en-GB" w:bidi="ar-SA"/>
        </w:rPr>
        <w:t xml:space="preserve"> + Long.</w:t>
      </w:r>
      <w:r>
        <w:rPr>
          <w:i/>
          <w:iCs/>
          <w:color w:val="0000C0"/>
          <w:lang w:val="en-GB" w:bidi="ar-SA"/>
        </w:rPr>
        <w:t>MAX_VALUE</w:t>
      </w:r>
      <w:r>
        <w:rPr>
          <w:lang w:val="en-GB" w:bidi="ar-SA"/>
        </w:rPr>
        <w:t xml:space="preserve">);      </w:t>
      </w:r>
    </w:p>
    <w:p w14:paraId="057D4D29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"long(bit-length) = "</w:t>
      </w:r>
      <w:r>
        <w:rPr>
          <w:lang w:val="en-GB" w:bidi="ar-SA"/>
        </w:rPr>
        <w:t xml:space="preserve"> + Long.</w:t>
      </w:r>
      <w:r>
        <w:rPr>
          <w:i/>
          <w:iCs/>
          <w:color w:val="0000C0"/>
          <w:lang w:val="en-GB" w:bidi="ar-SA"/>
        </w:rPr>
        <w:t>SIZE</w:t>
      </w:r>
      <w:r>
        <w:rPr>
          <w:lang w:val="en-GB" w:bidi="ar-SA"/>
        </w:rPr>
        <w:t xml:space="preserve">);      </w:t>
      </w:r>
    </w:p>
    <w:p w14:paraId="057D4D2A" w14:textId="77777777" w:rsidR="00FC1DD9" w:rsidRPr="00FE424E" w:rsidRDefault="00FC1DD9" w:rsidP="00FC1DD9">
      <w:pPr>
        <w:pStyle w:val="Heading3"/>
        <w:numPr>
          <w:ilvl w:val="0"/>
          <w:numId w:val="31"/>
        </w:numPr>
      </w:pPr>
      <w:r w:rsidRPr="00FE424E">
        <w:tab/>
      </w:r>
      <w:r w:rsidRPr="00FE424E">
        <w:tab/>
        <w:t xml:space="preserve"> </w:t>
      </w:r>
      <w:r>
        <w:t>Print Max value and Min value of</w:t>
      </w:r>
      <w:r w:rsidRPr="00FE424E">
        <w:t xml:space="preserve"> char (16-bit character or 16-bit unsigned integer)</w:t>
      </w:r>
    </w:p>
    <w:p w14:paraId="057D4D2B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"char(min) = "</w:t>
      </w:r>
      <w:r>
        <w:rPr>
          <w:lang w:val="en-GB" w:bidi="ar-SA"/>
        </w:rPr>
        <w:t xml:space="preserve"> + (</w:t>
      </w:r>
      <w:r>
        <w:rPr>
          <w:b/>
          <w:bCs/>
          <w:color w:val="7F0055"/>
          <w:lang w:val="en-GB" w:bidi="ar-SA"/>
        </w:rPr>
        <w:t>int</w:t>
      </w:r>
      <w:r>
        <w:rPr>
          <w:lang w:val="en-GB" w:bidi="ar-SA"/>
        </w:rPr>
        <w:t>)Character.</w:t>
      </w:r>
      <w:r>
        <w:rPr>
          <w:i/>
          <w:iCs/>
          <w:color w:val="0000C0"/>
          <w:lang w:val="en-GB" w:bidi="ar-SA"/>
        </w:rPr>
        <w:t>MIN_VALUE</w:t>
      </w:r>
      <w:r>
        <w:rPr>
          <w:lang w:val="en-GB" w:bidi="ar-SA"/>
        </w:rPr>
        <w:t xml:space="preserve">);      </w:t>
      </w:r>
    </w:p>
    <w:p w14:paraId="057D4D2C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"char(max) = "</w:t>
      </w:r>
      <w:r>
        <w:rPr>
          <w:lang w:val="en-GB" w:bidi="ar-SA"/>
        </w:rPr>
        <w:t xml:space="preserve"> + (</w:t>
      </w:r>
      <w:r>
        <w:rPr>
          <w:b/>
          <w:bCs/>
          <w:color w:val="7F0055"/>
          <w:lang w:val="en-GB" w:bidi="ar-SA"/>
        </w:rPr>
        <w:t>int</w:t>
      </w:r>
      <w:r>
        <w:rPr>
          <w:lang w:val="en-GB" w:bidi="ar-SA"/>
        </w:rPr>
        <w:t>)Character.</w:t>
      </w:r>
      <w:r>
        <w:rPr>
          <w:i/>
          <w:iCs/>
          <w:color w:val="0000C0"/>
          <w:lang w:val="en-GB" w:bidi="ar-SA"/>
        </w:rPr>
        <w:t>MAX_VALUE</w:t>
      </w:r>
      <w:r>
        <w:rPr>
          <w:lang w:val="en-GB" w:bidi="ar-SA"/>
        </w:rPr>
        <w:t xml:space="preserve">);      </w:t>
      </w:r>
    </w:p>
    <w:p w14:paraId="057D4D2D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"char(bit-length) = "</w:t>
      </w:r>
      <w:r>
        <w:rPr>
          <w:lang w:val="en-GB" w:bidi="ar-SA"/>
        </w:rPr>
        <w:t xml:space="preserve"> + Character.</w:t>
      </w:r>
      <w:r>
        <w:rPr>
          <w:i/>
          <w:iCs/>
          <w:color w:val="0000C0"/>
          <w:lang w:val="en-GB" w:bidi="ar-SA"/>
        </w:rPr>
        <w:t>SIZE</w:t>
      </w:r>
      <w:r>
        <w:rPr>
          <w:lang w:val="en-GB" w:bidi="ar-SA"/>
        </w:rPr>
        <w:t xml:space="preserve">);      </w:t>
      </w:r>
    </w:p>
    <w:p w14:paraId="057D4D2E" w14:textId="77777777" w:rsidR="00FC1DD9" w:rsidRPr="00FE424E" w:rsidRDefault="00FC1DD9" w:rsidP="00FC1DD9">
      <w:pPr>
        <w:pStyle w:val="Heading3"/>
        <w:numPr>
          <w:ilvl w:val="0"/>
          <w:numId w:val="31"/>
        </w:numPr>
      </w:pPr>
      <w:r>
        <w:t>Print Max value and Min value of</w:t>
      </w:r>
      <w:r w:rsidRPr="00FE424E">
        <w:t xml:space="preserve"> float (32-bit floating-point)</w:t>
      </w:r>
    </w:p>
    <w:p w14:paraId="057D4D2F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"float(min) = "</w:t>
      </w:r>
      <w:r>
        <w:rPr>
          <w:lang w:val="en-GB" w:bidi="ar-SA"/>
        </w:rPr>
        <w:t xml:space="preserve"> + Float.</w:t>
      </w:r>
      <w:r>
        <w:rPr>
          <w:i/>
          <w:iCs/>
          <w:color w:val="0000C0"/>
          <w:lang w:val="en-GB" w:bidi="ar-SA"/>
        </w:rPr>
        <w:t>MIN_VALUE</w:t>
      </w:r>
      <w:r>
        <w:rPr>
          <w:lang w:val="en-GB" w:bidi="ar-SA"/>
        </w:rPr>
        <w:t xml:space="preserve">);      </w:t>
      </w:r>
    </w:p>
    <w:p w14:paraId="057D4D30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"float(max) = "</w:t>
      </w:r>
      <w:r>
        <w:rPr>
          <w:lang w:val="en-GB" w:bidi="ar-SA"/>
        </w:rPr>
        <w:t xml:space="preserve"> + Float.</w:t>
      </w:r>
      <w:r>
        <w:rPr>
          <w:i/>
          <w:iCs/>
          <w:color w:val="0000C0"/>
          <w:lang w:val="en-GB" w:bidi="ar-SA"/>
        </w:rPr>
        <w:t>MAX_VALUE</w:t>
      </w:r>
      <w:r>
        <w:rPr>
          <w:lang w:val="en-GB" w:bidi="ar-SA"/>
        </w:rPr>
        <w:t xml:space="preserve">);      </w:t>
      </w:r>
    </w:p>
    <w:p w14:paraId="057D4D31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"float(bit-length) = "</w:t>
      </w:r>
      <w:r>
        <w:rPr>
          <w:lang w:val="en-GB" w:bidi="ar-SA"/>
        </w:rPr>
        <w:t xml:space="preserve"> + Float.</w:t>
      </w:r>
      <w:r>
        <w:rPr>
          <w:i/>
          <w:iCs/>
          <w:color w:val="0000C0"/>
          <w:lang w:val="en-GB" w:bidi="ar-SA"/>
        </w:rPr>
        <w:t>SIZE</w:t>
      </w:r>
      <w:r>
        <w:rPr>
          <w:lang w:val="en-GB" w:bidi="ar-SA"/>
        </w:rPr>
        <w:t xml:space="preserve">);      </w:t>
      </w:r>
    </w:p>
    <w:p w14:paraId="057D4D32" w14:textId="77777777" w:rsidR="00FC1DD9" w:rsidRPr="00FE424E" w:rsidRDefault="00FC1DD9" w:rsidP="00FC1DD9">
      <w:pPr>
        <w:pStyle w:val="Heading3"/>
        <w:numPr>
          <w:ilvl w:val="0"/>
          <w:numId w:val="31"/>
        </w:numPr>
      </w:pPr>
      <w:r w:rsidRPr="00FE424E">
        <w:tab/>
      </w:r>
      <w:r w:rsidRPr="00FE424E">
        <w:tab/>
        <w:t xml:space="preserve">  </w:t>
      </w:r>
      <w:r>
        <w:t xml:space="preserve">Print Max value and Min value of </w:t>
      </w:r>
      <w:r w:rsidRPr="00FE424E">
        <w:t>double (64-bit floating-point)</w:t>
      </w:r>
    </w:p>
    <w:p w14:paraId="057D4D33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"double(min) = "</w:t>
      </w:r>
      <w:r>
        <w:rPr>
          <w:lang w:val="en-GB" w:bidi="ar-SA"/>
        </w:rPr>
        <w:t xml:space="preserve"> + Double.</w:t>
      </w:r>
      <w:r>
        <w:rPr>
          <w:i/>
          <w:iCs/>
          <w:color w:val="0000C0"/>
          <w:lang w:val="en-GB" w:bidi="ar-SA"/>
        </w:rPr>
        <w:t>MIN_VALUE</w:t>
      </w:r>
      <w:r>
        <w:rPr>
          <w:lang w:val="en-GB" w:bidi="ar-SA"/>
        </w:rPr>
        <w:t xml:space="preserve">);      </w:t>
      </w:r>
    </w:p>
    <w:p w14:paraId="057D4D34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"double(max) = "</w:t>
      </w:r>
      <w:r>
        <w:rPr>
          <w:lang w:val="en-GB" w:bidi="ar-SA"/>
        </w:rPr>
        <w:t xml:space="preserve"> + Double.</w:t>
      </w:r>
      <w:r>
        <w:rPr>
          <w:i/>
          <w:iCs/>
          <w:color w:val="0000C0"/>
          <w:lang w:val="en-GB" w:bidi="ar-SA"/>
        </w:rPr>
        <w:t>MAX_VALUE</w:t>
      </w:r>
      <w:r>
        <w:rPr>
          <w:lang w:val="en-GB" w:bidi="ar-SA"/>
        </w:rPr>
        <w:t xml:space="preserve">);      </w:t>
      </w:r>
    </w:p>
    <w:p w14:paraId="057D4D35" w14:textId="77777777" w:rsidR="00FC1DD9" w:rsidRDefault="00FC1DD9" w:rsidP="00FC1DD9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"double(bit-length) = "</w:t>
      </w:r>
      <w:r>
        <w:rPr>
          <w:lang w:val="en-GB" w:bidi="ar-SA"/>
        </w:rPr>
        <w:t xml:space="preserve"> + Double.</w:t>
      </w:r>
      <w:r>
        <w:rPr>
          <w:i/>
          <w:iCs/>
          <w:color w:val="0000C0"/>
          <w:lang w:val="en-GB" w:bidi="ar-SA"/>
        </w:rPr>
        <w:t>SIZE</w:t>
      </w:r>
      <w:r>
        <w:rPr>
          <w:lang w:val="en-GB" w:bidi="ar-SA"/>
        </w:rPr>
        <w:t xml:space="preserve">);      </w:t>
      </w:r>
    </w:p>
    <w:p w14:paraId="057D4D36" w14:textId="77777777" w:rsidR="00FC1DD9" w:rsidRPr="00E9112B" w:rsidRDefault="00FC1DD9" w:rsidP="000F07A0">
      <w:pPr>
        <w:pStyle w:val="Heading2"/>
        <w:ind w:left="360"/>
      </w:pPr>
      <w:bookmarkStart w:id="5" w:name="_Toc65790215"/>
      <w:r>
        <w:t>Execute your program</w:t>
      </w:r>
      <w:bookmarkEnd w:id="5"/>
    </w:p>
    <w:p w14:paraId="057D4D39" w14:textId="77777777" w:rsidR="00FC1DD9" w:rsidRDefault="00FC1DD9" w:rsidP="00FC1DD9">
      <w:pPr>
        <w:jc w:val="center"/>
      </w:pPr>
      <w:r>
        <w:rPr>
          <w:noProof/>
          <w:lang w:bidi="ar-SA"/>
        </w:rPr>
        <w:drawing>
          <wp:inline distT="0" distB="0" distL="0" distR="0" wp14:anchorId="057D4E09" wp14:editId="057D4E0A">
            <wp:extent cx="2990850" cy="38862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D4D3A" w14:textId="77777777" w:rsidR="00BC76EC" w:rsidRDefault="00BC76EC" w:rsidP="00BC76EC">
      <w:pPr>
        <w:pStyle w:val="Tieude1"/>
      </w:pPr>
      <w:bookmarkStart w:id="6" w:name="_Toc65790216"/>
      <w:r>
        <w:t>Relational &amp; Logical Operators</w:t>
      </w:r>
      <w:bookmarkEnd w:id="6"/>
    </w:p>
    <w:p w14:paraId="057D4D42" w14:textId="482B2407" w:rsidR="00822A62" w:rsidRPr="00822A62" w:rsidRDefault="00B81ECC" w:rsidP="00FF15D8">
      <w:pPr>
        <w:pStyle w:val="Heading2"/>
        <w:numPr>
          <w:ilvl w:val="0"/>
          <w:numId w:val="43"/>
        </w:numPr>
        <w:ind w:left="360"/>
        <w:jc w:val="left"/>
      </w:pPr>
      <w:bookmarkStart w:id="7" w:name="_Toc301170506"/>
      <w:bookmarkStart w:id="8" w:name="_Toc65790218"/>
      <w:r w:rsidRPr="00822A62">
        <w:t xml:space="preserve">Create a </w:t>
      </w:r>
      <w:r w:rsidR="00822A62" w:rsidRPr="007E4D38">
        <w:rPr>
          <w:bCs w:val="0"/>
        </w:rPr>
        <w:t xml:space="preserve">RelationalLogicalOpTest </w:t>
      </w:r>
      <w:r>
        <w:t xml:space="preserve"> class</w:t>
      </w:r>
      <w:bookmarkEnd w:id="7"/>
      <w:bookmarkEnd w:id="8"/>
    </w:p>
    <w:p w14:paraId="057D4D44" w14:textId="77777777" w:rsidR="003405D3" w:rsidRPr="003405D3" w:rsidRDefault="00152505" w:rsidP="00D618E1">
      <w:pPr>
        <w:pStyle w:val="Heading3"/>
        <w:numPr>
          <w:ilvl w:val="0"/>
          <w:numId w:val="21"/>
        </w:numPr>
        <w:rPr>
          <w:lang w:val="en-GB" w:bidi="ar-SA"/>
        </w:rPr>
      </w:pPr>
      <w:bookmarkStart w:id="9" w:name="_Toc301170508"/>
      <w:r>
        <w:t>D</w:t>
      </w:r>
      <w:r w:rsidR="003405D3">
        <w:t>eclare and initialize variables</w:t>
      </w:r>
    </w:p>
    <w:p w14:paraId="057D4D45" w14:textId="77777777" w:rsidR="002F3B8F" w:rsidRDefault="002F3B8F" w:rsidP="002F3B8F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int</w:t>
      </w:r>
      <w:r>
        <w:rPr>
          <w:lang w:val="en-GB" w:bidi="ar-SA"/>
        </w:rPr>
        <w:t xml:space="preserve"> </w:t>
      </w:r>
      <w:r w:rsidRPr="002F3B8F">
        <w:rPr>
          <w:lang w:val="en-GB" w:bidi="ar-SA"/>
        </w:rPr>
        <w:t>age</w:t>
      </w:r>
      <w:r>
        <w:rPr>
          <w:lang w:val="en-GB" w:bidi="ar-SA"/>
        </w:rPr>
        <w:t xml:space="preserve"> = 18;</w:t>
      </w:r>
    </w:p>
    <w:p w14:paraId="057D4D46" w14:textId="77777777" w:rsidR="002F3B8F" w:rsidRDefault="002F3B8F" w:rsidP="002F3B8F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weight = 71.23;</w:t>
      </w:r>
    </w:p>
    <w:p w14:paraId="057D4D47" w14:textId="77777777" w:rsidR="002F3B8F" w:rsidRDefault="002F3B8F" w:rsidP="002F3B8F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int</w:t>
      </w:r>
      <w:r>
        <w:rPr>
          <w:lang w:val="en-GB" w:bidi="ar-SA"/>
        </w:rPr>
        <w:t xml:space="preserve"> height = 191;</w:t>
      </w:r>
    </w:p>
    <w:p w14:paraId="057D4D48" w14:textId="77777777" w:rsidR="002F3B8F" w:rsidRDefault="002F3B8F" w:rsidP="002F3B8F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boolean</w:t>
      </w:r>
      <w:r>
        <w:rPr>
          <w:lang w:val="en-GB" w:bidi="ar-SA"/>
        </w:rPr>
        <w:t xml:space="preserve"> married = </w:t>
      </w:r>
      <w:r>
        <w:rPr>
          <w:b/>
          <w:bCs/>
          <w:color w:val="7F0055"/>
          <w:lang w:val="en-GB" w:bidi="ar-SA"/>
        </w:rPr>
        <w:t>false</w:t>
      </w:r>
      <w:r>
        <w:rPr>
          <w:lang w:val="en-GB" w:bidi="ar-SA"/>
        </w:rPr>
        <w:t>;</w:t>
      </w:r>
    </w:p>
    <w:p w14:paraId="057D4D49" w14:textId="77777777" w:rsidR="002F3B8F" w:rsidRDefault="002F3B8F" w:rsidP="002F3B8F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boolean</w:t>
      </w:r>
      <w:r>
        <w:rPr>
          <w:lang w:val="en-GB" w:bidi="ar-SA"/>
        </w:rPr>
        <w:t xml:space="preserve"> attached = </w:t>
      </w:r>
      <w:r>
        <w:rPr>
          <w:b/>
          <w:bCs/>
          <w:color w:val="7F0055"/>
          <w:lang w:val="en-GB" w:bidi="ar-SA"/>
        </w:rPr>
        <w:t>false</w:t>
      </w:r>
      <w:r>
        <w:rPr>
          <w:lang w:val="en-GB" w:bidi="ar-SA"/>
        </w:rPr>
        <w:t>;</w:t>
      </w:r>
    </w:p>
    <w:p w14:paraId="057D4D4A" w14:textId="77777777" w:rsidR="003405D3" w:rsidRPr="005D64B9" w:rsidRDefault="002F3B8F" w:rsidP="002F3B8F">
      <w:pPr>
        <w:pStyle w:val="ppCode"/>
        <w:rPr>
          <w:lang w:val="en-GB" w:bidi="ar-SA"/>
        </w:rPr>
      </w:pPr>
      <w:r w:rsidRPr="005D64B9">
        <w:rPr>
          <w:lang w:val="en-GB" w:bidi="ar-SA"/>
        </w:rPr>
        <w:tab/>
      </w:r>
      <w:r w:rsidRPr="005D64B9">
        <w:rPr>
          <w:b/>
          <w:bCs/>
          <w:color w:val="7F0055"/>
          <w:lang w:val="en-GB" w:bidi="ar-SA"/>
        </w:rPr>
        <w:t>char</w:t>
      </w:r>
      <w:r w:rsidRPr="005D64B9">
        <w:rPr>
          <w:lang w:val="en-GB" w:bidi="ar-SA"/>
        </w:rPr>
        <w:t xml:space="preserve"> gender = </w:t>
      </w:r>
      <w:r w:rsidRPr="005D64B9">
        <w:rPr>
          <w:color w:val="2A00FF"/>
          <w:lang w:val="en-GB" w:bidi="ar-SA"/>
        </w:rPr>
        <w:t>'m'</w:t>
      </w:r>
      <w:r w:rsidRPr="005D64B9">
        <w:rPr>
          <w:lang w:val="en-GB" w:bidi="ar-SA"/>
        </w:rPr>
        <w:t>;</w:t>
      </w:r>
      <w:r w:rsidRPr="005D64B9">
        <w:rPr>
          <w:lang w:val="en-GB" w:bidi="ar-SA"/>
        </w:rPr>
        <w:tab/>
        <w:t xml:space="preserve"> </w:t>
      </w:r>
    </w:p>
    <w:p w14:paraId="057D4D4B" w14:textId="49E5F8FF" w:rsidR="003405D3" w:rsidRDefault="00B77300" w:rsidP="00D618E1">
      <w:pPr>
        <w:pStyle w:val="Heading3"/>
        <w:numPr>
          <w:ilvl w:val="0"/>
          <w:numId w:val="21"/>
        </w:numPr>
      </w:pPr>
      <w:r w:rsidRPr="003405D3">
        <w:t>Test Relational</w:t>
      </w:r>
      <w:r w:rsidR="003405D3">
        <w:t xml:space="preserve"> &amp; Logical Operators</w:t>
      </w:r>
    </w:p>
    <w:p w14:paraId="057D4D4C" w14:textId="77777777" w:rsidR="002F3B8F" w:rsidRDefault="002F3B8F" w:rsidP="002F3B8F">
      <w:pPr>
        <w:pStyle w:val="ppCode"/>
        <w:rPr>
          <w:lang w:val="en-GB" w:bidi="ar-SA"/>
        </w:rPr>
      </w:pP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 xml:space="preserve">.println(!married &amp;&amp; !attached &amp;&amp; (gender == </w:t>
      </w:r>
      <w:r>
        <w:rPr>
          <w:color w:val="2A00FF"/>
          <w:lang w:val="en-GB" w:bidi="ar-SA"/>
        </w:rPr>
        <w:t>'m'</w:t>
      </w:r>
      <w:r>
        <w:rPr>
          <w:lang w:val="en-GB" w:bidi="ar-SA"/>
        </w:rPr>
        <w:t xml:space="preserve">)); </w:t>
      </w:r>
    </w:p>
    <w:p w14:paraId="057D4D4D" w14:textId="77777777" w:rsidR="002F3B8F" w:rsidRDefault="002F3B8F" w:rsidP="002F3B8F">
      <w:pPr>
        <w:pStyle w:val="ppCode"/>
        <w:rPr>
          <w:lang w:val="en-GB" w:bidi="ar-SA"/>
        </w:rPr>
      </w:pP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 xml:space="preserve">.println(married &amp;&amp; (gender == </w:t>
      </w:r>
      <w:r>
        <w:rPr>
          <w:color w:val="2A00FF"/>
          <w:lang w:val="en-GB" w:bidi="ar-SA"/>
        </w:rPr>
        <w:t>'f'</w:t>
      </w:r>
      <w:r>
        <w:rPr>
          <w:lang w:val="en-GB" w:bidi="ar-SA"/>
        </w:rPr>
        <w:t>));</w:t>
      </w:r>
    </w:p>
    <w:p w14:paraId="057D4D4E" w14:textId="77777777" w:rsidR="002F3B8F" w:rsidRDefault="002F3B8F" w:rsidP="002F3B8F">
      <w:pPr>
        <w:pStyle w:val="ppCode"/>
        <w:rPr>
          <w:lang w:val="en-GB" w:bidi="ar-SA"/>
        </w:rPr>
      </w:pP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.println((height &gt;= 180) &amp;&amp; (weight &gt;= 65) &amp;&amp; (weight &lt;= 80));</w:t>
      </w:r>
    </w:p>
    <w:p w14:paraId="057D4D4F" w14:textId="77777777" w:rsidR="00793A4A" w:rsidRPr="00793A4A" w:rsidRDefault="002F3B8F" w:rsidP="002F3B8F">
      <w:pPr>
        <w:pStyle w:val="ppCode"/>
      </w:pP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.println((height &gt;= 180) || (weight &gt;= 90));</w:t>
      </w:r>
    </w:p>
    <w:p w14:paraId="057D4D50" w14:textId="77777777" w:rsidR="00B81ECC" w:rsidRPr="009B0E92" w:rsidRDefault="00B81ECC" w:rsidP="009B0E92">
      <w:pPr>
        <w:pStyle w:val="Heading2"/>
        <w:numPr>
          <w:ilvl w:val="0"/>
          <w:numId w:val="43"/>
        </w:numPr>
        <w:ind w:left="360"/>
        <w:rPr>
          <w:bCs w:val="0"/>
        </w:rPr>
      </w:pPr>
      <w:bookmarkStart w:id="10" w:name="_Toc65790220"/>
      <w:r w:rsidRPr="009B0E92">
        <w:rPr>
          <w:bCs w:val="0"/>
        </w:rPr>
        <w:lastRenderedPageBreak/>
        <w:t>Execute your program</w:t>
      </w:r>
      <w:bookmarkEnd w:id="9"/>
      <w:bookmarkEnd w:id="10"/>
    </w:p>
    <w:p w14:paraId="057D4D53" w14:textId="77777777" w:rsidR="00BC76EC" w:rsidRDefault="00415F1B" w:rsidP="00AE6B4F">
      <w:pPr>
        <w:jc w:val="center"/>
      </w:pPr>
      <w:r w:rsidRPr="00AE6B4F">
        <w:rPr>
          <w:noProof/>
          <w:lang w:bidi="ar-SA"/>
        </w:rPr>
        <w:drawing>
          <wp:inline distT="0" distB="0" distL="0" distR="0" wp14:anchorId="057D4E0D" wp14:editId="057D4E0E">
            <wp:extent cx="3248025" cy="1238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D4D54" w14:textId="77777777" w:rsidR="00394C4E" w:rsidRDefault="00394C4E" w:rsidP="00851908">
      <w:pPr>
        <w:pStyle w:val="Tieude1"/>
      </w:pPr>
      <w:bookmarkStart w:id="11" w:name="_Toc65790221"/>
      <w:r>
        <w:t>Scan</w:t>
      </w:r>
      <w:r w:rsidR="00427088">
        <w:t>n</w:t>
      </w:r>
      <w:r w:rsidR="000529FF">
        <w:t>er object</w:t>
      </w:r>
      <w:bookmarkEnd w:id="11"/>
    </w:p>
    <w:p w14:paraId="057D4D55" w14:textId="2EAF75B4" w:rsidR="00F51CB4" w:rsidRPr="0074437B" w:rsidRDefault="00D36D20" w:rsidP="00F51CB4">
      <w:r>
        <w:t>Write</w:t>
      </w:r>
      <w:r w:rsidR="000529FF">
        <w:t xml:space="preserve"> a program use Scanner Object to allow user input data from their keyboard.</w:t>
      </w:r>
    </w:p>
    <w:p w14:paraId="057D4D57" w14:textId="77777777" w:rsidR="00F51CB4" w:rsidRDefault="00F51CB4" w:rsidP="00D618E1">
      <w:pPr>
        <w:pStyle w:val="Heading2"/>
        <w:numPr>
          <w:ilvl w:val="0"/>
          <w:numId w:val="26"/>
        </w:numPr>
        <w:ind w:left="426"/>
      </w:pPr>
      <w:bookmarkStart w:id="12" w:name="_Toc65790223"/>
      <w:r w:rsidRPr="00822A62">
        <w:t xml:space="preserve">Create a </w:t>
      </w:r>
      <w:r w:rsidR="00133514">
        <w:rPr>
          <w:bCs w:val="0"/>
        </w:rPr>
        <w:t>ScannerTest</w:t>
      </w:r>
      <w:r w:rsidRPr="002D20D5">
        <w:rPr>
          <w:bCs w:val="0"/>
        </w:rPr>
        <w:t xml:space="preserve"> </w:t>
      </w:r>
      <w:r>
        <w:t xml:space="preserve"> class</w:t>
      </w:r>
      <w:bookmarkEnd w:id="12"/>
    </w:p>
    <w:p w14:paraId="057D4D5F" w14:textId="77777777" w:rsidR="006B5D65" w:rsidRDefault="005236D3" w:rsidP="00D618E1">
      <w:pPr>
        <w:pStyle w:val="Heading3"/>
        <w:numPr>
          <w:ilvl w:val="0"/>
          <w:numId w:val="29"/>
        </w:numPr>
      </w:pPr>
      <w:r>
        <w:t xml:space="preserve">Import </w:t>
      </w:r>
      <w:r w:rsidR="001540B7">
        <w:t xml:space="preserve">the </w:t>
      </w:r>
      <w:r>
        <w:t xml:space="preserve">Scanner </w:t>
      </w:r>
      <w:r w:rsidR="001540B7">
        <w:t>Library</w:t>
      </w:r>
    </w:p>
    <w:p w14:paraId="057D4D60" w14:textId="77777777" w:rsidR="001540B7" w:rsidRPr="00F21495" w:rsidRDefault="00F21495" w:rsidP="00F21495">
      <w:pPr>
        <w:pStyle w:val="ppCode"/>
      </w:pPr>
      <w:r w:rsidRPr="00F21495">
        <w:rPr>
          <w:b/>
          <w:bCs/>
          <w:color w:val="7F0055"/>
          <w:lang w:val="en-GB" w:bidi="ar-SA"/>
        </w:rPr>
        <w:t>import</w:t>
      </w:r>
      <w:r w:rsidRPr="00F21495">
        <w:rPr>
          <w:lang w:val="en-GB" w:bidi="ar-SA"/>
        </w:rPr>
        <w:t xml:space="preserve"> java.util.Scanner;</w:t>
      </w:r>
    </w:p>
    <w:p w14:paraId="057D4D61" w14:textId="77777777" w:rsidR="00F21495" w:rsidRDefault="00F21495" w:rsidP="00F21495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Construct a Scanner named "in" for scanning System.in (keyboard)</w:t>
      </w:r>
    </w:p>
    <w:p w14:paraId="057D4D62" w14:textId="77777777" w:rsidR="00F21495" w:rsidRDefault="00F807D5" w:rsidP="00F807D5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 w:rsidR="00F21495" w:rsidRPr="00F21495">
        <w:rPr>
          <w:lang w:val="en-GB" w:bidi="ar-SA"/>
        </w:rPr>
        <w:t xml:space="preserve">Scanner in = </w:t>
      </w:r>
      <w:r w:rsidR="00F21495" w:rsidRPr="00F21495">
        <w:rPr>
          <w:b/>
          <w:bCs/>
          <w:color w:val="7F0055"/>
          <w:lang w:val="en-GB" w:bidi="ar-SA"/>
        </w:rPr>
        <w:t>new</w:t>
      </w:r>
      <w:r w:rsidR="00F21495" w:rsidRPr="00F21495">
        <w:rPr>
          <w:lang w:val="en-GB" w:bidi="ar-SA"/>
        </w:rPr>
        <w:t xml:space="preserve"> Scanner(System.</w:t>
      </w:r>
      <w:r w:rsidR="00F21495" w:rsidRPr="00F21495">
        <w:rPr>
          <w:i/>
          <w:iCs/>
          <w:color w:val="0000C0"/>
          <w:lang w:val="en-GB" w:bidi="ar-SA"/>
        </w:rPr>
        <w:t>in</w:t>
      </w:r>
      <w:r w:rsidR="00F21495" w:rsidRPr="00F21495">
        <w:rPr>
          <w:lang w:val="en-GB" w:bidi="ar-SA"/>
        </w:rPr>
        <w:t>);</w:t>
      </w:r>
    </w:p>
    <w:p w14:paraId="057D4D63" w14:textId="77777777" w:rsidR="00F21495" w:rsidRDefault="00F21495" w:rsidP="00F21495">
      <w:pPr>
        <w:pStyle w:val="Heading3"/>
        <w:rPr>
          <w:lang w:val="en-GB" w:bidi="ar-SA"/>
        </w:rPr>
      </w:pPr>
      <w:r>
        <w:rPr>
          <w:lang w:val="en-GB" w:bidi="ar-SA"/>
        </w:rPr>
        <w:t>Use Scanner Object with its Method for user input</w:t>
      </w:r>
    </w:p>
    <w:p w14:paraId="057D4D64" w14:textId="77777777" w:rsidR="004D6870" w:rsidRPr="00875908" w:rsidRDefault="00875908" w:rsidP="00C26035">
      <w:pPr>
        <w:pStyle w:val="Bullet"/>
        <w:rPr>
          <w:rFonts w:eastAsiaTheme="minorEastAsia"/>
          <w:lang w:val="en-GB" w:bidi="ar-SA"/>
        </w:rPr>
      </w:pPr>
      <w:r>
        <w:rPr>
          <w:lang w:val="en-GB" w:bidi="ar-SA"/>
        </w:rPr>
        <w:t xml:space="preserve"> Use nextInt() to read </w:t>
      </w:r>
      <w:r>
        <w:rPr>
          <w:u w:val="single"/>
          <w:lang w:val="en-GB" w:bidi="ar-SA"/>
        </w:rPr>
        <w:t>int</w:t>
      </w:r>
    </w:p>
    <w:p w14:paraId="057D4D65" w14:textId="77777777" w:rsidR="00875908" w:rsidRDefault="00875908" w:rsidP="00C26035">
      <w:pPr>
        <w:pStyle w:val="Bullet"/>
        <w:rPr>
          <w:lang w:val="en-GB" w:bidi="ar-SA"/>
        </w:rPr>
      </w:pPr>
      <w:r>
        <w:rPr>
          <w:lang w:val="en-GB" w:bidi="ar-SA"/>
        </w:rPr>
        <w:t xml:space="preserve"> Use nextDouble() to read double</w:t>
      </w:r>
    </w:p>
    <w:p w14:paraId="057D4D66" w14:textId="77777777" w:rsidR="00875908" w:rsidRDefault="00875908" w:rsidP="00C26035">
      <w:pPr>
        <w:pStyle w:val="Bullet"/>
        <w:rPr>
          <w:lang w:val="en-GB" w:bidi="ar-SA"/>
        </w:rPr>
      </w:pPr>
      <w:r>
        <w:rPr>
          <w:lang w:val="en-GB" w:bidi="ar-SA"/>
        </w:rPr>
        <w:t xml:space="preserve"> Use next() to read a String token, up to white space</w:t>
      </w:r>
    </w:p>
    <w:p w14:paraId="057D4D67" w14:textId="77777777" w:rsidR="00F807D5" w:rsidRDefault="00F21495" w:rsidP="00F807D5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 w:rsidR="00F807D5">
        <w:rPr>
          <w:b/>
          <w:bCs/>
          <w:color w:val="7F0055"/>
          <w:lang w:val="en-GB" w:bidi="ar-SA"/>
        </w:rPr>
        <w:t>int</w:t>
      </w:r>
      <w:r w:rsidR="00F807D5">
        <w:rPr>
          <w:lang w:val="en-GB" w:bidi="ar-SA"/>
        </w:rPr>
        <w:t xml:space="preserve"> num1;</w:t>
      </w:r>
    </w:p>
    <w:p w14:paraId="057D4D68" w14:textId="77777777" w:rsidR="00F807D5" w:rsidRDefault="00F807D5" w:rsidP="00F807D5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num2;</w:t>
      </w:r>
    </w:p>
    <w:p w14:paraId="057D4D69" w14:textId="77777777" w:rsidR="00F807D5" w:rsidRDefault="00F807D5" w:rsidP="00F807D5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String str;</w:t>
      </w:r>
    </w:p>
    <w:p w14:paraId="057D4D6A" w14:textId="77777777" w:rsidR="00F807D5" w:rsidRPr="00F21495" w:rsidRDefault="00F807D5" w:rsidP="00F807D5">
      <w:pPr>
        <w:pStyle w:val="ppCode"/>
        <w:rPr>
          <w:lang w:val="en-GB" w:bidi="ar-SA"/>
        </w:rPr>
      </w:pPr>
      <w:r w:rsidRPr="00F21495">
        <w:rPr>
          <w:lang w:val="en-GB" w:bidi="ar-SA"/>
        </w:rPr>
        <w:tab/>
        <w:t xml:space="preserve">  </w:t>
      </w:r>
    </w:p>
    <w:p w14:paraId="057D4D6B" w14:textId="77777777" w:rsidR="00F807D5" w:rsidRPr="008B661C" w:rsidRDefault="00F807D5" w:rsidP="00F807D5">
      <w:pPr>
        <w:pStyle w:val="ppCode"/>
        <w:rPr>
          <w:lang w:val="nb-NO" w:bidi="ar-SA"/>
        </w:rPr>
      </w:pPr>
      <w:r w:rsidRPr="008B661C">
        <w:rPr>
          <w:lang w:val="nb-NO" w:bidi="ar-SA"/>
        </w:rPr>
        <w:tab/>
        <w:t xml:space="preserve">  System.</w:t>
      </w:r>
      <w:r w:rsidRPr="008B661C">
        <w:rPr>
          <w:i/>
          <w:iCs/>
          <w:color w:val="0000C0"/>
          <w:lang w:val="nb-NO" w:bidi="ar-SA"/>
        </w:rPr>
        <w:t>out</w:t>
      </w:r>
      <w:r w:rsidRPr="008B661C">
        <w:rPr>
          <w:lang w:val="nb-NO" w:bidi="ar-SA"/>
        </w:rPr>
        <w:t>.print(</w:t>
      </w:r>
      <w:r w:rsidRPr="008B661C">
        <w:rPr>
          <w:color w:val="2A00FF"/>
          <w:lang w:val="nb-NO" w:bidi="ar-SA"/>
        </w:rPr>
        <w:t>"Enter an integer: "</w:t>
      </w:r>
      <w:r w:rsidRPr="008B661C">
        <w:rPr>
          <w:lang w:val="nb-NO" w:bidi="ar-SA"/>
        </w:rPr>
        <w:t>);</w:t>
      </w:r>
    </w:p>
    <w:p w14:paraId="057D4D6C" w14:textId="77777777" w:rsidR="00F807D5" w:rsidRDefault="00F807D5" w:rsidP="00F807D5">
      <w:pPr>
        <w:pStyle w:val="ppCode"/>
        <w:rPr>
          <w:lang w:val="en-GB" w:bidi="ar-SA"/>
        </w:rPr>
      </w:pPr>
      <w:r w:rsidRPr="008B661C">
        <w:rPr>
          <w:lang w:val="nb-NO" w:bidi="ar-SA"/>
        </w:rPr>
        <w:tab/>
        <w:t xml:space="preserve">  </w:t>
      </w:r>
      <w:r>
        <w:rPr>
          <w:lang w:val="en-GB" w:bidi="ar-SA"/>
        </w:rPr>
        <w:t xml:space="preserve">num1 = in.nextInt();         </w:t>
      </w:r>
    </w:p>
    <w:p w14:paraId="057D4D6D" w14:textId="77777777" w:rsidR="00F807D5" w:rsidRDefault="00F807D5" w:rsidP="00F807D5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.print(</w:t>
      </w:r>
      <w:r>
        <w:rPr>
          <w:color w:val="2A00FF"/>
          <w:lang w:val="en-GB" w:bidi="ar-SA"/>
        </w:rPr>
        <w:t>"Enter a floating point: "</w:t>
      </w:r>
      <w:r>
        <w:rPr>
          <w:lang w:val="en-GB" w:bidi="ar-SA"/>
        </w:rPr>
        <w:t>);</w:t>
      </w:r>
    </w:p>
    <w:p w14:paraId="057D4D6E" w14:textId="77777777" w:rsidR="00570016" w:rsidRDefault="00F807D5" w:rsidP="00F807D5">
      <w:pPr>
        <w:pStyle w:val="ppCode"/>
        <w:rPr>
          <w:lang w:val="en-GB" w:bidi="ar-SA"/>
        </w:rPr>
      </w:pPr>
      <w:r w:rsidRPr="00875908">
        <w:rPr>
          <w:lang w:val="en-GB" w:bidi="ar-SA"/>
        </w:rPr>
        <w:tab/>
        <w:t xml:space="preserve">  num2 = in.nextDouble();</w:t>
      </w:r>
    </w:p>
    <w:p w14:paraId="057D4D6F" w14:textId="77777777" w:rsidR="00F807D5" w:rsidRPr="00875908" w:rsidRDefault="00F807D5" w:rsidP="00F807D5">
      <w:pPr>
        <w:pStyle w:val="ppCode"/>
        <w:rPr>
          <w:lang w:val="en-GB" w:bidi="ar-SA"/>
        </w:rPr>
      </w:pPr>
      <w:r w:rsidRPr="00875908">
        <w:rPr>
          <w:lang w:val="en-GB" w:bidi="ar-SA"/>
        </w:rPr>
        <w:t xml:space="preserve">   </w:t>
      </w:r>
      <w:r w:rsidRPr="00875908">
        <w:rPr>
          <w:lang w:val="en-GB" w:bidi="ar-SA"/>
        </w:rPr>
        <w:tab/>
        <w:t xml:space="preserve">  System.</w:t>
      </w:r>
      <w:r w:rsidRPr="00875908">
        <w:rPr>
          <w:i/>
          <w:iCs/>
          <w:color w:val="0000C0"/>
          <w:lang w:val="en-GB" w:bidi="ar-SA"/>
        </w:rPr>
        <w:t>out</w:t>
      </w:r>
      <w:r w:rsidRPr="00875908">
        <w:rPr>
          <w:lang w:val="en-GB" w:bidi="ar-SA"/>
        </w:rPr>
        <w:t>.print(</w:t>
      </w:r>
      <w:r w:rsidRPr="00875908">
        <w:rPr>
          <w:color w:val="2A00FF"/>
          <w:lang w:val="en-GB" w:bidi="ar-SA"/>
        </w:rPr>
        <w:t>"Enter a string: "</w:t>
      </w:r>
      <w:r w:rsidRPr="00875908">
        <w:rPr>
          <w:lang w:val="en-GB" w:bidi="ar-SA"/>
        </w:rPr>
        <w:t>);</w:t>
      </w:r>
    </w:p>
    <w:p w14:paraId="057D4D70" w14:textId="77777777" w:rsidR="00F807D5" w:rsidRPr="00C26035" w:rsidRDefault="00F807D5" w:rsidP="00F807D5">
      <w:pPr>
        <w:pStyle w:val="ppCode"/>
        <w:rPr>
          <w:lang w:val="en-GB" w:bidi="ar-SA"/>
        </w:rPr>
      </w:pPr>
      <w:r w:rsidRPr="00875908">
        <w:rPr>
          <w:lang w:val="en-GB" w:bidi="ar-SA"/>
        </w:rPr>
        <w:tab/>
        <w:t xml:space="preserve">  str  = in.next();            </w:t>
      </w:r>
      <w:r w:rsidRPr="00875908">
        <w:rPr>
          <w:lang w:val="en-GB" w:bidi="ar-SA"/>
        </w:rPr>
        <w:tab/>
        <w:t xml:space="preserve">  </w:t>
      </w:r>
    </w:p>
    <w:p w14:paraId="057D4D71" w14:textId="77777777" w:rsidR="00C26035" w:rsidRPr="00C26035" w:rsidRDefault="00C26035" w:rsidP="00C26035">
      <w:pPr>
        <w:pStyle w:val="Heading3"/>
        <w:rPr>
          <w:szCs w:val="20"/>
          <w:lang w:bidi="ar-SA"/>
        </w:rPr>
      </w:pPr>
      <w:r w:rsidRPr="00C26035">
        <w:rPr>
          <w:szCs w:val="20"/>
          <w:lang w:bidi="ar-SA"/>
        </w:rPr>
        <w:t xml:space="preserve"> Formatted output via printf()</w:t>
      </w:r>
    </w:p>
    <w:p w14:paraId="057D4D72" w14:textId="77777777" w:rsidR="00F807D5" w:rsidRPr="00F807D5" w:rsidRDefault="00F807D5" w:rsidP="00F807D5">
      <w:pPr>
        <w:pStyle w:val="ppCode"/>
      </w:pP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.printf(</w:t>
      </w:r>
      <w:r>
        <w:rPr>
          <w:color w:val="2A00FF"/>
          <w:lang w:val="en-GB" w:bidi="ar-SA"/>
        </w:rPr>
        <w:t>"%s, Sum of %d &amp; %.2f is %.2f\n"</w:t>
      </w:r>
      <w:r>
        <w:rPr>
          <w:lang w:val="en-GB" w:bidi="ar-SA"/>
        </w:rPr>
        <w:t>, str, num1, num2, num1+num2);</w:t>
      </w:r>
    </w:p>
    <w:p w14:paraId="057D4D73" w14:textId="77777777" w:rsidR="00F51CB4" w:rsidRPr="00FB7D03" w:rsidRDefault="00F51CB4" w:rsidP="00D618E1">
      <w:pPr>
        <w:pStyle w:val="Heading2"/>
        <w:ind w:left="426"/>
        <w:rPr>
          <w:bCs w:val="0"/>
        </w:rPr>
      </w:pPr>
      <w:bookmarkStart w:id="13" w:name="_Toc65790225"/>
      <w:r w:rsidRPr="00FB7D03">
        <w:rPr>
          <w:bCs w:val="0"/>
        </w:rPr>
        <w:lastRenderedPageBreak/>
        <w:t>Execute your program</w:t>
      </w:r>
      <w:bookmarkEnd w:id="13"/>
    </w:p>
    <w:p w14:paraId="7392611B" w14:textId="77777777" w:rsidR="005B7DD5" w:rsidRPr="005B7DD5" w:rsidRDefault="001E1162" w:rsidP="001A756E">
      <w:pPr>
        <w:pStyle w:val="ppBodyText"/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distT="0" distB="0" distL="0" distR="0" wp14:anchorId="057D4E11" wp14:editId="057D4E12">
            <wp:extent cx="4048125" cy="14763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D4D77" w14:textId="1A6D70F0" w:rsidR="00772B17" w:rsidRPr="005B7DD5" w:rsidRDefault="00CA2EB6" w:rsidP="005B7DD5">
      <w:pPr>
        <w:pStyle w:val="ppBodyText"/>
        <w:rPr>
          <w:lang w:val="en-GB" w:eastAsia="en-GB" w:bidi="ar-SA"/>
        </w:rPr>
      </w:pPr>
      <w:r>
        <w:t xml:space="preserve">Input </w:t>
      </w:r>
      <w:r w:rsidR="007754C9">
        <w:t>the v</w:t>
      </w:r>
      <w:r>
        <w:t>alue</w:t>
      </w:r>
      <w:r w:rsidR="007754C9">
        <w:t>s</w:t>
      </w:r>
      <w:r>
        <w:t xml:space="preserve"> and see the output</w:t>
      </w:r>
    </w:p>
    <w:p w14:paraId="057D4D78" w14:textId="77777777" w:rsidR="00CE6F10" w:rsidRDefault="00CA2EB6" w:rsidP="0066650F">
      <w:pPr>
        <w:jc w:val="center"/>
      </w:pPr>
      <w:r w:rsidRPr="0066650F">
        <w:rPr>
          <w:noProof/>
          <w:lang w:bidi="ar-SA"/>
        </w:rPr>
        <w:drawing>
          <wp:inline distT="0" distB="0" distL="0" distR="0" wp14:anchorId="057D4E13" wp14:editId="057D4E14">
            <wp:extent cx="4076700" cy="1457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D4D79" w14:textId="77777777" w:rsidR="00D442D9" w:rsidRDefault="00D442D9" w:rsidP="00D442D9">
      <w:pPr>
        <w:pStyle w:val="Header1"/>
      </w:pPr>
      <w:bookmarkStart w:id="14" w:name="_Toc65790226"/>
      <w:bookmarkStart w:id="15" w:name="_Toc280782400"/>
      <w:r>
        <w:t>If/else</w:t>
      </w:r>
      <w:bookmarkEnd w:id="14"/>
      <w:r>
        <w:t xml:space="preserve"> </w:t>
      </w:r>
    </w:p>
    <w:p w14:paraId="057D4D7B" w14:textId="77777777" w:rsidR="0049148F" w:rsidRDefault="0049148F" w:rsidP="00B93391">
      <w:pPr>
        <w:pStyle w:val="Heading2"/>
        <w:numPr>
          <w:ilvl w:val="0"/>
          <w:numId w:val="33"/>
        </w:numPr>
        <w:ind w:left="426"/>
      </w:pPr>
      <w:bookmarkStart w:id="16" w:name="_Toc65790228"/>
      <w:r w:rsidRPr="00822A62">
        <w:t xml:space="preserve">Create a </w:t>
      </w:r>
      <w:r>
        <w:rPr>
          <w:bCs w:val="0"/>
        </w:rPr>
        <w:t>Mark</w:t>
      </w:r>
      <w:r>
        <w:t xml:space="preserve"> class</w:t>
      </w:r>
      <w:bookmarkEnd w:id="16"/>
    </w:p>
    <w:p w14:paraId="057D4D82" w14:textId="77777777" w:rsidR="000E3A18" w:rsidRDefault="000E3A18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</w:pPr>
    </w:p>
    <w:p w14:paraId="057D4D83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Mark {</w:t>
      </w:r>
    </w:p>
    <w:p w14:paraId="057D4D84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main(String[] args) {</w:t>
      </w:r>
    </w:p>
    <w:p w14:paraId="057D4D85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testscore = 76;</w:t>
      </w:r>
    </w:p>
    <w:p w14:paraId="057D4D86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char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grade; </w:t>
      </w:r>
    </w:p>
    <w:p w14:paraId="057D4D87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(testscore &gt;= 90) {</w:t>
      </w:r>
    </w:p>
    <w:p w14:paraId="057D4D88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grade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'A'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89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}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(testscore &gt;= 80) {</w:t>
      </w:r>
    </w:p>
    <w:p w14:paraId="057D4D8A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grade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'B'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8B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}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(testscore &gt;= 70) {</w:t>
      </w:r>
    </w:p>
    <w:p w14:paraId="057D4D8C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grade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'C'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8D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}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(testscore &gt;= 60) {</w:t>
      </w:r>
    </w:p>
    <w:p w14:paraId="057D4D8E" w14:textId="77777777" w:rsidR="00D442D9" w:rsidRPr="008B661C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nb-NO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grade = </w:t>
      </w:r>
      <w:r w:rsidRPr="008B661C">
        <w:rPr>
          <w:rFonts w:ascii="Courier New" w:eastAsia="Times New Roman" w:hAnsi="Courier New" w:cs="Courier New"/>
          <w:color w:val="2A00FF"/>
          <w:sz w:val="20"/>
          <w:szCs w:val="20"/>
          <w:lang w:val="nb-NO" w:bidi="ar-SA"/>
        </w:rPr>
        <w:t>'D'</w:t>
      </w: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>;</w:t>
      </w:r>
    </w:p>
    <w:p w14:paraId="057D4D8F" w14:textId="77777777" w:rsidR="00D442D9" w:rsidRPr="008B661C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nb-NO" w:bidi="ar-SA"/>
        </w:rPr>
      </w:pP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        } </w:t>
      </w:r>
      <w:r w:rsidRPr="008B661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nb-NO" w:bidi="ar-SA"/>
        </w:rPr>
        <w:t>else</w:t>
      </w: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 {</w:t>
      </w:r>
    </w:p>
    <w:p w14:paraId="057D4D90" w14:textId="77777777" w:rsidR="00D442D9" w:rsidRPr="008B661C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nb-NO" w:bidi="ar-SA"/>
        </w:rPr>
      </w:pP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            grade = </w:t>
      </w:r>
      <w:r w:rsidRPr="008B661C">
        <w:rPr>
          <w:rFonts w:ascii="Courier New" w:eastAsia="Times New Roman" w:hAnsi="Courier New" w:cs="Courier New"/>
          <w:color w:val="2A00FF"/>
          <w:sz w:val="20"/>
          <w:szCs w:val="20"/>
          <w:lang w:val="nb-NO" w:bidi="ar-SA"/>
        </w:rPr>
        <w:t>'F'</w:t>
      </w: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>;</w:t>
      </w:r>
    </w:p>
    <w:p w14:paraId="057D4D91" w14:textId="77777777" w:rsidR="00D442D9" w:rsidRPr="008B661C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nb-NO" w:bidi="ar-SA"/>
        </w:rPr>
      </w:pP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        }</w:t>
      </w:r>
    </w:p>
    <w:p w14:paraId="057D4D92" w14:textId="77777777" w:rsidR="00D442D9" w:rsidRPr="008B661C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nb-NO" w:bidi="ar-SA"/>
        </w:rPr>
      </w:pP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        System.</w:t>
      </w:r>
      <w:r w:rsidRPr="008B661C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nb-NO" w:bidi="ar-SA"/>
        </w:rPr>
        <w:t>out</w:t>
      </w: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>.println(</w:t>
      </w:r>
      <w:r w:rsidRPr="008B661C">
        <w:rPr>
          <w:rFonts w:ascii="Courier New" w:eastAsia="Times New Roman" w:hAnsi="Courier New" w:cs="Courier New"/>
          <w:color w:val="2A00FF"/>
          <w:sz w:val="20"/>
          <w:szCs w:val="20"/>
          <w:lang w:val="nb-NO" w:bidi="ar-SA"/>
        </w:rPr>
        <w:t>"Grade = "</w:t>
      </w: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 + grade);</w:t>
      </w:r>
    </w:p>
    <w:p w14:paraId="057D4D93" w14:textId="77777777" w:rsid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 w:rsidRPr="008B661C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ab/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}</w:t>
      </w:r>
    </w:p>
    <w:p w14:paraId="057D4D94" w14:textId="77777777" w:rsidR="00D442D9" w:rsidRPr="00D442D9" w:rsidRDefault="00D442D9" w:rsidP="00D4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}</w:t>
      </w:r>
    </w:p>
    <w:p w14:paraId="057D4D95" w14:textId="77777777" w:rsidR="0049148F" w:rsidRPr="00FB7D03" w:rsidRDefault="0049148F" w:rsidP="0049148F">
      <w:pPr>
        <w:pStyle w:val="Heading2"/>
        <w:ind w:left="426"/>
        <w:rPr>
          <w:bCs w:val="0"/>
        </w:rPr>
      </w:pPr>
      <w:bookmarkStart w:id="17" w:name="_Toc65790230"/>
      <w:r w:rsidRPr="00FB7D03">
        <w:rPr>
          <w:bCs w:val="0"/>
        </w:rPr>
        <w:lastRenderedPageBreak/>
        <w:t>Execute your program</w:t>
      </w:r>
      <w:bookmarkEnd w:id="17"/>
    </w:p>
    <w:p w14:paraId="057D4D99" w14:textId="7CB8E3A9" w:rsidR="00D442D9" w:rsidRPr="00766BAB" w:rsidRDefault="0049148F" w:rsidP="00135EE8">
      <w:pPr>
        <w:pStyle w:val="ppBodyText"/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distT="0" distB="0" distL="0" distR="0" wp14:anchorId="057D4E15" wp14:editId="057D4E16">
            <wp:extent cx="3295650" cy="120967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D4D9A" w14:textId="77777777" w:rsidR="00A05084" w:rsidRDefault="00EE5FCC" w:rsidP="00EE5FCC">
      <w:pPr>
        <w:pStyle w:val="Header1"/>
      </w:pPr>
      <w:bookmarkStart w:id="18" w:name="_Toc65790231"/>
      <w:r>
        <w:t>Switch case</w:t>
      </w:r>
      <w:bookmarkEnd w:id="18"/>
    </w:p>
    <w:p w14:paraId="057D4D9C" w14:textId="77777777" w:rsidR="0049148F" w:rsidRDefault="0049148F" w:rsidP="00B93391">
      <w:pPr>
        <w:pStyle w:val="Heading2"/>
        <w:numPr>
          <w:ilvl w:val="0"/>
          <w:numId w:val="36"/>
        </w:numPr>
        <w:ind w:left="426"/>
      </w:pPr>
      <w:bookmarkStart w:id="19" w:name="_Toc65790233"/>
      <w:r w:rsidRPr="00822A62">
        <w:t xml:space="preserve">Create a </w:t>
      </w:r>
      <w:r w:rsidR="00ED0CB8">
        <w:rPr>
          <w:bCs w:val="0"/>
        </w:rPr>
        <w:t>Month</w:t>
      </w:r>
      <w:r>
        <w:t xml:space="preserve"> class</w:t>
      </w:r>
      <w:bookmarkEnd w:id="19"/>
    </w:p>
    <w:p w14:paraId="057D4DA3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Month {</w:t>
      </w:r>
    </w:p>
    <w:p w14:paraId="057D4DA4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main(String[] args) {</w:t>
      </w:r>
    </w:p>
    <w:p w14:paraId="057D4DA5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.print(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"Enter a month:"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057D4DA6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Scanner scanner=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Scanner(System.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057D4DA7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month=scanner.nextInt();</w:t>
      </w:r>
    </w:p>
    <w:p w14:paraId="057D4DA8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String monthStrinhg;</w:t>
      </w:r>
    </w:p>
    <w:p w14:paraId="057D4DA9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switch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(month) {</w:t>
      </w:r>
    </w:p>
    <w:p w14:paraId="057D4DAA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1: 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"January"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AB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2: 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"February"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AC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3: 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"March"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AD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4: 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"April"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AE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5: 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"May"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AF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6: 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"June"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B0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7: 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"July"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B1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8: 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"August"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B2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9: 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"September"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B3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10: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"October"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B4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11: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"November"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B5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12: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"December"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B6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default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: monthString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"Invalid month"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;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057D4DB7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}</w:t>
      </w:r>
    </w:p>
    <w:p w14:paraId="057D4DB8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.println(monthString);</w:t>
      </w:r>
    </w:p>
    <w:p w14:paraId="057D4DB9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}</w:t>
      </w:r>
    </w:p>
    <w:p w14:paraId="057D4DBA" w14:textId="77777777" w:rsidR="00A05084" w:rsidRDefault="00A05084" w:rsidP="00A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}</w:t>
      </w:r>
    </w:p>
    <w:p w14:paraId="057D4DBB" w14:textId="77777777" w:rsidR="0049148F" w:rsidRPr="00FB7D03" w:rsidRDefault="0049148F" w:rsidP="0049148F">
      <w:pPr>
        <w:pStyle w:val="Heading2"/>
        <w:ind w:left="426"/>
        <w:rPr>
          <w:bCs w:val="0"/>
        </w:rPr>
      </w:pPr>
      <w:bookmarkStart w:id="20" w:name="_Toc65790235"/>
      <w:r w:rsidRPr="00FB7D03">
        <w:rPr>
          <w:bCs w:val="0"/>
        </w:rPr>
        <w:t>Execute your program</w:t>
      </w:r>
      <w:bookmarkEnd w:id="20"/>
    </w:p>
    <w:p w14:paraId="057D4DBE" w14:textId="77777777" w:rsidR="0049148F" w:rsidRPr="0049148F" w:rsidRDefault="00C86B66" w:rsidP="00C86B66">
      <w:pPr>
        <w:jc w:val="center"/>
      </w:pPr>
      <w:r>
        <w:rPr>
          <w:noProof/>
          <w:lang w:bidi="ar-SA"/>
        </w:rPr>
        <w:drawing>
          <wp:inline distT="0" distB="0" distL="0" distR="0" wp14:anchorId="057D4E17" wp14:editId="057D4E18">
            <wp:extent cx="3838575" cy="137160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D4DEC" w14:textId="77777777" w:rsidR="000C7AE3" w:rsidRDefault="000C7AE3" w:rsidP="00F37464">
      <w:pPr>
        <w:pStyle w:val="Header1"/>
      </w:pPr>
      <w:bookmarkStart w:id="21" w:name="_Toc65790241"/>
      <w:r>
        <w:lastRenderedPageBreak/>
        <w:t>Tax in New York City</w:t>
      </w:r>
      <w:bookmarkEnd w:id="21"/>
    </w:p>
    <w:p w14:paraId="057D4DED" w14:textId="1AE7A8AD" w:rsidR="00F37464" w:rsidRPr="000C7AE3" w:rsidRDefault="00F37464" w:rsidP="000C7AE3">
      <w:r w:rsidRPr="000C7AE3">
        <w:t>Sales tax in New York City is 8.25%. Write a program that accepts a price and prints out the appropriate tax and total purchase price.</w:t>
      </w:r>
    </w:p>
    <w:p w14:paraId="057D4DEE" w14:textId="77777777" w:rsidR="000C7AE3" w:rsidRDefault="000C7AE3" w:rsidP="00F37464">
      <w:pPr>
        <w:pStyle w:val="Header1"/>
      </w:pPr>
      <w:bookmarkStart w:id="22" w:name="_Toc65790242"/>
      <w:r>
        <w:t>Pay for employee</w:t>
      </w:r>
      <w:bookmarkEnd w:id="22"/>
    </w:p>
    <w:p w14:paraId="057D4DEF" w14:textId="283FEA4C" w:rsidR="00F37464" w:rsidRPr="000C7AE3" w:rsidRDefault="00F37464" w:rsidP="000C7AE3">
      <w:r w:rsidRPr="000C7AE3">
        <w:t>Write a program that reads two numbers, the number of hours worked by an employee and their base pay rate. Then output the total pay due.</w:t>
      </w:r>
    </w:p>
    <w:p w14:paraId="057D4DF0" w14:textId="77777777" w:rsidR="000C7AE3" w:rsidRDefault="000C7AE3" w:rsidP="00F37464">
      <w:pPr>
        <w:pStyle w:val="Header1"/>
      </w:pPr>
      <w:bookmarkStart w:id="23" w:name="_Toc65790243"/>
      <w:r>
        <w:t xml:space="preserve">Warning </w:t>
      </w:r>
      <w:r w:rsidRPr="00F37464">
        <w:t>messages</w:t>
      </w:r>
      <w:bookmarkEnd w:id="23"/>
    </w:p>
    <w:p w14:paraId="057D4DF1" w14:textId="77777777" w:rsidR="00F37464" w:rsidRPr="000C7AE3" w:rsidRDefault="00F37464" w:rsidP="000C7AE3">
      <w:r w:rsidRPr="000C7AE3">
        <w:t>Add warning messages to the payroll program if the pay rate is less than the minimum wage ($5.15 an hour as of 1998) or if the employee worked more than the number of hours in a week.</w:t>
      </w:r>
    </w:p>
    <w:p w14:paraId="057D4DF2" w14:textId="77777777" w:rsidR="000C7AE3" w:rsidRDefault="000C7AE3" w:rsidP="00F37464">
      <w:pPr>
        <w:pStyle w:val="Header1"/>
      </w:pPr>
      <w:bookmarkStart w:id="24" w:name="_Toc65790244"/>
      <w:r>
        <w:t>Centimeters -  inch</w:t>
      </w:r>
      <w:bookmarkEnd w:id="24"/>
    </w:p>
    <w:p w14:paraId="057D4DF3" w14:textId="77777777" w:rsidR="000C7AE3" w:rsidRDefault="00F37464" w:rsidP="000C7AE3">
      <w:r w:rsidRPr="000C7AE3">
        <w:t>There are exactly 2.54 centimeters to an inch.</w:t>
      </w:r>
    </w:p>
    <w:p w14:paraId="057D4DF4" w14:textId="7919C6FE" w:rsidR="00F37464" w:rsidRPr="000C7AE3" w:rsidRDefault="00F37464" w:rsidP="000C7AE3">
      <w:r w:rsidRPr="000C7AE3">
        <w:t xml:space="preserve"> Write a program that takes a number of inches and converts it to centimeters.</w:t>
      </w:r>
    </w:p>
    <w:p w14:paraId="057D4DF5" w14:textId="6EBF4046" w:rsidR="00F37464" w:rsidRDefault="00F37464" w:rsidP="000C7AE3">
      <w:pPr>
        <w:ind w:left="1"/>
      </w:pPr>
      <w:r w:rsidRPr="000C7AE3">
        <w:t>Write the inverse program that reads a number of centimeters and converts it to inches.</w:t>
      </w:r>
    </w:p>
    <w:p w14:paraId="057D4DF6" w14:textId="77777777" w:rsidR="000C7AE3" w:rsidRDefault="000C7AE3" w:rsidP="000C7AE3">
      <w:pPr>
        <w:pStyle w:val="Header1"/>
      </w:pPr>
      <w:bookmarkStart w:id="25" w:name="_Toc65790245"/>
      <w:r>
        <w:t>Day of Week</w:t>
      </w:r>
      <w:bookmarkEnd w:id="25"/>
    </w:p>
    <w:p w14:paraId="057D4DF7" w14:textId="77777777" w:rsidR="000C7AE3" w:rsidRDefault="000C7AE3" w:rsidP="000C7AE3">
      <w:r w:rsidRPr="000C7AE3">
        <w:t xml:space="preserve">Write a program </w:t>
      </w:r>
      <w:r>
        <w:t>to accept a day of week and print it to screen like that:</w:t>
      </w:r>
    </w:p>
    <w:p w14:paraId="057D4DF8" w14:textId="77777777" w:rsidR="000C7AE3" w:rsidRDefault="000C7AE3" w:rsidP="000C7AE3">
      <w:r>
        <w:tab/>
        <w:t>1</w:t>
      </w:r>
      <w:r>
        <w:sym w:font="Wingdings" w:char="F0E0"/>
      </w:r>
      <w:r>
        <w:t xml:space="preserve"> print: Monday</w:t>
      </w:r>
    </w:p>
    <w:p w14:paraId="057D4DF9" w14:textId="77777777" w:rsidR="000C7AE3" w:rsidRDefault="000C7AE3" w:rsidP="000C7AE3">
      <w:r>
        <w:t xml:space="preserve">2 </w:t>
      </w:r>
      <w:r>
        <w:sym w:font="Wingdings" w:char="F0E0"/>
      </w:r>
      <w:r>
        <w:t xml:space="preserve"> print: Tuesday</w:t>
      </w:r>
    </w:p>
    <w:p w14:paraId="057D4DFA" w14:textId="77777777" w:rsidR="000C7AE3" w:rsidRDefault="000C7AE3" w:rsidP="000C7AE3">
      <w:r>
        <w:t>...</w:t>
      </w:r>
    </w:p>
    <w:p w14:paraId="057D4DFE" w14:textId="40B41CF7" w:rsidR="00956B80" w:rsidRDefault="000C7AE3" w:rsidP="00732F42">
      <w:r>
        <w:t>7-&gt; print: Sunday</w:t>
      </w:r>
      <w:bookmarkEnd w:id="15"/>
    </w:p>
    <w:sectPr w:rsidR="00956B80" w:rsidSect="002E0E2F">
      <w:footerReference w:type="default" r:id="rId2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C875B" w14:textId="77777777" w:rsidR="00DF4EE7" w:rsidRDefault="00DF4EE7">
      <w:r>
        <w:separator/>
      </w:r>
    </w:p>
    <w:p w14:paraId="10A18F2B" w14:textId="77777777" w:rsidR="00DF4EE7" w:rsidRDefault="00DF4EE7"/>
  </w:endnote>
  <w:endnote w:type="continuationSeparator" w:id="0">
    <w:p w14:paraId="51452DDA" w14:textId="77777777" w:rsidR="00DF4EE7" w:rsidRDefault="00DF4EE7">
      <w:r>
        <w:continuationSeparator/>
      </w:r>
    </w:p>
    <w:p w14:paraId="65FCF6C2" w14:textId="77777777" w:rsidR="00DF4EE7" w:rsidRDefault="00DF4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D4E25" w14:textId="77777777" w:rsidR="00746BE1" w:rsidRPr="00B74001" w:rsidRDefault="00746BE1" w:rsidP="00490265">
    <w:pPr>
      <w:pStyle w:val="Footer"/>
      <w:tabs>
        <w:tab w:val="left" w:pos="3343"/>
      </w:tabs>
      <w:spacing w:line="540" w:lineRule="atLeast"/>
      <w:jc w:val="center"/>
      <w:rPr>
        <w:rFonts w:ascii="Arial Narrow" w:hAnsi="Arial Narrow"/>
        <w:sz w:val="16"/>
        <w:szCs w:val="16"/>
      </w:rPr>
    </w:pPr>
    <w:r>
      <w:rPr>
        <w:rFonts w:cs="Arial"/>
        <w:szCs w:val="20"/>
      </w:rPr>
      <w:t>P</w:t>
    </w:r>
    <w:r w:rsidRPr="00096BD5">
      <w:rPr>
        <w:rFonts w:cs="Arial"/>
        <w:szCs w:val="20"/>
      </w:rPr>
      <w:t xml:space="preserve">age </w:t>
    </w:r>
    <w:r w:rsidR="004A2B8D">
      <w:fldChar w:fldCharType="begin"/>
    </w:r>
    <w:r w:rsidR="004A2B8D">
      <w:instrText xml:space="preserve"> PAGE </w:instrText>
    </w:r>
    <w:r w:rsidR="004A2B8D">
      <w:fldChar w:fldCharType="separate"/>
    </w:r>
    <w:r w:rsidR="004E30A2">
      <w:rPr>
        <w:noProof/>
      </w:rPr>
      <w:t>1</w:t>
    </w:r>
    <w:r w:rsidR="004A2B8D">
      <w:rPr>
        <w:noProof/>
      </w:rPr>
      <w:fldChar w:fldCharType="end"/>
    </w:r>
  </w:p>
  <w:p w14:paraId="057D4E26" w14:textId="77777777" w:rsidR="00746BE1" w:rsidRDefault="00746B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AFD50" w14:textId="77777777" w:rsidR="00DF4EE7" w:rsidRDefault="00DF4EE7">
      <w:r>
        <w:separator/>
      </w:r>
    </w:p>
    <w:p w14:paraId="2174C779" w14:textId="77777777" w:rsidR="00DF4EE7" w:rsidRDefault="00DF4EE7"/>
  </w:footnote>
  <w:footnote w:type="continuationSeparator" w:id="0">
    <w:p w14:paraId="7E4D8B33" w14:textId="77777777" w:rsidR="00DF4EE7" w:rsidRDefault="00DF4EE7">
      <w:r>
        <w:continuationSeparator/>
      </w:r>
    </w:p>
    <w:p w14:paraId="7FE21796" w14:textId="77777777" w:rsidR="00DF4EE7" w:rsidRDefault="00DF4E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630"/>
    <w:multiLevelType w:val="hybridMultilevel"/>
    <w:tmpl w:val="9526712E"/>
    <w:lvl w:ilvl="0" w:tplc="EF923944">
      <w:start w:val="1"/>
      <w:numFmt w:val="decimal"/>
      <w:pStyle w:val="TaskSteps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F923944">
      <w:start w:val="1"/>
      <w:numFmt w:val="decimal"/>
      <w:pStyle w:val="TaskSteps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C4891"/>
    <w:multiLevelType w:val="hybridMultilevel"/>
    <w:tmpl w:val="FF9CCE2E"/>
    <w:lvl w:ilvl="0" w:tplc="766451BA">
      <w:start w:val="1"/>
      <w:numFmt w:val="bullet"/>
      <w:pStyle w:val="CoverPageBulletLis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F92394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A07CD"/>
    <w:multiLevelType w:val="multilevel"/>
    <w:tmpl w:val="3BD6113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27790244"/>
    <w:multiLevelType w:val="hybridMultilevel"/>
    <w:tmpl w:val="9C6A3DFE"/>
    <w:lvl w:ilvl="0" w:tplc="8E1C684E">
      <w:start w:val="1"/>
      <w:numFmt w:val="decimal"/>
      <w:pStyle w:val="Heading3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6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 w15:restartNumberingAfterBreak="0">
    <w:nsid w:val="45B165AC"/>
    <w:multiLevelType w:val="hybridMultilevel"/>
    <w:tmpl w:val="140EB502"/>
    <w:lvl w:ilvl="0" w:tplc="FA62333A">
      <w:start w:val="1"/>
      <w:numFmt w:val="decimal"/>
      <w:pStyle w:val="Header1"/>
      <w:lvlText w:val="Exercise %1: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50465770"/>
    <w:multiLevelType w:val="hybridMultilevel"/>
    <w:tmpl w:val="205A9E78"/>
    <w:lvl w:ilvl="0" w:tplc="10084564">
      <w:start w:val="1"/>
      <w:numFmt w:val="decimal"/>
      <w:pStyle w:val="Heading2"/>
      <w:lvlText w:val="Task %1 - "/>
      <w:lvlJc w:val="left"/>
      <w:pPr>
        <w:ind w:left="15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12" w:hanging="360"/>
      </w:pPr>
    </w:lvl>
    <w:lvl w:ilvl="2" w:tplc="0809001B" w:tentative="1">
      <w:start w:val="1"/>
      <w:numFmt w:val="lowerRoman"/>
      <w:lvlText w:val="%3."/>
      <w:lvlJc w:val="right"/>
      <w:pPr>
        <w:ind w:left="3032" w:hanging="180"/>
      </w:pPr>
    </w:lvl>
    <w:lvl w:ilvl="3" w:tplc="0809000F" w:tentative="1">
      <w:start w:val="1"/>
      <w:numFmt w:val="decimal"/>
      <w:lvlText w:val="%4."/>
      <w:lvlJc w:val="left"/>
      <w:pPr>
        <w:ind w:left="3752" w:hanging="360"/>
      </w:pPr>
    </w:lvl>
    <w:lvl w:ilvl="4" w:tplc="08090019" w:tentative="1">
      <w:start w:val="1"/>
      <w:numFmt w:val="lowerLetter"/>
      <w:lvlText w:val="%5."/>
      <w:lvlJc w:val="left"/>
      <w:pPr>
        <w:ind w:left="4472" w:hanging="360"/>
      </w:pPr>
    </w:lvl>
    <w:lvl w:ilvl="5" w:tplc="0809001B" w:tentative="1">
      <w:start w:val="1"/>
      <w:numFmt w:val="lowerRoman"/>
      <w:lvlText w:val="%6."/>
      <w:lvlJc w:val="right"/>
      <w:pPr>
        <w:ind w:left="5192" w:hanging="180"/>
      </w:pPr>
    </w:lvl>
    <w:lvl w:ilvl="6" w:tplc="0809000F" w:tentative="1">
      <w:start w:val="1"/>
      <w:numFmt w:val="decimal"/>
      <w:lvlText w:val="%7."/>
      <w:lvlJc w:val="left"/>
      <w:pPr>
        <w:ind w:left="5912" w:hanging="360"/>
      </w:pPr>
    </w:lvl>
    <w:lvl w:ilvl="7" w:tplc="08090019" w:tentative="1">
      <w:start w:val="1"/>
      <w:numFmt w:val="lowerLetter"/>
      <w:lvlText w:val="%8."/>
      <w:lvlJc w:val="left"/>
      <w:pPr>
        <w:ind w:left="6632" w:hanging="360"/>
      </w:pPr>
    </w:lvl>
    <w:lvl w:ilvl="8" w:tplc="08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10" w15:restartNumberingAfterBreak="0">
    <w:nsid w:val="54AB732D"/>
    <w:multiLevelType w:val="hybridMultilevel"/>
    <w:tmpl w:val="74C41CE8"/>
    <w:lvl w:ilvl="0" w:tplc="59A46B0C">
      <w:start w:val="1"/>
      <w:numFmt w:val="bullet"/>
      <w:pStyle w:val="TaskHeadi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4" w15:restartNumberingAfterBreak="0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5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6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4"/>
    <w:lvlOverride w:ilvl="0">
      <w:startOverride w:val="1"/>
    </w:lvlOverride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5"/>
  </w:num>
  <w:num w:numId="13">
    <w:abstractNumId w:val="6"/>
  </w:num>
  <w:num w:numId="14">
    <w:abstractNumId w:val="13"/>
  </w:num>
  <w:num w:numId="15">
    <w:abstractNumId w:val="15"/>
  </w:num>
  <w:num w:numId="16">
    <w:abstractNumId w:val="7"/>
  </w:num>
  <w:num w:numId="17">
    <w:abstractNumId w:val="9"/>
  </w:num>
  <w:num w:numId="18">
    <w:abstractNumId w:val="4"/>
  </w:num>
  <w:num w:numId="19">
    <w:abstractNumId w:val="2"/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9"/>
  </w:num>
  <w:num w:numId="41">
    <w:abstractNumId w:val="4"/>
    <w:lvlOverride w:ilvl="0">
      <w:startOverride w:val="1"/>
    </w:lvlOverride>
  </w:num>
  <w:num w:numId="42">
    <w:abstractNumId w:val="9"/>
  </w:num>
  <w:num w:numId="43">
    <w:abstractNumId w:val="9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4"/>
    <w:lvlOverride w:ilvl="0">
      <w:startOverride w:val="1"/>
    </w:lvlOverride>
  </w:num>
  <w:num w:numId="46">
    <w:abstractNumId w:val="9"/>
  </w:num>
  <w:num w:numId="47">
    <w:abstractNumId w:val="9"/>
  </w:num>
  <w:num w:numId="48">
    <w:abstractNumId w:val="9"/>
  </w:num>
  <w:num w:numId="49">
    <w:abstractNumId w:val="9"/>
  </w:num>
  <w:num w:numId="50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EEE"/>
    <w:rsid w:val="00006666"/>
    <w:rsid w:val="00013341"/>
    <w:rsid w:val="000156F6"/>
    <w:rsid w:val="000167E6"/>
    <w:rsid w:val="00030642"/>
    <w:rsid w:val="000319AE"/>
    <w:rsid w:val="00032533"/>
    <w:rsid w:val="00033312"/>
    <w:rsid w:val="000333BB"/>
    <w:rsid w:val="00035ADE"/>
    <w:rsid w:val="00040578"/>
    <w:rsid w:val="00041FA3"/>
    <w:rsid w:val="00042522"/>
    <w:rsid w:val="00043272"/>
    <w:rsid w:val="00044C2E"/>
    <w:rsid w:val="000529FF"/>
    <w:rsid w:val="000540A1"/>
    <w:rsid w:val="00054DE7"/>
    <w:rsid w:val="00062888"/>
    <w:rsid w:val="00065279"/>
    <w:rsid w:val="0006572F"/>
    <w:rsid w:val="00067399"/>
    <w:rsid w:val="00080E35"/>
    <w:rsid w:val="0008328D"/>
    <w:rsid w:val="00092A03"/>
    <w:rsid w:val="0009745E"/>
    <w:rsid w:val="000A2FCF"/>
    <w:rsid w:val="000A43F5"/>
    <w:rsid w:val="000A64E5"/>
    <w:rsid w:val="000B0E83"/>
    <w:rsid w:val="000B1081"/>
    <w:rsid w:val="000B1D82"/>
    <w:rsid w:val="000B4BFC"/>
    <w:rsid w:val="000B5C52"/>
    <w:rsid w:val="000B62D1"/>
    <w:rsid w:val="000C0D35"/>
    <w:rsid w:val="000C1F42"/>
    <w:rsid w:val="000C7AE3"/>
    <w:rsid w:val="000D4028"/>
    <w:rsid w:val="000D55EA"/>
    <w:rsid w:val="000D5A1C"/>
    <w:rsid w:val="000D6620"/>
    <w:rsid w:val="000E3A18"/>
    <w:rsid w:val="000F07A0"/>
    <w:rsid w:val="000F1D6E"/>
    <w:rsid w:val="000F6F70"/>
    <w:rsid w:val="00100F58"/>
    <w:rsid w:val="0010173F"/>
    <w:rsid w:val="00106B9F"/>
    <w:rsid w:val="00113BB5"/>
    <w:rsid w:val="00114817"/>
    <w:rsid w:val="00114D59"/>
    <w:rsid w:val="00115357"/>
    <w:rsid w:val="00115ACA"/>
    <w:rsid w:val="00115C5A"/>
    <w:rsid w:val="00120540"/>
    <w:rsid w:val="001228AD"/>
    <w:rsid w:val="00122EFE"/>
    <w:rsid w:val="0012582D"/>
    <w:rsid w:val="0013250C"/>
    <w:rsid w:val="00133514"/>
    <w:rsid w:val="00133CE0"/>
    <w:rsid w:val="00134C14"/>
    <w:rsid w:val="00135EE8"/>
    <w:rsid w:val="001379DD"/>
    <w:rsid w:val="00141441"/>
    <w:rsid w:val="00152505"/>
    <w:rsid w:val="001540B7"/>
    <w:rsid w:val="00160293"/>
    <w:rsid w:val="0016122F"/>
    <w:rsid w:val="001628A8"/>
    <w:rsid w:val="00163076"/>
    <w:rsid w:val="001751F6"/>
    <w:rsid w:val="00176A7F"/>
    <w:rsid w:val="0017782B"/>
    <w:rsid w:val="00185CF8"/>
    <w:rsid w:val="001925A1"/>
    <w:rsid w:val="00195F81"/>
    <w:rsid w:val="001A086A"/>
    <w:rsid w:val="001A756E"/>
    <w:rsid w:val="001A7A16"/>
    <w:rsid w:val="001B6CA3"/>
    <w:rsid w:val="001C021F"/>
    <w:rsid w:val="001C14AD"/>
    <w:rsid w:val="001C3CC0"/>
    <w:rsid w:val="001C498F"/>
    <w:rsid w:val="001C723B"/>
    <w:rsid w:val="001D1841"/>
    <w:rsid w:val="001D1A93"/>
    <w:rsid w:val="001D1DA5"/>
    <w:rsid w:val="001D32E0"/>
    <w:rsid w:val="001E1162"/>
    <w:rsid w:val="001E2ECC"/>
    <w:rsid w:val="001E4137"/>
    <w:rsid w:val="001E4A1F"/>
    <w:rsid w:val="001E5A5D"/>
    <w:rsid w:val="001F0CED"/>
    <w:rsid w:val="001F23D9"/>
    <w:rsid w:val="001F2B1B"/>
    <w:rsid w:val="001F43BA"/>
    <w:rsid w:val="00202DCC"/>
    <w:rsid w:val="0020319F"/>
    <w:rsid w:val="002106F3"/>
    <w:rsid w:val="00210AB5"/>
    <w:rsid w:val="0022202A"/>
    <w:rsid w:val="00224C8E"/>
    <w:rsid w:val="0022605B"/>
    <w:rsid w:val="00226E01"/>
    <w:rsid w:val="00231C3D"/>
    <w:rsid w:val="0023279D"/>
    <w:rsid w:val="00232DD5"/>
    <w:rsid w:val="00233DA0"/>
    <w:rsid w:val="00234286"/>
    <w:rsid w:val="00235348"/>
    <w:rsid w:val="00240154"/>
    <w:rsid w:val="00244EAE"/>
    <w:rsid w:val="00246DB2"/>
    <w:rsid w:val="00254CA4"/>
    <w:rsid w:val="002565EE"/>
    <w:rsid w:val="00257023"/>
    <w:rsid w:val="00262232"/>
    <w:rsid w:val="0027305B"/>
    <w:rsid w:val="00276224"/>
    <w:rsid w:val="00276AA0"/>
    <w:rsid w:val="002772D7"/>
    <w:rsid w:val="00277C27"/>
    <w:rsid w:val="002824F9"/>
    <w:rsid w:val="002841FB"/>
    <w:rsid w:val="00292C5D"/>
    <w:rsid w:val="00295FC8"/>
    <w:rsid w:val="002960CC"/>
    <w:rsid w:val="002A22FF"/>
    <w:rsid w:val="002A56BC"/>
    <w:rsid w:val="002A7D50"/>
    <w:rsid w:val="002B4233"/>
    <w:rsid w:val="002B5677"/>
    <w:rsid w:val="002C3C22"/>
    <w:rsid w:val="002D2046"/>
    <w:rsid w:val="002D20D5"/>
    <w:rsid w:val="002D4E86"/>
    <w:rsid w:val="002D7A0B"/>
    <w:rsid w:val="002E0E2F"/>
    <w:rsid w:val="002E1F1D"/>
    <w:rsid w:val="002E2D01"/>
    <w:rsid w:val="002E690F"/>
    <w:rsid w:val="002F3394"/>
    <w:rsid w:val="002F3B8F"/>
    <w:rsid w:val="002F6F3C"/>
    <w:rsid w:val="00303976"/>
    <w:rsid w:val="0030656F"/>
    <w:rsid w:val="00311C5C"/>
    <w:rsid w:val="00316E84"/>
    <w:rsid w:val="003232CB"/>
    <w:rsid w:val="00323329"/>
    <w:rsid w:val="00323EF5"/>
    <w:rsid w:val="0033421D"/>
    <w:rsid w:val="003405D3"/>
    <w:rsid w:val="0034086A"/>
    <w:rsid w:val="00341F4A"/>
    <w:rsid w:val="00342F78"/>
    <w:rsid w:val="003453C1"/>
    <w:rsid w:val="0034578D"/>
    <w:rsid w:val="00346205"/>
    <w:rsid w:val="00347AB9"/>
    <w:rsid w:val="00353799"/>
    <w:rsid w:val="0035426D"/>
    <w:rsid w:val="00356CEA"/>
    <w:rsid w:val="003645E2"/>
    <w:rsid w:val="00365980"/>
    <w:rsid w:val="00366E71"/>
    <w:rsid w:val="003807E3"/>
    <w:rsid w:val="00391032"/>
    <w:rsid w:val="003929A1"/>
    <w:rsid w:val="00392EF9"/>
    <w:rsid w:val="00394C4E"/>
    <w:rsid w:val="00394EE9"/>
    <w:rsid w:val="00396520"/>
    <w:rsid w:val="003A2E75"/>
    <w:rsid w:val="003A5078"/>
    <w:rsid w:val="003A5B03"/>
    <w:rsid w:val="003A5CB2"/>
    <w:rsid w:val="003B04EF"/>
    <w:rsid w:val="003C1C04"/>
    <w:rsid w:val="003C2B9E"/>
    <w:rsid w:val="003C5995"/>
    <w:rsid w:val="003C73E2"/>
    <w:rsid w:val="003C778C"/>
    <w:rsid w:val="003D3B10"/>
    <w:rsid w:val="003D4765"/>
    <w:rsid w:val="003D6344"/>
    <w:rsid w:val="003E0524"/>
    <w:rsid w:val="003E06BA"/>
    <w:rsid w:val="003E380D"/>
    <w:rsid w:val="003E3FA7"/>
    <w:rsid w:val="003E6C8E"/>
    <w:rsid w:val="003E7A5D"/>
    <w:rsid w:val="003F0CB2"/>
    <w:rsid w:val="003F4279"/>
    <w:rsid w:val="003F4EBE"/>
    <w:rsid w:val="003F6230"/>
    <w:rsid w:val="00413146"/>
    <w:rsid w:val="00413CD2"/>
    <w:rsid w:val="00415F1B"/>
    <w:rsid w:val="00420D95"/>
    <w:rsid w:val="00420F2E"/>
    <w:rsid w:val="00421C3A"/>
    <w:rsid w:val="00424C0B"/>
    <w:rsid w:val="00425262"/>
    <w:rsid w:val="00425521"/>
    <w:rsid w:val="00427088"/>
    <w:rsid w:val="00427A53"/>
    <w:rsid w:val="00430224"/>
    <w:rsid w:val="00436CC2"/>
    <w:rsid w:val="00437390"/>
    <w:rsid w:val="00442F96"/>
    <w:rsid w:val="004452E7"/>
    <w:rsid w:val="00445751"/>
    <w:rsid w:val="00445E95"/>
    <w:rsid w:val="004538D7"/>
    <w:rsid w:val="004555F5"/>
    <w:rsid w:val="00457673"/>
    <w:rsid w:val="00461A30"/>
    <w:rsid w:val="00463E3D"/>
    <w:rsid w:val="004654D3"/>
    <w:rsid w:val="00466D44"/>
    <w:rsid w:val="00472323"/>
    <w:rsid w:val="0047529D"/>
    <w:rsid w:val="00477B94"/>
    <w:rsid w:val="00490265"/>
    <w:rsid w:val="00490EA2"/>
    <w:rsid w:val="0049148F"/>
    <w:rsid w:val="00493430"/>
    <w:rsid w:val="004A03C1"/>
    <w:rsid w:val="004A2B8D"/>
    <w:rsid w:val="004A7171"/>
    <w:rsid w:val="004B147C"/>
    <w:rsid w:val="004B44D1"/>
    <w:rsid w:val="004B65AE"/>
    <w:rsid w:val="004C008F"/>
    <w:rsid w:val="004C16A7"/>
    <w:rsid w:val="004C1715"/>
    <w:rsid w:val="004C39B1"/>
    <w:rsid w:val="004D0CD5"/>
    <w:rsid w:val="004D0DED"/>
    <w:rsid w:val="004D6870"/>
    <w:rsid w:val="004D6E59"/>
    <w:rsid w:val="004E30A2"/>
    <w:rsid w:val="004E3FA0"/>
    <w:rsid w:val="004F078A"/>
    <w:rsid w:val="004F37E9"/>
    <w:rsid w:val="004F45B9"/>
    <w:rsid w:val="004F7A35"/>
    <w:rsid w:val="00502B67"/>
    <w:rsid w:val="00502D25"/>
    <w:rsid w:val="00505F7E"/>
    <w:rsid w:val="005119A8"/>
    <w:rsid w:val="00511ED7"/>
    <w:rsid w:val="00520C60"/>
    <w:rsid w:val="005231A0"/>
    <w:rsid w:val="005236D3"/>
    <w:rsid w:val="005244AA"/>
    <w:rsid w:val="005306C1"/>
    <w:rsid w:val="005351E6"/>
    <w:rsid w:val="0053605A"/>
    <w:rsid w:val="00537A46"/>
    <w:rsid w:val="00541DA1"/>
    <w:rsid w:val="00544A11"/>
    <w:rsid w:val="00547E5B"/>
    <w:rsid w:val="00551218"/>
    <w:rsid w:val="00551E5C"/>
    <w:rsid w:val="0055206B"/>
    <w:rsid w:val="005530F3"/>
    <w:rsid w:val="005533B5"/>
    <w:rsid w:val="00570016"/>
    <w:rsid w:val="005707F5"/>
    <w:rsid w:val="00571192"/>
    <w:rsid w:val="005737F8"/>
    <w:rsid w:val="0057602D"/>
    <w:rsid w:val="00584A88"/>
    <w:rsid w:val="005869B3"/>
    <w:rsid w:val="00590439"/>
    <w:rsid w:val="005937F6"/>
    <w:rsid w:val="00594277"/>
    <w:rsid w:val="005A15C2"/>
    <w:rsid w:val="005A1D09"/>
    <w:rsid w:val="005A2BDA"/>
    <w:rsid w:val="005A366C"/>
    <w:rsid w:val="005A3993"/>
    <w:rsid w:val="005A4C08"/>
    <w:rsid w:val="005A4EED"/>
    <w:rsid w:val="005A6828"/>
    <w:rsid w:val="005B3B5E"/>
    <w:rsid w:val="005B58DC"/>
    <w:rsid w:val="005B7DD5"/>
    <w:rsid w:val="005C2457"/>
    <w:rsid w:val="005C2D18"/>
    <w:rsid w:val="005C2DEF"/>
    <w:rsid w:val="005C489C"/>
    <w:rsid w:val="005C6BF3"/>
    <w:rsid w:val="005D434B"/>
    <w:rsid w:val="005D54B9"/>
    <w:rsid w:val="005D62AB"/>
    <w:rsid w:val="005D64B9"/>
    <w:rsid w:val="005E0812"/>
    <w:rsid w:val="005F1BF8"/>
    <w:rsid w:val="005F4D1F"/>
    <w:rsid w:val="005F6680"/>
    <w:rsid w:val="005F7FBC"/>
    <w:rsid w:val="006008C5"/>
    <w:rsid w:val="00605699"/>
    <w:rsid w:val="0060690E"/>
    <w:rsid w:val="00607CA4"/>
    <w:rsid w:val="00611FB9"/>
    <w:rsid w:val="0061396E"/>
    <w:rsid w:val="00615F5E"/>
    <w:rsid w:val="0062191D"/>
    <w:rsid w:val="00621F26"/>
    <w:rsid w:val="0062276C"/>
    <w:rsid w:val="00623BBB"/>
    <w:rsid w:val="00626227"/>
    <w:rsid w:val="006312CF"/>
    <w:rsid w:val="0063150A"/>
    <w:rsid w:val="0063161B"/>
    <w:rsid w:val="00631F1F"/>
    <w:rsid w:val="00636516"/>
    <w:rsid w:val="00637E1C"/>
    <w:rsid w:val="0064649F"/>
    <w:rsid w:val="00651988"/>
    <w:rsid w:val="00651A9C"/>
    <w:rsid w:val="0065520F"/>
    <w:rsid w:val="00657F0A"/>
    <w:rsid w:val="006614BA"/>
    <w:rsid w:val="0066353E"/>
    <w:rsid w:val="00664F30"/>
    <w:rsid w:val="0066650F"/>
    <w:rsid w:val="006701C7"/>
    <w:rsid w:val="0068044A"/>
    <w:rsid w:val="00681F19"/>
    <w:rsid w:val="006834E1"/>
    <w:rsid w:val="00690421"/>
    <w:rsid w:val="006925A4"/>
    <w:rsid w:val="006956E8"/>
    <w:rsid w:val="00695882"/>
    <w:rsid w:val="006A018A"/>
    <w:rsid w:val="006A2C57"/>
    <w:rsid w:val="006A5E8F"/>
    <w:rsid w:val="006B0380"/>
    <w:rsid w:val="006B5D65"/>
    <w:rsid w:val="006B60CF"/>
    <w:rsid w:val="006D222E"/>
    <w:rsid w:val="006D5CE5"/>
    <w:rsid w:val="006D6356"/>
    <w:rsid w:val="006E210A"/>
    <w:rsid w:val="006E2494"/>
    <w:rsid w:val="006E370E"/>
    <w:rsid w:val="006E40AD"/>
    <w:rsid w:val="006E7785"/>
    <w:rsid w:val="006F58C5"/>
    <w:rsid w:val="00700493"/>
    <w:rsid w:val="007027F2"/>
    <w:rsid w:val="00705D22"/>
    <w:rsid w:val="007100A8"/>
    <w:rsid w:val="007137DE"/>
    <w:rsid w:val="00717134"/>
    <w:rsid w:val="0072061E"/>
    <w:rsid w:val="007215BB"/>
    <w:rsid w:val="0072160F"/>
    <w:rsid w:val="00721EED"/>
    <w:rsid w:val="00723176"/>
    <w:rsid w:val="007253F7"/>
    <w:rsid w:val="007263EB"/>
    <w:rsid w:val="00731711"/>
    <w:rsid w:val="0073193F"/>
    <w:rsid w:val="00731FFD"/>
    <w:rsid w:val="00732F42"/>
    <w:rsid w:val="0073592D"/>
    <w:rsid w:val="00735C84"/>
    <w:rsid w:val="007373BB"/>
    <w:rsid w:val="00737497"/>
    <w:rsid w:val="007456FE"/>
    <w:rsid w:val="00746BE1"/>
    <w:rsid w:val="00746CF6"/>
    <w:rsid w:val="007532F4"/>
    <w:rsid w:val="00757955"/>
    <w:rsid w:val="007600FC"/>
    <w:rsid w:val="00761630"/>
    <w:rsid w:val="00764C16"/>
    <w:rsid w:val="00766BAB"/>
    <w:rsid w:val="00772B17"/>
    <w:rsid w:val="00774674"/>
    <w:rsid w:val="007754C9"/>
    <w:rsid w:val="007808CD"/>
    <w:rsid w:val="007842E1"/>
    <w:rsid w:val="00786EB2"/>
    <w:rsid w:val="00791196"/>
    <w:rsid w:val="007935A0"/>
    <w:rsid w:val="00793A4A"/>
    <w:rsid w:val="00795CE1"/>
    <w:rsid w:val="00795DDA"/>
    <w:rsid w:val="00796F66"/>
    <w:rsid w:val="007A00BF"/>
    <w:rsid w:val="007A015A"/>
    <w:rsid w:val="007A3CCD"/>
    <w:rsid w:val="007B116A"/>
    <w:rsid w:val="007B1495"/>
    <w:rsid w:val="007B4F7D"/>
    <w:rsid w:val="007C23CA"/>
    <w:rsid w:val="007C3E37"/>
    <w:rsid w:val="007D063B"/>
    <w:rsid w:val="007D54D2"/>
    <w:rsid w:val="007D7770"/>
    <w:rsid w:val="007E4D38"/>
    <w:rsid w:val="007E62BC"/>
    <w:rsid w:val="007E66CF"/>
    <w:rsid w:val="007E6AEA"/>
    <w:rsid w:val="007F1788"/>
    <w:rsid w:val="007F3247"/>
    <w:rsid w:val="007F4FEB"/>
    <w:rsid w:val="007F4FF3"/>
    <w:rsid w:val="007F6D6B"/>
    <w:rsid w:val="00815169"/>
    <w:rsid w:val="008164A6"/>
    <w:rsid w:val="008203D6"/>
    <w:rsid w:val="00822A62"/>
    <w:rsid w:val="00830B4A"/>
    <w:rsid w:val="008335A4"/>
    <w:rsid w:val="00835A8E"/>
    <w:rsid w:val="008419E9"/>
    <w:rsid w:val="00847B69"/>
    <w:rsid w:val="00851908"/>
    <w:rsid w:val="00853223"/>
    <w:rsid w:val="008544DE"/>
    <w:rsid w:val="00857B01"/>
    <w:rsid w:val="008631EE"/>
    <w:rsid w:val="0086406D"/>
    <w:rsid w:val="00864FF9"/>
    <w:rsid w:val="00866491"/>
    <w:rsid w:val="00867A8D"/>
    <w:rsid w:val="00873254"/>
    <w:rsid w:val="00874B06"/>
    <w:rsid w:val="00874C06"/>
    <w:rsid w:val="00875908"/>
    <w:rsid w:val="008807A3"/>
    <w:rsid w:val="008841FF"/>
    <w:rsid w:val="00892037"/>
    <w:rsid w:val="008925F4"/>
    <w:rsid w:val="008A57F3"/>
    <w:rsid w:val="008B2290"/>
    <w:rsid w:val="008B50B3"/>
    <w:rsid w:val="008B661C"/>
    <w:rsid w:val="008B7B9A"/>
    <w:rsid w:val="008C079D"/>
    <w:rsid w:val="008C1E45"/>
    <w:rsid w:val="008C2EFD"/>
    <w:rsid w:val="008C6007"/>
    <w:rsid w:val="008C68EB"/>
    <w:rsid w:val="008E05EA"/>
    <w:rsid w:val="008E0932"/>
    <w:rsid w:val="008E20EE"/>
    <w:rsid w:val="008F4A2E"/>
    <w:rsid w:val="00902483"/>
    <w:rsid w:val="00903937"/>
    <w:rsid w:val="00905F5A"/>
    <w:rsid w:val="00910345"/>
    <w:rsid w:val="00914CF4"/>
    <w:rsid w:val="00914F9A"/>
    <w:rsid w:val="00916DE4"/>
    <w:rsid w:val="0092029E"/>
    <w:rsid w:val="009217EA"/>
    <w:rsid w:val="009231DE"/>
    <w:rsid w:val="00923C06"/>
    <w:rsid w:val="009255AE"/>
    <w:rsid w:val="00931433"/>
    <w:rsid w:val="00934669"/>
    <w:rsid w:val="00942848"/>
    <w:rsid w:val="00943A19"/>
    <w:rsid w:val="009454E2"/>
    <w:rsid w:val="009456A4"/>
    <w:rsid w:val="009466E7"/>
    <w:rsid w:val="009469B2"/>
    <w:rsid w:val="00947BAD"/>
    <w:rsid w:val="009513E4"/>
    <w:rsid w:val="0095165D"/>
    <w:rsid w:val="00956B80"/>
    <w:rsid w:val="00967532"/>
    <w:rsid w:val="00976B76"/>
    <w:rsid w:val="009836D3"/>
    <w:rsid w:val="00983784"/>
    <w:rsid w:val="009843F5"/>
    <w:rsid w:val="00985932"/>
    <w:rsid w:val="00996370"/>
    <w:rsid w:val="00997960"/>
    <w:rsid w:val="009A37B4"/>
    <w:rsid w:val="009A4395"/>
    <w:rsid w:val="009A687B"/>
    <w:rsid w:val="009A74DA"/>
    <w:rsid w:val="009B0E92"/>
    <w:rsid w:val="009B4D79"/>
    <w:rsid w:val="009C0A02"/>
    <w:rsid w:val="009C5AE1"/>
    <w:rsid w:val="009C7033"/>
    <w:rsid w:val="009C7AA7"/>
    <w:rsid w:val="009D4FDC"/>
    <w:rsid w:val="009D5906"/>
    <w:rsid w:val="009D60D6"/>
    <w:rsid w:val="009D671B"/>
    <w:rsid w:val="009E1E12"/>
    <w:rsid w:val="009E66FC"/>
    <w:rsid w:val="009E7A3E"/>
    <w:rsid w:val="009F779F"/>
    <w:rsid w:val="00A00203"/>
    <w:rsid w:val="00A00235"/>
    <w:rsid w:val="00A01EA1"/>
    <w:rsid w:val="00A05084"/>
    <w:rsid w:val="00A05500"/>
    <w:rsid w:val="00A062AC"/>
    <w:rsid w:val="00A11077"/>
    <w:rsid w:val="00A12AF3"/>
    <w:rsid w:val="00A158D9"/>
    <w:rsid w:val="00A16861"/>
    <w:rsid w:val="00A30936"/>
    <w:rsid w:val="00A31317"/>
    <w:rsid w:val="00A313AF"/>
    <w:rsid w:val="00A34BF4"/>
    <w:rsid w:val="00A40963"/>
    <w:rsid w:val="00A4238D"/>
    <w:rsid w:val="00A508BC"/>
    <w:rsid w:val="00A515EF"/>
    <w:rsid w:val="00A572E6"/>
    <w:rsid w:val="00A576DB"/>
    <w:rsid w:val="00A66A06"/>
    <w:rsid w:val="00A66A20"/>
    <w:rsid w:val="00A67590"/>
    <w:rsid w:val="00A71743"/>
    <w:rsid w:val="00A72BB9"/>
    <w:rsid w:val="00A776E4"/>
    <w:rsid w:val="00A81331"/>
    <w:rsid w:val="00A82C21"/>
    <w:rsid w:val="00A90339"/>
    <w:rsid w:val="00A916CE"/>
    <w:rsid w:val="00A96650"/>
    <w:rsid w:val="00A97301"/>
    <w:rsid w:val="00AA5F7F"/>
    <w:rsid w:val="00AA7E4D"/>
    <w:rsid w:val="00AB34B4"/>
    <w:rsid w:val="00AB3FC0"/>
    <w:rsid w:val="00AB4562"/>
    <w:rsid w:val="00AB5B9E"/>
    <w:rsid w:val="00AC129A"/>
    <w:rsid w:val="00AC1497"/>
    <w:rsid w:val="00AC33A6"/>
    <w:rsid w:val="00AC53FA"/>
    <w:rsid w:val="00AD06B4"/>
    <w:rsid w:val="00AD2EF9"/>
    <w:rsid w:val="00AD373A"/>
    <w:rsid w:val="00AE0784"/>
    <w:rsid w:val="00AE5D22"/>
    <w:rsid w:val="00AE6A13"/>
    <w:rsid w:val="00AE6B4F"/>
    <w:rsid w:val="00AE6F61"/>
    <w:rsid w:val="00AE7E7C"/>
    <w:rsid w:val="00AF1C0F"/>
    <w:rsid w:val="00B142A4"/>
    <w:rsid w:val="00B147B0"/>
    <w:rsid w:val="00B17164"/>
    <w:rsid w:val="00B17542"/>
    <w:rsid w:val="00B21EAA"/>
    <w:rsid w:val="00B236E5"/>
    <w:rsid w:val="00B23B55"/>
    <w:rsid w:val="00B25684"/>
    <w:rsid w:val="00B308A4"/>
    <w:rsid w:val="00B309BB"/>
    <w:rsid w:val="00B3103D"/>
    <w:rsid w:val="00B3256A"/>
    <w:rsid w:val="00B37901"/>
    <w:rsid w:val="00B437E6"/>
    <w:rsid w:val="00B463CB"/>
    <w:rsid w:val="00B4785B"/>
    <w:rsid w:val="00B50197"/>
    <w:rsid w:val="00B52451"/>
    <w:rsid w:val="00B56A4D"/>
    <w:rsid w:val="00B615A2"/>
    <w:rsid w:val="00B649A4"/>
    <w:rsid w:val="00B65A72"/>
    <w:rsid w:val="00B7023F"/>
    <w:rsid w:val="00B73A1D"/>
    <w:rsid w:val="00B74001"/>
    <w:rsid w:val="00B77300"/>
    <w:rsid w:val="00B81ECC"/>
    <w:rsid w:val="00B86504"/>
    <w:rsid w:val="00B87613"/>
    <w:rsid w:val="00B9234D"/>
    <w:rsid w:val="00B93391"/>
    <w:rsid w:val="00B93DBF"/>
    <w:rsid w:val="00B96055"/>
    <w:rsid w:val="00BA033C"/>
    <w:rsid w:val="00BA1F25"/>
    <w:rsid w:val="00BA6CA4"/>
    <w:rsid w:val="00BA7864"/>
    <w:rsid w:val="00BB1420"/>
    <w:rsid w:val="00BB2F95"/>
    <w:rsid w:val="00BB4B36"/>
    <w:rsid w:val="00BC4C81"/>
    <w:rsid w:val="00BC73C2"/>
    <w:rsid w:val="00BC76EC"/>
    <w:rsid w:val="00BD6EEE"/>
    <w:rsid w:val="00BE095B"/>
    <w:rsid w:val="00BE0E47"/>
    <w:rsid w:val="00BE0FA8"/>
    <w:rsid w:val="00BE68D2"/>
    <w:rsid w:val="00BF4B25"/>
    <w:rsid w:val="00BF4DD3"/>
    <w:rsid w:val="00BF78CB"/>
    <w:rsid w:val="00BF7A55"/>
    <w:rsid w:val="00C01385"/>
    <w:rsid w:val="00C04DB6"/>
    <w:rsid w:val="00C05C18"/>
    <w:rsid w:val="00C101BE"/>
    <w:rsid w:val="00C124B3"/>
    <w:rsid w:val="00C12B4F"/>
    <w:rsid w:val="00C155DB"/>
    <w:rsid w:val="00C1587F"/>
    <w:rsid w:val="00C15B71"/>
    <w:rsid w:val="00C16F94"/>
    <w:rsid w:val="00C2028C"/>
    <w:rsid w:val="00C20814"/>
    <w:rsid w:val="00C24216"/>
    <w:rsid w:val="00C26035"/>
    <w:rsid w:val="00C30D41"/>
    <w:rsid w:val="00C31E18"/>
    <w:rsid w:val="00C3234E"/>
    <w:rsid w:val="00C324F4"/>
    <w:rsid w:val="00C331BC"/>
    <w:rsid w:val="00C33969"/>
    <w:rsid w:val="00C3746E"/>
    <w:rsid w:val="00C41094"/>
    <w:rsid w:val="00C473F9"/>
    <w:rsid w:val="00C47950"/>
    <w:rsid w:val="00C532A8"/>
    <w:rsid w:val="00C54890"/>
    <w:rsid w:val="00C54A36"/>
    <w:rsid w:val="00C5625E"/>
    <w:rsid w:val="00C57D6A"/>
    <w:rsid w:val="00C63C0D"/>
    <w:rsid w:val="00C64F3E"/>
    <w:rsid w:val="00C66637"/>
    <w:rsid w:val="00C71DD0"/>
    <w:rsid w:val="00C81E6D"/>
    <w:rsid w:val="00C865DD"/>
    <w:rsid w:val="00C86B66"/>
    <w:rsid w:val="00C874E5"/>
    <w:rsid w:val="00C90B18"/>
    <w:rsid w:val="00C9171E"/>
    <w:rsid w:val="00C92B47"/>
    <w:rsid w:val="00C92FA5"/>
    <w:rsid w:val="00CA2EB6"/>
    <w:rsid w:val="00CA60A4"/>
    <w:rsid w:val="00CA6839"/>
    <w:rsid w:val="00CB53BD"/>
    <w:rsid w:val="00CB694E"/>
    <w:rsid w:val="00CC0AA6"/>
    <w:rsid w:val="00CC0C48"/>
    <w:rsid w:val="00CC19B5"/>
    <w:rsid w:val="00CC1BB8"/>
    <w:rsid w:val="00CC2E49"/>
    <w:rsid w:val="00CD71D3"/>
    <w:rsid w:val="00CE0CE9"/>
    <w:rsid w:val="00CE6F10"/>
    <w:rsid w:val="00CF7AB3"/>
    <w:rsid w:val="00D00B1C"/>
    <w:rsid w:val="00D06BB5"/>
    <w:rsid w:val="00D10374"/>
    <w:rsid w:val="00D13F3B"/>
    <w:rsid w:val="00D14715"/>
    <w:rsid w:val="00D1716D"/>
    <w:rsid w:val="00D20F0E"/>
    <w:rsid w:val="00D25745"/>
    <w:rsid w:val="00D274D9"/>
    <w:rsid w:val="00D279B3"/>
    <w:rsid w:val="00D34A98"/>
    <w:rsid w:val="00D36AAE"/>
    <w:rsid w:val="00D36D20"/>
    <w:rsid w:val="00D3715B"/>
    <w:rsid w:val="00D43B55"/>
    <w:rsid w:val="00D442D9"/>
    <w:rsid w:val="00D47DC8"/>
    <w:rsid w:val="00D54E9A"/>
    <w:rsid w:val="00D55892"/>
    <w:rsid w:val="00D618E1"/>
    <w:rsid w:val="00D7000E"/>
    <w:rsid w:val="00D73F6E"/>
    <w:rsid w:val="00D75C3A"/>
    <w:rsid w:val="00D803F7"/>
    <w:rsid w:val="00D82B5C"/>
    <w:rsid w:val="00D86CC0"/>
    <w:rsid w:val="00D87C43"/>
    <w:rsid w:val="00D908E6"/>
    <w:rsid w:val="00D944EE"/>
    <w:rsid w:val="00D970E3"/>
    <w:rsid w:val="00DA0BC7"/>
    <w:rsid w:val="00DA129B"/>
    <w:rsid w:val="00DA47F2"/>
    <w:rsid w:val="00DB2AAB"/>
    <w:rsid w:val="00DB2EB7"/>
    <w:rsid w:val="00DB3A4D"/>
    <w:rsid w:val="00DB3EAB"/>
    <w:rsid w:val="00DB58EA"/>
    <w:rsid w:val="00DC373D"/>
    <w:rsid w:val="00DC422E"/>
    <w:rsid w:val="00DC5F3E"/>
    <w:rsid w:val="00DC77D4"/>
    <w:rsid w:val="00DD4B91"/>
    <w:rsid w:val="00DD4FE6"/>
    <w:rsid w:val="00DE14FB"/>
    <w:rsid w:val="00DE26A6"/>
    <w:rsid w:val="00DE3986"/>
    <w:rsid w:val="00DE5DE4"/>
    <w:rsid w:val="00DE7A99"/>
    <w:rsid w:val="00DF0D10"/>
    <w:rsid w:val="00DF1051"/>
    <w:rsid w:val="00DF4EE7"/>
    <w:rsid w:val="00DF5576"/>
    <w:rsid w:val="00DF6E7A"/>
    <w:rsid w:val="00DF730D"/>
    <w:rsid w:val="00DF7400"/>
    <w:rsid w:val="00DF7DF2"/>
    <w:rsid w:val="00E1266B"/>
    <w:rsid w:val="00E13CD2"/>
    <w:rsid w:val="00E15136"/>
    <w:rsid w:val="00E1515D"/>
    <w:rsid w:val="00E20B55"/>
    <w:rsid w:val="00E21CAC"/>
    <w:rsid w:val="00E25142"/>
    <w:rsid w:val="00E253DB"/>
    <w:rsid w:val="00E2785D"/>
    <w:rsid w:val="00E3311E"/>
    <w:rsid w:val="00E332AC"/>
    <w:rsid w:val="00E338DE"/>
    <w:rsid w:val="00E34D81"/>
    <w:rsid w:val="00E42C2F"/>
    <w:rsid w:val="00E468C3"/>
    <w:rsid w:val="00E528F2"/>
    <w:rsid w:val="00E53195"/>
    <w:rsid w:val="00E547CA"/>
    <w:rsid w:val="00E54C5D"/>
    <w:rsid w:val="00E5634E"/>
    <w:rsid w:val="00E61420"/>
    <w:rsid w:val="00E63AF9"/>
    <w:rsid w:val="00E65784"/>
    <w:rsid w:val="00E71B82"/>
    <w:rsid w:val="00E73E13"/>
    <w:rsid w:val="00E77070"/>
    <w:rsid w:val="00E8028F"/>
    <w:rsid w:val="00E80442"/>
    <w:rsid w:val="00E824D3"/>
    <w:rsid w:val="00E8573D"/>
    <w:rsid w:val="00E85F40"/>
    <w:rsid w:val="00E90B81"/>
    <w:rsid w:val="00E91656"/>
    <w:rsid w:val="00E92398"/>
    <w:rsid w:val="00E93345"/>
    <w:rsid w:val="00EC1817"/>
    <w:rsid w:val="00EC2BB1"/>
    <w:rsid w:val="00EC6884"/>
    <w:rsid w:val="00EC6C21"/>
    <w:rsid w:val="00ED0CB8"/>
    <w:rsid w:val="00ED1083"/>
    <w:rsid w:val="00ED1403"/>
    <w:rsid w:val="00ED661A"/>
    <w:rsid w:val="00ED74D0"/>
    <w:rsid w:val="00ED7A5F"/>
    <w:rsid w:val="00EE0A3E"/>
    <w:rsid w:val="00EE23FC"/>
    <w:rsid w:val="00EE2C31"/>
    <w:rsid w:val="00EE5FCC"/>
    <w:rsid w:val="00EF13D7"/>
    <w:rsid w:val="00EF1850"/>
    <w:rsid w:val="00EF1916"/>
    <w:rsid w:val="00EF6196"/>
    <w:rsid w:val="00F01BF0"/>
    <w:rsid w:val="00F02C68"/>
    <w:rsid w:val="00F076CF"/>
    <w:rsid w:val="00F11563"/>
    <w:rsid w:val="00F11E31"/>
    <w:rsid w:val="00F123D0"/>
    <w:rsid w:val="00F13614"/>
    <w:rsid w:val="00F14552"/>
    <w:rsid w:val="00F14812"/>
    <w:rsid w:val="00F21495"/>
    <w:rsid w:val="00F22034"/>
    <w:rsid w:val="00F23289"/>
    <w:rsid w:val="00F26A9F"/>
    <w:rsid w:val="00F33DC4"/>
    <w:rsid w:val="00F344BE"/>
    <w:rsid w:val="00F37464"/>
    <w:rsid w:val="00F42AC2"/>
    <w:rsid w:val="00F4653A"/>
    <w:rsid w:val="00F51CB4"/>
    <w:rsid w:val="00F53657"/>
    <w:rsid w:val="00F548C6"/>
    <w:rsid w:val="00F60C5E"/>
    <w:rsid w:val="00F63F66"/>
    <w:rsid w:val="00F71779"/>
    <w:rsid w:val="00F75024"/>
    <w:rsid w:val="00F807D5"/>
    <w:rsid w:val="00F819CD"/>
    <w:rsid w:val="00F91314"/>
    <w:rsid w:val="00F91D98"/>
    <w:rsid w:val="00F95AD1"/>
    <w:rsid w:val="00FA0479"/>
    <w:rsid w:val="00FA5403"/>
    <w:rsid w:val="00FA5BF9"/>
    <w:rsid w:val="00FB2B68"/>
    <w:rsid w:val="00FB32A0"/>
    <w:rsid w:val="00FB56B0"/>
    <w:rsid w:val="00FB7D03"/>
    <w:rsid w:val="00FC1DD9"/>
    <w:rsid w:val="00FC696F"/>
    <w:rsid w:val="00FD0A7D"/>
    <w:rsid w:val="00FD2151"/>
    <w:rsid w:val="00FD379C"/>
    <w:rsid w:val="00FD7561"/>
    <w:rsid w:val="00FD7785"/>
    <w:rsid w:val="00FE1568"/>
    <w:rsid w:val="00FE4AF6"/>
    <w:rsid w:val="00FE6DE2"/>
    <w:rsid w:val="00FF0086"/>
    <w:rsid w:val="00FF15D8"/>
    <w:rsid w:val="00FF48B7"/>
    <w:rsid w:val="00FF5374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7D4CAC"/>
  <w15:docId w15:val="{93397B6F-0E38-CC47-9F87-FB98D8B4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0" w:after="120" w:line="276" w:lineRule="auto"/>
        <w:ind w:left="284"/>
      </w:pPr>
    </w:pPrDefault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rsid w:val="00F13614"/>
    <w:pPr>
      <w:ind w:left="0"/>
      <w:jc w:val="both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rsid w:val="0026223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17164"/>
    <w:pPr>
      <w:keepNext/>
      <w:keepLines/>
      <w:numPr>
        <w:numId w:val="42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A2FCF"/>
    <w:pPr>
      <w:keepNext/>
      <w:keepLines/>
      <w:numPr>
        <w:numId w:val="18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ppBodyText"/>
    <w:link w:val="Heading4Char"/>
    <w:unhideWhenUsed/>
    <w:rsid w:val="000A2FC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Heading">
    <w:name w:val="LabHeading"/>
    <w:basedOn w:val="Normal"/>
    <w:link w:val="LabHeadingChar"/>
    <w:rsid w:val="00DF6E7A"/>
    <w:rPr>
      <w:rFonts w:ascii="Arial Narrow" w:hAnsi="Arial Narrow"/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A37B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A37B4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DB3A4D"/>
  </w:style>
  <w:style w:type="character" w:styleId="Hyperlink">
    <w:name w:val="Hyperlink"/>
    <w:basedOn w:val="DefaultParagraphFont"/>
    <w:uiPriority w:val="99"/>
    <w:rsid w:val="00DB3A4D"/>
    <w:rPr>
      <w:color w:val="0000FF"/>
      <w:u w:val="single"/>
    </w:rPr>
  </w:style>
  <w:style w:type="paragraph" w:customStyle="1" w:styleId="ExerciseHeading">
    <w:name w:val="Exercise Heading"/>
    <w:basedOn w:val="LabHeading"/>
    <w:rsid w:val="00DF6E7A"/>
  </w:style>
  <w:style w:type="paragraph" w:customStyle="1" w:styleId="ExcerciseSubheading">
    <w:name w:val="Excercise Subheading"/>
    <w:basedOn w:val="LabHeading"/>
    <w:next w:val="ExerciseExplaination"/>
    <w:rsid w:val="00DB3A4D"/>
    <w:pPr>
      <w:spacing w:after="240"/>
    </w:pPr>
    <w:rPr>
      <w:b w:val="0"/>
      <w:sz w:val="32"/>
      <w:szCs w:val="32"/>
    </w:rPr>
  </w:style>
  <w:style w:type="paragraph" w:customStyle="1" w:styleId="TaskSteps">
    <w:name w:val="Task Steps"/>
    <w:basedOn w:val="ExerciseExplaination"/>
    <w:rsid w:val="004654D3"/>
    <w:pPr>
      <w:numPr>
        <w:numId w:val="1"/>
      </w:numPr>
    </w:pPr>
    <w:rPr>
      <w:szCs w:val="22"/>
    </w:rPr>
  </w:style>
  <w:style w:type="paragraph" w:customStyle="1" w:styleId="ExerciseExplaination">
    <w:name w:val="Exercise Explaination"/>
    <w:basedOn w:val="LabHeading"/>
    <w:link w:val="ExerciseExplainationChar"/>
    <w:rsid w:val="004654D3"/>
    <w:pPr>
      <w:ind w:left="720"/>
    </w:pPr>
    <w:rPr>
      <w:rFonts w:ascii="Times New Roman" w:hAnsi="Times New Roman"/>
      <w:b w:val="0"/>
      <w:sz w:val="22"/>
      <w:szCs w:val="20"/>
    </w:rPr>
  </w:style>
  <w:style w:type="paragraph" w:customStyle="1" w:styleId="TaskHeading">
    <w:name w:val="Task Heading"/>
    <w:basedOn w:val="ExerciseExplaination"/>
    <w:next w:val="TaskExplaination"/>
    <w:rsid w:val="00C81E6D"/>
    <w:pPr>
      <w:numPr>
        <w:numId w:val="3"/>
      </w:numPr>
      <w:tabs>
        <w:tab w:val="clear" w:pos="720"/>
        <w:tab w:val="num" w:pos="1080"/>
      </w:tabs>
      <w:spacing w:before="120"/>
      <w:ind w:left="1080"/>
    </w:pPr>
    <w:rPr>
      <w:b/>
      <w:sz w:val="24"/>
      <w:szCs w:val="24"/>
    </w:rPr>
  </w:style>
  <w:style w:type="paragraph" w:customStyle="1" w:styleId="InlineNote">
    <w:name w:val="Inline Note"/>
    <w:basedOn w:val="TaskSteps"/>
    <w:rsid w:val="004654D3"/>
    <w:pPr>
      <w:numPr>
        <w:numId w:val="0"/>
      </w:numPr>
      <w:spacing w:before="120"/>
      <w:ind w:left="1620"/>
    </w:pPr>
    <w:rPr>
      <w:i/>
    </w:rPr>
  </w:style>
  <w:style w:type="character" w:customStyle="1" w:styleId="LabHeadingChar">
    <w:name w:val="LabHeading Char"/>
    <w:basedOn w:val="DefaultParagraphFont"/>
    <w:link w:val="LabHeading"/>
    <w:rsid w:val="00DF6E7A"/>
    <w:rPr>
      <w:rFonts w:ascii="Arial Narrow" w:hAnsi="Arial Narrow"/>
      <w:b/>
      <w:sz w:val="36"/>
      <w:szCs w:val="36"/>
      <w:lang w:val="en-US" w:eastAsia="en-US" w:bidi="ar-SA"/>
    </w:rPr>
  </w:style>
  <w:style w:type="character" w:customStyle="1" w:styleId="ExerciseExplainationChar">
    <w:name w:val="Exercise Explaination Char"/>
    <w:basedOn w:val="LabHeadingChar"/>
    <w:link w:val="ExerciseExplaination"/>
    <w:rsid w:val="004654D3"/>
    <w:rPr>
      <w:rFonts w:ascii="Arial Narrow" w:hAnsi="Arial Narrow"/>
      <w:b/>
      <w:sz w:val="22"/>
      <w:szCs w:val="36"/>
      <w:lang w:val="en-US" w:eastAsia="en-US" w:bidi="ar-SA"/>
    </w:rPr>
  </w:style>
  <w:style w:type="paragraph" w:customStyle="1" w:styleId="CoverPageTitle">
    <w:name w:val="Cover Page Title"/>
    <w:basedOn w:val="ExerciseHeading"/>
    <w:rsid w:val="00A72BB9"/>
    <w:pPr>
      <w:pBdr>
        <w:top w:val="thickThinSmallGap" w:sz="24" w:space="1" w:color="auto"/>
        <w:bottom w:val="single" w:sz="12" w:space="1" w:color="auto"/>
      </w:pBdr>
    </w:pPr>
    <w:rPr>
      <w:rFonts w:cs="Arial"/>
      <w:b w:val="0"/>
      <w:sz w:val="72"/>
      <w:szCs w:val="52"/>
    </w:rPr>
  </w:style>
  <w:style w:type="paragraph" w:customStyle="1" w:styleId="CoverPageHeading">
    <w:name w:val="Cover Page Heading"/>
    <w:basedOn w:val="Normal"/>
    <w:next w:val="CoverPageText"/>
    <w:rsid w:val="00C81E6D"/>
    <w:pPr>
      <w:ind w:left="1440"/>
    </w:pPr>
    <w:rPr>
      <w:b/>
    </w:rPr>
  </w:style>
  <w:style w:type="paragraph" w:customStyle="1" w:styleId="CoverPageText">
    <w:name w:val="Cover Page Text"/>
    <w:basedOn w:val="Normal"/>
    <w:rsid w:val="00C81E6D"/>
    <w:pPr>
      <w:ind w:left="1440"/>
    </w:pPr>
  </w:style>
  <w:style w:type="paragraph" w:customStyle="1" w:styleId="CoverPageBulletList">
    <w:name w:val="Cover Page Bullet List"/>
    <w:basedOn w:val="TaskHeading"/>
    <w:rsid w:val="00C81E6D"/>
    <w:pPr>
      <w:numPr>
        <w:numId w:val="2"/>
      </w:numPr>
      <w:tabs>
        <w:tab w:val="clear" w:pos="1440"/>
        <w:tab w:val="num" w:pos="1800"/>
        <w:tab w:val="left" w:pos="2340"/>
      </w:tabs>
      <w:ind w:left="1800"/>
    </w:pPr>
    <w:rPr>
      <w:b w:val="0"/>
      <w:sz w:val="22"/>
      <w:szCs w:val="22"/>
    </w:rPr>
  </w:style>
  <w:style w:type="paragraph" w:customStyle="1" w:styleId="TaskExplaination">
    <w:name w:val="Task Explaination"/>
    <w:basedOn w:val="TaskSteps"/>
    <w:next w:val="TaskSteps"/>
    <w:rsid w:val="00B74001"/>
    <w:pPr>
      <w:numPr>
        <w:numId w:val="0"/>
      </w:numPr>
      <w:spacing w:before="120"/>
      <w:ind w:left="1080"/>
    </w:pPr>
  </w:style>
  <w:style w:type="paragraph" w:styleId="ListParagraph">
    <w:name w:val="List Paragraph"/>
    <w:basedOn w:val="Normal"/>
    <w:link w:val="ListParagraphChar"/>
    <w:uiPriority w:val="34"/>
    <w:qFormat/>
    <w:rsid w:val="000A2FCF"/>
    <w:pPr>
      <w:ind w:left="720"/>
    </w:pPr>
    <w:rPr>
      <w:rFonts w:ascii="Calibri" w:eastAsiaTheme="minorHAnsi" w:hAnsi="Calibri" w:cs="Calibri"/>
    </w:rPr>
  </w:style>
  <w:style w:type="character" w:customStyle="1" w:styleId="Heading2Char">
    <w:name w:val="Heading 2 Char"/>
    <w:basedOn w:val="DefaultParagraphFont"/>
    <w:link w:val="Heading2"/>
    <w:rsid w:val="00B17164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0A2FCF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0A2FC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rsid w:val="0026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rsid w:val="000A2FCF"/>
    <w:pPr>
      <w:numPr>
        <w:ilvl w:val="1"/>
        <w:numId w:val="7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9A37B4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9A37B4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rsid w:val="000A2FCF"/>
    <w:pPr>
      <w:numPr>
        <w:numId w:val="8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9A37B4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9A37B4"/>
    <w:pPr>
      <w:numPr>
        <w:numId w:val="4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9A37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hAnsi="Franklin Gothic Condensed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A37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hAnsi="Franklin Gothic Condensed"/>
      <w:spacing w:val="15"/>
      <w:sz w:val="60"/>
      <w:szCs w:val="60"/>
    </w:rPr>
  </w:style>
  <w:style w:type="table" w:customStyle="1" w:styleId="ppTableList">
    <w:name w:val="pp Table List"/>
    <w:basedOn w:val="TableNormal"/>
    <w:rsid w:val="009A37B4"/>
    <w:pPr>
      <w:spacing w:before="340"/>
    </w:pPr>
    <w:rPr>
      <w:rFonts w:ascii="Arial" w:hAnsi="Arial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A37B4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351E6"/>
    <w:pPr>
      <w:numPr>
        <w:ilvl w:val="1"/>
        <w:numId w:val="10"/>
      </w:num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EAEAEA"/>
      <w:tabs>
        <w:tab w:val="left" w:pos="1134"/>
        <w:tab w:val="left" w:pos="1701"/>
        <w:tab w:val="left" w:pos="2268"/>
        <w:tab w:val="left" w:pos="2835"/>
      </w:tabs>
      <w:autoSpaceDE w:val="0"/>
      <w:autoSpaceDN w:val="0"/>
      <w:adjustRightInd w:val="0"/>
      <w:spacing w:line="260" w:lineRule="atLeast"/>
      <w:contextualSpacing/>
    </w:pPr>
    <w:rPr>
      <w:rFonts w:ascii="Consolas" w:hAnsi="Consolas" w:cstheme="minorBidi"/>
      <w:szCs w:val="22"/>
      <w:lang w:bidi="en-US"/>
    </w:rPr>
  </w:style>
  <w:style w:type="paragraph" w:customStyle="1" w:styleId="ppCodeIndent">
    <w:name w:val="pp Code Indent"/>
    <w:basedOn w:val="ppCode"/>
    <w:rsid w:val="009A37B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A37B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rsid w:val="000A2FCF"/>
    <w:pPr>
      <w:numPr>
        <w:ilvl w:val="1"/>
        <w:numId w:val="11"/>
      </w:numPr>
      <w:pBdr>
        <w:bottom w:val="single" w:sz="2" w:space="1" w:color="C8CDDE"/>
      </w:pBdr>
      <w:shd w:val="clear" w:color="auto" w:fill="EFEFF7"/>
      <w:spacing w:after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A37B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A37B4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9A37B4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9A37B4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0A2FCF"/>
    <w:pPr>
      <w:numPr>
        <w:ilvl w:val="1"/>
        <w:numId w:val="13"/>
      </w:numPr>
      <w:spacing w:after="0"/>
    </w:pPr>
  </w:style>
  <w:style w:type="paragraph" w:customStyle="1" w:styleId="ppFigureCaption">
    <w:name w:val="pp Figure Caption"/>
    <w:basedOn w:val="Normal"/>
    <w:next w:val="ppBodyText"/>
    <w:qFormat/>
    <w:rsid w:val="000A2FCF"/>
    <w:pPr>
      <w:numPr>
        <w:ilvl w:val="1"/>
        <w:numId w:val="14"/>
      </w:numPr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9A37B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A37B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A37B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A37B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A37B4"/>
    <w:pPr>
      <w:numPr>
        <w:ilvl w:val="1"/>
        <w:numId w:val="15"/>
      </w:numPr>
      <w:spacing w:after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A37B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A37B4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9A37B4"/>
  </w:style>
  <w:style w:type="paragraph" w:customStyle="1" w:styleId="ppNumberList">
    <w:name w:val="pp Number List"/>
    <w:basedOn w:val="Normal"/>
    <w:link w:val="ppNumberListChar"/>
    <w:rsid w:val="009A37B4"/>
    <w:pPr>
      <w:numPr>
        <w:ilvl w:val="1"/>
        <w:numId w:val="9"/>
      </w:numPr>
      <w:tabs>
        <w:tab w:val="left" w:pos="1440"/>
      </w:tabs>
    </w:pPr>
  </w:style>
  <w:style w:type="paragraph" w:customStyle="1" w:styleId="ppListEnd">
    <w:name w:val="pp List End"/>
    <w:next w:val="Normal"/>
    <w:rsid w:val="001925A1"/>
    <w:pPr>
      <w:widowControl w:val="0"/>
    </w:pPr>
    <w:rPr>
      <w:rFonts w:asciiTheme="minorHAnsi" w:eastAsiaTheme="minorEastAsia" w:hAnsiTheme="minorHAnsi" w:cstheme="minorBidi"/>
      <w:sz w:val="24"/>
      <w:lang w:bidi="en-US"/>
    </w:rPr>
  </w:style>
  <w:style w:type="paragraph" w:customStyle="1" w:styleId="ppNote">
    <w:name w:val="pp Note"/>
    <w:basedOn w:val="Normal"/>
    <w:link w:val="ppNoteChar"/>
    <w:qFormat/>
    <w:rsid w:val="000A2FCF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</w:pPr>
  </w:style>
  <w:style w:type="paragraph" w:customStyle="1" w:styleId="ppNoteBullet">
    <w:name w:val="pp Note Bullet"/>
    <w:basedOn w:val="ppNote"/>
    <w:rsid w:val="009A37B4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9A37B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A37B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A37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A37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A37B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A37B4"/>
    <w:rPr>
      <w:color w:val="333399"/>
    </w:rPr>
  </w:style>
  <w:style w:type="paragraph" w:customStyle="1" w:styleId="ppShowMe">
    <w:name w:val="pp Show Me"/>
    <w:basedOn w:val="Normal"/>
    <w:next w:val="ppBodyText"/>
    <w:rsid w:val="009A37B4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9A37B4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A37B4"/>
    <w:pPr>
      <w:autoSpaceDE w:val="0"/>
      <w:autoSpaceDN w:val="0"/>
      <w:adjustRightInd w:val="0"/>
      <w:spacing w:before="60" w:after="60" w:line="260" w:lineRule="atLeast"/>
    </w:pPr>
    <w:rPr>
      <w:rFonts w:ascii="Arial" w:hAnsi="Arial"/>
      <w:color w:val="000000"/>
      <w:sz w:val="18"/>
    </w:rPr>
  </w:style>
  <w:style w:type="paragraph" w:customStyle="1" w:styleId="ppTopic">
    <w:name w:val="pp Topic"/>
    <w:basedOn w:val="Title"/>
    <w:next w:val="Normal"/>
    <w:rsid w:val="009A37B4"/>
  </w:style>
  <w:style w:type="table" w:styleId="TableGrid">
    <w:name w:val="Table Grid"/>
    <w:basedOn w:val="TableNormal"/>
    <w:rsid w:val="009A37B4"/>
    <w:pPr>
      <w:spacing w:before="340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A37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37B4"/>
    <w:rPr>
      <w:rFonts w:asciiTheme="minorHAnsi" w:eastAsiaTheme="minorEastAsia" w:hAnsiTheme="minorHAnsi" w:cstheme="minorBidi"/>
      <w:sz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A2F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A37B4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9A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37B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A2FC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A37B4"/>
    <w:rPr>
      <w:rFonts w:ascii="Arial" w:eastAsiaTheme="minorHAnsi" w:hAnsi="Arial" w:cstheme="minorBidi"/>
      <w:szCs w:val="22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A37B4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rsid w:val="000A2FCF"/>
    <w:pPr>
      <w:numPr>
        <w:ilvl w:val="3"/>
      </w:numPr>
    </w:pPr>
  </w:style>
  <w:style w:type="paragraph" w:customStyle="1" w:styleId="ppNumberListIndent2">
    <w:name w:val="pp Number List Indent 2"/>
    <w:basedOn w:val="ppNumberListIndent"/>
    <w:qFormat/>
    <w:rsid w:val="000A2FCF"/>
    <w:pPr>
      <w:numPr>
        <w:ilvl w:val="3"/>
      </w:numPr>
    </w:pPr>
  </w:style>
  <w:style w:type="paragraph" w:customStyle="1" w:styleId="ppCodeIndent3">
    <w:name w:val="pp Code Indent 3"/>
    <w:basedOn w:val="ppCodeIndent2"/>
    <w:rsid w:val="000A2FCF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rsid w:val="000A2FCF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A2FCF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A2FCF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A2FCF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A2FCF"/>
    <w:pPr>
      <w:numPr>
        <w:ilvl w:val="4"/>
      </w:numPr>
    </w:pPr>
  </w:style>
  <w:style w:type="paragraph" w:customStyle="1" w:styleId="Bodynoindent">
    <w:name w:val="Body no indent"/>
    <w:basedOn w:val="Normal"/>
    <w:next w:val="Normal"/>
    <w:rsid w:val="00490265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490265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i/>
      <w:szCs w:val="20"/>
      <w:lang w:val="en-NZ"/>
    </w:rPr>
  </w:style>
  <w:style w:type="paragraph" w:customStyle="1" w:styleId="HOLTitle1">
    <w:name w:val="HOL Title 1"/>
    <w:basedOn w:val="Normal"/>
    <w:rsid w:val="00490265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A2FCF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90265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rsid w:val="00D944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4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44EE"/>
    <w:rPr>
      <w:rFonts w:asciiTheme="minorHAnsi" w:eastAsiaTheme="minorEastAsia" w:hAnsiTheme="minorHAnsi" w:cstheme="minorBidi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D94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44EE"/>
    <w:rPr>
      <w:rFonts w:asciiTheme="minorHAnsi" w:eastAsiaTheme="minorEastAsia" w:hAnsiTheme="minorHAnsi" w:cstheme="minorBidi"/>
      <w:b/>
      <w:bCs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7A3CC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rsid w:val="00EC1817"/>
    <w:pPr>
      <w:spacing w:after="100"/>
      <w:ind w:left="440"/>
    </w:pPr>
  </w:style>
  <w:style w:type="character" w:customStyle="1" w:styleId="ppNoteChar">
    <w:name w:val="pp Note Char"/>
    <w:basedOn w:val="DefaultParagraphFont"/>
    <w:link w:val="ppNote"/>
    <w:rsid w:val="000A2FCF"/>
    <w:rPr>
      <w:rFonts w:asciiTheme="minorHAnsi" w:eastAsiaTheme="minorEastAsia" w:hAnsiTheme="minorHAnsi" w:cstheme="minorBidi"/>
      <w:sz w:val="22"/>
      <w:szCs w:val="22"/>
      <w:shd w:val="clear" w:color="auto" w:fill="EAF1DD" w:themeFill="accent3" w:themeFillTint="33"/>
      <w:lang w:bidi="en-US"/>
    </w:rPr>
  </w:style>
  <w:style w:type="paragraph" w:styleId="Revision">
    <w:name w:val="Revision"/>
    <w:hidden/>
    <w:uiPriority w:val="99"/>
    <w:semiHidden/>
    <w:rsid w:val="001C14A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Header1">
    <w:name w:val="Header 1"/>
    <w:basedOn w:val="Heading1"/>
    <w:link w:val="Header1Char"/>
    <w:qFormat/>
    <w:rsid w:val="000A2FCF"/>
    <w:pPr>
      <w:numPr>
        <w:numId w:val="16"/>
      </w:numPr>
    </w:pPr>
    <w:rPr>
      <w:rFonts w:eastAsia="Arial Unicode MS"/>
      <w:noProof/>
    </w:rPr>
  </w:style>
  <w:style w:type="character" w:customStyle="1" w:styleId="Header1Char">
    <w:name w:val="Header 1 Char"/>
    <w:basedOn w:val="Heading1Char"/>
    <w:link w:val="Header1"/>
    <w:rsid w:val="000A2FCF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styleId="DocumentMap">
    <w:name w:val="Document Map"/>
    <w:basedOn w:val="Normal"/>
    <w:link w:val="DocumentMapChar"/>
    <w:rsid w:val="00A5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508BC"/>
    <w:rPr>
      <w:rFonts w:ascii="Tahoma" w:eastAsiaTheme="minorEastAsia" w:hAnsi="Tahoma" w:cs="Tahoma"/>
      <w:sz w:val="16"/>
      <w:szCs w:val="16"/>
      <w:lang w:bidi="en-US"/>
    </w:rPr>
  </w:style>
  <w:style w:type="character" w:styleId="Emphasis">
    <w:name w:val="Emphasis"/>
    <w:basedOn w:val="DefaultParagraphFont"/>
    <w:uiPriority w:val="20"/>
    <w:qFormat/>
    <w:rsid w:val="00A776E4"/>
    <w:rPr>
      <w:i/>
      <w:iCs/>
    </w:rPr>
  </w:style>
  <w:style w:type="character" w:customStyle="1" w:styleId="line-heading">
    <w:name w:val="line-heading"/>
    <w:basedOn w:val="DefaultParagraphFont"/>
    <w:rsid w:val="00DB58EA"/>
  </w:style>
  <w:style w:type="character" w:styleId="HTMLCode">
    <w:name w:val="HTML Code"/>
    <w:basedOn w:val="DefaultParagraphFont"/>
    <w:uiPriority w:val="99"/>
    <w:unhideWhenUsed/>
    <w:rsid w:val="000A64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4E5"/>
    <w:rPr>
      <w:rFonts w:ascii="Courier New" w:hAnsi="Courier New" w:cs="Courier New"/>
      <w:lang w:val="en-GB" w:eastAsia="en-GB"/>
    </w:rPr>
  </w:style>
  <w:style w:type="character" w:customStyle="1" w:styleId="code-comment">
    <w:name w:val="code-comment"/>
    <w:basedOn w:val="DefaultParagraphFont"/>
    <w:rsid w:val="000A64E5"/>
  </w:style>
  <w:style w:type="paragraph" w:customStyle="1" w:styleId="Tieude2">
    <w:name w:val="Tieude 2"/>
    <w:basedOn w:val="Heading2"/>
    <w:link w:val="Tieude2Char"/>
    <w:rsid w:val="00D20F0E"/>
  </w:style>
  <w:style w:type="paragraph" w:customStyle="1" w:styleId="Tieude1">
    <w:name w:val="Tieude1"/>
    <w:basedOn w:val="Header1"/>
    <w:link w:val="Tieude1Char"/>
    <w:qFormat/>
    <w:rsid w:val="00851908"/>
  </w:style>
  <w:style w:type="character" w:customStyle="1" w:styleId="Tieude2Char">
    <w:name w:val="Tieude 2 Char"/>
    <w:basedOn w:val="Heading2Char"/>
    <w:link w:val="Tieude2"/>
    <w:rsid w:val="00D20F0E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customStyle="1" w:styleId="Tieude20">
    <w:name w:val="Tieude2"/>
    <w:basedOn w:val="Tieude2"/>
    <w:link w:val="Tieude2Char0"/>
    <w:qFormat/>
    <w:rsid w:val="00490EA2"/>
    <w:pPr>
      <w:ind w:left="425" w:hanging="357"/>
      <w:outlineLvl w:val="9"/>
    </w:pPr>
  </w:style>
  <w:style w:type="character" w:customStyle="1" w:styleId="Tieude1Char">
    <w:name w:val="Tieude1 Char"/>
    <w:basedOn w:val="Header1Char"/>
    <w:link w:val="Tieude1"/>
    <w:rsid w:val="00851908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customStyle="1" w:styleId="Tieude3">
    <w:name w:val="Tieude3"/>
    <w:basedOn w:val="Heading3"/>
    <w:link w:val="Tieude3Char"/>
    <w:qFormat/>
    <w:rsid w:val="00C63C0D"/>
  </w:style>
  <w:style w:type="character" w:customStyle="1" w:styleId="Tieude2Char0">
    <w:name w:val="Tieude2 Char"/>
    <w:basedOn w:val="Tieude2Char"/>
    <w:link w:val="Tieude20"/>
    <w:rsid w:val="00490EA2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3FA"/>
    <w:pPr>
      <w:spacing w:before="480" w:after="0"/>
      <w:outlineLvl w:val="9"/>
    </w:pPr>
  </w:style>
  <w:style w:type="character" w:customStyle="1" w:styleId="Tieude3Char">
    <w:name w:val="Tieude3 Char"/>
    <w:basedOn w:val="Heading3Char"/>
    <w:link w:val="Tieude3"/>
    <w:rsid w:val="00C63C0D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paragraph" w:styleId="Index1">
    <w:name w:val="index 1"/>
    <w:basedOn w:val="Normal"/>
    <w:next w:val="Normal"/>
    <w:autoRedefine/>
    <w:rsid w:val="00DE26A6"/>
    <w:pPr>
      <w:spacing w:before="0" w:after="0" w:line="240" w:lineRule="auto"/>
      <w:ind w:left="220" w:hanging="220"/>
    </w:pPr>
  </w:style>
  <w:style w:type="character" w:customStyle="1" w:styleId="underline">
    <w:name w:val="underline"/>
    <w:basedOn w:val="DefaultParagraphFont"/>
    <w:rsid w:val="0047529D"/>
  </w:style>
  <w:style w:type="character" w:styleId="FollowedHyperlink">
    <w:name w:val="FollowedHyperlink"/>
    <w:basedOn w:val="DefaultParagraphFont"/>
    <w:rsid w:val="0047529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B2B68"/>
    <w:rPr>
      <w:b/>
      <w:bCs/>
    </w:rPr>
  </w:style>
  <w:style w:type="paragraph" w:customStyle="1" w:styleId="Bullet">
    <w:name w:val="Bullet"/>
    <w:basedOn w:val="ListParagraph"/>
    <w:link w:val="BulletChar"/>
    <w:qFormat/>
    <w:rsid w:val="00C31E18"/>
    <w:pPr>
      <w:numPr>
        <w:numId w:val="19"/>
      </w:numPr>
      <w:ind w:left="1135" w:hanging="284"/>
    </w:pPr>
  </w:style>
  <w:style w:type="paragraph" w:customStyle="1" w:styleId="manguon">
    <w:name w:val="manguon"/>
    <w:basedOn w:val="Normal"/>
    <w:link w:val="manguonChar"/>
    <w:rsid w:val="00B17542"/>
    <w:p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DDDDDD"/>
      <w:tabs>
        <w:tab w:val="left" w:pos="567"/>
        <w:tab w:val="left" w:pos="1134"/>
        <w:tab w:val="left" w:pos="1701"/>
        <w:tab w:val="left" w:pos="2268"/>
      </w:tabs>
      <w:autoSpaceDE w:val="0"/>
      <w:autoSpaceDN w:val="0"/>
      <w:adjustRightInd w:val="0"/>
      <w:spacing w:before="0" w:after="0" w:line="240" w:lineRule="auto"/>
      <w:ind w:left="1134"/>
    </w:pPr>
    <w:rPr>
      <w:rFonts w:ascii="Courier New" w:eastAsia="Times New Roman" w:hAnsi="Courier New" w:cs="Courier New"/>
      <w:bCs/>
      <w:color w:val="7F0055"/>
      <w:sz w:val="20"/>
      <w:szCs w:val="20"/>
      <w:lang w:val="en-GB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5A5D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BulletChar">
    <w:name w:val="Bullet Char"/>
    <w:basedOn w:val="ListParagraphChar"/>
    <w:link w:val="Bullet"/>
    <w:rsid w:val="00C31E18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manguonChar">
    <w:name w:val="manguon Char"/>
    <w:basedOn w:val="DefaultParagraphFont"/>
    <w:link w:val="manguon"/>
    <w:rsid w:val="00B17542"/>
    <w:rPr>
      <w:rFonts w:ascii="Courier New" w:hAnsi="Courier New" w:cs="Courier New"/>
      <w:bCs/>
      <w:color w:val="7F0055"/>
      <w:shd w:val="clear" w:color="auto" w:fill="DDDDDD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ot\users\mconverti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A72D7915B343999D15FD302D70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D1B6-D511-428C-87C3-A2CFD1B030F5}"/>
      </w:docPartPr>
      <w:docPartBody>
        <w:p w:rsidR="00F47771" w:rsidRDefault="00CA3DCE" w:rsidP="00CA3DCE">
          <w:pPr>
            <w:pStyle w:val="61A72D7915B343999D15FD302D7005A3"/>
          </w:pPr>
          <w:r w:rsidRPr="00465C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BA8"/>
    <w:rsid w:val="00006BA8"/>
    <w:rsid w:val="00016BF3"/>
    <w:rsid w:val="000A7010"/>
    <w:rsid w:val="000E24FF"/>
    <w:rsid w:val="00212388"/>
    <w:rsid w:val="002837BC"/>
    <w:rsid w:val="0031654E"/>
    <w:rsid w:val="003334A2"/>
    <w:rsid w:val="003F6875"/>
    <w:rsid w:val="0051270B"/>
    <w:rsid w:val="00553ABA"/>
    <w:rsid w:val="00637625"/>
    <w:rsid w:val="0066284C"/>
    <w:rsid w:val="006A741E"/>
    <w:rsid w:val="006F1F25"/>
    <w:rsid w:val="00710DC8"/>
    <w:rsid w:val="00732A73"/>
    <w:rsid w:val="0078377A"/>
    <w:rsid w:val="007C2901"/>
    <w:rsid w:val="00865770"/>
    <w:rsid w:val="008A17CD"/>
    <w:rsid w:val="008C0167"/>
    <w:rsid w:val="008D7424"/>
    <w:rsid w:val="009215C6"/>
    <w:rsid w:val="009537F8"/>
    <w:rsid w:val="00AD2BD1"/>
    <w:rsid w:val="00AF0BF8"/>
    <w:rsid w:val="00B43FEC"/>
    <w:rsid w:val="00BB4579"/>
    <w:rsid w:val="00BF2879"/>
    <w:rsid w:val="00C1346E"/>
    <w:rsid w:val="00CA3DCE"/>
    <w:rsid w:val="00CB1106"/>
    <w:rsid w:val="00D27948"/>
    <w:rsid w:val="00D67048"/>
    <w:rsid w:val="00DB4EDF"/>
    <w:rsid w:val="00DB710F"/>
    <w:rsid w:val="00DD4AD9"/>
    <w:rsid w:val="00E01DFE"/>
    <w:rsid w:val="00E22825"/>
    <w:rsid w:val="00E62336"/>
    <w:rsid w:val="00E84B1B"/>
    <w:rsid w:val="00F0566D"/>
    <w:rsid w:val="00F151D2"/>
    <w:rsid w:val="00F22372"/>
    <w:rsid w:val="00F47771"/>
    <w:rsid w:val="00F9569E"/>
    <w:rsid w:val="00F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DCE"/>
    <w:rPr>
      <w:color w:val="808080"/>
    </w:rPr>
  </w:style>
  <w:style w:type="paragraph" w:customStyle="1" w:styleId="61A72D7915B343999D15FD302D7005A3">
    <w:name w:val="61A72D7915B343999D15FD302D7005A3"/>
    <w:rsid w:val="00CA3DC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>
  <documentManagement>
    <ReferenceId xmlns="95c7b6b5-b4be-46a9-be64-0a7be1417073" xsi:nil="true"/>
  </documentManagement>
</p:properties>
</file>

<file path=customXml/item2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F I 0 7 "   L i n e = " 1 " / >  
         < I g n o r e   I d = " F I 0 1 "   L i n e = " 2 " / >  
         < I g n o r e   I d = " F I 0 2 "   L i n e = " 3 " / >  
         < I g n o r e   I d = " F I 0 4 "   L i n e = " 3 " / >  
         < I g n o r e   I d = " F I 0 6 "   L i n e = " 2 1 " / >  
         < I g n o r e   I d = " F I 0 1 "   L i n e = " 2 3 " / >  
         < I g n o r e   I d = " F I 0 3 "   L i n e = " 3 7 " / >  
         < I g n o r e   I d = " F I 0 4 "   L i n e = " 3 7 " / >  
         < I g n o r e   I d = " F I 0 7 "   L i n e = " 0 " / >  
     < / S u p r e s s i o n s >  
 < / D o c S e t t i n g s > 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2009-07-08T13:54:00Z</outs:dateTime>
      <outs:isPinned>true</outs:isPinned>
    </outs:relatedDate>
    <outs:relatedDate>
      <outs:type>2</outs:type>
      <outs:displayName>Created</outs:displayName>
      <outs:dateTime>2009-04-08T22:12:00Z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Microsoft Developer and Platform Evangelism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Stripped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D667CE556439438DCA492D5AC06595" ma:contentTypeVersion="1" ma:contentTypeDescription="Create a new document." ma:contentTypeScope="" ma:versionID="1d87a2882717d121cf72d8844c6417c4">
  <xsd:schema xmlns:xsd="http://www.w3.org/2001/XMLSchema" xmlns:xs="http://www.w3.org/2001/XMLSchema" xmlns:p="http://schemas.microsoft.com/office/2006/metadata/properties" xmlns:ns2="95c7b6b5-b4be-46a9-be64-0a7be1417073" targetNamespace="http://schemas.microsoft.com/office/2006/metadata/properties" ma:root="true" ma:fieldsID="c1a40dd699791ce84ad1866e79a84c9e" ns2:_="">
    <xsd:import namespace="95c7b6b5-b4be-46a9-be64-0a7be14170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7b6b5-b4be-46a9-be64-0a7be14170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b 3 8 5 8 d e 9 - d 6 2 6 - 4 1 6 f - 8 d f 0 - e 8 d d 3 b 8 c 5 8 1 4 "   t i t l e = " O v e r v i e w "   s t y l e = " T o p i c " / >  
     < t o p i c   i d = " 4 2 7 b 2 0 e e - 3 1 7 4 - 4 f 1 3 - 8 3 5 d - a 8 7 9 0 1 f 1 0 e 7 f "   t i t l e = " E x e r c i s e   1 :   C r e a t i n g   t h e   A p p l i c a t i o n  s   D a t a   S c a f f o l d i n g ,   M a k i n g   B a s i c   C u s t o m i z a t i o n s "   s t y l e = " T o p i c " / >  
     < t o p i c   i d = " 4 2 a 4 c d 6 c - 8 8 1 f - 4 7 d 3 - b d 6 a - 6 2 8 e c 4 3 6 0 9 6 3 "   t i t l e = " E x e r c i s e   2 :   C r e a t i n g   M a s t e r - D e t a i l   D a t a   S c a f f o l d i n g ,   M a k i n g   M o r e   D e t a i l e d   C u s t o m i z a t i o n s "   s t y l e = " T o p i c " / >  
     < t o p i c   i d = " e 1 8 c 6 2 7 d - f 5 6 2 - 4 c 6 d - b f e 4 - 1 5 a f 1 8 9 0 e 1 d b "   t i t l e = " E x e r c i s e   3 :   C r e a t i n g   a n d   U s i n g   R e s o u r c e s "   s t y l e = " T o p i c " / >  
     < t o p i c   i d = " 8 c 6 8 2 c 5 6 - 7 c d b - 4 4 9 7 - a a 3 1 - c 4 f 4 9 d 0 4 e a a 4 "   t i t l e = " S u m m a r y "   s t y l e = " T o p i c " / >  
 < / t o c > 
</file>

<file path=customXml/itemProps1.xml><?xml version="1.0" encoding="utf-8"?>
<ds:datastoreItem xmlns:ds="http://schemas.openxmlformats.org/officeDocument/2006/customXml" ds:itemID="{D59266E6-2975-4F35-AFDE-8DA07FAB763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4FE7583-9BC2-4A16-97B2-4F4DFBEFEAA7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8F7A7400-4290-4E67-B700-425F63BE61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50C145-B46F-49EF-816B-D8C443D804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85DF4F-B41D-49C9-8731-C3838051BE3B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7B4DC3AD-A059-44F7-9725-88C5BFA4C702}"/>
</file>

<file path=customXml/itemProps7.xml><?xml version="1.0" encoding="utf-8"?>
<ds:datastoreItem xmlns:ds="http://schemas.openxmlformats.org/officeDocument/2006/customXml" ds:itemID="{4AD00B0F-469A-4D26-B188-9E9E54002C4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D:\root\users\mconverti\AppData\Roaming\Microsoft\Templates\ppContent.dotx</Template>
  <TotalTime>1648</TotalTime>
  <Pages>8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LANGUAGE</vt:lpstr>
    </vt:vector>
  </TitlesOfParts>
  <Company>Microsoft Corporation</Company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Lampx83</dc:creator>
  <dc:description>In this lab you will learn all the necessary steps for creating and customizing a master-detail business form in WPF 4 using Visual Studio 2010 tools. The application being built in this lab is a simple read-only representation of the sort of application that might be used to manage and view entries in a real estate agent's office. The techniques used could easily be applied to nearly any data-driven client application scenario.
by drobbins
</dc:description>
  <cp:lastModifiedBy>Pham Xuan Lam</cp:lastModifiedBy>
  <cp:revision>805</cp:revision>
  <cp:lastPrinted>2012-03-30T16:15:00Z</cp:lastPrinted>
  <dcterms:created xsi:type="dcterms:W3CDTF">2011-07-15T01:36:00Z</dcterms:created>
  <dcterms:modified xsi:type="dcterms:W3CDTF">2021-03-05T02:17:00Z</dcterms:modified>
  <cp:version>1.1.0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0x01010039D667CE556439438DCA492D5AC06595</vt:lpwstr>
  </property>
  <property fmtid="{D5CDD505-2E9C-101B-9397-08002B2CF9AE}" pid="3" name="Order">
    <vt:r8>14593500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